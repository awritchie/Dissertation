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77777777" w:rsidR="000A4A3A" w:rsidRDefault="000A4A3A" w:rsidP="000A4A3A">
      <w:pPr>
        <w:pStyle w:val="text"/>
        <w:ind w:left="720" w:firstLine="0"/>
      </w:pPr>
      <w:r>
        <w:t>&lt;Abstract: May not exceed 350 words. It should be a continuous description, not disconnected notes or an outline.&gt;</w:t>
      </w: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794B4A50" w14:textId="77777777" w:rsidR="00C50827"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C50827">
        <w:rPr>
          <w:noProof/>
        </w:rPr>
        <w:t>List of Tables</w:t>
      </w:r>
      <w:r w:rsidR="00C50827">
        <w:rPr>
          <w:noProof/>
        </w:rPr>
        <w:tab/>
      </w:r>
      <w:r w:rsidR="00C50827">
        <w:rPr>
          <w:noProof/>
        </w:rPr>
        <w:fldChar w:fldCharType="begin"/>
      </w:r>
      <w:r w:rsidR="00C50827">
        <w:rPr>
          <w:noProof/>
        </w:rPr>
        <w:instrText xml:space="preserve"> PAGEREF _Toc299021883 \h </w:instrText>
      </w:r>
      <w:r w:rsidR="00C50827">
        <w:rPr>
          <w:noProof/>
        </w:rPr>
      </w:r>
      <w:r w:rsidR="00C50827">
        <w:rPr>
          <w:noProof/>
        </w:rPr>
        <w:fldChar w:fldCharType="separate"/>
      </w:r>
      <w:r w:rsidR="00C50827">
        <w:rPr>
          <w:noProof/>
        </w:rPr>
        <w:t>viii</w:t>
      </w:r>
      <w:r w:rsidR="00C50827">
        <w:rPr>
          <w:noProof/>
        </w:rPr>
        <w:fldChar w:fldCharType="end"/>
      </w:r>
    </w:p>
    <w:p w14:paraId="586EC749" w14:textId="77777777" w:rsidR="00C50827" w:rsidRDefault="00C50827">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_Toc299021884 \h </w:instrText>
      </w:r>
      <w:r>
        <w:rPr>
          <w:noProof/>
        </w:rPr>
      </w:r>
      <w:r>
        <w:rPr>
          <w:noProof/>
        </w:rPr>
        <w:fldChar w:fldCharType="separate"/>
      </w:r>
      <w:r>
        <w:rPr>
          <w:noProof/>
        </w:rPr>
        <w:t>ix</w:t>
      </w:r>
      <w:r>
        <w:rPr>
          <w:noProof/>
        </w:rPr>
        <w:fldChar w:fldCharType="end"/>
      </w:r>
    </w:p>
    <w:p w14:paraId="2CE02ED6" w14:textId="77777777" w:rsidR="00C50827" w:rsidRDefault="00C50827">
      <w:pPr>
        <w:pStyle w:val="TOC2"/>
        <w:rPr>
          <w:rFonts w:asciiTheme="minorHAnsi" w:eastAsiaTheme="minorEastAsia" w:hAnsiTheme="minorHAnsi" w:cstheme="minorBidi"/>
          <w:noProof/>
          <w:szCs w:val="24"/>
          <w:lang w:eastAsia="ja-JP"/>
        </w:rPr>
      </w:pPr>
      <w:r>
        <w:rPr>
          <w:noProof/>
        </w:rPr>
        <w:t>List of Code and Parameters</w:t>
      </w:r>
      <w:r>
        <w:rPr>
          <w:noProof/>
        </w:rPr>
        <w:tab/>
      </w:r>
      <w:r>
        <w:rPr>
          <w:noProof/>
        </w:rPr>
        <w:fldChar w:fldCharType="begin"/>
      </w:r>
      <w:r>
        <w:rPr>
          <w:noProof/>
        </w:rPr>
        <w:instrText xml:space="preserve"> PAGEREF _Toc299021885 \h </w:instrText>
      </w:r>
      <w:r>
        <w:rPr>
          <w:noProof/>
        </w:rPr>
      </w:r>
      <w:r>
        <w:rPr>
          <w:noProof/>
        </w:rPr>
        <w:fldChar w:fldCharType="separate"/>
      </w:r>
      <w:r>
        <w:rPr>
          <w:noProof/>
        </w:rPr>
        <w:t>xii</w:t>
      </w:r>
      <w:r>
        <w:rPr>
          <w:noProof/>
        </w:rPr>
        <w:fldChar w:fldCharType="end"/>
      </w:r>
    </w:p>
    <w:p w14:paraId="2F719020" w14:textId="77777777" w:rsidR="00C50827" w:rsidRDefault="00C50827">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_Toc299021886 \h </w:instrText>
      </w:r>
      <w:r>
        <w:rPr>
          <w:noProof/>
        </w:rPr>
      </w:r>
      <w:r>
        <w:rPr>
          <w:noProof/>
        </w:rPr>
        <w:fldChar w:fldCharType="separate"/>
      </w:r>
      <w:r>
        <w:rPr>
          <w:noProof/>
        </w:rPr>
        <w:t>1</w:t>
      </w:r>
      <w:r>
        <w:rPr>
          <w:noProof/>
        </w:rPr>
        <w:fldChar w:fldCharType="end"/>
      </w:r>
    </w:p>
    <w:p w14:paraId="32B2E0EF" w14:textId="77777777" w:rsidR="00C50827" w:rsidRDefault="00C50827">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_Toc299021887 \h </w:instrText>
      </w:r>
      <w:r>
        <w:rPr>
          <w:noProof/>
        </w:rPr>
      </w:r>
      <w:r>
        <w:rPr>
          <w:noProof/>
        </w:rPr>
        <w:fldChar w:fldCharType="separate"/>
      </w:r>
      <w:r>
        <w:rPr>
          <w:noProof/>
        </w:rPr>
        <w:t>5</w:t>
      </w:r>
      <w:r>
        <w:rPr>
          <w:noProof/>
        </w:rPr>
        <w:fldChar w:fldCharType="end"/>
      </w:r>
    </w:p>
    <w:p w14:paraId="136C0B57" w14:textId="77777777" w:rsidR="00C50827" w:rsidRDefault="00C50827">
      <w:pPr>
        <w:pStyle w:val="TOC3"/>
        <w:rPr>
          <w:rFonts w:asciiTheme="minorHAnsi" w:eastAsiaTheme="minorEastAsia" w:hAnsiTheme="minorHAnsi" w:cstheme="minorBidi"/>
          <w:noProof/>
          <w:szCs w:val="24"/>
          <w:lang w:eastAsia="ja-JP"/>
        </w:rPr>
      </w:pPr>
      <w:r>
        <w:rPr>
          <w:noProof/>
        </w:rPr>
        <w:t xml:space="preserve">2.1 Labeling and Mutating Proteins </w:t>
      </w:r>
      <w:r w:rsidRPr="00DC4505">
        <w:rPr>
          <w:i/>
          <w:noProof/>
        </w:rPr>
        <w:t>in silico</w:t>
      </w:r>
      <w:r>
        <w:rPr>
          <w:noProof/>
        </w:rPr>
        <w:tab/>
      </w:r>
      <w:r>
        <w:rPr>
          <w:noProof/>
        </w:rPr>
        <w:fldChar w:fldCharType="begin"/>
      </w:r>
      <w:r>
        <w:rPr>
          <w:noProof/>
        </w:rPr>
        <w:instrText xml:space="preserve"> PAGEREF _Toc299021888 \h </w:instrText>
      </w:r>
      <w:r>
        <w:rPr>
          <w:noProof/>
        </w:rPr>
      </w:r>
      <w:r>
        <w:rPr>
          <w:noProof/>
        </w:rPr>
        <w:fldChar w:fldCharType="separate"/>
      </w:r>
      <w:r>
        <w:rPr>
          <w:noProof/>
        </w:rPr>
        <w:t>5</w:t>
      </w:r>
      <w:r>
        <w:rPr>
          <w:noProof/>
        </w:rPr>
        <w:fldChar w:fldCharType="end"/>
      </w:r>
    </w:p>
    <w:p w14:paraId="32FBCC44" w14:textId="77777777" w:rsidR="00C50827" w:rsidRDefault="00C50827">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_Toc299021889 \h </w:instrText>
      </w:r>
      <w:r>
        <w:rPr>
          <w:noProof/>
        </w:rPr>
      </w:r>
      <w:r>
        <w:rPr>
          <w:noProof/>
        </w:rPr>
        <w:fldChar w:fldCharType="separate"/>
      </w:r>
      <w:r>
        <w:rPr>
          <w:noProof/>
        </w:rPr>
        <w:t>9</w:t>
      </w:r>
      <w:r>
        <w:rPr>
          <w:noProof/>
        </w:rPr>
        <w:fldChar w:fldCharType="end"/>
      </w:r>
    </w:p>
    <w:p w14:paraId="00D8275F" w14:textId="77777777" w:rsidR="00C50827" w:rsidRDefault="00C50827">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_Toc299021890 \h </w:instrText>
      </w:r>
      <w:r>
        <w:rPr>
          <w:noProof/>
        </w:rPr>
      </w:r>
      <w:r>
        <w:rPr>
          <w:noProof/>
        </w:rPr>
        <w:fldChar w:fldCharType="separate"/>
      </w:r>
      <w:r>
        <w:rPr>
          <w:noProof/>
        </w:rPr>
        <w:t>19</w:t>
      </w:r>
      <w:r>
        <w:rPr>
          <w:noProof/>
        </w:rPr>
        <w:fldChar w:fldCharType="end"/>
      </w:r>
    </w:p>
    <w:p w14:paraId="7F6B12BE" w14:textId="77777777" w:rsidR="00C50827" w:rsidRDefault="00C50827">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_Toc299021891 \h </w:instrText>
      </w:r>
      <w:r>
        <w:rPr>
          <w:noProof/>
        </w:rPr>
      </w:r>
      <w:r>
        <w:rPr>
          <w:noProof/>
        </w:rPr>
        <w:fldChar w:fldCharType="separate"/>
      </w:r>
      <w:r>
        <w:rPr>
          <w:noProof/>
        </w:rPr>
        <w:t>24</w:t>
      </w:r>
      <w:r>
        <w:rPr>
          <w:noProof/>
        </w:rPr>
        <w:fldChar w:fldCharType="end"/>
      </w:r>
    </w:p>
    <w:p w14:paraId="49BAFBCF" w14:textId="77777777" w:rsidR="00C50827" w:rsidRDefault="00C50827">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_Toc299021892 \h </w:instrText>
      </w:r>
      <w:r>
        <w:rPr>
          <w:noProof/>
        </w:rPr>
      </w:r>
      <w:r>
        <w:rPr>
          <w:noProof/>
        </w:rPr>
        <w:fldChar w:fldCharType="separate"/>
      </w:r>
      <w:r>
        <w:rPr>
          <w:noProof/>
        </w:rPr>
        <w:t>29</w:t>
      </w:r>
      <w:r>
        <w:rPr>
          <w:noProof/>
        </w:rPr>
        <w:fldChar w:fldCharType="end"/>
      </w:r>
    </w:p>
    <w:p w14:paraId="255B1216" w14:textId="77777777" w:rsidR="00C50827" w:rsidRDefault="00C50827">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_Toc299021893 \h </w:instrText>
      </w:r>
      <w:r>
        <w:rPr>
          <w:noProof/>
        </w:rPr>
      </w:r>
      <w:r>
        <w:rPr>
          <w:noProof/>
        </w:rPr>
        <w:fldChar w:fldCharType="separate"/>
      </w:r>
      <w:r>
        <w:rPr>
          <w:noProof/>
        </w:rPr>
        <w:t>29</w:t>
      </w:r>
      <w:r>
        <w:rPr>
          <w:noProof/>
        </w:rPr>
        <w:fldChar w:fldCharType="end"/>
      </w:r>
    </w:p>
    <w:p w14:paraId="31D1A052" w14:textId="77777777" w:rsidR="00C50827" w:rsidRDefault="00C50827">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_Toc299021894 \h </w:instrText>
      </w:r>
      <w:r>
        <w:rPr>
          <w:noProof/>
        </w:rPr>
      </w:r>
      <w:r>
        <w:rPr>
          <w:noProof/>
        </w:rPr>
        <w:fldChar w:fldCharType="separate"/>
      </w:r>
      <w:r>
        <w:rPr>
          <w:noProof/>
        </w:rPr>
        <w:t>30</w:t>
      </w:r>
      <w:r>
        <w:rPr>
          <w:noProof/>
        </w:rPr>
        <w:fldChar w:fldCharType="end"/>
      </w:r>
    </w:p>
    <w:p w14:paraId="52004AD2" w14:textId="77777777" w:rsidR="00C50827" w:rsidRDefault="00C50827">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_Toc299021895 \h </w:instrText>
      </w:r>
      <w:r>
        <w:rPr>
          <w:noProof/>
        </w:rPr>
      </w:r>
      <w:r>
        <w:rPr>
          <w:noProof/>
        </w:rPr>
        <w:fldChar w:fldCharType="separate"/>
      </w:r>
      <w:r>
        <w:rPr>
          <w:noProof/>
        </w:rPr>
        <w:t>30</w:t>
      </w:r>
      <w:r>
        <w:rPr>
          <w:noProof/>
        </w:rPr>
        <w:fldChar w:fldCharType="end"/>
      </w:r>
    </w:p>
    <w:p w14:paraId="70433CBE" w14:textId="77777777" w:rsidR="00C50827" w:rsidRDefault="00C50827">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_Toc299021896 \h </w:instrText>
      </w:r>
      <w:r>
        <w:rPr>
          <w:noProof/>
        </w:rPr>
      </w:r>
      <w:r>
        <w:rPr>
          <w:noProof/>
        </w:rPr>
        <w:fldChar w:fldCharType="separate"/>
      </w:r>
      <w:r>
        <w:rPr>
          <w:noProof/>
        </w:rPr>
        <w:t>55</w:t>
      </w:r>
      <w:r>
        <w:rPr>
          <w:noProof/>
        </w:rPr>
        <w:fldChar w:fldCharType="end"/>
      </w:r>
    </w:p>
    <w:p w14:paraId="5E7E38C9" w14:textId="77777777" w:rsidR="00C50827" w:rsidRDefault="00C50827">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_Toc299021897 \h </w:instrText>
      </w:r>
      <w:r>
        <w:rPr>
          <w:noProof/>
        </w:rPr>
      </w:r>
      <w:r>
        <w:rPr>
          <w:noProof/>
        </w:rPr>
        <w:fldChar w:fldCharType="separate"/>
      </w:r>
      <w:r>
        <w:rPr>
          <w:noProof/>
        </w:rPr>
        <w:t>56</w:t>
      </w:r>
      <w:r>
        <w:rPr>
          <w:noProof/>
        </w:rPr>
        <w:fldChar w:fldCharType="end"/>
      </w:r>
    </w:p>
    <w:p w14:paraId="2B556949" w14:textId="77777777" w:rsidR="00C50827" w:rsidRDefault="00C50827">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_Toc299021898 \h </w:instrText>
      </w:r>
      <w:r>
        <w:rPr>
          <w:noProof/>
        </w:rPr>
      </w:r>
      <w:r>
        <w:rPr>
          <w:noProof/>
        </w:rPr>
        <w:fldChar w:fldCharType="separate"/>
      </w:r>
      <w:r>
        <w:rPr>
          <w:noProof/>
        </w:rPr>
        <w:t>56</w:t>
      </w:r>
      <w:r>
        <w:rPr>
          <w:noProof/>
        </w:rPr>
        <w:fldChar w:fldCharType="end"/>
      </w:r>
    </w:p>
    <w:p w14:paraId="06B4EF70" w14:textId="77777777" w:rsidR="00C50827" w:rsidRDefault="00C50827">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_Toc299021899 \h </w:instrText>
      </w:r>
      <w:r>
        <w:rPr>
          <w:noProof/>
        </w:rPr>
      </w:r>
      <w:r>
        <w:rPr>
          <w:noProof/>
        </w:rPr>
        <w:fldChar w:fldCharType="separate"/>
      </w:r>
      <w:r>
        <w:rPr>
          <w:noProof/>
        </w:rPr>
        <w:t>56</w:t>
      </w:r>
      <w:r>
        <w:rPr>
          <w:noProof/>
        </w:rPr>
        <w:fldChar w:fldCharType="end"/>
      </w:r>
    </w:p>
    <w:p w14:paraId="66524DF6" w14:textId="77777777" w:rsidR="00C50827" w:rsidRDefault="00C50827">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_Toc299021900 \h </w:instrText>
      </w:r>
      <w:r>
        <w:rPr>
          <w:noProof/>
        </w:rPr>
      </w:r>
      <w:r>
        <w:rPr>
          <w:noProof/>
        </w:rPr>
        <w:fldChar w:fldCharType="separate"/>
      </w:r>
      <w:r>
        <w:rPr>
          <w:noProof/>
        </w:rPr>
        <w:t>56</w:t>
      </w:r>
      <w:r>
        <w:rPr>
          <w:noProof/>
        </w:rPr>
        <w:fldChar w:fldCharType="end"/>
      </w:r>
    </w:p>
    <w:p w14:paraId="7E85D1FF" w14:textId="77777777" w:rsidR="00C50827" w:rsidRDefault="00C50827">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_Toc299021901 \h </w:instrText>
      </w:r>
      <w:r>
        <w:rPr>
          <w:noProof/>
        </w:rPr>
      </w:r>
      <w:r>
        <w:rPr>
          <w:noProof/>
        </w:rPr>
        <w:fldChar w:fldCharType="separate"/>
      </w:r>
      <w:r>
        <w:rPr>
          <w:noProof/>
        </w:rPr>
        <w:t>58</w:t>
      </w:r>
      <w:r>
        <w:rPr>
          <w:noProof/>
        </w:rPr>
        <w:fldChar w:fldCharType="end"/>
      </w:r>
    </w:p>
    <w:p w14:paraId="6ED61899" w14:textId="77777777" w:rsidR="00C50827" w:rsidRDefault="00C50827">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_Toc299021902 \h </w:instrText>
      </w:r>
      <w:r>
        <w:rPr>
          <w:noProof/>
        </w:rPr>
      </w:r>
      <w:r>
        <w:rPr>
          <w:noProof/>
        </w:rPr>
        <w:fldChar w:fldCharType="separate"/>
      </w:r>
      <w:r>
        <w:rPr>
          <w:noProof/>
        </w:rPr>
        <w:t>59</w:t>
      </w:r>
      <w:r>
        <w:rPr>
          <w:noProof/>
        </w:rPr>
        <w:fldChar w:fldCharType="end"/>
      </w:r>
    </w:p>
    <w:p w14:paraId="267A9441" w14:textId="77777777" w:rsidR="00C50827" w:rsidRDefault="00C50827">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_Toc299021903 \h </w:instrText>
      </w:r>
      <w:r>
        <w:rPr>
          <w:noProof/>
        </w:rPr>
      </w:r>
      <w:r>
        <w:rPr>
          <w:noProof/>
        </w:rPr>
        <w:fldChar w:fldCharType="separate"/>
      </w:r>
      <w:r>
        <w:rPr>
          <w:noProof/>
        </w:rPr>
        <w:t>61</w:t>
      </w:r>
      <w:r>
        <w:rPr>
          <w:noProof/>
        </w:rPr>
        <w:fldChar w:fldCharType="end"/>
      </w:r>
    </w:p>
    <w:p w14:paraId="47964007" w14:textId="77777777" w:rsidR="00C50827" w:rsidRDefault="00C50827">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_Toc299021904 \h </w:instrText>
      </w:r>
      <w:r>
        <w:rPr>
          <w:noProof/>
        </w:rPr>
      </w:r>
      <w:r>
        <w:rPr>
          <w:noProof/>
        </w:rPr>
        <w:fldChar w:fldCharType="separate"/>
      </w:r>
      <w:r>
        <w:rPr>
          <w:noProof/>
        </w:rPr>
        <w:t>62</w:t>
      </w:r>
      <w:r>
        <w:rPr>
          <w:noProof/>
        </w:rPr>
        <w:fldChar w:fldCharType="end"/>
      </w:r>
    </w:p>
    <w:p w14:paraId="6A233225" w14:textId="77777777" w:rsidR="00C50827" w:rsidRDefault="00C50827">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_Toc299021905 \h </w:instrText>
      </w:r>
      <w:r>
        <w:rPr>
          <w:noProof/>
        </w:rPr>
      </w:r>
      <w:r>
        <w:rPr>
          <w:noProof/>
        </w:rPr>
        <w:fldChar w:fldCharType="separate"/>
      </w:r>
      <w:r>
        <w:rPr>
          <w:noProof/>
        </w:rPr>
        <w:t>67</w:t>
      </w:r>
      <w:r>
        <w:rPr>
          <w:noProof/>
        </w:rPr>
        <w:fldChar w:fldCharType="end"/>
      </w:r>
    </w:p>
    <w:p w14:paraId="63479AF8" w14:textId="77777777" w:rsidR="00C50827" w:rsidRDefault="00C50827">
      <w:pPr>
        <w:pStyle w:val="TOC4"/>
        <w:rPr>
          <w:rFonts w:asciiTheme="minorHAnsi" w:eastAsiaTheme="minorEastAsia" w:hAnsiTheme="minorHAnsi" w:cstheme="minorBidi"/>
          <w:noProof/>
          <w:szCs w:val="24"/>
          <w:lang w:eastAsia="ja-JP"/>
        </w:rPr>
      </w:pPr>
      <w:r w:rsidRPr="00DC4505">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_Toc299021906 \h </w:instrText>
      </w:r>
      <w:r>
        <w:rPr>
          <w:noProof/>
        </w:rPr>
      </w:r>
      <w:r>
        <w:rPr>
          <w:noProof/>
        </w:rPr>
        <w:fldChar w:fldCharType="separate"/>
      </w:r>
      <w:r>
        <w:rPr>
          <w:noProof/>
        </w:rPr>
        <w:t>67</w:t>
      </w:r>
      <w:r>
        <w:rPr>
          <w:noProof/>
        </w:rPr>
        <w:fldChar w:fldCharType="end"/>
      </w:r>
    </w:p>
    <w:p w14:paraId="4D10FAA7" w14:textId="77777777" w:rsidR="00C50827" w:rsidRDefault="00C50827">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_Toc299021907 \h </w:instrText>
      </w:r>
      <w:r>
        <w:rPr>
          <w:noProof/>
        </w:rPr>
      </w:r>
      <w:r>
        <w:rPr>
          <w:noProof/>
        </w:rPr>
        <w:fldChar w:fldCharType="separate"/>
      </w:r>
      <w:r>
        <w:rPr>
          <w:noProof/>
        </w:rPr>
        <w:t>68</w:t>
      </w:r>
      <w:r>
        <w:rPr>
          <w:noProof/>
        </w:rPr>
        <w:fldChar w:fldCharType="end"/>
      </w:r>
    </w:p>
    <w:p w14:paraId="1F6CBB5A" w14:textId="77777777" w:rsidR="00C50827" w:rsidRDefault="00C50827">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_Toc299021908 \h </w:instrText>
      </w:r>
      <w:r>
        <w:rPr>
          <w:noProof/>
        </w:rPr>
      </w:r>
      <w:r>
        <w:rPr>
          <w:noProof/>
        </w:rPr>
        <w:fldChar w:fldCharType="separate"/>
      </w:r>
      <w:r>
        <w:rPr>
          <w:noProof/>
        </w:rPr>
        <w:t>68</w:t>
      </w:r>
      <w:r>
        <w:rPr>
          <w:noProof/>
        </w:rPr>
        <w:fldChar w:fldCharType="end"/>
      </w:r>
    </w:p>
    <w:p w14:paraId="295C27A4" w14:textId="77777777" w:rsidR="00C50827" w:rsidRDefault="00C50827">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_Toc299021909 \h </w:instrText>
      </w:r>
      <w:r>
        <w:rPr>
          <w:noProof/>
        </w:rPr>
      </w:r>
      <w:r>
        <w:rPr>
          <w:noProof/>
        </w:rPr>
        <w:fldChar w:fldCharType="separate"/>
      </w:r>
      <w:r>
        <w:rPr>
          <w:noProof/>
        </w:rPr>
        <w:t>70</w:t>
      </w:r>
      <w:r>
        <w:rPr>
          <w:noProof/>
        </w:rPr>
        <w:fldChar w:fldCharType="end"/>
      </w:r>
    </w:p>
    <w:p w14:paraId="4F697E0B" w14:textId="77777777" w:rsidR="00C50827" w:rsidRDefault="00C50827">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_Toc299021910 \h </w:instrText>
      </w:r>
      <w:r>
        <w:rPr>
          <w:noProof/>
        </w:rPr>
      </w:r>
      <w:r>
        <w:rPr>
          <w:noProof/>
        </w:rPr>
        <w:fldChar w:fldCharType="separate"/>
      </w:r>
      <w:r>
        <w:rPr>
          <w:noProof/>
        </w:rPr>
        <w:t>70</w:t>
      </w:r>
      <w:r>
        <w:rPr>
          <w:noProof/>
        </w:rPr>
        <w:fldChar w:fldCharType="end"/>
      </w:r>
    </w:p>
    <w:p w14:paraId="1D154011" w14:textId="77777777" w:rsidR="00C50827" w:rsidRDefault="00C50827">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_Toc299021911 \h </w:instrText>
      </w:r>
      <w:r>
        <w:rPr>
          <w:noProof/>
        </w:rPr>
      </w:r>
      <w:r>
        <w:rPr>
          <w:noProof/>
        </w:rPr>
        <w:fldChar w:fldCharType="separate"/>
      </w:r>
      <w:r>
        <w:rPr>
          <w:noProof/>
        </w:rPr>
        <w:t>71</w:t>
      </w:r>
      <w:r>
        <w:rPr>
          <w:noProof/>
        </w:rPr>
        <w:fldChar w:fldCharType="end"/>
      </w:r>
    </w:p>
    <w:p w14:paraId="53479E5F" w14:textId="77777777" w:rsidR="00C50827" w:rsidRDefault="00C50827">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_Toc299021912 \h </w:instrText>
      </w:r>
      <w:r>
        <w:rPr>
          <w:noProof/>
        </w:rPr>
      </w:r>
      <w:r>
        <w:rPr>
          <w:noProof/>
        </w:rPr>
        <w:fldChar w:fldCharType="separate"/>
      </w:r>
      <w:r>
        <w:rPr>
          <w:noProof/>
        </w:rPr>
        <w:t>72</w:t>
      </w:r>
      <w:r>
        <w:rPr>
          <w:noProof/>
        </w:rPr>
        <w:fldChar w:fldCharType="end"/>
      </w:r>
    </w:p>
    <w:p w14:paraId="7D938650" w14:textId="77777777" w:rsidR="00C50827" w:rsidRDefault="00C50827">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_Toc299021913 \h </w:instrText>
      </w:r>
      <w:r>
        <w:rPr>
          <w:noProof/>
        </w:rPr>
      </w:r>
      <w:r>
        <w:rPr>
          <w:noProof/>
        </w:rPr>
        <w:fldChar w:fldCharType="separate"/>
      </w:r>
      <w:r>
        <w:rPr>
          <w:noProof/>
        </w:rPr>
        <w:t>73</w:t>
      </w:r>
      <w:r>
        <w:rPr>
          <w:noProof/>
        </w:rPr>
        <w:fldChar w:fldCharType="end"/>
      </w:r>
    </w:p>
    <w:p w14:paraId="1F94A92B" w14:textId="77777777" w:rsidR="00C50827" w:rsidRDefault="00C50827">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_Toc299021914 \h </w:instrText>
      </w:r>
      <w:r>
        <w:rPr>
          <w:noProof/>
        </w:rPr>
      </w:r>
      <w:r>
        <w:rPr>
          <w:noProof/>
        </w:rPr>
        <w:fldChar w:fldCharType="separate"/>
      </w:r>
      <w:r>
        <w:rPr>
          <w:noProof/>
        </w:rPr>
        <w:t>76</w:t>
      </w:r>
      <w:r>
        <w:rPr>
          <w:noProof/>
        </w:rPr>
        <w:fldChar w:fldCharType="end"/>
      </w:r>
    </w:p>
    <w:p w14:paraId="252AA513" w14:textId="77777777" w:rsidR="00C50827" w:rsidRDefault="00C50827">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_Toc299021915 \h </w:instrText>
      </w:r>
      <w:r>
        <w:rPr>
          <w:noProof/>
        </w:rPr>
      </w:r>
      <w:r>
        <w:rPr>
          <w:noProof/>
        </w:rPr>
        <w:fldChar w:fldCharType="separate"/>
      </w:r>
      <w:r>
        <w:rPr>
          <w:noProof/>
        </w:rPr>
        <w:t>76</w:t>
      </w:r>
      <w:r>
        <w:rPr>
          <w:noProof/>
        </w:rPr>
        <w:fldChar w:fldCharType="end"/>
      </w:r>
    </w:p>
    <w:p w14:paraId="700B8432" w14:textId="77777777" w:rsidR="00C50827" w:rsidRDefault="00C50827">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_Toc299021916 \h </w:instrText>
      </w:r>
      <w:r>
        <w:rPr>
          <w:noProof/>
        </w:rPr>
      </w:r>
      <w:r>
        <w:rPr>
          <w:noProof/>
        </w:rPr>
        <w:fldChar w:fldCharType="separate"/>
      </w:r>
      <w:r>
        <w:rPr>
          <w:noProof/>
        </w:rPr>
        <w:t>78</w:t>
      </w:r>
      <w:r>
        <w:rPr>
          <w:noProof/>
        </w:rPr>
        <w:fldChar w:fldCharType="end"/>
      </w:r>
    </w:p>
    <w:p w14:paraId="04DB5825" w14:textId="77777777" w:rsidR="00C50827" w:rsidRDefault="00C50827">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_Toc299021917 \h </w:instrText>
      </w:r>
      <w:r>
        <w:rPr>
          <w:noProof/>
        </w:rPr>
      </w:r>
      <w:r>
        <w:rPr>
          <w:noProof/>
        </w:rPr>
        <w:fldChar w:fldCharType="separate"/>
      </w:r>
      <w:r>
        <w:rPr>
          <w:noProof/>
        </w:rPr>
        <w:t>78</w:t>
      </w:r>
      <w:r>
        <w:rPr>
          <w:noProof/>
        </w:rPr>
        <w:fldChar w:fldCharType="end"/>
      </w:r>
    </w:p>
    <w:p w14:paraId="6DD13F28" w14:textId="77777777" w:rsidR="00C50827" w:rsidRDefault="00C50827">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_Toc299021918 \h </w:instrText>
      </w:r>
      <w:r>
        <w:rPr>
          <w:noProof/>
        </w:rPr>
      </w:r>
      <w:r>
        <w:rPr>
          <w:noProof/>
        </w:rPr>
        <w:fldChar w:fldCharType="separate"/>
      </w:r>
      <w:r>
        <w:rPr>
          <w:noProof/>
        </w:rPr>
        <w:t>83</w:t>
      </w:r>
      <w:r>
        <w:rPr>
          <w:noProof/>
        </w:rPr>
        <w:fldChar w:fldCharType="end"/>
      </w:r>
    </w:p>
    <w:p w14:paraId="0F70D8D2" w14:textId="77777777" w:rsidR="00C50827" w:rsidRDefault="00C50827">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_Toc299021919 \h </w:instrText>
      </w:r>
      <w:r>
        <w:rPr>
          <w:noProof/>
        </w:rPr>
      </w:r>
      <w:r>
        <w:rPr>
          <w:noProof/>
        </w:rPr>
        <w:fldChar w:fldCharType="separate"/>
      </w:r>
      <w:r>
        <w:rPr>
          <w:noProof/>
        </w:rPr>
        <w:t>83</w:t>
      </w:r>
      <w:r>
        <w:rPr>
          <w:noProof/>
        </w:rPr>
        <w:fldChar w:fldCharType="end"/>
      </w:r>
    </w:p>
    <w:p w14:paraId="773AAA5B" w14:textId="77777777" w:rsidR="00C50827" w:rsidRDefault="00C50827">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_Toc299021920 \h </w:instrText>
      </w:r>
      <w:r>
        <w:rPr>
          <w:noProof/>
        </w:rPr>
      </w:r>
      <w:r>
        <w:rPr>
          <w:noProof/>
        </w:rPr>
        <w:fldChar w:fldCharType="separate"/>
      </w:r>
      <w:r>
        <w:rPr>
          <w:noProof/>
        </w:rPr>
        <w:t>84</w:t>
      </w:r>
      <w:r>
        <w:rPr>
          <w:noProof/>
        </w:rPr>
        <w:fldChar w:fldCharType="end"/>
      </w:r>
    </w:p>
    <w:p w14:paraId="20A65C7F" w14:textId="77777777" w:rsidR="00C50827" w:rsidRDefault="00C50827">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_Toc299021921 \h </w:instrText>
      </w:r>
      <w:r>
        <w:rPr>
          <w:noProof/>
        </w:rPr>
      </w:r>
      <w:r>
        <w:rPr>
          <w:noProof/>
        </w:rPr>
        <w:fldChar w:fldCharType="separate"/>
      </w:r>
      <w:r>
        <w:rPr>
          <w:noProof/>
        </w:rPr>
        <w:t>88</w:t>
      </w:r>
      <w:r>
        <w:rPr>
          <w:noProof/>
        </w:rPr>
        <w:fldChar w:fldCharType="end"/>
      </w:r>
    </w:p>
    <w:p w14:paraId="29373C4B" w14:textId="77777777" w:rsidR="00C50827" w:rsidRDefault="00C50827">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_Toc299021922 \h </w:instrText>
      </w:r>
      <w:r>
        <w:rPr>
          <w:noProof/>
        </w:rPr>
      </w:r>
      <w:r>
        <w:rPr>
          <w:noProof/>
        </w:rPr>
        <w:fldChar w:fldCharType="separate"/>
      </w:r>
      <w:r>
        <w:rPr>
          <w:noProof/>
        </w:rPr>
        <w:t>94</w:t>
      </w:r>
      <w:r>
        <w:rPr>
          <w:noProof/>
        </w:rPr>
        <w:fldChar w:fldCharType="end"/>
      </w:r>
    </w:p>
    <w:p w14:paraId="4710E003" w14:textId="77777777" w:rsidR="00C50827" w:rsidRDefault="00C50827">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DC4505">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_Toc299021923 \h </w:instrText>
      </w:r>
      <w:r>
        <w:rPr>
          <w:noProof/>
        </w:rPr>
      </w:r>
      <w:r>
        <w:rPr>
          <w:noProof/>
        </w:rPr>
        <w:fldChar w:fldCharType="separate"/>
      </w:r>
      <w:r>
        <w:rPr>
          <w:noProof/>
        </w:rPr>
        <w:t>113</w:t>
      </w:r>
      <w:r>
        <w:rPr>
          <w:noProof/>
        </w:rPr>
        <w:fldChar w:fldCharType="end"/>
      </w:r>
    </w:p>
    <w:p w14:paraId="6D6EB9F7" w14:textId="77777777" w:rsidR="00C50827" w:rsidRDefault="00C50827">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_Toc299021924 \h </w:instrText>
      </w:r>
      <w:r>
        <w:rPr>
          <w:noProof/>
        </w:rPr>
      </w:r>
      <w:r>
        <w:rPr>
          <w:noProof/>
        </w:rPr>
        <w:fldChar w:fldCharType="separate"/>
      </w:r>
      <w:r>
        <w:rPr>
          <w:noProof/>
        </w:rPr>
        <w:t>113</w:t>
      </w:r>
      <w:r>
        <w:rPr>
          <w:noProof/>
        </w:rPr>
        <w:fldChar w:fldCharType="end"/>
      </w:r>
    </w:p>
    <w:p w14:paraId="4BE121A1" w14:textId="77777777" w:rsidR="00C50827" w:rsidRDefault="00C50827">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_Toc299021925 \h </w:instrText>
      </w:r>
      <w:r>
        <w:rPr>
          <w:noProof/>
        </w:rPr>
      </w:r>
      <w:r>
        <w:rPr>
          <w:noProof/>
        </w:rPr>
        <w:fldChar w:fldCharType="separate"/>
      </w:r>
      <w:r>
        <w:rPr>
          <w:noProof/>
        </w:rPr>
        <w:t>121</w:t>
      </w:r>
      <w:r>
        <w:rPr>
          <w:noProof/>
        </w:rPr>
        <w:fldChar w:fldCharType="end"/>
      </w:r>
    </w:p>
    <w:p w14:paraId="16D402B8" w14:textId="77777777" w:rsidR="00C50827" w:rsidRDefault="00C50827">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_Toc299021926 \h </w:instrText>
      </w:r>
      <w:r>
        <w:rPr>
          <w:noProof/>
        </w:rPr>
      </w:r>
      <w:r>
        <w:rPr>
          <w:noProof/>
        </w:rPr>
        <w:fldChar w:fldCharType="separate"/>
      </w:r>
      <w:r>
        <w:rPr>
          <w:noProof/>
        </w:rPr>
        <w:t>121</w:t>
      </w:r>
      <w:r>
        <w:rPr>
          <w:noProof/>
        </w:rPr>
        <w:fldChar w:fldCharType="end"/>
      </w:r>
    </w:p>
    <w:p w14:paraId="5E790F87" w14:textId="77777777" w:rsidR="00C50827" w:rsidRDefault="00C50827">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_Toc299021927 \h </w:instrText>
      </w:r>
      <w:r>
        <w:rPr>
          <w:noProof/>
        </w:rPr>
      </w:r>
      <w:r>
        <w:rPr>
          <w:noProof/>
        </w:rPr>
        <w:fldChar w:fldCharType="separate"/>
      </w:r>
      <w:r>
        <w:rPr>
          <w:noProof/>
        </w:rPr>
        <w:t>123</w:t>
      </w:r>
      <w:r>
        <w:rPr>
          <w:noProof/>
        </w:rPr>
        <w:fldChar w:fldCharType="end"/>
      </w:r>
    </w:p>
    <w:p w14:paraId="6555A135" w14:textId="77777777" w:rsidR="00C50827" w:rsidRDefault="00C50827">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_Toc299021928 \h </w:instrText>
      </w:r>
      <w:r>
        <w:rPr>
          <w:noProof/>
        </w:rPr>
      </w:r>
      <w:r>
        <w:rPr>
          <w:noProof/>
        </w:rPr>
        <w:fldChar w:fldCharType="separate"/>
      </w:r>
      <w:r>
        <w:rPr>
          <w:noProof/>
        </w:rPr>
        <w:t>125</w:t>
      </w:r>
      <w:r>
        <w:rPr>
          <w:noProof/>
        </w:rPr>
        <w:fldChar w:fldCharType="end"/>
      </w:r>
    </w:p>
    <w:p w14:paraId="21164F10" w14:textId="77777777" w:rsidR="00C50827" w:rsidRDefault="00C50827">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_Toc299021929 \h </w:instrText>
      </w:r>
      <w:r>
        <w:rPr>
          <w:noProof/>
        </w:rPr>
      </w:r>
      <w:r>
        <w:rPr>
          <w:noProof/>
        </w:rPr>
        <w:fldChar w:fldCharType="separate"/>
      </w:r>
      <w:r>
        <w:rPr>
          <w:noProof/>
        </w:rPr>
        <w:t>128</w:t>
      </w:r>
      <w:r>
        <w:rPr>
          <w:noProof/>
        </w:rPr>
        <w:fldChar w:fldCharType="end"/>
      </w:r>
    </w:p>
    <w:p w14:paraId="6FE3E65C" w14:textId="77777777" w:rsidR="00C50827" w:rsidRDefault="00C50827">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_Toc299021930 \h </w:instrText>
      </w:r>
      <w:r>
        <w:rPr>
          <w:noProof/>
        </w:rPr>
      </w:r>
      <w:r>
        <w:rPr>
          <w:noProof/>
        </w:rPr>
        <w:fldChar w:fldCharType="separate"/>
      </w:r>
      <w:r>
        <w:rPr>
          <w:noProof/>
        </w:rPr>
        <w:t>129</w:t>
      </w:r>
      <w:r>
        <w:rPr>
          <w:noProof/>
        </w:rPr>
        <w:fldChar w:fldCharType="end"/>
      </w:r>
    </w:p>
    <w:p w14:paraId="1509578D" w14:textId="77777777" w:rsidR="00C50827" w:rsidRDefault="00C50827">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_Toc299021931 \h </w:instrText>
      </w:r>
      <w:r>
        <w:rPr>
          <w:noProof/>
        </w:rPr>
      </w:r>
      <w:r>
        <w:rPr>
          <w:noProof/>
        </w:rPr>
        <w:fldChar w:fldCharType="separate"/>
      </w:r>
      <w:r>
        <w:rPr>
          <w:noProof/>
        </w:rPr>
        <w:t>129</w:t>
      </w:r>
      <w:r>
        <w:rPr>
          <w:noProof/>
        </w:rPr>
        <w:fldChar w:fldCharType="end"/>
      </w:r>
    </w:p>
    <w:p w14:paraId="22708714" w14:textId="77777777" w:rsidR="00C50827" w:rsidRDefault="00C50827">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_Toc299021932 \h </w:instrText>
      </w:r>
      <w:r>
        <w:rPr>
          <w:noProof/>
        </w:rPr>
      </w:r>
      <w:r>
        <w:rPr>
          <w:noProof/>
        </w:rPr>
        <w:fldChar w:fldCharType="separate"/>
      </w:r>
      <w:r>
        <w:rPr>
          <w:noProof/>
        </w:rPr>
        <w:t>130</w:t>
      </w:r>
      <w:r>
        <w:rPr>
          <w:noProof/>
        </w:rPr>
        <w:fldChar w:fldCharType="end"/>
      </w:r>
    </w:p>
    <w:p w14:paraId="51FACF59" w14:textId="77777777" w:rsidR="00C50827" w:rsidRDefault="00C50827">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_Toc299021933 \h </w:instrText>
      </w:r>
      <w:r>
        <w:rPr>
          <w:noProof/>
        </w:rPr>
      </w:r>
      <w:r>
        <w:rPr>
          <w:noProof/>
        </w:rPr>
        <w:fldChar w:fldCharType="separate"/>
      </w:r>
      <w:r>
        <w:rPr>
          <w:noProof/>
        </w:rPr>
        <w:t>132</w:t>
      </w:r>
      <w:r>
        <w:rPr>
          <w:noProof/>
        </w:rPr>
        <w:fldChar w:fldCharType="end"/>
      </w:r>
    </w:p>
    <w:p w14:paraId="1DF1754E" w14:textId="77777777" w:rsidR="00C50827" w:rsidRDefault="00C50827">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_Toc299021934 \h </w:instrText>
      </w:r>
      <w:r>
        <w:rPr>
          <w:noProof/>
        </w:rPr>
      </w:r>
      <w:r>
        <w:rPr>
          <w:noProof/>
        </w:rPr>
        <w:fldChar w:fldCharType="separate"/>
      </w:r>
      <w:r>
        <w:rPr>
          <w:noProof/>
        </w:rPr>
        <w:t>133</w:t>
      </w:r>
      <w:r>
        <w:rPr>
          <w:noProof/>
        </w:rPr>
        <w:fldChar w:fldCharType="end"/>
      </w:r>
    </w:p>
    <w:p w14:paraId="532E015C" w14:textId="77777777" w:rsidR="00C50827" w:rsidRDefault="00C50827">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DC4505">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_Toc299021935 \h </w:instrText>
      </w:r>
      <w:r>
        <w:rPr>
          <w:noProof/>
        </w:rPr>
      </w:r>
      <w:r>
        <w:rPr>
          <w:noProof/>
        </w:rPr>
        <w:fldChar w:fldCharType="separate"/>
      </w:r>
      <w:r>
        <w:rPr>
          <w:noProof/>
        </w:rPr>
        <w:t>168</w:t>
      </w:r>
      <w:r>
        <w:rPr>
          <w:noProof/>
        </w:rPr>
        <w:fldChar w:fldCharType="end"/>
      </w:r>
    </w:p>
    <w:p w14:paraId="26F6FFF7" w14:textId="77777777" w:rsidR="00C50827" w:rsidRDefault="00C50827">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_Toc299021936 \h </w:instrText>
      </w:r>
      <w:r>
        <w:rPr>
          <w:noProof/>
        </w:rPr>
      </w:r>
      <w:r>
        <w:rPr>
          <w:noProof/>
        </w:rPr>
        <w:fldChar w:fldCharType="separate"/>
      </w:r>
      <w:r>
        <w:rPr>
          <w:noProof/>
        </w:rPr>
        <w:t>168</w:t>
      </w:r>
      <w:r>
        <w:rPr>
          <w:noProof/>
        </w:rPr>
        <w:fldChar w:fldCharType="end"/>
      </w:r>
    </w:p>
    <w:p w14:paraId="6CC65C87" w14:textId="77777777" w:rsidR="00C50827" w:rsidRDefault="00C50827">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_Toc299021937 \h </w:instrText>
      </w:r>
      <w:r>
        <w:rPr>
          <w:noProof/>
        </w:rPr>
      </w:r>
      <w:r>
        <w:rPr>
          <w:noProof/>
        </w:rPr>
        <w:fldChar w:fldCharType="separate"/>
      </w:r>
      <w:r>
        <w:rPr>
          <w:noProof/>
        </w:rPr>
        <w:t>171</w:t>
      </w:r>
      <w:r>
        <w:rPr>
          <w:noProof/>
        </w:rPr>
        <w:fldChar w:fldCharType="end"/>
      </w:r>
    </w:p>
    <w:p w14:paraId="10D890EB" w14:textId="77777777" w:rsidR="00C50827" w:rsidRDefault="00C50827">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_Toc299021938 \h </w:instrText>
      </w:r>
      <w:r>
        <w:rPr>
          <w:noProof/>
        </w:rPr>
      </w:r>
      <w:r>
        <w:rPr>
          <w:noProof/>
        </w:rPr>
        <w:fldChar w:fldCharType="separate"/>
      </w:r>
      <w:r>
        <w:rPr>
          <w:noProof/>
        </w:rPr>
        <w:t>171</w:t>
      </w:r>
      <w:r>
        <w:rPr>
          <w:noProof/>
        </w:rPr>
        <w:fldChar w:fldCharType="end"/>
      </w:r>
    </w:p>
    <w:p w14:paraId="5F3C542C" w14:textId="77777777" w:rsidR="00C50827" w:rsidRDefault="00C50827">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_Toc299021939 \h </w:instrText>
      </w:r>
      <w:r>
        <w:rPr>
          <w:noProof/>
        </w:rPr>
      </w:r>
      <w:r>
        <w:rPr>
          <w:noProof/>
        </w:rPr>
        <w:fldChar w:fldCharType="separate"/>
      </w:r>
      <w:r>
        <w:rPr>
          <w:noProof/>
        </w:rPr>
        <w:t>171</w:t>
      </w:r>
      <w:r>
        <w:rPr>
          <w:noProof/>
        </w:rPr>
        <w:fldChar w:fldCharType="end"/>
      </w:r>
    </w:p>
    <w:p w14:paraId="2875FCCB" w14:textId="77777777" w:rsidR="00C50827" w:rsidRDefault="00C50827">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_Toc299021940 \h </w:instrText>
      </w:r>
      <w:r>
        <w:rPr>
          <w:noProof/>
        </w:rPr>
      </w:r>
      <w:r>
        <w:rPr>
          <w:noProof/>
        </w:rPr>
        <w:fldChar w:fldCharType="separate"/>
      </w:r>
      <w:r>
        <w:rPr>
          <w:noProof/>
        </w:rPr>
        <w:t>175</w:t>
      </w:r>
      <w:r>
        <w:rPr>
          <w:noProof/>
        </w:rPr>
        <w:fldChar w:fldCharType="end"/>
      </w:r>
    </w:p>
    <w:p w14:paraId="516FC54C" w14:textId="77777777" w:rsidR="00C50827" w:rsidRDefault="00C50827">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_Toc299021941 \h </w:instrText>
      </w:r>
      <w:r>
        <w:rPr>
          <w:noProof/>
        </w:rPr>
      </w:r>
      <w:r>
        <w:rPr>
          <w:noProof/>
        </w:rPr>
        <w:fldChar w:fldCharType="separate"/>
      </w:r>
      <w:r>
        <w:rPr>
          <w:noProof/>
        </w:rPr>
        <w:t>176</w:t>
      </w:r>
      <w:r>
        <w:rPr>
          <w:noProof/>
        </w:rPr>
        <w:fldChar w:fldCharType="end"/>
      </w:r>
    </w:p>
    <w:p w14:paraId="47F0CE60" w14:textId="77777777" w:rsidR="00C50827" w:rsidRDefault="00C50827">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_Toc299021942 \h </w:instrText>
      </w:r>
      <w:r>
        <w:rPr>
          <w:noProof/>
        </w:rPr>
      </w:r>
      <w:r>
        <w:rPr>
          <w:noProof/>
        </w:rPr>
        <w:fldChar w:fldCharType="separate"/>
      </w:r>
      <w:r>
        <w:rPr>
          <w:noProof/>
        </w:rPr>
        <w:t>177</w:t>
      </w:r>
      <w:r>
        <w:rPr>
          <w:noProof/>
        </w:rPr>
        <w:fldChar w:fldCharType="end"/>
      </w:r>
    </w:p>
    <w:p w14:paraId="7C2A0393" w14:textId="77777777" w:rsidR="00C50827" w:rsidRDefault="00C50827">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_Toc299021943 \h </w:instrText>
      </w:r>
      <w:r>
        <w:rPr>
          <w:noProof/>
        </w:rPr>
      </w:r>
      <w:r>
        <w:rPr>
          <w:noProof/>
        </w:rPr>
        <w:fldChar w:fldCharType="separate"/>
      </w:r>
      <w:r>
        <w:rPr>
          <w:noProof/>
        </w:rPr>
        <w:t>178</w:t>
      </w:r>
      <w:r>
        <w:rPr>
          <w:noProof/>
        </w:rPr>
        <w:fldChar w:fldCharType="end"/>
      </w:r>
    </w:p>
    <w:p w14:paraId="72D82246" w14:textId="77777777" w:rsidR="00C50827" w:rsidRDefault="00C50827">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_Toc299021944 \h </w:instrText>
      </w:r>
      <w:r>
        <w:rPr>
          <w:noProof/>
        </w:rPr>
      </w:r>
      <w:r>
        <w:rPr>
          <w:noProof/>
        </w:rPr>
        <w:fldChar w:fldCharType="separate"/>
      </w:r>
      <w:r>
        <w:rPr>
          <w:noProof/>
        </w:rPr>
        <w:t>179</w:t>
      </w:r>
      <w:r>
        <w:rPr>
          <w:noProof/>
        </w:rPr>
        <w:fldChar w:fldCharType="end"/>
      </w:r>
    </w:p>
    <w:p w14:paraId="68A7CBA4" w14:textId="77777777" w:rsidR="00C50827" w:rsidRDefault="00C50827">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DC4505">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_Toc299021945 \h </w:instrText>
      </w:r>
      <w:r>
        <w:rPr>
          <w:noProof/>
        </w:rPr>
      </w:r>
      <w:r>
        <w:rPr>
          <w:noProof/>
        </w:rPr>
        <w:fldChar w:fldCharType="separate"/>
      </w:r>
      <w:r>
        <w:rPr>
          <w:noProof/>
        </w:rPr>
        <w:t>215</w:t>
      </w:r>
      <w:r>
        <w:rPr>
          <w:noProof/>
        </w:rPr>
        <w:fldChar w:fldCharType="end"/>
      </w:r>
    </w:p>
    <w:p w14:paraId="083C484B" w14:textId="77777777" w:rsidR="00C50827" w:rsidRDefault="00C50827">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_Toc299021946 \h </w:instrText>
      </w:r>
      <w:r>
        <w:rPr>
          <w:noProof/>
        </w:rPr>
      </w:r>
      <w:r>
        <w:rPr>
          <w:noProof/>
        </w:rPr>
        <w:fldChar w:fldCharType="separate"/>
      </w:r>
      <w:r>
        <w:rPr>
          <w:noProof/>
        </w:rPr>
        <w:t>215</w:t>
      </w:r>
      <w:r>
        <w:rPr>
          <w:noProof/>
        </w:rPr>
        <w:fldChar w:fldCharType="end"/>
      </w:r>
    </w:p>
    <w:p w14:paraId="0BAE2670" w14:textId="77777777" w:rsidR="00C50827" w:rsidRDefault="00C50827">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_Toc299021947 \h </w:instrText>
      </w:r>
      <w:r>
        <w:rPr>
          <w:noProof/>
        </w:rPr>
      </w:r>
      <w:r>
        <w:rPr>
          <w:noProof/>
        </w:rPr>
        <w:fldChar w:fldCharType="separate"/>
      </w:r>
      <w:r>
        <w:rPr>
          <w:noProof/>
        </w:rPr>
        <w:t>215</w:t>
      </w:r>
      <w:r>
        <w:rPr>
          <w:noProof/>
        </w:rPr>
        <w:fldChar w:fldCharType="end"/>
      </w:r>
    </w:p>
    <w:p w14:paraId="33054B37" w14:textId="77777777" w:rsidR="00C50827" w:rsidRDefault="00C50827">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_Toc299021948 \h </w:instrText>
      </w:r>
      <w:r>
        <w:rPr>
          <w:noProof/>
        </w:rPr>
      </w:r>
      <w:r>
        <w:rPr>
          <w:noProof/>
        </w:rPr>
        <w:fldChar w:fldCharType="separate"/>
      </w:r>
      <w:r>
        <w:rPr>
          <w:noProof/>
        </w:rPr>
        <w:t>215</w:t>
      </w:r>
      <w:r>
        <w:rPr>
          <w:noProof/>
        </w:rPr>
        <w:fldChar w:fldCharType="end"/>
      </w:r>
    </w:p>
    <w:p w14:paraId="6D233D1E" w14:textId="77777777" w:rsidR="00C50827" w:rsidRDefault="00C50827">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DC4505">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_Toc299021949 \h </w:instrText>
      </w:r>
      <w:r>
        <w:rPr>
          <w:noProof/>
        </w:rPr>
      </w:r>
      <w:r>
        <w:rPr>
          <w:noProof/>
        </w:rPr>
        <w:fldChar w:fldCharType="separate"/>
      </w:r>
      <w:r>
        <w:rPr>
          <w:noProof/>
        </w:rPr>
        <w:t>216</w:t>
      </w:r>
      <w:r>
        <w:rPr>
          <w:noProof/>
        </w:rPr>
        <w:fldChar w:fldCharType="end"/>
      </w:r>
    </w:p>
    <w:p w14:paraId="7BEC9451" w14:textId="77777777" w:rsidR="00C50827" w:rsidRDefault="00C50827">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_Toc299021950 \h </w:instrText>
      </w:r>
      <w:r>
        <w:rPr>
          <w:noProof/>
        </w:rPr>
      </w:r>
      <w:r>
        <w:rPr>
          <w:noProof/>
        </w:rPr>
        <w:fldChar w:fldCharType="separate"/>
      </w:r>
      <w:r>
        <w:rPr>
          <w:noProof/>
        </w:rPr>
        <w:t>216</w:t>
      </w:r>
      <w:r>
        <w:rPr>
          <w:noProof/>
        </w:rPr>
        <w:fldChar w:fldCharType="end"/>
      </w:r>
    </w:p>
    <w:p w14:paraId="3E02E156" w14:textId="77777777" w:rsidR="00C50827" w:rsidRDefault="00C50827">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_Toc299021951 \h </w:instrText>
      </w:r>
      <w:r>
        <w:rPr>
          <w:noProof/>
        </w:rPr>
      </w:r>
      <w:r>
        <w:rPr>
          <w:noProof/>
        </w:rPr>
        <w:fldChar w:fldCharType="separate"/>
      </w:r>
      <w:r>
        <w:rPr>
          <w:noProof/>
        </w:rPr>
        <w:t>216</w:t>
      </w:r>
      <w:r>
        <w:rPr>
          <w:noProof/>
        </w:rPr>
        <w:fldChar w:fldCharType="end"/>
      </w:r>
    </w:p>
    <w:p w14:paraId="0F8B681A" w14:textId="77777777" w:rsidR="00C50827" w:rsidRDefault="00C50827">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_Toc299021952 \h </w:instrText>
      </w:r>
      <w:r>
        <w:rPr>
          <w:noProof/>
        </w:rPr>
      </w:r>
      <w:r>
        <w:rPr>
          <w:noProof/>
        </w:rPr>
        <w:fldChar w:fldCharType="separate"/>
      </w:r>
      <w:r>
        <w:rPr>
          <w:noProof/>
        </w:rPr>
        <w:t>216</w:t>
      </w:r>
      <w:r>
        <w:rPr>
          <w:noProof/>
        </w:rPr>
        <w:fldChar w:fldCharType="end"/>
      </w:r>
    </w:p>
    <w:p w14:paraId="72256856" w14:textId="77777777" w:rsidR="00C50827" w:rsidRDefault="00C50827">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_Toc299021953 \h </w:instrText>
      </w:r>
      <w:r>
        <w:rPr>
          <w:noProof/>
        </w:rPr>
      </w:r>
      <w:r>
        <w:rPr>
          <w:noProof/>
        </w:rPr>
        <w:fldChar w:fldCharType="separate"/>
      </w:r>
      <w:r>
        <w:rPr>
          <w:noProof/>
        </w:rPr>
        <w:t>217</w:t>
      </w:r>
      <w:r>
        <w:rPr>
          <w:noProof/>
        </w:rPr>
        <w:fldChar w:fldCharType="end"/>
      </w:r>
    </w:p>
    <w:p w14:paraId="2020A29B" w14:textId="77777777" w:rsidR="00C50827" w:rsidRDefault="00C50827">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_Toc299021954 \h </w:instrText>
      </w:r>
      <w:r>
        <w:rPr>
          <w:noProof/>
        </w:rPr>
      </w:r>
      <w:r>
        <w:rPr>
          <w:noProof/>
        </w:rPr>
        <w:fldChar w:fldCharType="separate"/>
      </w:r>
      <w:r>
        <w:rPr>
          <w:noProof/>
        </w:rPr>
        <w:t>218</w:t>
      </w:r>
      <w:r>
        <w:rPr>
          <w:noProof/>
        </w:rPr>
        <w:fldChar w:fldCharType="end"/>
      </w:r>
    </w:p>
    <w:p w14:paraId="1F0AD56C" w14:textId="77777777" w:rsidR="00C50827" w:rsidRDefault="00C50827">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_Toc299021955 \h </w:instrText>
      </w:r>
      <w:r>
        <w:rPr>
          <w:noProof/>
        </w:rPr>
      </w:r>
      <w:r>
        <w:rPr>
          <w:noProof/>
        </w:rPr>
        <w:fldChar w:fldCharType="separate"/>
      </w:r>
      <w:r>
        <w:rPr>
          <w:noProof/>
        </w:rPr>
        <w:t>219</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021883"/>
      <w:r>
        <w:t>List of Tables</w:t>
      </w:r>
      <w:bookmarkEnd w:id="0"/>
      <w:bookmarkEnd w:id="1"/>
    </w:p>
    <w:p w14:paraId="4971A7E5" w14:textId="77777777" w:rsidR="00C50827"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C50827">
        <w:rPr>
          <w:noProof/>
        </w:rPr>
        <w:t>Table 2</w:t>
      </w:r>
      <w:r w:rsidR="00C50827">
        <w:rPr>
          <w:noProof/>
        </w:rPr>
        <w:noBreakHyphen/>
        <w:t>1: Sample Parameters for Ryckaert Bellemans dihedral potential function used for validating 2D WHAM code</w:t>
      </w:r>
      <w:r w:rsidR="00C50827">
        <w:rPr>
          <w:noProof/>
        </w:rPr>
        <w:tab/>
      </w:r>
      <w:r w:rsidR="00C50827">
        <w:rPr>
          <w:noProof/>
        </w:rPr>
        <w:fldChar w:fldCharType="begin"/>
      </w:r>
      <w:r w:rsidR="00C50827">
        <w:rPr>
          <w:noProof/>
        </w:rPr>
        <w:instrText xml:space="preserve"> PAGEREF _Toc299021956 \h </w:instrText>
      </w:r>
      <w:r w:rsidR="00C50827">
        <w:rPr>
          <w:noProof/>
        </w:rPr>
      </w:r>
      <w:r w:rsidR="00C50827">
        <w:rPr>
          <w:noProof/>
        </w:rPr>
        <w:fldChar w:fldCharType="separate"/>
      </w:r>
      <w:r w:rsidR="00C50827">
        <w:rPr>
          <w:noProof/>
        </w:rPr>
        <w:t>15</w:t>
      </w:r>
      <w:r w:rsidR="00C50827">
        <w:rPr>
          <w:noProof/>
        </w:rPr>
        <w:fldChar w:fldCharType="end"/>
      </w:r>
    </w:p>
    <w:p w14:paraId="2842D9A1" w14:textId="77777777" w:rsidR="00C50827" w:rsidRDefault="00C50827">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_Toc299021957 \h </w:instrText>
      </w:r>
      <w:r>
        <w:rPr>
          <w:noProof/>
        </w:rPr>
      </w:r>
      <w:r>
        <w:rPr>
          <w:noProof/>
        </w:rPr>
        <w:fldChar w:fldCharType="separate"/>
      </w:r>
      <w:r>
        <w:rPr>
          <w:noProof/>
        </w:rPr>
        <w:t>16</w:t>
      </w:r>
      <w:r>
        <w:rPr>
          <w:noProof/>
        </w:rPr>
        <w:fldChar w:fldCharType="end"/>
      </w:r>
    </w:p>
    <w:p w14:paraId="27A3BC5F" w14:textId="77777777" w:rsidR="00C50827" w:rsidRDefault="00C50827">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_Toc299021958 \h </w:instrText>
      </w:r>
      <w:r>
        <w:rPr>
          <w:noProof/>
        </w:rPr>
      </w:r>
      <w:r>
        <w:rPr>
          <w:noProof/>
        </w:rPr>
        <w:fldChar w:fldCharType="separate"/>
      </w:r>
      <w:r>
        <w:rPr>
          <w:noProof/>
        </w:rPr>
        <w:t>32</w:t>
      </w:r>
      <w:r>
        <w:rPr>
          <w:noProof/>
        </w:rPr>
        <w:fldChar w:fldCharType="end"/>
      </w:r>
    </w:p>
    <w:p w14:paraId="4F7E5BE8" w14:textId="77777777" w:rsidR="00C50827" w:rsidRDefault="00C50827">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_Toc299021959 \h </w:instrText>
      </w:r>
      <w:r>
        <w:rPr>
          <w:noProof/>
        </w:rPr>
      </w:r>
      <w:r>
        <w:rPr>
          <w:noProof/>
        </w:rPr>
        <w:fldChar w:fldCharType="separate"/>
      </w:r>
      <w:r>
        <w:rPr>
          <w:noProof/>
        </w:rPr>
        <w:t>75</w:t>
      </w:r>
      <w:r>
        <w:rPr>
          <w:noProof/>
        </w:rPr>
        <w:fldChar w:fldCharType="end"/>
      </w:r>
    </w:p>
    <w:p w14:paraId="3D98B37D" w14:textId="77777777" w:rsidR="00C50827" w:rsidRDefault="00C50827">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_Toc299021960 \h </w:instrText>
      </w:r>
      <w:r>
        <w:rPr>
          <w:noProof/>
        </w:rPr>
      </w:r>
      <w:r>
        <w:rPr>
          <w:noProof/>
        </w:rPr>
        <w:fldChar w:fldCharType="separate"/>
      </w:r>
      <w:r>
        <w:rPr>
          <w:noProof/>
        </w:rPr>
        <w:t>112</w:t>
      </w:r>
      <w:r>
        <w:rPr>
          <w:noProof/>
        </w:rPr>
        <w:fldChar w:fldCharType="end"/>
      </w:r>
    </w:p>
    <w:p w14:paraId="262AA4F1" w14:textId="77777777" w:rsidR="00C50827" w:rsidRDefault="00C50827">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_Toc299021961 \h </w:instrText>
      </w:r>
      <w:r>
        <w:rPr>
          <w:noProof/>
        </w:rPr>
      </w:r>
      <w:r>
        <w:rPr>
          <w:noProof/>
        </w:rPr>
        <w:fldChar w:fldCharType="separate"/>
      </w:r>
      <w:r>
        <w:rPr>
          <w:noProof/>
        </w:rPr>
        <w:t>135</w:t>
      </w:r>
      <w:r>
        <w:rPr>
          <w:noProof/>
        </w:rPr>
        <w:fldChar w:fldCharType="end"/>
      </w:r>
    </w:p>
    <w:p w14:paraId="4D0685EB" w14:textId="77777777" w:rsidR="00C50827" w:rsidRDefault="00C50827">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_Toc299021962 \h </w:instrText>
      </w:r>
      <w:r>
        <w:rPr>
          <w:noProof/>
        </w:rPr>
      </w:r>
      <w:r>
        <w:rPr>
          <w:noProof/>
        </w:rPr>
        <w:fldChar w:fldCharType="separate"/>
      </w:r>
      <w:r>
        <w:rPr>
          <w:noProof/>
        </w:rPr>
        <w:t>181</w:t>
      </w:r>
      <w:r>
        <w:rPr>
          <w:noProof/>
        </w:rPr>
        <w:fldChar w:fldCharType="end"/>
      </w:r>
    </w:p>
    <w:p w14:paraId="0E4C7672" w14:textId="77777777" w:rsidR="00C50827" w:rsidRDefault="00C50827">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_Toc299021963 \h </w:instrText>
      </w:r>
      <w:r>
        <w:rPr>
          <w:noProof/>
        </w:rPr>
      </w:r>
      <w:r>
        <w:rPr>
          <w:noProof/>
        </w:rPr>
        <w:fldChar w:fldCharType="separate"/>
      </w:r>
      <w:r>
        <w:rPr>
          <w:noProof/>
        </w:rPr>
        <w:t>182</w:t>
      </w:r>
      <w:r>
        <w:rPr>
          <w:noProof/>
        </w:rPr>
        <w:fldChar w:fldCharType="end"/>
      </w:r>
    </w:p>
    <w:p w14:paraId="2668A05F" w14:textId="77777777" w:rsidR="00C50827" w:rsidRDefault="00C50827">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_Toc299021964 \h </w:instrText>
      </w:r>
      <w:r>
        <w:rPr>
          <w:noProof/>
        </w:rPr>
      </w:r>
      <w:r>
        <w:rPr>
          <w:noProof/>
        </w:rPr>
        <w:fldChar w:fldCharType="separate"/>
      </w:r>
      <w:r>
        <w:rPr>
          <w:noProof/>
        </w:rPr>
        <w:t>184</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021884"/>
      <w:r>
        <w:t>List of Figures</w:t>
      </w:r>
      <w:bookmarkEnd w:id="2"/>
      <w:bookmarkEnd w:id="3"/>
    </w:p>
    <w:p w14:paraId="63580921" w14:textId="77777777" w:rsidR="00C50827"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C50827">
        <w:rPr>
          <w:noProof/>
        </w:rPr>
        <w:t>Figure 2</w:t>
      </w:r>
      <w:r w:rsidR="00C50827">
        <w:rPr>
          <w:noProof/>
        </w:rPr>
        <w:noBreakHyphen/>
        <w:t>1: 2D WHAM Validation</w:t>
      </w:r>
      <w:r w:rsidR="00C50827">
        <w:rPr>
          <w:noProof/>
        </w:rPr>
        <w:tab/>
      </w:r>
      <w:r w:rsidR="00C50827">
        <w:rPr>
          <w:noProof/>
        </w:rPr>
        <w:fldChar w:fldCharType="begin"/>
      </w:r>
      <w:r w:rsidR="00C50827">
        <w:rPr>
          <w:noProof/>
        </w:rPr>
        <w:instrText xml:space="preserve"> PAGEREF _Toc299021965 \h </w:instrText>
      </w:r>
      <w:r w:rsidR="00C50827">
        <w:rPr>
          <w:noProof/>
        </w:rPr>
      </w:r>
      <w:r w:rsidR="00C50827">
        <w:rPr>
          <w:noProof/>
        </w:rPr>
        <w:fldChar w:fldCharType="separate"/>
      </w:r>
      <w:r w:rsidR="00C50827">
        <w:rPr>
          <w:noProof/>
        </w:rPr>
        <w:t>18</w:t>
      </w:r>
      <w:r w:rsidR="00C50827">
        <w:rPr>
          <w:noProof/>
        </w:rPr>
        <w:fldChar w:fldCharType="end"/>
      </w:r>
    </w:p>
    <w:p w14:paraId="43631433" w14:textId="77777777" w:rsidR="00C50827" w:rsidRDefault="00C50827">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_Toc299021966 \h </w:instrText>
      </w:r>
      <w:r>
        <w:rPr>
          <w:noProof/>
        </w:rPr>
      </w:r>
      <w:r>
        <w:rPr>
          <w:noProof/>
        </w:rPr>
        <w:fldChar w:fldCharType="separate"/>
      </w:r>
      <w:r>
        <w:rPr>
          <w:noProof/>
        </w:rPr>
        <w:t>21</w:t>
      </w:r>
      <w:r>
        <w:rPr>
          <w:noProof/>
        </w:rPr>
        <w:fldChar w:fldCharType="end"/>
      </w:r>
    </w:p>
    <w:p w14:paraId="4B0AC0DE" w14:textId="77777777" w:rsidR="00C50827" w:rsidRDefault="00C50827">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_Toc299021967 \h </w:instrText>
      </w:r>
      <w:r>
        <w:rPr>
          <w:noProof/>
        </w:rPr>
      </w:r>
      <w:r>
        <w:rPr>
          <w:noProof/>
        </w:rPr>
        <w:fldChar w:fldCharType="separate"/>
      </w:r>
      <w:r>
        <w:rPr>
          <w:noProof/>
        </w:rPr>
        <w:t>22</w:t>
      </w:r>
      <w:r>
        <w:rPr>
          <w:noProof/>
        </w:rPr>
        <w:fldChar w:fldCharType="end"/>
      </w:r>
    </w:p>
    <w:p w14:paraId="7695E467" w14:textId="77777777" w:rsidR="00C50827" w:rsidRDefault="00C50827">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_Toc299021968 \h </w:instrText>
      </w:r>
      <w:r>
        <w:rPr>
          <w:noProof/>
        </w:rPr>
      </w:r>
      <w:r>
        <w:rPr>
          <w:noProof/>
        </w:rPr>
        <w:fldChar w:fldCharType="separate"/>
      </w:r>
      <w:r>
        <w:rPr>
          <w:noProof/>
        </w:rPr>
        <w:t>23</w:t>
      </w:r>
      <w:r>
        <w:rPr>
          <w:noProof/>
        </w:rPr>
        <w:fldChar w:fldCharType="end"/>
      </w:r>
    </w:p>
    <w:p w14:paraId="6F6848DD" w14:textId="77777777" w:rsidR="00C50827" w:rsidRDefault="00C50827">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_Toc299021969 \h </w:instrText>
      </w:r>
      <w:r>
        <w:rPr>
          <w:noProof/>
        </w:rPr>
      </w:r>
      <w:r>
        <w:rPr>
          <w:noProof/>
        </w:rPr>
        <w:fldChar w:fldCharType="separate"/>
      </w:r>
      <w:r>
        <w:rPr>
          <w:noProof/>
        </w:rPr>
        <w:t>27</w:t>
      </w:r>
      <w:r>
        <w:rPr>
          <w:noProof/>
        </w:rPr>
        <w:fldChar w:fldCharType="end"/>
      </w:r>
    </w:p>
    <w:p w14:paraId="0EC03376" w14:textId="77777777" w:rsidR="00C50827" w:rsidRDefault="00C50827">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_Toc299021970 \h </w:instrText>
      </w:r>
      <w:r>
        <w:rPr>
          <w:noProof/>
        </w:rPr>
      </w:r>
      <w:r>
        <w:rPr>
          <w:noProof/>
        </w:rPr>
        <w:fldChar w:fldCharType="separate"/>
      </w:r>
      <w:r>
        <w:rPr>
          <w:noProof/>
        </w:rPr>
        <w:t>64</w:t>
      </w:r>
      <w:r>
        <w:rPr>
          <w:noProof/>
        </w:rPr>
        <w:fldChar w:fldCharType="end"/>
      </w:r>
    </w:p>
    <w:p w14:paraId="7E82DC01" w14:textId="77777777" w:rsidR="00C50827" w:rsidRDefault="00C50827">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_Toc299021971 \h </w:instrText>
      </w:r>
      <w:r>
        <w:rPr>
          <w:noProof/>
        </w:rPr>
      </w:r>
      <w:r>
        <w:rPr>
          <w:noProof/>
        </w:rPr>
        <w:fldChar w:fldCharType="separate"/>
      </w:r>
      <w:r>
        <w:rPr>
          <w:noProof/>
        </w:rPr>
        <w:t>65</w:t>
      </w:r>
      <w:r>
        <w:rPr>
          <w:noProof/>
        </w:rPr>
        <w:fldChar w:fldCharType="end"/>
      </w:r>
    </w:p>
    <w:p w14:paraId="7D3EFDA8" w14:textId="77777777" w:rsidR="00C50827" w:rsidRDefault="00C50827">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_Toc299021972 \h </w:instrText>
      </w:r>
      <w:r>
        <w:rPr>
          <w:noProof/>
        </w:rPr>
      </w:r>
      <w:r>
        <w:rPr>
          <w:noProof/>
        </w:rPr>
        <w:fldChar w:fldCharType="separate"/>
      </w:r>
      <w:r>
        <w:rPr>
          <w:noProof/>
        </w:rPr>
        <w:t>69</w:t>
      </w:r>
      <w:r>
        <w:rPr>
          <w:noProof/>
        </w:rPr>
        <w:fldChar w:fldCharType="end"/>
      </w:r>
    </w:p>
    <w:p w14:paraId="74961A6D" w14:textId="77777777" w:rsidR="00C50827" w:rsidRDefault="00C50827">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_Toc299021973 \h </w:instrText>
      </w:r>
      <w:r>
        <w:rPr>
          <w:noProof/>
        </w:rPr>
      </w:r>
      <w:r>
        <w:rPr>
          <w:noProof/>
        </w:rPr>
        <w:fldChar w:fldCharType="separate"/>
      </w:r>
      <w:r>
        <w:rPr>
          <w:noProof/>
        </w:rPr>
        <w:t>97</w:t>
      </w:r>
      <w:r>
        <w:rPr>
          <w:noProof/>
        </w:rPr>
        <w:fldChar w:fldCharType="end"/>
      </w:r>
    </w:p>
    <w:p w14:paraId="3D80C64D" w14:textId="77777777" w:rsidR="00C50827" w:rsidRDefault="00C50827">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_Toc299021974 \h </w:instrText>
      </w:r>
      <w:r>
        <w:rPr>
          <w:noProof/>
        </w:rPr>
      </w:r>
      <w:r>
        <w:rPr>
          <w:noProof/>
        </w:rPr>
        <w:fldChar w:fldCharType="separate"/>
      </w:r>
      <w:r>
        <w:rPr>
          <w:noProof/>
        </w:rPr>
        <w:t>98</w:t>
      </w:r>
      <w:r>
        <w:rPr>
          <w:noProof/>
        </w:rPr>
        <w:fldChar w:fldCharType="end"/>
      </w:r>
    </w:p>
    <w:p w14:paraId="104457CF" w14:textId="77777777" w:rsidR="00C50827" w:rsidRDefault="00C50827">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_Toc299021975 \h </w:instrText>
      </w:r>
      <w:r>
        <w:rPr>
          <w:noProof/>
        </w:rPr>
      </w:r>
      <w:r>
        <w:rPr>
          <w:noProof/>
        </w:rPr>
        <w:fldChar w:fldCharType="separate"/>
      </w:r>
      <w:r>
        <w:rPr>
          <w:noProof/>
        </w:rPr>
        <w:t>99</w:t>
      </w:r>
      <w:r>
        <w:rPr>
          <w:noProof/>
        </w:rPr>
        <w:fldChar w:fldCharType="end"/>
      </w:r>
    </w:p>
    <w:p w14:paraId="28E95FE4" w14:textId="77777777" w:rsidR="00C50827" w:rsidRDefault="00C50827">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_Toc299021976 \h </w:instrText>
      </w:r>
      <w:r>
        <w:rPr>
          <w:noProof/>
        </w:rPr>
      </w:r>
      <w:r>
        <w:rPr>
          <w:noProof/>
        </w:rPr>
        <w:fldChar w:fldCharType="separate"/>
      </w:r>
      <w:r>
        <w:rPr>
          <w:noProof/>
        </w:rPr>
        <w:t>100</w:t>
      </w:r>
      <w:r>
        <w:rPr>
          <w:noProof/>
        </w:rPr>
        <w:fldChar w:fldCharType="end"/>
      </w:r>
    </w:p>
    <w:p w14:paraId="1C107071" w14:textId="77777777" w:rsidR="00C50827" w:rsidRDefault="00C50827">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_Toc299021977 \h </w:instrText>
      </w:r>
      <w:r>
        <w:rPr>
          <w:noProof/>
        </w:rPr>
      </w:r>
      <w:r>
        <w:rPr>
          <w:noProof/>
        </w:rPr>
        <w:fldChar w:fldCharType="separate"/>
      </w:r>
      <w:r>
        <w:rPr>
          <w:noProof/>
        </w:rPr>
        <w:t>101</w:t>
      </w:r>
      <w:r>
        <w:rPr>
          <w:noProof/>
        </w:rPr>
        <w:fldChar w:fldCharType="end"/>
      </w:r>
    </w:p>
    <w:p w14:paraId="3DB664E2" w14:textId="77777777" w:rsidR="00C50827" w:rsidRDefault="00C50827">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_Toc299021978 \h </w:instrText>
      </w:r>
      <w:r>
        <w:rPr>
          <w:noProof/>
        </w:rPr>
      </w:r>
      <w:r>
        <w:rPr>
          <w:noProof/>
        </w:rPr>
        <w:fldChar w:fldCharType="separate"/>
      </w:r>
      <w:r>
        <w:rPr>
          <w:noProof/>
        </w:rPr>
        <w:t>103</w:t>
      </w:r>
      <w:r>
        <w:rPr>
          <w:noProof/>
        </w:rPr>
        <w:fldChar w:fldCharType="end"/>
      </w:r>
    </w:p>
    <w:p w14:paraId="19491708" w14:textId="77777777" w:rsidR="00C50827" w:rsidRDefault="00C50827">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_Toc299021979 \h </w:instrText>
      </w:r>
      <w:r>
        <w:rPr>
          <w:noProof/>
        </w:rPr>
      </w:r>
      <w:r>
        <w:rPr>
          <w:noProof/>
        </w:rPr>
        <w:fldChar w:fldCharType="separate"/>
      </w:r>
      <w:r>
        <w:rPr>
          <w:noProof/>
        </w:rPr>
        <w:t>105</w:t>
      </w:r>
      <w:r>
        <w:rPr>
          <w:noProof/>
        </w:rPr>
        <w:fldChar w:fldCharType="end"/>
      </w:r>
    </w:p>
    <w:p w14:paraId="24055B16" w14:textId="77777777" w:rsidR="00C50827" w:rsidRDefault="00C50827">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_Toc299021980 \h </w:instrText>
      </w:r>
      <w:r>
        <w:rPr>
          <w:noProof/>
        </w:rPr>
      </w:r>
      <w:r>
        <w:rPr>
          <w:noProof/>
        </w:rPr>
        <w:fldChar w:fldCharType="separate"/>
      </w:r>
      <w:r>
        <w:rPr>
          <w:noProof/>
        </w:rPr>
        <w:t>107</w:t>
      </w:r>
      <w:r>
        <w:rPr>
          <w:noProof/>
        </w:rPr>
        <w:fldChar w:fldCharType="end"/>
      </w:r>
    </w:p>
    <w:p w14:paraId="7C8411E9" w14:textId="77777777" w:rsidR="00C50827" w:rsidRDefault="00C50827">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_Toc299021981 \h </w:instrText>
      </w:r>
      <w:r>
        <w:rPr>
          <w:noProof/>
        </w:rPr>
      </w:r>
      <w:r>
        <w:rPr>
          <w:noProof/>
        </w:rPr>
        <w:fldChar w:fldCharType="separate"/>
      </w:r>
      <w:r>
        <w:rPr>
          <w:noProof/>
        </w:rPr>
        <w:t>109</w:t>
      </w:r>
      <w:r>
        <w:rPr>
          <w:noProof/>
        </w:rPr>
        <w:fldChar w:fldCharType="end"/>
      </w:r>
    </w:p>
    <w:p w14:paraId="71B01D50"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_Toc299021982 \h </w:instrText>
      </w:r>
      <w:r>
        <w:rPr>
          <w:noProof/>
        </w:rPr>
      </w:r>
      <w:r>
        <w:rPr>
          <w:noProof/>
        </w:rPr>
        <w:fldChar w:fldCharType="separate"/>
      </w:r>
      <w:r>
        <w:rPr>
          <w:noProof/>
        </w:rPr>
        <w:t>136</w:t>
      </w:r>
      <w:r>
        <w:rPr>
          <w:noProof/>
        </w:rPr>
        <w:fldChar w:fldCharType="end"/>
      </w:r>
    </w:p>
    <w:p w14:paraId="0C618811"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_Toc299021983 \h </w:instrText>
      </w:r>
      <w:r>
        <w:rPr>
          <w:noProof/>
        </w:rPr>
      </w:r>
      <w:r>
        <w:rPr>
          <w:noProof/>
        </w:rPr>
        <w:fldChar w:fldCharType="separate"/>
      </w:r>
      <w:r>
        <w:rPr>
          <w:noProof/>
        </w:rPr>
        <w:t>137</w:t>
      </w:r>
      <w:r>
        <w:rPr>
          <w:noProof/>
        </w:rPr>
        <w:fldChar w:fldCharType="end"/>
      </w:r>
    </w:p>
    <w:p w14:paraId="14ADAD59"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_Toc299021984 \h </w:instrText>
      </w:r>
      <w:r>
        <w:rPr>
          <w:noProof/>
        </w:rPr>
      </w:r>
      <w:r>
        <w:rPr>
          <w:noProof/>
        </w:rPr>
        <w:fldChar w:fldCharType="separate"/>
      </w:r>
      <w:r>
        <w:rPr>
          <w:noProof/>
        </w:rPr>
        <w:t>138</w:t>
      </w:r>
      <w:r>
        <w:rPr>
          <w:noProof/>
        </w:rPr>
        <w:fldChar w:fldCharType="end"/>
      </w:r>
    </w:p>
    <w:p w14:paraId="65DFF982"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9604C1">
        <w:rPr>
          <w:noProof/>
          <w:vertAlign w:val="subscript"/>
        </w:rPr>
        <w:t>2</w:t>
      </w:r>
      <w:r>
        <w:rPr>
          <w:noProof/>
        </w:rPr>
        <w:t xml:space="preserve"> Dihedral Distributions</w:t>
      </w:r>
      <w:r>
        <w:rPr>
          <w:noProof/>
        </w:rPr>
        <w:tab/>
      </w:r>
      <w:r>
        <w:rPr>
          <w:noProof/>
        </w:rPr>
        <w:fldChar w:fldCharType="begin"/>
      </w:r>
      <w:r>
        <w:rPr>
          <w:noProof/>
        </w:rPr>
        <w:instrText xml:space="preserve"> PAGEREF _Toc299021985 \h </w:instrText>
      </w:r>
      <w:r>
        <w:rPr>
          <w:noProof/>
        </w:rPr>
      </w:r>
      <w:r>
        <w:rPr>
          <w:noProof/>
        </w:rPr>
        <w:fldChar w:fldCharType="separate"/>
      </w:r>
      <w:r>
        <w:rPr>
          <w:noProof/>
        </w:rPr>
        <w:t>140</w:t>
      </w:r>
      <w:r>
        <w:rPr>
          <w:noProof/>
        </w:rPr>
        <w:fldChar w:fldCharType="end"/>
      </w:r>
    </w:p>
    <w:p w14:paraId="5C73E9AF"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9604C1">
        <w:rPr>
          <w:noProof/>
          <w:vertAlign w:val="subscript"/>
        </w:rPr>
        <w:t>2</w:t>
      </w:r>
      <w:r>
        <w:rPr>
          <w:noProof/>
        </w:rPr>
        <w:t xml:space="preserve"> Dihedral Distribution</w:t>
      </w:r>
      <w:r>
        <w:rPr>
          <w:noProof/>
        </w:rPr>
        <w:tab/>
      </w:r>
      <w:r>
        <w:rPr>
          <w:noProof/>
        </w:rPr>
        <w:fldChar w:fldCharType="begin"/>
      </w:r>
      <w:r>
        <w:rPr>
          <w:noProof/>
        </w:rPr>
        <w:instrText xml:space="preserve"> PAGEREF _Toc299021986 \h </w:instrText>
      </w:r>
      <w:r>
        <w:rPr>
          <w:noProof/>
        </w:rPr>
      </w:r>
      <w:r>
        <w:rPr>
          <w:noProof/>
        </w:rPr>
        <w:fldChar w:fldCharType="separate"/>
      </w:r>
      <w:r>
        <w:rPr>
          <w:noProof/>
        </w:rPr>
        <w:t>142</w:t>
      </w:r>
      <w:r>
        <w:rPr>
          <w:noProof/>
        </w:rPr>
        <w:fldChar w:fldCharType="end"/>
      </w:r>
    </w:p>
    <w:p w14:paraId="65D8C945"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_Toc299021987 \h </w:instrText>
      </w:r>
      <w:r>
        <w:rPr>
          <w:noProof/>
        </w:rPr>
      </w:r>
      <w:r>
        <w:rPr>
          <w:noProof/>
        </w:rPr>
        <w:fldChar w:fldCharType="separate"/>
      </w:r>
      <w:r>
        <w:rPr>
          <w:noProof/>
        </w:rPr>
        <w:t>143</w:t>
      </w:r>
      <w:r>
        <w:rPr>
          <w:noProof/>
        </w:rPr>
        <w:fldChar w:fldCharType="end"/>
      </w:r>
    </w:p>
    <w:p w14:paraId="48AE4F15"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_Toc299021988 \h </w:instrText>
      </w:r>
      <w:r>
        <w:rPr>
          <w:noProof/>
        </w:rPr>
      </w:r>
      <w:r>
        <w:rPr>
          <w:noProof/>
        </w:rPr>
        <w:fldChar w:fldCharType="separate"/>
      </w:r>
      <w:r>
        <w:rPr>
          <w:noProof/>
        </w:rPr>
        <w:t>146</w:t>
      </w:r>
      <w:r>
        <w:rPr>
          <w:noProof/>
        </w:rPr>
        <w:fldChar w:fldCharType="end"/>
      </w:r>
    </w:p>
    <w:p w14:paraId="621CAB7F"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_Toc299021989 \h </w:instrText>
      </w:r>
      <w:r>
        <w:rPr>
          <w:noProof/>
        </w:rPr>
      </w:r>
      <w:r>
        <w:rPr>
          <w:noProof/>
        </w:rPr>
        <w:fldChar w:fldCharType="separate"/>
      </w:r>
      <w:r>
        <w:rPr>
          <w:noProof/>
        </w:rPr>
        <w:t>148</w:t>
      </w:r>
      <w:r>
        <w:rPr>
          <w:noProof/>
        </w:rPr>
        <w:fldChar w:fldCharType="end"/>
      </w:r>
    </w:p>
    <w:p w14:paraId="00EC234C"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_Toc299021990 \h </w:instrText>
      </w:r>
      <w:r>
        <w:rPr>
          <w:noProof/>
        </w:rPr>
      </w:r>
      <w:r>
        <w:rPr>
          <w:noProof/>
        </w:rPr>
        <w:fldChar w:fldCharType="separate"/>
      </w:r>
      <w:r>
        <w:rPr>
          <w:noProof/>
        </w:rPr>
        <w:t>149</w:t>
      </w:r>
      <w:r>
        <w:rPr>
          <w:noProof/>
        </w:rPr>
        <w:fldChar w:fldCharType="end"/>
      </w:r>
    </w:p>
    <w:p w14:paraId="7E12CD42"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_Toc299021991 \h </w:instrText>
      </w:r>
      <w:r>
        <w:rPr>
          <w:noProof/>
        </w:rPr>
      </w:r>
      <w:r>
        <w:rPr>
          <w:noProof/>
        </w:rPr>
        <w:fldChar w:fldCharType="separate"/>
      </w:r>
      <w:r>
        <w:rPr>
          <w:noProof/>
        </w:rPr>
        <w:t>150</w:t>
      </w:r>
      <w:r>
        <w:rPr>
          <w:noProof/>
        </w:rPr>
        <w:fldChar w:fldCharType="end"/>
      </w:r>
    </w:p>
    <w:p w14:paraId="32595517"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_Toc299021992 \h </w:instrText>
      </w:r>
      <w:r>
        <w:rPr>
          <w:noProof/>
        </w:rPr>
      </w:r>
      <w:r>
        <w:rPr>
          <w:noProof/>
        </w:rPr>
        <w:fldChar w:fldCharType="separate"/>
      </w:r>
      <w:r>
        <w:rPr>
          <w:noProof/>
        </w:rPr>
        <w:t>151</w:t>
      </w:r>
      <w:r>
        <w:rPr>
          <w:noProof/>
        </w:rPr>
        <w:fldChar w:fldCharType="end"/>
      </w:r>
    </w:p>
    <w:p w14:paraId="282218F7"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_Toc299021993 \h </w:instrText>
      </w:r>
      <w:r>
        <w:rPr>
          <w:noProof/>
        </w:rPr>
      </w:r>
      <w:r>
        <w:rPr>
          <w:noProof/>
        </w:rPr>
        <w:fldChar w:fldCharType="separate"/>
      </w:r>
      <w:r>
        <w:rPr>
          <w:noProof/>
        </w:rPr>
        <w:t>153</w:t>
      </w:r>
      <w:r>
        <w:rPr>
          <w:noProof/>
        </w:rPr>
        <w:fldChar w:fldCharType="end"/>
      </w:r>
    </w:p>
    <w:p w14:paraId="3F248BC1"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_Toc299021994 \h </w:instrText>
      </w:r>
      <w:r>
        <w:rPr>
          <w:noProof/>
        </w:rPr>
      </w:r>
      <w:r>
        <w:rPr>
          <w:noProof/>
        </w:rPr>
        <w:fldChar w:fldCharType="separate"/>
      </w:r>
      <w:r>
        <w:rPr>
          <w:noProof/>
        </w:rPr>
        <w:t>155</w:t>
      </w:r>
      <w:r>
        <w:rPr>
          <w:noProof/>
        </w:rPr>
        <w:fldChar w:fldCharType="end"/>
      </w:r>
    </w:p>
    <w:p w14:paraId="781244A6"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_Toc299021995 \h </w:instrText>
      </w:r>
      <w:r>
        <w:rPr>
          <w:noProof/>
        </w:rPr>
      </w:r>
      <w:r>
        <w:rPr>
          <w:noProof/>
        </w:rPr>
        <w:fldChar w:fldCharType="separate"/>
      </w:r>
      <w:r>
        <w:rPr>
          <w:noProof/>
        </w:rPr>
        <w:t>157</w:t>
      </w:r>
      <w:r>
        <w:rPr>
          <w:noProof/>
        </w:rPr>
        <w:fldChar w:fldCharType="end"/>
      </w:r>
    </w:p>
    <w:p w14:paraId="6FE096D4"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_Toc299021996 \h </w:instrText>
      </w:r>
      <w:r>
        <w:rPr>
          <w:noProof/>
        </w:rPr>
      </w:r>
      <w:r>
        <w:rPr>
          <w:noProof/>
        </w:rPr>
        <w:fldChar w:fldCharType="separate"/>
      </w:r>
      <w:r>
        <w:rPr>
          <w:noProof/>
        </w:rPr>
        <w:t>159</w:t>
      </w:r>
      <w:r>
        <w:rPr>
          <w:noProof/>
        </w:rPr>
        <w:fldChar w:fldCharType="end"/>
      </w:r>
    </w:p>
    <w:p w14:paraId="16072D0B"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_Toc299021997 \h </w:instrText>
      </w:r>
      <w:r>
        <w:rPr>
          <w:noProof/>
        </w:rPr>
      </w:r>
      <w:r>
        <w:rPr>
          <w:noProof/>
        </w:rPr>
        <w:fldChar w:fldCharType="separate"/>
      </w:r>
      <w:r>
        <w:rPr>
          <w:noProof/>
        </w:rPr>
        <w:t>161</w:t>
      </w:r>
      <w:r>
        <w:rPr>
          <w:noProof/>
        </w:rPr>
        <w:fldChar w:fldCharType="end"/>
      </w:r>
    </w:p>
    <w:p w14:paraId="2C57B35F"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_Toc299021998 \h </w:instrText>
      </w:r>
      <w:r>
        <w:rPr>
          <w:noProof/>
        </w:rPr>
      </w:r>
      <w:r>
        <w:rPr>
          <w:noProof/>
        </w:rPr>
        <w:fldChar w:fldCharType="separate"/>
      </w:r>
      <w:r>
        <w:rPr>
          <w:noProof/>
        </w:rPr>
        <w:t>163</w:t>
      </w:r>
      <w:r>
        <w:rPr>
          <w:noProof/>
        </w:rPr>
        <w:fldChar w:fldCharType="end"/>
      </w:r>
    </w:p>
    <w:p w14:paraId="3B891C14"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_Toc299021999 \h </w:instrText>
      </w:r>
      <w:r>
        <w:rPr>
          <w:noProof/>
        </w:rPr>
      </w:r>
      <w:r>
        <w:rPr>
          <w:noProof/>
        </w:rPr>
        <w:fldChar w:fldCharType="separate"/>
      </w:r>
      <w:r>
        <w:rPr>
          <w:noProof/>
        </w:rPr>
        <w:t>165</w:t>
      </w:r>
      <w:r>
        <w:rPr>
          <w:noProof/>
        </w:rPr>
        <w:fldChar w:fldCharType="end"/>
      </w:r>
    </w:p>
    <w:p w14:paraId="1606F992" w14:textId="77777777" w:rsidR="00C50827" w:rsidRDefault="00C50827">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_Toc299022000 \h </w:instrText>
      </w:r>
      <w:r>
        <w:rPr>
          <w:noProof/>
        </w:rPr>
      </w:r>
      <w:r>
        <w:rPr>
          <w:noProof/>
        </w:rPr>
        <w:fldChar w:fldCharType="separate"/>
      </w:r>
      <w:r>
        <w:rPr>
          <w:noProof/>
        </w:rPr>
        <w:t>167</w:t>
      </w:r>
      <w:r>
        <w:rPr>
          <w:noProof/>
        </w:rPr>
        <w:fldChar w:fldCharType="end"/>
      </w:r>
    </w:p>
    <w:p w14:paraId="24A10266"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_Toc299022001 \h </w:instrText>
      </w:r>
      <w:r>
        <w:rPr>
          <w:noProof/>
        </w:rPr>
      </w:r>
      <w:r>
        <w:rPr>
          <w:noProof/>
        </w:rPr>
        <w:fldChar w:fldCharType="separate"/>
      </w:r>
      <w:r>
        <w:rPr>
          <w:noProof/>
        </w:rPr>
        <w:t>186</w:t>
      </w:r>
      <w:r>
        <w:rPr>
          <w:noProof/>
        </w:rPr>
        <w:fldChar w:fldCharType="end"/>
      </w:r>
    </w:p>
    <w:p w14:paraId="4FE5CAE9"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_Toc299022002 \h </w:instrText>
      </w:r>
      <w:r>
        <w:rPr>
          <w:noProof/>
        </w:rPr>
      </w:r>
      <w:r>
        <w:rPr>
          <w:noProof/>
        </w:rPr>
        <w:fldChar w:fldCharType="separate"/>
      </w:r>
      <w:r>
        <w:rPr>
          <w:noProof/>
        </w:rPr>
        <w:t>188</w:t>
      </w:r>
      <w:r>
        <w:rPr>
          <w:noProof/>
        </w:rPr>
        <w:fldChar w:fldCharType="end"/>
      </w:r>
    </w:p>
    <w:p w14:paraId="3DA62DE7"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_Toc299022003 \h </w:instrText>
      </w:r>
      <w:r>
        <w:rPr>
          <w:noProof/>
        </w:rPr>
      </w:r>
      <w:r>
        <w:rPr>
          <w:noProof/>
        </w:rPr>
        <w:fldChar w:fldCharType="separate"/>
      </w:r>
      <w:r>
        <w:rPr>
          <w:noProof/>
        </w:rPr>
        <w:t>190</w:t>
      </w:r>
      <w:r>
        <w:rPr>
          <w:noProof/>
        </w:rPr>
        <w:fldChar w:fldCharType="end"/>
      </w:r>
    </w:p>
    <w:p w14:paraId="2B3BC7EB"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_Toc299022004 \h </w:instrText>
      </w:r>
      <w:r>
        <w:rPr>
          <w:noProof/>
        </w:rPr>
      </w:r>
      <w:r>
        <w:rPr>
          <w:noProof/>
        </w:rPr>
        <w:fldChar w:fldCharType="separate"/>
      </w:r>
      <w:r>
        <w:rPr>
          <w:noProof/>
        </w:rPr>
        <w:t>192</w:t>
      </w:r>
      <w:r>
        <w:rPr>
          <w:noProof/>
        </w:rPr>
        <w:fldChar w:fldCharType="end"/>
      </w:r>
    </w:p>
    <w:p w14:paraId="2F714369"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_Toc299022005 \h </w:instrText>
      </w:r>
      <w:r>
        <w:rPr>
          <w:noProof/>
        </w:rPr>
      </w:r>
      <w:r>
        <w:rPr>
          <w:noProof/>
        </w:rPr>
        <w:fldChar w:fldCharType="separate"/>
      </w:r>
      <w:r>
        <w:rPr>
          <w:noProof/>
        </w:rPr>
        <w:t>194</w:t>
      </w:r>
      <w:r>
        <w:rPr>
          <w:noProof/>
        </w:rPr>
        <w:fldChar w:fldCharType="end"/>
      </w:r>
    </w:p>
    <w:p w14:paraId="2733E019"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_Toc299022006 \h </w:instrText>
      </w:r>
      <w:r>
        <w:rPr>
          <w:noProof/>
        </w:rPr>
      </w:r>
      <w:r>
        <w:rPr>
          <w:noProof/>
        </w:rPr>
        <w:fldChar w:fldCharType="separate"/>
      </w:r>
      <w:r>
        <w:rPr>
          <w:noProof/>
        </w:rPr>
        <w:t>196</w:t>
      </w:r>
      <w:r>
        <w:rPr>
          <w:noProof/>
        </w:rPr>
        <w:fldChar w:fldCharType="end"/>
      </w:r>
    </w:p>
    <w:p w14:paraId="0C28E777"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_Toc299022007 \h </w:instrText>
      </w:r>
      <w:r>
        <w:rPr>
          <w:noProof/>
        </w:rPr>
      </w:r>
      <w:r>
        <w:rPr>
          <w:noProof/>
        </w:rPr>
        <w:fldChar w:fldCharType="separate"/>
      </w:r>
      <w:r>
        <w:rPr>
          <w:noProof/>
        </w:rPr>
        <w:t>198</w:t>
      </w:r>
      <w:r>
        <w:rPr>
          <w:noProof/>
        </w:rPr>
        <w:fldChar w:fldCharType="end"/>
      </w:r>
    </w:p>
    <w:p w14:paraId="1844858B"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_Toc299022008 \h </w:instrText>
      </w:r>
      <w:r>
        <w:rPr>
          <w:noProof/>
        </w:rPr>
      </w:r>
      <w:r>
        <w:rPr>
          <w:noProof/>
        </w:rPr>
        <w:fldChar w:fldCharType="separate"/>
      </w:r>
      <w:r>
        <w:rPr>
          <w:noProof/>
        </w:rPr>
        <w:t>200</w:t>
      </w:r>
      <w:r>
        <w:rPr>
          <w:noProof/>
        </w:rPr>
        <w:fldChar w:fldCharType="end"/>
      </w:r>
    </w:p>
    <w:p w14:paraId="17C3D9A6"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_Toc299022009 \h </w:instrText>
      </w:r>
      <w:r>
        <w:rPr>
          <w:noProof/>
        </w:rPr>
      </w:r>
      <w:r>
        <w:rPr>
          <w:noProof/>
        </w:rPr>
        <w:fldChar w:fldCharType="separate"/>
      </w:r>
      <w:r>
        <w:rPr>
          <w:noProof/>
        </w:rPr>
        <w:t>202</w:t>
      </w:r>
      <w:r>
        <w:rPr>
          <w:noProof/>
        </w:rPr>
        <w:fldChar w:fldCharType="end"/>
      </w:r>
    </w:p>
    <w:p w14:paraId="4F8178F7"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_Toc299022010 \h </w:instrText>
      </w:r>
      <w:r>
        <w:rPr>
          <w:noProof/>
        </w:rPr>
      </w:r>
      <w:r>
        <w:rPr>
          <w:noProof/>
        </w:rPr>
        <w:fldChar w:fldCharType="separate"/>
      </w:r>
      <w:r>
        <w:rPr>
          <w:noProof/>
        </w:rPr>
        <w:t>204</w:t>
      </w:r>
      <w:r>
        <w:rPr>
          <w:noProof/>
        </w:rPr>
        <w:fldChar w:fldCharType="end"/>
      </w:r>
    </w:p>
    <w:p w14:paraId="350A7665"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_Toc299022011 \h </w:instrText>
      </w:r>
      <w:r>
        <w:rPr>
          <w:noProof/>
        </w:rPr>
      </w:r>
      <w:r>
        <w:rPr>
          <w:noProof/>
        </w:rPr>
        <w:fldChar w:fldCharType="separate"/>
      </w:r>
      <w:r>
        <w:rPr>
          <w:noProof/>
        </w:rPr>
        <w:t>205</w:t>
      </w:r>
      <w:r>
        <w:rPr>
          <w:noProof/>
        </w:rPr>
        <w:fldChar w:fldCharType="end"/>
      </w:r>
    </w:p>
    <w:p w14:paraId="6D6CD249"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_Toc299022012 \h </w:instrText>
      </w:r>
      <w:r>
        <w:rPr>
          <w:noProof/>
        </w:rPr>
      </w:r>
      <w:r>
        <w:rPr>
          <w:noProof/>
        </w:rPr>
        <w:fldChar w:fldCharType="separate"/>
      </w:r>
      <w:r>
        <w:rPr>
          <w:noProof/>
        </w:rPr>
        <w:t>206</w:t>
      </w:r>
      <w:r>
        <w:rPr>
          <w:noProof/>
        </w:rPr>
        <w:fldChar w:fldCharType="end"/>
      </w:r>
    </w:p>
    <w:p w14:paraId="02CC334F"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_Toc299022013 \h </w:instrText>
      </w:r>
      <w:r>
        <w:rPr>
          <w:noProof/>
        </w:rPr>
      </w:r>
      <w:r>
        <w:rPr>
          <w:noProof/>
        </w:rPr>
        <w:fldChar w:fldCharType="separate"/>
      </w:r>
      <w:r>
        <w:rPr>
          <w:noProof/>
        </w:rPr>
        <w:t>208</w:t>
      </w:r>
      <w:r>
        <w:rPr>
          <w:noProof/>
        </w:rPr>
        <w:fldChar w:fldCharType="end"/>
      </w:r>
    </w:p>
    <w:p w14:paraId="6ED909AE"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_Toc299022014 \h </w:instrText>
      </w:r>
      <w:r>
        <w:rPr>
          <w:noProof/>
        </w:rPr>
      </w:r>
      <w:r>
        <w:rPr>
          <w:noProof/>
        </w:rPr>
        <w:fldChar w:fldCharType="separate"/>
      </w:r>
      <w:r>
        <w:rPr>
          <w:noProof/>
        </w:rPr>
        <w:t>210</w:t>
      </w:r>
      <w:r>
        <w:rPr>
          <w:noProof/>
        </w:rPr>
        <w:fldChar w:fldCharType="end"/>
      </w:r>
    </w:p>
    <w:p w14:paraId="175549F5"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_Toc299022015 \h </w:instrText>
      </w:r>
      <w:r>
        <w:rPr>
          <w:noProof/>
        </w:rPr>
      </w:r>
      <w:r>
        <w:rPr>
          <w:noProof/>
        </w:rPr>
        <w:fldChar w:fldCharType="separate"/>
      </w:r>
      <w:r>
        <w:rPr>
          <w:noProof/>
        </w:rPr>
        <w:t>212</w:t>
      </w:r>
      <w:r>
        <w:rPr>
          <w:noProof/>
        </w:rPr>
        <w:fldChar w:fldCharType="end"/>
      </w:r>
    </w:p>
    <w:p w14:paraId="3E02FC38" w14:textId="77777777" w:rsidR="00C50827" w:rsidRDefault="00C50827">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_Toc299022016 \h </w:instrText>
      </w:r>
      <w:r>
        <w:rPr>
          <w:noProof/>
        </w:rPr>
      </w:r>
      <w:r>
        <w:rPr>
          <w:noProof/>
        </w:rPr>
        <w:fldChar w:fldCharType="separate"/>
      </w:r>
      <w:r>
        <w:rPr>
          <w:noProof/>
        </w:rPr>
        <w:t>214</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021885"/>
      <w:r>
        <w:t xml:space="preserve">List of </w:t>
      </w:r>
      <w:bookmarkEnd w:id="4"/>
      <w:r w:rsidR="00BB121C">
        <w:t xml:space="preserve">Code and </w:t>
      </w:r>
      <w:r w:rsidR="00C52F72">
        <w:t>Force Field</w:t>
      </w:r>
      <w:bookmarkStart w:id="6" w:name="_GoBack"/>
      <w:bookmarkEnd w:id="6"/>
      <w:r w:rsidR="00AF18DC">
        <w:t xml:space="preserve"> </w:t>
      </w:r>
      <w:r w:rsidR="00BB121C">
        <w:t>Parameters</w:t>
      </w:r>
      <w:bookmarkEnd w:id="5"/>
    </w:p>
    <w:p w14:paraId="6FE4DD12" w14:textId="77777777" w:rsidR="00C50827"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C50827">
        <w:rPr>
          <w:noProof/>
        </w:rPr>
        <w:t>Code and Parameters 2</w:t>
      </w:r>
      <w:r w:rsidR="00C50827">
        <w:rPr>
          <w:noProof/>
        </w:rPr>
        <w:noBreakHyphen/>
        <w:t>1: Cyanocysteine AMOEBAPRO13 Parameters</w:t>
      </w:r>
      <w:r w:rsidR="00C50827">
        <w:rPr>
          <w:noProof/>
        </w:rPr>
        <w:tab/>
      </w:r>
      <w:r w:rsidR="00C50827">
        <w:rPr>
          <w:noProof/>
        </w:rPr>
        <w:fldChar w:fldCharType="begin"/>
      </w:r>
      <w:r w:rsidR="00C50827">
        <w:rPr>
          <w:noProof/>
        </w:rPr>
        <w:instrText xml:space="preserve"> PAGEREF _Toc299022017 \h </w:instrText>
      </w:r>
      <w:r w:rsidR="00C50827">
        <w:rPr>
          <w:noProof/>
        </w:rPr>
      </w:r>
      <w:r w:rsidR="00C50827">
        <w:rPr>
          <w:noProof/>
        </w:rPr>
        <w:fldChar w:fldCharType="separate"/>
      </w:r>
      <w:r w:rsidR="00C50827">
        <w:rPr>
          <w:noProof/>
        </w:rPr>
        <w:t>34</w:t>
      </w:r>
      <w:r w:rsidR="00C50827">
        <w:rPr>
          <w:noProof/>
        </w:rPr>
        <w:fldChar w:fldCharType="end"/>
      </w:r>
    </w:p>
    <w:p w14:paraId="3A01E929" w14:textId="77777777" w:rsidR="00C50827" w:rsidRDefault="00C50827">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_Toc299022018 \h </w:instrText>
      </w:r>
      <w:r>
        <w:rPr>
          <w:noProof/>
        </w:rPr>
      </w:r>
      <w:r>
        <w:rPr>
          <w:noProof/>
        </w:rPr>
        <w:fldChar w:fldCharType="separate"/>
      </w:r>
      <w:r>
        <w:rPr>
          <w:noProof/>
        </w:rPr>
        <w:t>36</w:t>
      </w:r>
      <w:r>
        <w:rPr>
          <w:noProof/>
        </w:rPr>
        <w:fldChar w:fldCharType="end"/>
      </w:r>
    </w:p>
    <w:p w14:paraId="765A99D7" w14:textId="77777777" w:rsidR="00C50827" w:rsidRDefault="00C50827">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_Toc299022019 \h </w:instrText>
      </w:r>
      <w:r>
        <w:rPr>
          <w:noProof/>
        </w:rPr>
      </w:r>
      <w:r>
        <w:rPr>
          <w:noProof/>
        </w:rPr>
        <w:fldChar w:fldCharType="separate"/>
      </w:r>
      <w:r>
        <w:rPr>
          <w:noProof/>
        </w:rPr>
        <w:t>37</w:t>
      </w:r>
      <w:r>
        <w:rPr>
          <w:noProof/>
        </w:rPr>
        <w:fldChar w:fldCharType="end"/>
      </w:r>
    </w:p>
    <w:p w14:paraId="0CCCC60B" w14:textId="77777777" w:rsidR="00C50827" w:rsidRDefault="00C50827">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_Toc299022020 \h </w:instrText>
      </w:r>
      <w:r>
        <w:rPr>
          <w:noProof/>
        </w:rPr>
      </w:r>
      <w:r>
        <w:rPr>
          <w:noProof/>
        </w:rPr>
        <w:fldChar w:fldCharType="separate"/>
      </w:r>
      <w:r>
        <w:rPr>
          <w:noProof/>
        </w:rPr>
        <w:t>41</w:t>
      </w:r>
      <w:r>
        <w:rPr>
          <w:noProof/>
        </w:rPr>
        <w:fldChar w:fldCharType="end"/>
      </w:r>
    </w:p>
    <w:p w14:paraId="26D64E11" w14:textId="77777777" w:rsidR="00C50827" w:rsidRDefault="00C50827">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_Toc299022021 \h </w:instrText>
      </w:r>
      <w:r>
        <w:rPr>
          <w:noProof/>
        </w:rPr>
      </w:r>
      <w:r>
        <w:rPr>
          <w:noProof/>
        </w:rPr>
        <w:fldChar w:fldCharType="separate"/>
      </w:r>
      <w:r>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7" w:name="_Toc299021886"/>
      <w:r>
        <w:fldChar w:fldCharType="end"/>
      </w:r>
      <w:r w:rsidR="00913909">
        <w:t xml:space="preserve"> </w:t>
      </w:r>
      <w:bookmarkStart w:id="8" w:name="_Toc297815395"/>
      <w:r w:rsidR="00913909">
        <w:t>Introduction</w:t>
      </w:r>
      <w:bookmarkEnd w:id="8"/>
      <w:bookmarkEnd w:id="7"/>
    </w:p>
    <w:p w14:paraId="4525F975" w14:textId="77777777"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364C0F">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364C0F">
          <w:instrText xml:space="preserve"> ADDIN EN.CITE </w:instrText>
        </w:r>
        <w:r w:rsidR="00364C0F">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364C0F">
          <w:instrText xml:space="preserve"> ADDIN EN.CITE.DATA </w:instrText>
        </w:r>
        <w:r w:rsidR="00364C0F">
          <w:fldChar w:fldCharType="end"/>
        </w:r>
        <w:r w:rsidR="00364C0F">
          <w:fldChar w:fldCharType="separate"/>
        </w:r>
        <w:r w:rsidR="00364C0F" w:rsidRPr="00A3644E">
          <w:rPr>
            <w:noProof/>
            <w:vertAlign w:val="superscript"/>
          </w:rPr>
          <w:t>1-4</w:t>
        </w:r>
        <w:r w:rsidR="00364C0F">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364C0F">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364C0F">
          <w:instrText xml:space="preserve"> ADDIN EN.CITE </w:instrText>
        </w:r>
        <w:r w:rsidR="00364C0F">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364C0F">
          <w:instrText xml:space="preserve"> ADDIN EN.CITE.DATA </w:instrText>
        </w:r>
        <w:r w:rsidR="00364C0F">
          <w:fldChar w:fldCharType="end"/>
        </w:r>
        <w:r w:rsidR="00364C0F">
          <w:fldChar w:fldCharType="separate"/>
        </w:r>
        <w:r w:rsidR="00364C0F" w:rsidRPr="00A3644E">
          <w:rPr>
            <w:noProof/>
            <w:vertAlign w:val="superscript"/>
          </w:rPr>
          <w:t>5-7</w:t>
        </w:r>
        <w:r w:rsidR="00364C0F">
          <w:fldChar w:fldCharType="end"/>
        </w:r>
      </w:hyperlink>
      <w:r>
        <w:t xml:space="preserve"> All-atom electrostatics using fixed charge force fields have also seen use in understanding protein electrostatics,</w:t>
      </w:r>
      <w:hyperlink w:anchor="_ENREF_8" w:tooltip="Ensign, 2010 #454" w:history="1">
        <w:r w:rsidR="00364C0F">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364C0F">
          <w:instrText xml:space="preserve"> ADDIN EN.CITE </w:instrText>
        </w:r>
        <w:r w:rsidR="00364C0F">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364C0F">
          <w:instrText xml:space="preserve"> ADDIN EN.CITE.DATA </w:instrText>
        </w:r>
        <w:r w:rsidR="00364C0F">
          <w:fldChar w:fldCharType="end"/>
        </w:r>
        <w:r w:rsidR="00364C0F">
          <w:fldChar w:fldCharType="separate"/>
        </w:r>
        <w:r w:rsidR="00364C0F" w:rsidRPr="00A3644E">
          <w:rPr>
            <w:noProof/>
            <w:vertAlign w:val="superscript"/>
          </w:rPr>
          <w:t>8-10</w:t>
        </w:r>
        <w:r w:rsidR="00364C0F">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364C0F" w:rsidRPr="00A3644E">
          <w:rPr>
            <w:noProof/>
            <w:vertAlign w:val="superscript"/>
          </w:rPr>
          <w:t>11</w:t>
        </w:r>
      </w:hyperlink>
      <w:r w:rsidR="00A3644E" w:rsidRPr="00A3644E">
        <w:rPr>
          <w:noProof/>
          <w:vertAlign w:val="superscript"/>
        </w:rPr>
        <w:t xml:space="preserve">, </w:t>
      </w:r>
      <w:hyperlink w:anchor="_ENREF_12" w:tooltip="Burrell, 2003 #586" w:history="1">
        <w:r w:rsidR="00364C0F"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364C0F" w:rsidRPr="00A3644E">
          <w:rPr>
            <w:noProof/>
            <w:vertAlign w:val="superscript"/>
          </w:rPr>
          <w:t>13</w:t>
        </w:r>
      </w:hyperlink>
      <w:r w:rsidR="00A3644E" w:rsidRPr="00A3644E">
        <w:rPr>
          <w:noProof/>
          <w:vertAlign w:val="superscript"/>
        </w:rPr>
        <w:t xml:space="preserve">, </w:t>
      </w:r>
      <w:hyperlink w:anchor="_ENREF_14" w:tooltip="Petersen, 2003 #587" w:history="1">
        <w:r w:rsidR="00364C0F"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364C0F">
          <w:fldChar w:fldCharType="begin"/>
        </w:r>
        <w:r w:rsidR="00364C0F">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364C0F">
          <w:fldChar w:fldCharType="separate"/>
        </w:r>
        <w:r w:rsidR="00364C0F" w:rsidRPr="00A3644E">
          <w:rPr>
            <w:noProof/>
            <w:vertAlign w:val="superscript"/>
          </w:rPr>
          <w:t>15</w:t>
        </w:r>
        <w:r w:rsidR="00364C0F">
          <w:fldChar w:fldCharType="end"/>
        </w:r>
      </w:hyperlink>
      <w:r>
        <w:t xml:space="preserve"> demonstrated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364C0F">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364C0F">
          <w:instrText xml:space="preserve"> ADDIN EN.CITE </w:instrText>
        </w:r>
        <w:r w:rsidR="00364C0F">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364C0F">
          <w:instrText xml:space="preserve"> ADDIN EN.CITE.DATA </w:instrText>
        </w:r>
        <w:r w:rsidR="00364C0F">
          <w:fldChar w:fldCharType="end"/>
        </w:r>
        <w:r w:rsidR="00364C0F">
          <w:fldChar w:fldCharType="separate"/>
        </w:r>
        <w:r w:rsidR="00364C0F" w:rsidRPr="00A3644E">
          <w:rPr>
            <w:noProof/>
            <w:vertAlign w:val="superscript"/>
          </w:rPr>
          <w:t>16-19</w:t>
        </w:r>
        <w:r w:rsidR="00364C0F">
          <w:fldChar w:fldCharType="end"/>
        </w:r>
      </w:hyperlink>
    </w:p>
    <w:p w14:paraId="5CDFE940" w14:textId="77777777"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364C0F">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364C0F">
          <w:instrText xml:space="preserve"> ADDIN EN.CITE </w:instrText>
        </w:r>
        <w:r w:rsidR="00364C0F">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364C0F">
          <w:instrText xml:space="preserve"> ADDIN EN.CITE.DATA </w:instrText>
        </w:r>
        <w:r w:rsidR="00364C0F">
          <w:fldChar w:fldCharType="end"/>
        </w:r>
        <w:r w:rsidR="00364C0F">
          <w:fldChar w:fldCharType="separate"/>
        </w:r>
        <w:r w:rsidR="00364C0F" w:rsidRPr="00A3644E">
          <w:rPr>
            <w:noProof/>
            <w:vertAlign w:val="superscript"/>
          </w:rPr>
          <w:t>20-23</w:t>
        </w:r>
        <w:r w:rsidR="00364C0F">
          <w:fldChar w:fldCharType="end"/>
        </w:r>
      </w:hyperlink>
      <w:r>
        <w:t xml:space="preserve"> is known to behave differently than bulk water; it is less mobile, has a lower dielectric constant,</w:t>
      </w:r>
      <w:hyperlink w:anchor="_ENREF_24" w:tooltip="Petersen, 2003 #594" w:history="1">
        <w:r w:rsidR="00364C0F">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364C0F">
          <w:instrText xml:space="preserve"> ADDIN EN.CITE </w:instrText>
        </w:r>
        <w:r w:rsidR="00364C0F">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364C0F">
          <w:instrText xml:space="preserve"> ADDIN EN.CITE.DATA </w:instrText>
        </w:r>
        <w:r w:rsidR="00364C0F">
          <w:fldChar w:fldCharType="end"/>
        </w:r>
        <w:r w:rsidR="00364C0F">
          <w:fldChar w:fldCharType="separate"/>
        </w:r>
        <w:r w:rsidR="00364C0F" w:rsidRPr="00A3644E">
          <w:rPr>
            <w:noProof/>
            <w:vertAlign w:val="superscript"/>
          </w:rPr>
          <w:t>24</w:t>
        </w:r>
        <w:r w:rsidR="00364C0F">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364C0F" w:rsidRPr="00A3644E">
          <w:rPr>
            <w:noProof/>
            <w:vertAlign w:val="superscript"/>
          </w:rPr>
          <w:t>25</w:t>
        </w:r>
      </w:hyperlink>
      <w:r w:rsidR="00A3644E" w:rsidRPr="00A3644E">
        <w:rPr>
          <w:noProof/>
          <w:vertAlign w:val="superscript"/>
        </w:rPr>
        <w:t xml:space="preserve">, </w:t>
      </w:r>
      <w:hyperlink w:anchor="_ENREF_26" w:tooltip="Petersen, 2003 #596" w:history="1">
        <w:r w:rsidR="00364C0F"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364C0F">
          <w:fldChar w:fldCharType="begin"/>
        </w:r>
        <w:r w:rsidR="00364C0F">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364C0F">
          <w:fldChar w:fldCharType="separate"/>
        </w:r>
        <w:r w:rsidR="00364C0F" w:rsidRPr="00A3644E">
          <w:rPr>
            <w:noProof/>
            <w:vertAlign w:val="superscript"/>
          </w:rPr>
          <w:t>27</w:t>
        </w:r>
        <w:r w:rsidR="00364C0F">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364C0F">
          <w:fldChar w:fldCharType="begin"/>
        </w:r>
        <w:r w:rsidR="00364C0F">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364C0F">
          <w:fldChar w:fldCharType="separate"/>
        </w:r>
        <w:r w:rsidR="00364C0F" w:rsidRPr="00A3644E">
          <w:rPr>
            <w:noProof/>
            <w:vertAlign w:val="superscript"/>
          </w:rPr>
          <w:t>27</w:t>
        </w:r>
        <w:r w:rsidR="00364C0F">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364C0F">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364C0F">
          <w:instrText xml:space="preserve"> ADDIN EN.CITE </w:instrText>
        </w:r>
        <w:r w:rsidR="00364C0F">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364C0F">
          <w:instrText xml:space="preserve"> ADDIN EN.CITE.DATA </w:instrText>
        </w:r>
        <w:r w:rsidR="00364C0F">
          <w:fldChar w:fldCharType="end"/>
        </w:r>
        <w:r w:rsidR="00364C0F">
          <w:fldChar w:fldCharType="separate"/>
        </w:r>
        <w:r w:rsidR="00364C0F" w:rsidRPr="00A3644E">
          <w:rPr>
            <w:noProof/>
            <w:vertAlign w:val="superscript"/>
          </w:rPr>
          <w:t>28</w:t>
        </w:r>
        <w:r w:rsidR="00364C0F">
          <w:fldChar w:fldCharType="end"/>
        </w:r>
      </w:hyperlink>
      <w:r>
        <w:t xml:space="preserve"> </w:t>
      </w:r>
    </w:p>
    <w:p w14:paraId="15041DBC" w14:textId="77777777"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364C0F" w:rsidRPr="00A3644E">
          <w:rPr>
            <w:noProof/>
            <w:vertAlign w:val="superscript"/>
          </w:rPr>
          <w:t>19</w:t>
        </w:r>
      </w:hyperlink>
      <w:r w:rsidR="00A3644E" w:rsidRPr="00A3644E">
        <w:rPr>
          <w:noProof/>
          <w:vertAlign w:val="superscript"/>
        </w:rPr>
        <w:t xml:space="preserve">, </w:t>
      </w:r>
      <w:hyperlink w:anchor="_ENREF_29" w:tooltip="Choi, 2008 #209" w:history="1">
        <w:r w:rsidR="00364C0F" w:rsidRPr="00A3644E">
          <w:rPr>
            <w:noProof/>
            <w:vertAlign w:val="superscript"/>
          </w:rPr>
          <w:t>29</w:t>
        </w:r>
      </w:hyperlink>
      <w:r w:rsidR="00A3644E" w:rsidRPr="00A3644E">
        <w:rPr>
          <w:noProof/>
          <w:vertAlign w:val="superscript"/>
        </w:rPr>
        <w:t xml:space="preserve">, </w:t>
      </w:r>
      <w:hyperlink w:anchor="_ENREF_30" w:tooltip="Oh, 2008 #210" w:history="1">
        <w:r w:rsidR="00364C0F"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364C0F">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364C0F">
          <w:instrText xml:space="preserve"> ADDIN EN.CITE </w:instrText>
        </w:r>
        <w:r w:rsidR="00364C0F">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364C0F">
          <w:instrText xml:space="preserve"> ADDIN EN.CITE.DATA </w:instrText>
        </w:r>
        <w:r w:rsidR="00364C0F">
          <w:fldChar w:fldCharType="end"/>
        </w:r>
        <w:r w:rsidR="00364C0F">
          <w:fldChar w:fldCharType="separate"/>
        </w:r>
        <w:r w:rsidR="00364C0F" w:rsidRPr="00A3644E">
          <w:rPr>
            <w:noProof/>
            <w:vertAlign w:val="superscript"/>
          </w:rPr>
          <w:t>31</w:t>
        </w:r>
        <w:r w:rsidR="00364C0F">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364C0F" w:rsidRPr="00A3644E">
          <w:rPr>
            <w:noProof/>
            <w:vertAlign w:val="superscript"/>
          </w:rPr>
          <w:t>29</w:t>
        </w:r>
      </w:hyperlink>
      <w:r w:rsidR="00A3644E" w:rsidRPr="00A3644E">
        <w:rPr>
          <w:noProof/>
          <w:vertAlign w:val="superscript"/>
        </w:rPr>
        <w:t xml:space="preserve">, </w:t>
      </w:r>
      <w:hyperlink w:anchor="_ENREF_30" w:tooltip="Oh, 2008 #210" w:history="1">
        <w:r w:rsidR="00364C0F"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364C0F">
          <w:fldChar w:fldCharType="begin"/>
        </w:r>
        <w:r w:rsidR="00364C0F">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364C0F">
          <w:fldChar w:fldCharType="separate"/>
        </w:r>
        <w:r w:rsidR="00364C0F" w:rsidRPr="00A3644E">
          <w:rPr>
            <w:noProof/>
            <w:vertAlign w:val="superscript"/>
          </w:rPr>
          <w:t>16</w:t>
        </w:r>
        <w:r w:rsidR="00364C0F">
          <w:fldChar w:fldCharType="end"/>
        </w:r>
      </w:hyperlink>
    </w:p>
    <w:p w14:paraId="59F574D6" w14:textId="77777777"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364C0F">
          <w:rPr>
            <w:rFonts w:cs="Times"/>
          </w:rPr>
          <w:fldChar w:fldCharType="begin"/>
        </w:r>
        <w:r w:rsidR="00364C0F">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364C0F">
          <w:rPr>
            <w:rFonts w:cs="Times"/>
          </w:rPr>
          <w:fldChar w:fldCharType="separate"/>
        </w:r>
        <w:r w:rsidR="00364C0F" w:rsidRPr="00A3644E">
          <w:rPr>
            <w:rFonts w:cs="Times"/>
            <w:noProof/>
            <w:vertAlign w:val="superscript"/>
          </w:rPr>
          <w:t>32</w:t>
        </w:r>
        <w:r w:rsidR="00364C0F">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364C0F">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364C0F">
          <w:rPr>
            <w:rFonts w:cs="Times"/>
          </w:rPr>
          <w:instrText xml:space="preserve"> ADDIN EN.CITE </w:instrText>
        </w:r>
        <w:r w:rsidR="00364C0F">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364C0F">
          <w:rPr>
            <w:rFonts w:cs="Times"/>
          </w:rPr>
          <w:instrText xml:space="preserve"> ADDIN EN.CITE.DATA </w:instrText>
        </w:r>
        <w:r w:rsidR="00364C0F">
          <w:rPr>
            <w:rFonts w:cs="Times"/>
          </w:rPr>
        </w:r>
        <w:r w:rsidR="00364C0F">
          <w:rPr>
            <w:rFonts w:cs="Times"/>
          </w:rPr>
          <w:fldChar w:fldCharType="end"/>
        </w:r>
        <w:r w:rsidR="00364C0F">
          <w:rPr>
            <w:rFonts w:cs="Times"/>
          </w:rPr>
        </w:r>
        <w:r w:rsidR="00364C0F">
          <w:rPr>
            <w:rFonts w:cs="Times"/>
          </w:rPr>
          <w:fldChar w:fldCharType="separate"/>
        </w:r>
        <w:r w:rsidR="00364C0F" w:rsidRPr="00A3644E">
          <w:rPr>
            <w:rFonts w:cs="Times"/>
            <w:noProof/>
            <w:vertAlign w:val="superscript"/>
          </w:rPr>
          <w:t>10</w:t>
        </w:r>
        <w:r w:rsidR="00364C0F">
          <w:rPr>
            <w:rFonts w:cs="Times"/>
          </w:rPr>
          <w:fldChar w:fldCharType="end"/>
        </w:r>
      </w:hyperlink>
      <w:r>
        <w:rPr>
          <w:rFonts w:cs="Times"/>
          <w:color w:val="0000FF"/>
        </w:rPr>
        <w:t xml:space="preserve"> </w:t>
      </w:r>
      <w:r>
        <w:rPr>
          <w:rFonts w:cs="Times"/>
        </w:rPr>
        <w:t>there is an enormous difference in the number of degrees of freedom between a small (7 atom) methyl thiocyanate in a water cluster  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364C0F"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364C0F"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364C0F"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364C0F"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89010C8"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09E096BC"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0803681E" w14:textId="77777777" w:rsidR="00913909" w:rsidRPr="00913909" w:rsidRDefault="00A3644E" w:rsidP="00FB15E8">
      <w:pPr>
        <w:pStyle w:val="text"/>
        <w:ind w:firstLine="0"/>
      </w:pPr>
      <w:r>
        <w:tab/>
        <w:t xml:space="preserve">***Talk about amoeba </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 w:name="_Toc297815396"/>
      <w:bookmarkStart w:id="10" w:name="_Toc299021887"/>
      <w:r>
        <w:fldChar w:fldCharType="end"/>
      </w:r>
      <w:r w:rsidR="00B934D4">
        <w:t xml:space="preserve"> Simulation Methods</w:t>
      </w:r>
      <w:bookmarkEnd w:id="9"/>
      <w:bookmarkEnd w:id="10"/>
    </w:p>
    <w:p w14:paraId="78D5FC72" w14:textId="77777777" w:rsidR="00B934D4" w:rsidRDefault="00B934D4" w:rsidP="00F40CEB">
      <w:pPr>
        <w:pStyle w:val="Heading3"/>
        <w:tabs>
          <w:tab w:val="left" w:pos="2440"/>
        </w:tabs>
      </w:pPr>
      <w:r>
        <w:t xml:space="preserve"> </w:t>
      </w:r>
      <w:bookmarkStart w:id="11" w:name="_Toc297815397"/>
      <w:bookmarkStart w:id="12" w:name="_Toc299021888"/>
      <w:r w:rsidR="00F3288C">
        <w:t xml:space="preserve">Labeling and Mutating Proteins </w:t>
      </w:r>
      <w:r w:rsidR="00F3288C">
        <w:rPr>
          <w:i/>
        </w:rPr>
        <w:t>in silico</w:t>
      </w:r>
      <w:bookmarkEnd w:id="11"/>
      <w:bookmarkEnd w:id="12"/>
      <w:r w:rsidR="00F40CEB">
        <w:tab/>
      </w:r>
    </w:p>
    <w:p w14:paraId="4442A045" w14:textId="77777777"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364C0F" w:rsidRPr="00A3644E">
          <w:rPr>
            <w:noProof/>
            <w:vertAlign w:val="superscript"/>
          </w:rPr>
          <w:t>8</w:t>
        </w:r>
      </w:hyperlink>
      <w:r w:rsidR="00A3644E" w:rsidRPr="00A3644E">
        <w:rPr>
          <w:noProof/>
          <w:vertAlign w:val="superscript"/>
        </w:rPr>
        <w:t xml:space="preserve">, </w:t>
      </w:r>
      <w:hyperlink w:anchor="_ENREF_35" w:tooltip="Stafford, 2010 #360" w:history="1">
        <w:r w:rsidR="00364C0F"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364C0F">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364C0F">
          <w:instrText xml:space="preserve"> ADDIN EN.CITE </w:instrText>
        </w:r>
        <w:r w:rsidR="00364C0F">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364C0F">
          <w:instrText xml:space="preserve"> ADDIN EN.CITE.DATA </w:instrText>
        </w:r>
        <w:r w:rsidR="00364C0F">
          <w:fldChar w:fldCharType="end"/>
        </w:r>
        <w:r w:rsidR="00364C0F">
          <w:fldChar w:fldCharType="separate"/>
        </w:r>
        <w:r w:rsidR="00364C0F" w:rsidRPr="00A3644E">
          <w:rPr>
            <w:noProof/>
            <w:vertAlign w:val="superscript"/>
          </w:rPr>
          <w:t>36</w:t>
        </w:r>
        <w:r w:rsidR="00364C0F">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364C0F">
          <w:fldChar w:fldCharType="begin"/>
        </w:r>
        <w:r w:rsidR="00364C0F">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364C0F">
          <w:fldChar w:fldCharType="separate"/>
        </w:r>
        <w:r w:rsidR="00364C0F" w:rsidRPr="00A3644E">
          <w:rPr>
            <w:noProof/>
            <w:vertAlign w:val="superscript"/>
          </w:rPr>
          <w:t>37</w:t>
        </w:r>
        <w:r w:rsidR="00364C0F">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364C0F">
          <w:fldChar w:fldCharType="begin"/>
        </w:r>
        <w:r w:rsidR="00364C0F">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364C0F">
          <w:fldChar w:fldCharType="separate"/>
        </w:r>
        <w:r w:rsidR="00364C0F" w:rsidRPr="00A3644E">
          <w:rPr>
            <w:noProof/>
            <w:vertAlign w:val="superscript"/>
          </w:rPr>
          <w:t>38</w:t>
        </w:r>
        <w:r w:rsidR="00364C0F">
          <w:fldChar w:fldCharType="end"/>
        </w:r>
      </w:hyperlink>
      <w:r w:rsidR="00AC25DC">
        <w:t xml:space="preserve">, and Rap </w:t>
      </w:r>
      <w:r w:rsidR="002577B2">
        <w:t>starting structures came</w:t>
      </w:r>
      <w:r w:rsidR="00AC25DC">
        <w:t xml:space="preserve"> from 1GUA</w:t>
      </w:r>
      <w:hyperlink w:anchor="_ENREF_39" w:tooltip="Nassar, 1995 #43" w:history="1">
        <w:r w:rsidR="00364C0F">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364C0F">
          <w:instrText xml:space="preserve"> ADDIN EN.CITE </w:instrText>
        </w:r>
        <w:r w:rsidR="00364C0F">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364C0F">
          <w:instrText xml:space="preserve"> ADDIN EN.CITE.DATA </w:instrText>
        </w:r>
        <w:r w:rsidR="00364C0F">
          <w:fldChar w:fldCharType="end"/>
        </w:r>
        <w:r w:rsidR="00364C0F">
          <w:fldChar w:fldCharType="separate"/>
        </w:r>
        <w:r w:rsidR="00364C0F" w:rsidRPr="00A3644E">
          <w:rPr>
            <w:noProof/>
            <w:vertAlign w:val="superscript"/>
          </w:rPr>
          <w:t>39</w:t>
        </w:r>
        <w:r w:rsidR="00364C0F">
          <w:fldChar w:fldCharType="end"/>
        </w:r>
      </w:hyperlink>
      <w:r w:rsidR="00AC25DC">
        <w:t>.</w:t>
      </w:r>
    </w:p>
    <w:p w14:paraId="4B0B3E79" w14:textId="77777777"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364C0F">
          <w:fldChar w:fldCharType="begin"/>
        </w:r>
        <w:r w:rsidR="00364C0F">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364C0F">
          <w:fldChar w:fldCharType="separate"/>
        </w:r>
        <w:r w:rsidR="00364C0F" w:rsidRPr="00A3644E">
          <w:rPr>
            <w:noProof/>
            <w:vertAlign w:val="superscript"/>
          </w:rPr>
          <w:t>35</w:t>
        </w:r>
        <w:r w:rsidR="00364C0F">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364C0F">
          <w:fldChar w:fldCharType="begin"/>
        </w:r>
        <w:r w:rsidR="00364C0F">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364C0F">
          <w:fldChar w:fldCharType="separate"/>
        </w:r>
        <w:r w:rsidR="00364C0F" w:rsidRPr="00A3644E">
          <w:rPr>
            <w:noProof/>
            <w:vertAlign w:val="superscript"/>
          </w:rPr>
          <w:t>40</w:t>
        </w:r>
        <w:r w:rsidR="00364C0F">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096885C5" w14:textId="77777777" w:rsidR="0001064D" w:rsidRDefault="00A02B15" w:rsidP="0001064D">
      <w:pPr>
        <w:pStyle w:val="text"/>
      </w:pPr>
      <w:r>
        <w:t xml:space="preserve">To make Ras, </w:t>
      </w:r>
      <w:r w:rsidR="0001064D">
        <w:t>the GAMGS sequence from chain B of 4K81</w:t>
      </w:r>
      <w:hyperlink w:anchor="_ENREF_41" w:tooltip="Qamra,  #1631" w:history="1">
        <w:r w:rsidR="00364C0F">
          <w:fldChar w:fldCharType="begin"/>
        </w:r>
        <w:r w:rsidR="00364C0F">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364C0F">
          <w:fldChar w:fldCharType="separate"/>
        </w:r>
        <w:r w:rsidR="00364C0F" w:rsidRPr="00A3644E">
          <w:rPr>
            <w:noProof/>
            <w:vertAlign w:val="superscript"/>
          </w:rPr>
          <w:t>41</w:t>
        </w:r>
        <w:r w:rsidR="00364C0F">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364C0F">
          <w:fldChar w:fldCharType="begin"/>
        </w:r>
        <w:r w:rsidR="00364C0F">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364C0F">
          <w:fldChar w:fldCharType="separate"/>
        </w:r>
        <w:r w:rsidR="00364C0F" w:rsidRPr="00A3644E">
          <w:rPr>
            <w:noProof/>
            <w:vertAlign w:val="superscript"/>
          </w:rPr>
          <w:t>42</w:t>
        </w:r>
        <w:r w:rsidR="00364C0F">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77777777" w:rsidR="00A02B15" w:rsidRDefault="0001064D" w:rsidP="0001064D">
      <w:pPr>
        <w:pStyle w:val="text"/>
      </w:pPr>
      <w:r>
        <w:t>Rap starting structures and mutations have also already been reported.</w:t>
      </w:r>
      <w:hyperlink w:anchor="_ENREF_43" w:tooltip="Ragain, 2012 #460" w:history="1">
        <w:r w:rsidR="00364C0F">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364C0F">
          <w:instrText xml:space="preserve"> ADDIN EN.CITE </w:instrText>
        </w:r>
        <w:r w:rsidR="00364C0F">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364C0F">
          <w:instrText xml:space="preserve"> ADDIN EN.CITE.DATA </w:instrText>
        </w:r>
        <w:r w:rsidR="00364C0F">
          <w:fldChar w:fldCharType="end"/>
        </w:r>
        <w:r w:rsidR="00364C0F">
          <w:fldChar w:fldCharType="separate"/>
        </w:r>
        <w:r w:rsidR="00364C0F" w:rsidRPr="00A3644E">
          <w:rPr>
            <w:noProof/>
            <w:vertAlign w:val="superscript"/>
          </w:rPr>
          <w:t>43</w:t>
        </w:r>
        <w:r w:rsidR="00364C0F">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364C0F">
          <w:fldChar w:fldCharType="begin"/>
        </w:r>
        <w:r w:rsidR="00364C0F">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364C0F">
          <w:fldChar w:fldCharType="separate"/>
        </w:r>
        <w:r w:rsidR="00364C0F" w:rsidRPr="00A3644E">
          <w:rPr>
            <w:noProof/>
            <w:vertAlign w:val="superscript"/>
          </w:rPr>
          <w:t>44</w:t>
        </w:r>
        <w:r w:rsidR="00364C0F">
          <w:fldChar w:fldCharType="end"/>
        </w:r>
      </w:hyperlink>
      <w:r w:rsidR="00D10550">
        <w:t xml:space="preserve">, </w:t>
      </w:r>
      <w:r w:rsidR="00D10550" w:rsidRPr="00C74101">
        <w:t>1W9R</w:t>
      </w:r>
      <w:r w:rsidR="00D10550">
        <w:t xml:space="preserve"> (19 NMR structures)</w:t>
      </w:r>
      <w:hyperlink w:anchor="_ENREF_45" w:tooltip="Dolinsky, 2007 #469" w:history="1">
        <w:r w:rsidR="00364C0F">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364C0F">
          <w:instrText xml:space="preserve"> ADDIN EN.CITE </w:instrText>
        </w:r>
        <w:r w:rsidR="00364C0F">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364C0F">
          <w:instrText xml:space="preserve"> ADDIN EN.CITE.DATA </w:instrText>
        </w:r>
        <w:r w:rsidR="00364C0F">
          <w:fldChar w:fldCharType="end"/>
        </w:r>
        <w:r w:rsidR="00364C0F">
          <w:fldChar w:fldCharType="separate"/>
        </w:r>
        <w:r w:rsidR="00364C0F" w:rsidRPr="00A3644E">
          <w:rPr>
            <w:noProof/>
            <w:vertAlign w:val="superscript"/>
          </w:rPr>
          <w:t>45</w:t>
        </w:r>
        <w:r w:rsidR="00364C0F">
          <w:fldChar w:fldCharType="end"/>
        </w:r>
      </w:hyperlink>
      <w:r w:rsidR="00D10550">
        <w:t xml:space="preserve">, </w:t>
      </w:r>
      <w:r w:rsidR="00D10550" w:rsidRPr="00C74101">
        <w:t>2WCY</w:t>
      </w:r>
      <w:r w:rsidR="00D10550">
        <w:t xml:space="preserve"> (48 NMR structures)</w:t>
      </w:r>
      <w:hyperlink w:anchor="_ENREF_46" w:tooltip="Dolinsky, 2004 #470" w:history="1">
        <w:r w:rsidR="00364C0F">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364C0F">
          <w:instrText xml:space="preserve"> ADDIN EN.CITE </w:instrText>
        </w:r>
        <w:r w:rsidR="00364C0F">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364C0F">
          <w:instrText xml:space="preserve"> ADDIN EN.CITE.DATA </w:instrText>
        </w:r>
        <w:r w:rsidR="00364C0F">
          <w:fldChar w:fldCharType="end"/>
        </w:r>
        <w:r w:rsidR="00364C0F">
          <w:fldChar w:fldCharType="separate"/>
        </w:r>
        <w:r w:rsidR="00364C0F" w:rsidRPr="00A3644E">
          <w:rPr>
            <w:noProof/>
            <w:vertAlign w:val="superscript"/>
          </w:rPr>
          <w:t>46</w:t>
        </w:r>
        <w:r w:rsidR="00364C0F">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364C0F">
          <w:fldChar w:fldCharType="begin"/>
        </w:r>
        <w:r w:rsidR="00364C0F">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364C0F">
          <w:fldChar w:fldCharType="separate"/>
        </w:r>
        <w:r w:rsidR="00364C0F" w:rsidRPr="00A3644E">
          <w:rPr>
            <w:noProof/>
            <w:vertAlign w:val="superscript"/>
          </w:rPr>
          <w:t>47</w:t>
        </w:r>
        <w:r w:rsidR="00364C0F">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364C0F" w:rsidRPr="003B5A40">
          <w:fldChar w:fldCharType="begin"/>
        </w:r>
        <w:r w:rsidR="00364C0F">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364C0F" w:rsidRPr="003B5A40">
          <w:fldChar w:fldCharType="separate"/>
        </w:r>
        <w:r w:rsidR="00364C0F" w:rsidRPr="00A3644E">
          <w:rPr>
            <w:noProof/>
            <w:vertAlign w:val="superscript"/>
          </w:rPr>
          <w:t>48</w:t>
        </w:r>
        <w:r w:rsidR="00364C0F"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364C0F" w:rsidRPr="003B5A40">
          <w:fldChar w:fldCharType="begin"/>
        </w:r>
        <w:r w:rsidR="00364C0F">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364C0F" w:rsidRPr="003B5A40">
          <w:fldChar w:fldCharType="separate"/>
        </w:r>
        <w:r w:rsidR="00364C0F" w:rsidRPr="00A3644E">
          <w:rPr>
            <w:noProof/>
            <w:vertAlign w:val="superscript"/>
          </w:rPr>
          <w:t>49</w:t>
        </w:r>
        <w:r w:rsidR="00364C0F"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364C0F">
          <w:fldChar w:fldCharType="begin"/>
        </w:r>
        <w:r w:rsidR="00364C0F">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364C0F">
          <w:fldChar w:fldCharType="separate"/>
        </w:r>
        <w:r w:rsidR="00364C0F" w:rsidRPr="00A3644E">
          <w:rPr>
            <w:noProof/>
            <w:vertAlign w:val="superscript"/>
          </w:rPr>
          <w:t>49</w:t>
        </w:r>
        <w:r w:rsidR="00364C0F">
          <w:fldChar w:fldCharType="end"/>
        </w:r>
      </w:hyperlink>
      <w:r w:rsidR="003766CA">
        <w:t>.</w:t>
      </w:r>
    </w:p>
    <w:p w14:paraId="087DFE41" w14:textId="77777777" w:rsidR="003208B8" w:rsidRDefault="003208B8" w:rsidP="0001064D">
      <w:pPr>
        <w:pStyle w:val="text"/>
      </w:pPr>
      <w:r>
        <w:t>All side chain mutations were generated in the same manner using Amber Tools.</w:t>
      </w:r>
      <w:hyperlink w:anchor="_ENREF_40" w:tooltip="Case, 2010 #297" w:history="1">
        <w:r w:rsidR="00364C0F">
          <w:fldChar w:fldCharType="begin"/>
        </w:r>
        <w:r w:rsidR="00364C0F">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364C0F">
          <w:fldChar w:fldCharType="separate"/>
        </w:r>
        <w:r w:rsidR="00364C0F" w:rsidRPr="00A3644E">
          <w:rPr>
            <w:noProof/>
            <w:vertAlign w:val="superscript"/>
          </w:rPr>
          <w:t>40</w:t>
        </w:r>
        <w:r w:rsidR="00364C0F">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364C0F">
          <w:fldChar w:fldCharType="begin"/>
        </w:r>
        <w:r w:rsidR="00364C0F">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364C0F">
          <w:fldChar w:fldCharType="separate"/>
        </w:r>
        <w:r w:rsidR="00364C0F" w:rsidRPr="00A3644E">
          <w:rPr>
            <w:noProof/>
            <w:vertAlign w:val="superscript"/>
          </w:rPr>
          <w:t>40</w:t>
        </w:r>
        <w:r w:rsidR="00364C0F">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77777777"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364C0F">
          <w:fldChar w:fldCharType="begin"/>
        </w:r>
        <w:r w:rsidR="00364C0F">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364C0F">
          <w:fldChar w:fldCharType="separate"/>
        </w:r>
        <w:r w:rsidR="00364C0F" w:rsidRPr="00A3644E">
          <w:rPr>
            <w:noProof/>
            <w:vertAlign w:val="superscript"/>
          </w:rPr>
          <w:t>40</w:t>
        </w:r>
        <w:r w:rsidR="00364C0F">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77777777"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364C0F" w:rsidRPr="00256BBE">
          <w:fldChar w:fldCharType="begin"/>
        </w:r>
        <w:r w:rsidR="00364C0F">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364C0F" w:rsidRPr="00256BBE">
          <w:fldChar w:fldCharType="separate"/>
        </w:r>
        <w:r w:rsidR="00364C0F" w:rsidRPr="00A3644E">
          <w:rPr>
            <w:noProof/>
            <w:vertAlign w:val="superscript"/>
          </w:rPr>
          <w:t>50</w:t>
        </w:r>
        <w:r w:rsidR="00364C0F" w:rsidRPr="00256BBE">
          <w:fldChar w:fldCharType="end"/>
        </w:r>
      </w:hyperlink>
      <w:r w:rsidR="007957B9" w:rsidRPr="00256BBE">
        <w:t xml:space="preserve"> with a gap penalty of -3 (chosen because it gave results most consistent with the STAMP</w:t>
      </w:r>
      <w:hyperlink w:anchor="_ENREF_51" w:tooltip="Russell, 1992 #294" w:history="1">
        <w:r w:rsidR="00364C0F" w:rsidRPr="00256BBE">
          <w:fldChar w:fldCharType="begin"/>
        </w:r>
        <w:r w:rsidR="00364C0F">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364C0F" w:rsidRPr="00256BBE">
          <w:fldChar w:fldCharType="separate"/>
        </w:r>
        <w:r w:rsidR="00364C0F" w:rsidRPr="00A3644E">
          <w:rPr>
            <w:noProof/>
            <w:vertAlign w:val="superscript"/>
          </w:rPr>
          <w:t>51</w:t>
        </w:r>
        <w:r w:rsidR="00364C0F" w:rsidRPr="00256BBE">
          <w:fldChar w:fldCharType="end"/>
        </w:r>
      </w:hyperlink>
      <w:r w:rsidR="007957B9" w:rsidRPr="00256BBE">
        <w:t xml:space="preserve"> structural alignment in VMD</w:t>
      </w:r>
      <w:hyperlink w:anchor="_ENREF_48" w:tooltip="Humphrey, 1996 #295" w:history="1">
        <w:r w:rsidR="00364C0F" w:rsidRPr="00256BBE">
          <w:fldChar w:fldCharType="begin"/>
        </w:r>
        <w:r w:rsidR="00364C0F">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364C0F" w:rsidRPr="00256BBE">
          <w:fldChar w:fldCharType="separate"/>
        </w:r>
        <w:r w:rsidR="00364C0F" w:rsidRPr="00A3644E">
          <w:rPr>
            <w:noProof/>
            <w:vertAlign w:val="superscript"/>
          </w:rPr>
          <w:t>48</w:t>
        </w:r>
        <w:r w:rsidR="00364C0F"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441C8E8" w14:textId="77777777" w:rsidR="006805BC" w:rsidRPr="0001064D" w:rsidRDefault="006805BC" w:rsidP="0001064D">
      <w:pPr>
        <w:pStyle w:val="text"/>
      </w:pPr>
      <w:r>
        <w:br w:type="page"/>
      </w:r>
    </w:p>
    <w:p w14:paraId="7AC53D6D" w14:textId="77777777" w:rsidR="00B934D4" w:rsidRDefault="00AA07DB" w:rsidP="00F40CEB">
      <w:pPr>
        <w:pStyle w:val="Heading3"/>
      </w:pPr>
      <w:r>
        <w:t xml:space="preserve"> </w:t>
      </w:r>
      <w:bookmarkStart w:id="13" w:name="_Toc297815398"/>
      <w:bookmarkStart w:id="14" w:name="_Toc299021889"/>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3"/>
      <w:bookmarkEnd w:id="14"/>
    </w:p>
    <w:p w14:paraId="7BD273EF" w14:textId="77777777"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C50827">
        <w:t xml:space="preserve">Figure </w:t>
      </w:r>
      <w:r w:rsidR="00C50827">
        <w:rPr>
          <w:noProof/>
        </w:rPr>
        <w:t>2</w:t>
      </w:r>
      <w:r w:rsidR="00C50827">
        <w:noBreakHyphen/>
      </w:r>
      <w:r w:rsidR="00C50827">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364C0F" w:rsidRPr="00BB1ABE">
          <w:fldChar w:fldCharType="begin"/>
        </w:r>
        <w:r w:rsidR="00364C0F">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364C0F" w:rsidRPr="00BB1ABE">
          <w:fldChar w:fldCharType="separate"/>
        </w:r>
        <w:r w:rsidR="00364C0F" w:rsidRPr="00A3644E">
          <w:rPr>
            <w:noProof/>
            <w:vertAlign w:val="superscript"/>
          </w:rPr>
          <w:t>49</w:t>
        </w:r>
        <w:r w:rsidR="00364C0F" w:rsidRPr="00BB1ABE">
          <w:fldChar w:fldCharType="end"/>
        </w:r>
      </w:hyperlink>
      <w:r w:rsidR="00A52ADE" w:rsidRPr="00BB1ABE">
        <w:t xml:space="preserve"> software package at 300 K with the AMBER03</w:t>
      </w:r>
      <w:hyperlink w:anchor="_ENREF_52" w:tooltip="Duan, 2003 #263" w:history="1">
        <w:r w:rsidR="00364C0F" w:rsidRPr="00BB1ABE">
          <w:fldChar w:fldCharType="begin"/>
        </w:r>
        <w:r w:rsidR="00364C0F">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364C0F" w:rsidRPr="00BB1ABE">
          <w:fldChar w:fldCharType="separate"/>
        </w:r>
        <w:r w:rsidR="00364C0F" w:rsidRPr="00A3644E">
          <w:rPr>
            <w:noProof/>
            <w:vertAlign w:val="superscript"/>
          </w:rPr>
          <w:t>52</w:t>
        </w:r>
        <w:r w:rsidR="00364C0F" w:rsidRPr="00BB1ABE">
          <w:fldChar w:fldCharType="end"/>
        </w:r>
      </w:hyperlink>
      <w:r w:rsidR="00A52ADE" w:rsidRPr="00BB1ABE">
        <w:t xml:space="preserve"> force field and periodic boundary conditions.</w:t>
      </w:r>
    </w:p>
    <w:p w14:paraId="53B6830C" w14:textId="77777777"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364C0F"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364C0F">
          <w:instrText xml:space="preserve"> ADDIN EN.CITE </w:instrText>
        </w:r>
        <w:r w:rsidR="00364C0F">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364C0F">
          <w:instrText xml:space="preserve"> ADDIN EN.CITE.DATA </w:instrText>
        </w:r>
        <w:r w:rsidR="00364C0F">
          <w:fldChar w:fldCharType="end"/>
        </w:r>
        <w:r w:rsidR="00364C0F" w:rsidRPr="00BB1ABE">
          <w:fldChar w:fldCharType="separate"/>
        </w:r>
        <w:r w:rsidR="00364C0F" w:rsidRPr="00A3644E">
          <w:rPr>
            <w:noProof/>
            <w:vertAlign w:val="superscript"/>
          </w:rPr>
          <w:t>44</w:t>
        </w:r>
        <w:r w:rsidR="00364C0F"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364C0F" w:rsidRPr="00A3644E">
          <w:rPr>
            <w:noProof/>
            <w:vertAlign w:val="superscript"/>
          </w:rPr>
          <w:t>53</w:t>
        </w:r>
      </w:hyperlink>
      <w:r w:rsidR="00A3644E" w:rsidRPr="00A3644E">
        <w:rPr>
          <w:noProof/>
          <w:vertAlign w:val="superscript"/>
        </w:rPr>
        <w:t xml:space="preserve">, </w:t>
      </w:r>
      <w:hyperlink w:anchor="_ENREF_54" w:tooltip="Essmann, 1995 #305" w:history="1">
        <w:r w:rsidR="00364C0F"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364C0F">
          <w:fldChar w:fldCharType="begin"/>
        </w:r>
        <w:r w:rsidR="00364C0F">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364C0F">
          <w:fldChar w:fldCharType="separate"/>
        </w:r>
        <w:r w:rsidR="00364C0F" w:rsidRPr="00A3644E">
          <w:rPr>
            <w:noProof/>
            <w:vertAlign w:val="superscript"/>
          </w:rPr>
          <w:t>55</w:t>
        </w:r>
        <w:r w:rsidR="00364C0F">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7777777"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364C0F" w:rsidRPr="00A3644E">
          <w:rPr>
            <w:noProof/>
            <w:vertAlign w:val="superscript"/>
          </w:rPr>
          <w:t>56</w:t>
        </w:r>
      </w:hyperlink>
      <w:r w:rsidR="00A3644E" w:rsidRPr="00A3644E">
        <w:rPr>
          <w:noProof/>
          <w:vertAlign w:val="superscript"/>
        </w:rPr>
        <w:t xml:space="preserve">, </w:t>
      </w:r>
      <w:hyperlink w:anchor="_ENREF_57" w:tooltip="Gallicchio, 2005 #307" w:history="1">
        <w:r w:rsidR="00364C0F"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C50827">
          <w:instrText>(2-1)</w:instrText>
        </w:r>
      </w:fldSimple>
      <w:r w:rsidR="00991DB7">
        <w:fldChar w:fldCharType="end"/>
      </w:r>
      <w:r w:rsidR="00991DB7">
        <w:t>:</w:t>
      </w:r>
    </w:p>
    <w:p w14:paraId="51A723DB" w14:textId="77777777" w:rsidR="00991DB7" w:rsidRDefault="00991DB7" w:rsidP="00991DB7">
      <w:pPr>
        <w:pStyle w:val="MTDisplayEquation"/>
      </w:pPr>
      <w:r>
        <w:tab/>
      </w:r>
      <w:r w:rsidR="006830C7">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28475"/>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1</w:instrText>
        </w:r>
      </w:fldSimple>
      <w:r w:rsidR="00865C31">
        <w:instrText>)</w:instrText>
      </w:r>
      <w:bookmarkEnd w:id="15"/>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C50827">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6830C7">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985326"/>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2</w:instrText>
        </w:r>
      </w:fldSimple>
      <w:r w:rsidR="00865C31">
        <w:instrText>)</w:instrText>
      </w:r>
      <w:bookmarkEnd w:id="16"/>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C50827">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C50827">
        <w:t xml:space="preserve">Table </w:t>
      </w:r>
      <w:r w:rsidR="00C50827">
        <w:rPr>
          <w:noProof/>
        </w:rPr>
        <w:t>2</w:t>
      </w:r>
      <w:r w:rsidR="00C50827">
        <w:noBreakHyphen/>
      </w:r>
      <w:r w:rsidR="00C50827">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C50827" w:rsidRPr="00C50827">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6830C7">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145572"/>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3</w:instrText>
        </w:r>
      </w:fldSimple>
      <w:r w:rsidR="00865C31">
        <w:instrText>)</w:instrText>
      </w:r>
      <w:bookmarkEnd w:id="17"/>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C50827">
        <w:t xml:space="preserve">Figure </w:t>
      </w:r>
      <w:r w:rsidR="00C50827">
        <w:rPr>
          <w:noProof/>
        </w:rPr>
        <w:t>2</w:t>
      </w:r>
      <w:r w:rsidR="00C50827">
        <w:noBreakHyphen/>
      </w:r>
      <w:r w:rsidR="00C50827">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C50827">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6830C7">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840914"/>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4</w:instrText>
        </w:r>
      </w:fldSimple>
      <w:r w:rsidR="00865C31">
        <w:instrText>)</w:instrText>
      </w:r>
      <w:bookmarkEnd w:id="18"/>
      <w:r w:rsidR="00865C31">
        <w:fldChar w:fldCharType="end"/>
      </w:r>
    </w:p>
    <w:p w14:paraId="53AD99CF" w14:textId="77777777" w:rsidR="000C6478" w:rsidRPr="006905A8" w:rsidRDefault="000C713D" w:rsidP="000C713D">
      <w:pPr>
        <w:pStyle w:val="MTDisplayEquation"/>
      </w:pPr>
      <w:r>
        <w:tab/>
      </w:r>
      <w:r w:rsidR="006830C7">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96434"/>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5</w:instrText>
        </w:r>
      </w:fldSimple>
      <w:r w:rsidR="00865C31">
        <w:instrText>)</w:instrText>
      </w:r>
      <w:bookmarkEnd w:id="19"/>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C50827">
        <w:t xml:space="preserve">Figure </w:t>
      </w:r>
      <w:r w:rsidR="00C50827">
        <w:rPr>
          <w:noProof/>
        </w:rPr>
        <w:t>2</w:t>
      </w:r>
      <w:r w:rsidR="00C50827">
        <w:noBreakHyphen/>
      </w:r>
      <w:r w:rsidR="00C50827">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C50827">
        <w:t xml:space="preserve">Table </w:t>
      </w:r>
      <w:r w:rsidR="00C50827">
        <w:rPr>
          <w:noProof/>
        </w:rPr>
        <w:t>2</w:t>
      </w:r>
      <w:r w:rsidR="00C50827">
        <w:noBreakHyphen/>
      </w:r>
      <w:r w:rsidR="00C50827">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B6E434A" w:rsidR="00DE3741" w:rsidRPr="006905A8" w:rsidRDefault="00AA07DB" w:rsidP="00AA07DB">
      <w:pPr>
        <w:pStyle w:val="Heading7"/>
      </w:pPr>
      <w:bookmarkStart w:id="20" w:name="_Ref297815061"/>
      <w:bookmarkStart w:id="21" w:name="_Ref297812775"/>
      <w:bookmarkStart w:id="22" w:name="_Toc297815443"/>
      <w:bookmarkStart w:id="23" w:name="_Toc299021956"/>
      <w:r>
        <w:t xml:space="preserve">Table </w:t>
      </w:r>
      <w:fldSimple w:instr=" STYLEREF 2 \s ">
        <w:r w:rsidR="00C50827">
          <w:rPr>
            <w:noProof/>
          </w:rPr>
          <w:t>2</w:t>
        </w:r>
      </w:fldSimple>
      <w:r w:rsidR="00BD42D9">
        <w:noBreakHyphen/>
      </w:r>
      <w:fldSimple w:instr=" SEQ Table \* ARABIC \s 2 ">
        <w:r w:rsidR="00C50827">
          <w:rPr>
            <w:noProof/>
          </w:rPr>
          <w:t>1</w:t>
        </w:r>
      </w:fldSimple>
      <w:bookmarkEnd w:id="20"/>
      <w:r>
        <w:t>: Sample Parameters for Ryckaert Bellemans dihedral potential function used for validating 2D WHAM code</w:t>
      </w:r>
      <w:bookmarkEnd w:id="21"/>
      <w:bookmarkEnd w:id="22"/>
      <w:bookmarkEnd w:id="23"/>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66F218E9" w:rsidR="00F308E9" w:rsidRDefault="00F308E9" w:rsidP="00F308E9">
      <w:pPr>
        <w:pStyle w:val="Heading7"/>
      </w:pPr>
      <w:bookmarkStart w:id="24" w:name="_Ref298498065"/>
      <w:bookmarkStart w:id="25" w:name="_Toc299021957"/>
      <w:r>
        <w:t xml:space="preserve">Table </w:t>
      </w:r>
      <w:fldSimple w:instr=" STYLEREF 2 \s ">
        <w:r w:rsidR="00C50827">
          <w:rPr>
            <w:noProof/>
          </w:rPr>
          <w:t>2</w:t>
        </w:r>
      </w:fldSimple>
      <w:r w:rsidR="00BD42D9">
        <w:noBreakHyphen/>
      </w:r>
      <w:fldSimple w:instr=" SEQ Table \* ARABIC \s 2 ">
        <w:r w:rsidR="00C50827">
          <w:rPr>
            <w:noProof/>
          </w:rPr>
          <w:t>2</w:t>
        </w:r>
      </w:fldSimple>
      <w:bookmarkEnd w:id="24"/>
      <w:r>
        <w:t xml:space="preserve">: Umbrella Sampling </w:t>
      </w:r>
      <w:r w:rsidR="0040574F">
        <w:t>Parameters</w:t>
      </w:r>
      <w:r>
        <w:t>, grouped by chapter</w:t>
      </w:r>
      <w:bookmarkEnd w:id="25"/>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6830C7">
        <w:pict w14:anchorId="15C01444">
          <v:shape id="_x0000_i1030" type="#_x0000_t75" style="width:305pt;height:612pt">
            <v:imagedata r:id="rId16" o:title=""/>
          </v:shape>
        </w:pict>
      </w:r>
    </w:p>
    <w:p w14:paraId="777AA2D3" w14:textId="4C1368C1" w:rsidR="009D05E9" w:rsidRDefault="00995ACC" w:rsidP="002B4B9E">
      <w:pPr>
        <w:pStyle w:val="Heading8"/>
      </w:pPr>
      <w:bookmarkStart w:id="26" w:name="_Ref297813144"/>
      <w:bookmarkStart w:id="27" w:name="_Toc297815444"/>
      <w:bookmarkStart w:id="28" w:name="_Toc299021965"/>
      <w:r>
        <w:t xml:space="preserve">Figure </w:t>
      </w:r>
      <w:fldSimple w:instr=" STYLEREF 2 \s ">
        <w:r w:rsidR="00C50827">
          <w:rPr>
            <w:noProof/>
          </w:rPr>
          <w:t>2</w:t>
        </w:r>
      </w:fldSimple>
      <w:r w:rsidR="00BD42D9">
        <w:noBreakHyphen/>
      </w:r>
      <w:fldSimple w:instr=" SEQ Figure \* ARABIC \s 2 ">
        <w:r w:rsidR="00C50827">
          <w:rPr>
            <w:noProof/>
          </w:rPr>
          <w:t>1</w:t>
        </w:r>
      </w:fldSimple>
      <w:bookmarkEnd w:id="26"/>
      <w:r>
        <w:t>: 2D WHAM Validation</w:t>
      </w:r>
      <w:bookmarkEnd w:id="27"/>
      <w:bookmarkEnd w:id="28"/>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29" w:name="_Toc297815399"/>
      <w:bookmarkStart w:id="30" w:name="_Toc299021890"/>
      <w:r>
        <w:t>Electrostatic Clustering in Vibrational Chromo</w:t>
      </w:r>
      <w:r w:rsidR="002858F5">
        <w:t xml:space="preserve">phore </w:t>
      </w:r>
      <w:r>
        <w:t>Dihedral Space</w:t>
      </w:r>
      <w:bookmarkEnd w:id="29"/>
      <w:bookmarkEnd w:id="30"/>
      <w:r>
        <w:t xml:space="preserve">  </w:t>
      </w:r>
    </w:p>
    <w:p w14:paraId="5D80678E"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C50827">
        <w:t xml:space="preserve">Figure </w:t>
      </w:r>
      <w:r w:rsidR="00C50827">
        <w:rPr>
          <w:noProof/>
        </w:rPr>
        <w:t>2</w:t>
      </w:r>
      <w:r w:rsidR="00C50827">
        <w:noBreakHyphen/>
      </w:r>
      <w:r w:rsidR="00C50827">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C50827">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6830C7">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1" w:name="ZEqnNum296220"/>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6</w:instrText>
        </w:r>
      </w:fldSimple>
      <w:r w:rsidR="00865C31">
        <w:instrText>)</w:instrText>
      </w:r>
      <w:bookmarkEnd w:id="31"/>
      <w:r w:rsidR="00865C31">
        <w:fldChar w:fldCharType="end"/>
      </w:r>
    </w:p>
    <w:p w14:paraId="342D5B4C"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6830C7">
        <w:rPr>
          <w:position w:val="-32"/>
        </w:rPr>
        <w:pict w14:anchorId="2959E128">
          <v:shape id="_x0000_i1032" type="#_x0000_t75" style="width:92pt;height:38pt">
            <v:imagedata r:id="rId18"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C50827">
        <w:t xml:space="preserve">Figure </w:t>
      </w:r>
      <w:r w:rsidR="00C50827">
        <w:rPr>
          <w:noProof/>
        </w:rPr>
        <w:t>2</w:t>
      </w:r>
      <w:r w:rsidR="00C50827">
        <w:noBreakHyphen/>
      </w:r>
      <w:r w:rsidR="00C50827">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C50827">
        <w:t xml:space="preserve">Figure </w:t>
      </w:r>
      <w:r w:rsidR="00C50827">
        <w:rPr>
          <w:noProof/>
        </w:rPr>
        <w:t>2</w:t>
      </w:r>
      <w:r w:rsidR="00C50827">
        <w:noBreakHyphen/>
      </w:r>
      <w:r w:rsidR="00C50827">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6830C7">
        <w:rPr>
          <w:noProof/>
        </w:rPr>
        <w:pict w14:anchorId="781F8A47">
          <v:shape id="_x0000_i1033" type="#_x0000_t75" style="width:6in;height:324pt;visibility:visible">
            <v:imagedata r:id="rId19" o:title=""/>
          </v:shape>
        </w:pict>
      </w:r>
    </w:p>
    <w:p w14:paraId="21E12E8E" w14:textId="58DDD1F1" w:rsidR="001D6DEF" w:rsidRDefault="00290B80" w:rsidP="004B6362">
      <w:pPr>
        <w:pStyle w:val="Heading8"/>
        <w:numPr>
          <w:ilvl w:val="0"/>
          <w:numId w:val="0"/>
        </w:numPr>
      </w:pPr>
      <w:bookmarkStart w:id="32" w:name="_Ref297819690"/>
      <w:bookmarkStart w:id="33" w:name="_Toc299021966"/>
      <w:r>
        <w:t xml:space="preserve">Figure </w:t>
      </w:r>
      <w:fldSimple w:instr=" STYLEREF 2 \s ">
        <w:r w:rsidR="00C50827">
          <w:rPr>
            <w:noProof/>
          </w:rPr>
          <w:t>2</w:t>
        </w:r>
      </w:fldSimple>
      <w:r w:rsidR="00BD42D9">
        <w:noBreakHyphen/>
      </w:r>
      <w:fldSimple w:instr=" SEQ Figure \* ARABIC \s 2 ">
        <w:r w:rsidR="00C50827">
          <w:rPr>
            <w:noProof/>
          </w:rPr>
          <w:t>2</w:t>
        </w:r>
      </w:fldSimple>
      <w:bookmarkEnd w:id="32"/>
      <w:r>
        <w:t>: PB Solvent Reaction Field vs. Solute Analytic Coulomb Field</w:t>
      </w:r>
      <w:bookmarkEnd w:id="33"/>
    </w:p>
    <w:p w14:paraId="56C3CE9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6830C7" w:rsidP="001330D6">
      <w:bookmarkStart w:id="34" w:name="_Toc298508958"/>
      <w:bookmarkStart w:id="35" w:name="_Ref297820858"/>
      <w:r>
        <w:rPr>
          <w:noProof/>
        </w:rPr>
        <w:pict w14:anchorId="6D08C252">
          <v:shape id="Picture 8" o:spid="_x0000_i1034" type="#_x0000_t75" style="width:6in;height:324pt;visibility:visible">
            <v:imagedata r:id="rId20" o:title=""/>
          </v:shape>
        </w:pict>
      </w:r>
      <w:bookmarkEnd w:id="34"/>
    </w:p>
    <w:p w14:paraId="12825B5C" w14:textId="5DCAB9B7" w:rsidR="0090003B" w:rsidRDefault="0090003B" w:rsidP="0090003B">
      <w:pPr>
        <w:pStyle w:val="Heading8"/>
      </w:pPr>
      <w:bookmarkStart w:id="36" w:name="_Ref297821800"/>
      <w:bookmarkStart w:id="37" w:name="_Toc299021967"/>
      <w:r>
        <w:t xml:space="preserve">Figure </w:t>
      </w:r>
      <w:fldSimple w:instr=" STYLEREF 2 \s ">
        <w:r w:rsidR="00C50827">
          <w:rPr>
            <w:noProof/>
          </w:rPr>
          <w:t>2</w:t>
        </w:r>
      </w:fldSimple>
      <w:r w:rsidR="00BD42D9">
        <w:noBreakHyphen/>
      </w:r>
      <w:fldSimple w:instr=" SEQ Figure \* ARABIC \s 2 ">
        <w:r w:rsidR="00C50827">
          <w:rPr>
            <w:noProof/>
          </w:rPr>
          <w:t>3</w:t>
        </w:r>
      </w:fldSimple>
      <w:bookmarkEnd w:id="35"/>
      <w:bookmarkEnd w:id="36"/>
      <w:r>
        <w:t>: Field Values using Clustering Vs. Field Values using All Frames</w:t>
      </w:r>
      <w:bookmarkEnd w:id="37"/>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6830C7" w:rsidP="001330D6">
      <w:bookmarkStart w:id="38" w:name="_Toc298508960"/>
      <w:bookmarkStart w:id="39" w:name="_Ref297820870"/>
      <w:r>
        <w:rPr>
          <w:noProof/>
        </w:rPr>
        <w:pict w14:anchorId="0413BFCD">
          <v:shape id="_x0000_i1035" type="#_x0000_t75" style="width:6in;height:324pt;visibility:visible">
            <v:imagedata r:id="rId21" o:title=""/>
          </v:shape>
        </w:pict>
      </w:r>
      <w:bookmarkEnd w:id="38"/>
    </w:p>
    <w:p w14:paraId="3CD199F5" w14:textId="24636E7F" w:rsidR="0090003B" w:rsidRPr="0090003B" w:rsidRDefault="0090003B" w:rsidP="0090003B">
      <w:pPr>
        <w:pStyle w:val="Heading8"/>
        <w:rPr>
          <w:b/>
          <w:smallCaps/>
        </w:rPr>
      </w:pPr>
      <w:bookmarkStart w:id="40" w:name="_Ref297821915"/>
      <w:bookmarkStart w:id="41" w:name="_Toc299021968"/>
      <w:r>
        <w:t xml:space="preserve">Figure </w:t>
      </w:r>
      <w:fldSimple w:instr=" STYLEREF 2 \s ">
        <w:r w:rsidR="00C50827">
          <w:rPr>
            <w:noProof/>
          </w:rPr>
          <w:t>2</w:t>
        </w:r>
      </w:fldSimple>
      <w:r w:rsidR="00BD42D9">
        <w:noBreakHyphen/>
      </w:r>
      <w:fldSimple w:instr=" SEQ Figure \* ARABIC \s 2 ">
        <w:r w:rsidR="00C50827">
          <w:rPr>
            <w:noProof/>
          </w:rPr>
          <w:t>4</w:t>
        </w:r>
      </w:fldSimple>
      <w:bookmarkEnd w:id="39"/>
      <w:bookmarkEnd w:id="40"/>
      <w:r>
        <w:t>: Correlations and Slopes at Various Cutoff Values</w:t>
      </w:r>
      <w:bookmarkEnd w:id="41"/>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2" w:name="_Toc299021891"/>
      <w:r>
        <w:t>Side chain orientation: Azimuthal and Polar Angles</w:t>
      </w:r>
      <w:bookmarkEnd w:id="42"/>
      <w:r>
        <w:t xml:space="preserve"> </w:t>
      </w:r>
    </w:p>
    <w:p w14:paraId="1A0C4BD5" w14:textId="77777777"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364C0F">
          <w:fldChar w:fldCharType="begin"/>
        </w:r>
        <w:r w:rsidR="00364C0F">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364C0F">
          <w:fldChar w:fldCharType="separate"/>
        </w:r>
        <w:r w:rsidR="00364C0F" w:rsidRPr="00A3644E">
          <w:rPr>
            <w:noProof/>
            <w:vertAlign w:val="superscript"/>
          </w:rPr>
          <w:t>42</w:t>
        </w:r>
        <w:r w:rsidR="00364C0F">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6830C7">
        <w:rPr>
          <w:position w:val="-4"/>
        </w:rPr>
        <w:pict w14:anchorId="04B1C044">
          <v:shape id="_x0000_i1036" type="#_x0000_t75" style="width:13pt;height:15pt">
            <v:imagedata r:id="rId22" o:title=""/>
          </v:shape>
        </w:pict>
      </w:r>
      <w:r>
        <w:t xml:space="preserve">, orthogonal to this plane.  The vector, </w:t>
      </w:r>
      <w:r w:rsidR="006830C7">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C50827">
          <w:instrText>(2-7)</w:instrText>
        </w:r>
      </w:fldSimple>
      <w:r w:rsidR="00455E47">
        <w:fldChar w:fldCharType="end"/>
      </w:r>
      <w:r w:rsidR="00455E47">
        <w:t>:</w:t>
      </w:r>
    </w:p>
    <w:p w14:paraId="64C5FCDF" w14:textId="77777777" w:rsidR="00796D65" w:rsidRDefault="00796D65" w:rsidP="00796D65">
      <w:pPr>
        <w:pStyle w:val="MTDisplayEquation"/>
      </w:pPr>
      <w:r>
        <w:tab/>
      </w:r>
      <w:r w:rsidR="006830C7">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428776"/>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7</w:instrText>
        </w:r>
      </w:fldSimple>
      <w:r w:rsidR="00865C31">
        <w:instrText>)</w:instrText>
      </w:r>
      <w:bookmarkEnd w:id="43"/>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6830C7">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C50827">
          <w:instrText>(2-8)</w:instrText>
        </w:r>
      </w:fldSimple>
      <w:r w:rsidR="00602B33">
        <w:fldChar w:fldCharType="end"/>
      </w:r>
      <w:r w:rsidR="00602B33">
        <w:t>,</w:t>
      </w:r>
    </w:p>
    <w:p w14:paraId="2D3EAB8F" w14:textId="77777777" w:rsidR="00A173EA" w:rsidRDefault="00A173EA" w:rsidP="00A173EA">
      <w:pPr>
        <w:pStyle w:val="MTDisplayEquation"/>
      </w:pPr>
      <w:r>
        <w:tab/>
      </w:r>
      <w:r w:rsidR="006830C7">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46979"/>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8</w:instrText>
        </w:r>
      </w:fldSimple>
      <w:r w:rsidR="00865C31">
        <w:instrText>)</w:instrText>
      </w:r>
      <w:bookmarkEnd w:id="44"/>
      <w:r w:rsidR="00865C31">
        <w:fldChar w:fldCharType="end"/>
      </w:r>
    </w:p>
    <w:p w14:paraId="58485CD2" w14:textId="77777777" w:rsidR="00602B33" w:rsidRPr="001D3805" w:rsidRDefault="00602B33" w:rsidP="004D1F37">
      <w:pPr>
        <w:pStyle w:val="text"/>
        <w:ind w:firstLine="0"/>
      </w:pPr>
      <w:r w:rsidRPr="006677BC">
        <w:t xml:space="preserve">where </w:t>
      </w:r>
      <w:r w:rsidR="006830C7">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6830C7">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C50827">
        <w:t xml:space="preserve">Figure </w:t>
      </w:r>
      <w:r w:rsidR="00C50827">
        <w:rPr>
          <w:noProof/>
        </w:rPr>
        <w:t>2</w:t>
      </w:r>
      <w:r w:rsidR="00C50827">
        <w:noBreakHyphen/>
      </w:r>
      <w:r w:rsidR="00C50827">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C50827">
        <w:t xml:space="preserve">Figure </w:t>
      </w:r>
      <w:r w:rsidR="00C50827">
        <w:rPr>
          <w:noProof/>
        </w:rPr>
        <w:t>2</w:t>
      </w:r>
      <w:r w:rsidR="00C50827">
        <w:noBreakHyphen/>
      </w:r>
      <w:r w:rsidR="00C50827">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C50827">
        <w:t xml:space="preserve">Figure </w:t>
      </w:r>
      <w:r w:rsidR="00C50827">
        <w:rPr>
          <w:noProof/>
        </w:rPr>
        <w:t>2</w:t>
      </w:r>
      <w:r w:rsidR="00C50827">
        <w:noBreakHyphen/>
      </w:r>
      <w:r w:rsidR="00C50827">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C50827">
        <w:t xml:space="preserve">Figure </w:t>
      </w:r>
      <w:r w:rsidR="00C50827">
        <w:rPr>
          <w:noProof/>
        </w:rPr>
        <w:t>4</w:t>
      </w:r>
      <w:r w:rsidR="00C50827">
        <w:noBreakHyphen/>
      </w:r>
      <w:r w:rsidR="00C50827">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C50827">
        <w:t xml:space="preserve">Figure </w:t>
      </w:r>
      <w:r w:rsidR="00C50827">
        <w:rPr>
          <w:noProof/>
        </w:rPr>
        <w:t>4</w:t>
      </w:r>
      <w:r w:rsidR="00C50827">
        <w:noBreakHyphen/>
      </w:r>
      <w:r w:rsidR="00C50827">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C50827">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6830C7">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50891"/>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9</w:instrText>
        </w:r>
      </w:fldSimple>
      <w:r w:rsidR="00865C31">
        <w:instrText>)</w:instrText>
      </w:r>
      <w:bookmarkEnd w:id="45"/>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C50827" w:rsidRPr="00C50827">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C50827" w:rsidRPr="00C50827">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6830C7">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343714"/>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10</w:instrText>
        </w:r>
      </w:fldSimple>
      <w:r w:rsidR="00865C31">
        <w:instrText>)</w:instrText>
      </w:r>
      <w:bookmarkEnd w:id="46"/>
      <w:r w:rsidR="00865C31">
        <w:fldChar w:fldCharType="end"/>
      </w:r>
    </w:p>
    <w:p w14:paraId="4E0D9353" w14:textId="77777777" w:rsidR="000A3ED9" w:rsidRDefault="000A3ED9" w:rsidP="000217E6">
      <w:pPr>
        <w:pStyle w:val="text"/>
        <w:ind w:firstLine="0"/>
      </w:pPr>
      <w:r w:rsidRPr="006677BC">
        <w:t>Mardia</w:t>
      </w:r>
      <w:r>
        <w:t xml:space="preserve">, </w:t>
      </w:r>
      <w:r>
        <w:rPr>
          <w:i/>
        </w:rPr>
        <w:t>et al.</w:t>
      </w:r>
      <w:hyperlink w:anchor="_ENREF_58" w:tooltip="Mardia, 1975 #458" w:history="1">
        <w:r w:rsidR="00364C0F" w:rsidRPr="006677BC">
          <w:fldChar w:fldCharType="begin"/>
        </w:r>
        <w:r w:rsidR="00364C0F">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364C0F" w:rsidRPr="006677BC">
          <w:fldChar w:fldCharType="separate"/>
        </w:r>
        <w:r w:rsidR="00364C0F" w:rsidRPr="00A3644E">
          <w:rPr>
            <w:noProof/>
            <w:vertAlign w:val="superscript"/>
          </w:rPr>
          <w:t>58</w:t>
        </w:r>
        <w:r w:rsidR="00364C0F"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C50827" w:rsidRPr="00C50827">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6830C7">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751770"/>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11</w:instrText>
        </w:r>
      </w:fldSimple>
      <w:r w:rsidR="00865C31">
        <w:instrText>)</w:instrText>
      </w:r>
      <w:bookmarkEnd w:id="47"/>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C50827">
          <w:instrText>(2-12)</w:instrText>
        </w:r>
      </w:fldSimple>
      <w:r w:rsidR="00BF05FF">
        <w:fldChar w:fldCharType="end"/>
      </w:r>
      <w:r>
        <w:t>:</w:t>
      </w:r>
    </w:p>
    <w:p w14:paraId="1AE54DB9" w14:textId="77777777" w:rsidR="007D7BD4" w:rsidRDefault="007D7BD4" w:rsidP="007D7BD4">
      <w:pPr>
        <w:pStyle w:val="MTDisplayEquation"/>
      </w:pPr>
      <w:r>
        <w:tab/>
      </w:r>
      <w:r w:rsidR="006830C7">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927975"/>
      <w:r w:rsidR="00865C31">
        <w:instrText>(</w:instrText>
      </w:r>
      <w:fldSimple w:instr=" SEQ MTChap \c \* Arabic \* MERGEFORMAT ">
        <w:r w:rsidR="00C50827">
          <w:rPr>
            <w:noProof/>
          </w:rPr>
          <w:instrText>2</w:instrText>
        </w:r>
      </w:fldSimple>
      <w:r w:rsidR="00865C31">
        <w:instrText>-</w:instrText>
      </w:r>
      <w:fldSimple w:instr=" SEQ MTEqn \c \* Arabic \* MERGEFORMAT ">
        <w:r w:rsidR="00C50827">
          <w:rPr>
            <w:noProof/>
          </w:rPr>
          <w:instrText>12</w:instrText>
        </w:r>
      </w:fldSimple>
      <w:r w:rsidR="00865C31">
        <w:instrText>)</w:instrText>
      </w:r>
      <w:bookmarkEnd w:id="48"/>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6830C7">
        <w:pict w14:anchorId="5FED5349">
          <v:shape id="_x0000_i1047" type="#_x0000_t75" style="width:345pt;height:528pt">
            <v:imagedata r:id="rId34" o:title=""/>
          </v:shape>
        </w:pict>
      </w:r>
    </w:p>
    <w:p w14:paraId="14015F15" w14:textId="4F501738" w:rsidR="004D1F37" w:rsidRDefault="004D1F37" w:rsidP="004D1F37">
      <w:pPr>
        <w:pStyle w:val="Heading8"/>
      </w:pPr>
      <w:bookmarkStart w:id="49" w:name="_Ref298510602"/>
      <w:bookmarkStart w:id="50" w:name="_Ref298510590"/>
      <w:bookmarkStart w:id="51" w:name="_Toc299021969"/>
      <w:r>
        <w:t xml:space="preserve">Figure </w:t>
      </w:r>
      <w:fldSimple w:instr=" STYLEREF 2 \s ">
        <w:r w:rsidR="00C50827">
          <w:rPr>
            <w:noProof/>
          </w:rPr>
          <w:t>2</w:t>
        </w:r>
      </w:fldSimple>
      <w:r w:rsidR="00BD42D9">
        <w:noBreakHyphen/>
      </w:r>
      <w:fldSimple w:instr=" SEQ Figure \* ARABIC \s 2 ">
        <w:r w:rsidR="00C50827">
          <w:rPr>
            <w:noProof/>
          </w:rPr>
          <w:t>5</w:t>
        </w:r>
      </w:fldSimple>
      <w:bookmarkEnd w:id="49"/>
      <w:r>
        <w:t>: Representation of az</w:t>
      </w:r>
      <w:r w:rsidR="00A6697F">
        <w:t>imuth</w:t>
      </w:r>
      <w:r>
        <w:t>al and polar angles</w:t>
      </w:r>
      <w:bookmarkEnd w:id="50"/>
      <w:bookmarkEnd w:id="51"/>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C50827">
        <w:t xml:space="preserve">Figure </w:t>
      </w:r>
      <w:r w:rsidR="00C50827">
        <w:rPr>
          <w:noProof/>
        </w:rPr>
        <w:t>4</w:t>
      </w:r>
      <w:r w:rsidR="00C50827">
        <w:noBreakHyphen/>
      </w:r>
      <w:r w:rsidR="00C50827">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C50827">
        <w:t xml:space="preserve">Figure </w:t>
      </w:r>
      <w:r w:rsidR="00C50827">
        <w:rPr>
          <w:noProof/>
        </w:rPr>
        <w:t>4</w:t>
      </w:r>
      <w:r w:rsidR="00C50827">
        <w:noBreakHyphen/>
      </w:r>
      <w:r w:rsidR="00C50827">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2" w:name="_Toc297815400"/>
      <w:bookmarkStart w:id="53" w:name="_Toc299021892"/>
      <w:r>
        <w:t>Probe Parameterization for AMOEBA</w:t>
      </w:r>
      <w:bookmarkEnd w:id="52"/>
      <w:bookmarkEnd w:id="53"/>
    </w:p>
    <w:p w14:paraId="13C69660" w14:textId="1E0A4F59"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 xml:space="preserve">set for electrostatic fitting.{Wu, 2012 #493}  Starting structures were built using Avogadro and minimized prior to QM minimization using GAFF.{Wang, 2004 #261}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C50827">
        <w:t xml:space="preserve">Code and Parameters </w:t>
      </w:r>
      <w:r w:rsidR="00C50827">
        <w:rPr>
          <w:noProof/>
        </w:rPr>
        <w:t>2</w:t>
      </w:r>
      <w:r w:rsidR="00C50827">
        <w:noBreakHyphen/>
      </w:r>
      <w:r w:rsidR="00C50827">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C50827">
        <w:t xml:space="preserve">Code and Parameters </w:t>
      </w:r>
      <w:r w:rsidR="00C50827">
        <w:rPr>
          <w:noProof/>
        </w:rPr>
        <w:t>2</w:t>
      </w:r>
      <w:r w:rsidR="00C50827">
        <w:noBreakHyphen/>
      </w:r>
      <w:r w:rsidR="00C50827">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C50827">
        <w:t xml:space="preserve">Code and Parameters </w:t>
      </w:r>
      <w:r w:rsidR="00C50827">
        <w:rPr>
          <w:noProof/>
        </w:rPr>
        <w:t>2</w:t>
      </w:r>
      <w:r w:rsidR="00C50827">
        <w:noBreakHyphen/>
      </w:r>
      <w:r w:rsidR="00C50827">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C50827">
        <w:t xml:space="preserve">Code and Parameters </w:t>
      </w:r>
      <w:r w:rsidR="00C50827">
        <w:rPr>
          <w:noProof/>
        </w:rPr>
        <w:t>2</w:t>
      </w:r>
      <w:r w:rsidR="00C50827">
        <w:noBreakHyphen/>
      </w:r>
      <w:r w:rsidR="00C50827">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C50827">
        <w:t xml:space="preserve">Code and Parameters </w:t>
      </w:r>
      <w:r w:rsidR="00C50827">
        <w:rPr>
          <w:noProof/>
        </w:rPr>
        <w:t>2</w:t>
      </w:r>
      <w:r w:rsidR="00C50827">
        <w:noBreakHyphen/>
      </w:r>
      <w:r w:rsidR="00C50827">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4" w:name="_Toc299021893"/>
      <w:r>
        <w:t>Cyanocysteine parameterization</w:t>
      </w:r>
      <w:bookmarkEnd w:id="54"/>
    </w:p>
    <w:p w14:paraId="078B8A9D" w14:textId="77777777"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 xml:space="preserve">(NME) on the C-terminus as an approximation for a continuing peptide backbone, analogous to our previous parameterization in Amber03.{Stafford, 2010 #360}  </w:t>
      </w:r>
    </w:p>
    <w:p w14:paraId="0F514A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sidechain were supplied as arguments to potential-fit, the Tinker “potential” program was used with the QM electrostatic potential file and the adjusted CNC key file to re-optimize the sidechain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C50827">
        <w:t xml:space="preserve">Table </w:t>
      </w:r>
      <w:r w:rsidR="00C50827">
        <w:rPr>
          <w:noProof/>
        </w:rPr>
        <w:t>2</w:t>
      </w:r>
      <w:r w:rsidR="00C50827">
        <w:noBreakHyphen/>
      </w:r>
      <w:r w:rsidR="00C50827">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5" w:name="_Toc299021894"/>
      <w:r>
        <w:t>GDPNP</w:t>
      </w:r>
      <w:r w:rsidR="00115FAE">
        <w:t xml:space="preserve"> Parameterization</w:t>
      </w:r>
      <w:bookmarkEnd w:id="55"/>
    </w:p>
    <w:p w14:paraId="56FE0CBA" w14:textId="4F222897" w:rsidR="0044095E" w:rsidRDefault="00F57698" w:rsidP="00F57698">
      <w:pPr>
        <w:pStyle w:val="text"/>
      </w:pPr>
      <w:r>
        <w:t xml:space="preserve">GDPNP was parameterized in amoebabio09.  As-of-yet, it has not been parameterized in amoebapro13, although because </w:t>
      </w:r>
      <w:r w:rsidR="0044095E">
        <w:t>there are no electrostatic parameters being fit to previously-parameterized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6" w:name="_Toc299021895"/>
      <w:r>
        <w:t>Methyl-, Ethyl-, and Hexylthiocyanate Parameterization</w:t>
      </w:r>
      <w:bookmarkEnd w:id="56"/>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C50827">
        <w:t xml:space="preserve">Table </w:t>
      </w:r>
      <w:r w:rsidR="00C50827">
        <w:rPr>
          <w:noProof/>
        </w:rPr>
        <w:t>2</w:t>
      </w:r>
      <w:r w:rsidR="00C50827">
        <w:noBreakHyphen/>
      </w:r>
      <w:r w:rsidR="00C50827">
        <w:rPr>
          <w:noProof/>
        </w:rPr>
        <w:t>3</w:t>
      </w:r>
      <w:r w:rsidR="00372A75">
        <w:fldChar w:fldCharType="end"/>
      </w:r>
      <w:r w:rsidR="00372A75">
        <w:t>.</w:t>
      </w:r>
    </w:p>
    <w:p w14:paraId="3CB45D08" w14:textId="77777777" w:rsidR="00BD42D9" w:rsidRDefault="00BD42D9" w:rsidP="00F57698">
      <w:pPr>
        <w:pStyle w:val="text"/>
      </w:pPr>
    </w:p>
    <w:p w14:paraId="5F0D2582" w14:textId="6737D7AD" w:rsidR="00122179" w:rsidRDefault="00C25F86" w:rsidP="00C25F86">
      <w:pPr>
        <w:pStyle w:val="Heading7"/>
      </w:pPr>
      <w:r>
        <w:br w:type="page"/>
      </w:r>
      <w:bookmarkStart w:id="57" w:name="_Ref299021665"/>
      <w:bookmarkStart w:id="58" w:name="_Toc299021958"/>
      <w:r w:rsidR="00BD42D9">
        <w:t xml:space="preserve">Table </w:t>
      </w:r>
      <w:fldSimple w:instr=" STYLEREF 2 \s ">
        <w:r w:rsidR="00C50827">
          <w:rPr>
            <w:noProof/>
          </w:rPr>
          <w:t>2</w:t>
        </w:r>
      </w:fldSimple>
      <w:r w:rsidR="00BD42D9">
        <w:noBreakHyphen/>
      </w:r>
      <w:fldSimple w:instr=" SEQ Table \* ARABIC \s 2 ">
        <w:r w:rsidR="00C50827">
          <w:rPr>
            <w:noProof/>
          </w:rPr>
          <w:t>3</w:t>
        </w:r>
      </w:fldSimple>
      <w:bookmarkEnd w:id="57"/>
      <w:r w:rsidR="00BD42D9">
        <w:t>: Comparisons between AMOEBA and QM Molecular Properties</w:t>
      </w:r>
      <w:bookmarkEnd w:id="58"/>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59" w:name="_Ref299018167"/>
      <w:bookmarkStart w:id="60" w:name="_Toc299022017"/>
      <w:r>
        <w:t xml:space="preserve">Code and Parameters </w:t>
      </w:r>
      <w:fldSimple w:instr=" STYLEREF 2 \s ">
        <w:r w:rsidR="00C50827">
          <w:rPr>
            <w:noProof/>
          </w:rPr>
          <w:t>2</w:t>
        </w:r>
      </w:fldSimple>
      <w:r w:rsidR="00142B62">
        <w:noBreakHyphen/>
      </w:r>
      <w:fldSimple w:instr=" SEQ Code_and_Parameters \* ARABIC \s 2 ">
        <w:r w:rsidR="00C50827">
          <w:rPr>
            <w:noProof/>
          </w:rPr>
          <w:t>1</w:t>
        </w:r>
      </w:fldSimple>
      <w:bookmarkEnd w:id="59"/>
      <w:r>
        <w:t>: Cyanocysteine AMOEBA</w:t>
      </w:r>
      <w:r w:rsidR="007006E0">
        <w:t>PRO13</w:t>
      </w:r>
      <w:r>
        <w:t xml:space="preserve"> Parameters</w:t>
      </w:r>
      <w:bookmarkEnd w:id="60"/>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1" w:name="_Ref299018185"/>
      <w:bookmarkStart w:id="62" w:name="_Toc299022018"/>
      <w:r>
        <w:t xml:space="preserve">Code and Parameters </w:t>
      </w:r>
      <w:fldSimple w:instr=" STYLEREF 2 \s ">
        <w:r w:rsidR="00C50827">
          <w:rPr>
            <w:noProof/>
          </w:rPr>
          <w:t>2</w:t>
        </w:r>
      </w:fldSimple>
      <w:r w:rsidR="00142B62">
        <w:noBreakHyphen/>
      </w:r>
      <w:fldSimple w:instr=" SEQ Code_and_Parameters \* ARABIC \s 2 ">
        <w:r w:rsidR="00C50827">
          <w:rPr>
            <w:noProof/>
          </w:rPr>
          <w:t>2</w:t>
        </w:r>
      </w:fldSimple>
      <w:bookmarkEnd w:id="61"/>
      <w:r>
        <w:t>: Methyl Thiocyanate AMOEBA</w:t>
      </w:r>
      <w:r w:rsidR="007006E0">
        <w:t>PRO13</w:t>
      </w:r>
      <w:r>
        <w:t xml:space="preserve"> Parameters</w:t>
      </w:r>
      <w:bookmarkEnd w:id="62"/>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3" w:name="_Ref299018200"/>
      <w:bookmarkStart w:id="64" w:name="_Toc299022019"/>
      <w:r>
        <w:t xml:space="preserve">Code and Parameters </w:t>
      </w:r>
      <w:fldSimple w:instr=" STYLEREF 2 \s ">
        <w:r w:rsidR="00C50827">
          <w:rPr>
            <w:noProof/>
          </w:rPr>
          <w:t>2</w:t>
        </w:r>
      </w:fldSimple>
      <w:r w:rsidR="00142B62">
        <w:noBreakHyphen/>
      </w:r>
      <w:fldSimple w:instr=" SEQ Code_and_Parameters \* ARABIC \s 2 ">
        <w:r w:rsidR="00C50827">
          <w:rPr>
            <w:noProof/>
          </w:rPr>
          <w:t>3</w:t>
        </w:r>
      </w:fldSimple>
      <w:bookmarkEnd w:id="63"/>
      <w:r>
        <w:t>: Ethyl Thiocyanate AMOEBA</w:t>
      </w:r>
      <w:r w:rsidR="007006E0">
        <w:t>PRO13</w:t>
      </w:r>
      <w:r>
        <w:t xml:space="preserve"> Parameters</w:t>
      </w:r>
      <w:bookmarkEnd w:id="64"/>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5213FF4F" w14:textId="77777777" w:rsidR="00142B62" w:rsidRDefault="00A91301" w:rsidP="00142B62">
      <w:pPr>
        <w:pStyle w:val="Heading9"/>
        <w:jc w:val="center"/>
      </w:pPr>
      <w:bookmarkStart w:id="65" w:name="_Ref299018207"/>
      <w:bookmarkStart w:id="66" w:name="_Toc299022020"/>
      <w:r>
        <w:t xml:space="preserve">Code and Parameters </w:t>
      </w:r>
      <w:fldSimple w:instr=" STYLEREF 2 \s ">
        <w:r w:rsidR="00C50827">
          <w:rPr>
            <w:noProof/>
          </w:rPr>
          <w:t>2</w:t>
        </w:r>
      </w:fldSimple>
      <w:r w:rsidR="00142B62">
        <w:noBreakHyphen/>
      </w:r>
      <w:fldSimple w:instr=" SEQ Code_and_Parameters \* ARABIC \s 2 ">
        <w:r w:rsidR="00C50827">
          <w:rPr>
            <w:noProof/>
          </w:rPr>
          <w:t>4</w:t>
        </w:r>
      </w:fldSimple>
      <w:bookmarkEnd w:id="65"/>
      <w:r>
        <w:t>: Hexyl Thiocyanate AMOEBA</w:t>
      </w:r>
      <w:r w:rsidR="007006E0">
        <w:t>PRO13</w:t>
      </w:r>
      <w:r>
        <w:t xml:space="preserve"> Parameters</w:t>
      </w:r>
      <w:bookmarkEnd w:id="66"/>
    </w:p>
    <w:p w14:paraId="64364B25" w14:textId="77777777" w:rsidR="00142B62" w:rsidRPr="00142B62" w:rsidRDefault="00142B62" w:rsidP="00142B62">
      <w:pPr>
        <w:pStyle w:val="text"/>
      </w:pPr>
      <w:r>
        <w:br w:type="page"/>
      </w:r>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67" w:name="_Ref299018216"/>
      <w:bookmarkStart w:id="68" w:name="_Toc299022021"/>
      <w:r>
        <w:t xml:space="preserve">Code and Parameters </w:t>
      </w:r>
      <w:fldSimple w:instr=" STYLEREF 2 \s ">
        <w:r w:rsidR="00C50827">
          <w:rPr>
            <w:noProof/>
          </w:rPr>
          <w:t>2</w:t>
        </w:r>
      </w:fldSimple>
      <w:r>
        <w:noBreakHyphen/>
      </w:r>
      <w:fldSimple w:instr=" SEQ Code_and_Parameters \* ARABIC \s 2 ">
        <w:r w:rsidR="00C50827">
          <w:rPr>
            <w:noProof/>
          </w:rPr>
          <w:t>5</w:t>
        </w:r>
      </w:fldSimple>
      <w:bookmarkEnd w:id="67"/>
      <w:r>
        <w:t>:</w:t>
      </w:r>
      <w:r w:rsidRPr="00142B62">
        <w:t xml:space="preserve"> </w:t>
      </w:r>
      <w:r>
        <w:t>GDPNP AMOEBA</w:t>
      </w:r>
      <w:r w:rsidR="007006E0">
        <w:t>BIO09</w:t>
      </w:r>
      <w:r>
        <w:t xml:space="preserve"> Parameters</w:t>
      </w:r>
      <w:bookmarkEnd w:id="68"/>
    </w:p>
    <w:p w14:paraId="5C2358AA" w14:textId="77777777" w:rsidR="00D3235B" w:rsidRDefault="00BB7ECF" w:rsidP="00BB7ECF">
      <w:pPr>
        <w:pStyle w:val="Heading3"/>
      </w:pPr>
      <w:r w:rsidRPr="005B7D6F">
        <w:rPr>
          <w:highlight w:val="lightGray"/>
        </w:rPr>
        <w:br w:type="page"/>
      </w:r>
      <w:r w:rsidR="00D3235B">
        <w:t xml:space="preserve"> </w:t>
      </w:r>
      <w:bookmarkStart w:id="69" w:name="_Toc297815401"/>
      <w:bookmarkStart w:id="70" w:name="_Toc299021896"/>
      <w:r w:rsidR="00D3235B">
        <w:t>Small Molecule Simulations in AMOEBA</w:t>
      </w:r>
      <w:bookmarkEnd w:id="69"/>
      <w:bookmarkEnd w:id="70"/>
    </w:p>
    <w:p w14:paraId="530D6346" w14:textId="77777777" w:rsidR="00D3235B" w:rsidRDefault="00D3235B" w:rsidP="00D3235B">
      <w:pPr>
        <w:pStyle w:val="text"/>
      </w:pPr>
      <w:r>
        <w:t xml:space="preserve">&lt;Body text to begin here.&gt;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1" w:name="_Toc297815402"/>
      <w:bookmarkStart w:id="72" w:name="_Toc299021897"/>
      <w:r>
        <w:fldChar w:fldCharType="end"/>
      </w:r>
      <w:r w:rsidR="00B934D4">
        <w:t xml:space="preserve"> Electrostatic </w:t>
      </w:r>
      <w:r w:rsidR="009D1D5D">
        <w:t xml:space="preserve">Field </w:t>
      </w:r>
      <w:r w:rsidR="00B934D4">
        <w:t>Methods</w:t>
      </w:r>
      <w:bookmarkEnd w:id="71"/>
      <w:bookmarkEnd w:id="72"/>
    </w:p>
    <w:p w14:paraId="65CD3DA9" w14:textId="77777777" w:rsidR="00F6224C" w:rsidRDefault="00F6224C" w:rsidP="00F6224C">
      <w:pPr>
        <w:pStyle w:val="Heading3"/>
      </w:pPr>
      <w:r>
        <w:t xml:space="preserve"> </w:t>
      </w:r>
      <w:bookmarkStart w:id="73" w:name="_Toc297815403"/>
      <w:bookmarkStart w:id="74" w:name="_Toc299021898"/>
      <w:r>
        <w:t>Amber03 with Explicit TIP3P Water</w:t>
      </w:r>
      <w:bookmarkEnd w:id="73"/>
      <w:bookmarkEnd w:id="74"/>
    </w:p>
    <w:p w14:paraId="0DC36E37" w14:textId="77777777" w:rsidR="006B15D4" w:rsidRDefault="006B15D4" w:rsidP="00E40E6E">
      <w:pPr>
        <w:pStyle w:val="Heading4"/>
      </w:pPr>
      <w:r>
        <w:t xml:space="preserve"> </w:t>
      </w:r>
      <w:bookmarkStart w:id="75" w:name="_Toc297815404"/>
      <w:bookmarkStart w:id="76" w:name="_Toc299021899"/>
      <w:r w:rsidR="00F168BA">
        <w:t xml:space="preserve">GROMACS </w:t>
      </w:r>
      <w:r>
        <w:t>Reaction Field Electrostatics</w:t>
      </w:r>
      <w:bookmarkEnd w:id="75"/>
      <w:bookmarkEnd w:id="76"/>
    </w:p>
    <w:p w14:paraId="1D67E416" w14:textId="77777777" w:rsidR="001D7565" w:rsidRPr="00C80042" w:rsidRDefault="00EE6441" w:rsidP="000C4B22">
      <w:pPr>
        <w:pStyle w:val="text"/>
      </w:pPr>
      <w:r>
        <w:t>The explicit TIP3P</w:t>
      </w:r>
      <w:hyperlink w:anchor="_ENREF_44" w:tooltip="Jorgensen, 1983 #468" w:history="1">
        <w:r w:rsidR="00364C0F">
          <w:fldChar w:fldCharType="begin"/>
        </w:r>
        <w:r w:rsidR="00364C0F">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364C0F">
          <w:fldChar w:fldCharType="separate"/>
        </w:r>
        <w:r w:rsidR="00364C0F" w:rsidRPr="00EE6441">
          <w:rPr>
            <w:noProof/>
            <w:vertAlign w:val="superscript"/>
          </w:rPr>
          <w:t>44</w:t>
        </w:r>
        <w:r w:rsidR="00364C0F">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cHQiPjQ5LCA1OS02MTwvc3R5bGU+PC9EaXNwbGF5VGV4dD48cmVjb3JkPjxyZWMtbnVtYmVyPjE1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215116">
        <w:instrText xml:space="preserve"> ADDIN EN.CITE </w:instrText>
      </w:r>
      <w:r w:rsidR="00215116">
        <w:fldChar w:fldCharType="begin">
          <w:fldData xml:space="preserve">PEVuZE5vdGU+PENpdGU+PEF1dGhvcj5CZXJlbmRzZW48L0F1dGhvcj48WWVhcj4xOTk1PC9ZZWFy
PjxSZWNOdW0+MTUzMzwvUmVjTnVtPjxEaXNwbGF5VGV4dD48c3R5bGUgZmFjZT0ic3VwZXJzY3Jp
cHQiPjQ5LCA1OS02MTwvc3R5bGU+PC9EaXNwbGF5VGV4dD48cmVjb3JkPjxyZWMtbnVtYmVyPjE1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215116">
        <w:instrText xml:space="preserve"> ADDIN EN.CITE.DATA </w:instrText>
      </w:r>
      <w:r w:rsidR="00215116">
        <w:fldChar w:fldCharType="end"/>
      </w:r>
      <w:r w:rsidR="00215116">
        <w:fldChar w:fldCharType="separate"/>
      </w:r>
      <w:hyperlink w:anchor="_ENREF_49" w:tooltip="van der Spoel, 2005 #298" w:history="1">
        <w:r w:rsidR="00364C0F" w:rsidRPr="00215116">
          <w:rPr>
            <w:noProof/>
            <w:vertAlign w:val="superscript"/>
          </w:rPr>
          <w:t>49</w:t>
        </w:r>
      </w:hyperlink>
      <w:r w:rsidR="00215116" w:rsidRPr="00215116">
        <w:rPr>
          <w:noProof/>
          <w:vertAlign w:val="superscript"/>
        </w:rPr>
        <w:t xml:space="preserve">, </w:t>
      </w:r>
      <w:hyperlink w:anchor="_ENREF_59" w:tooltip="Berendsen, 1995 #1533" w:history="1">
        <w:r w:rsidR="00364C0F" w:rsidRPr="00215116">
          <w:rPr>
            <w:noProof/>
            <w:vertAlign w:val="superscript"/>
          </w:rPr>
          <w:t>59-61</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C50827" w:rsidRPr="00C50827">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6830C7">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6830C7">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6830C7">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858973"/>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1</w:instrText>
        </w:r>
      </w:fldSimple>
      <w:r>
        <w:instrText>)</w:instrText>
      </w:r>
      <w:bookmarkEnd w:id="77"/>
      <w:r>
        <w:fldChar w:fldCharType="end"/>
      </w:r>
    </w:p>
    <w:p w14:paraId="39350BA8" w14:textId="77777777" w:rsidR="001D7565" w:rsidRDefault="00C80042" w:rsidP="000C4B22">
      <w:pPr>
        <w:pStyle w:val="text"/>
      </w:pPr>
      <w:r>
        <w:t>To calculate the field at the nitrile, we first placed a test charge (</w:t>
      </w:r>
      <w:r w:rsidR="006830C7">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8" w:name="_Toc297815405"/>
      <w:r>
        <w:t xml:space="preserve"> </w:t>
      </w:r>
      <w:bookmarkStart w:id="79" w:name="_Toc299021900"/>
      <w:r w:rsidR="006B15D4">
        <w:t>Hybrid Solvent Reaction Field Electrostatics and Solute Coulomb Field</w:t>
      </w:r>
      <w:bookmarkEnd w:id="78"/>
      <w:bookmarkEnd w:id="79"/>
      <w:r w:rsidR="006B15D4">
        <w:t xml:space="preserve"> </w:t>
      </w:r>
    </w:p>
    <w:p w14:paraId="67227C9C" w14:textId="77777777"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364C0F">
          <w:fldChar w:fldCharType="begin"/>
        </w:r>
        <w:r w:rsidR="00364C0F">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364C0F">
          <w:fldChar w:fldCharType="separate"/>
        </w:r>
        <w:r w:rsidR="00364C0F" w:rsidRPr="00CD746B">
          <w:rPr>
            <w:noProof/>
            <w:vertAlign w:val="superscript"/>
          </w:rPr>
          <w:t>42</w:t>
        </w:r>
        <w:r w:rsidR="00364C0F">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C50827">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6830C7"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80" w:name="ZEqnNum306826"/>
      <w:r w:rsidR="00935213">
        <w:instrText>(</w:instrText>
      </w:r>
      <w:fldSimple w:instr=" SEQ MTChap \c \* Arabic \* MERGEFORMAT ">
        <w:r w:rsidR="00C50827">
          <w:rPr>
            <w:noProof/>
          </w:rPr>
          <w:instrText>3</w:instrText>
        </w:r>
      </w:fldSimple>
      <w:r w:rsidR="00935213">
        <w:instrText>-</w:instrText>
      </w:r>
      <w:fldSimple w:instr=" SEQ MTEqn \c \* Arabic \* MERGEFORMAT ">
        <w:r w:rsidR="00C50827">
          <w:rPr>
            <w:noProof/>
          </w:rPr>
          <w:instrText>2</w:instrText>
        </w:r>
      </w:fldSimple>
      <w:r w:rsidR="00935213">
        <w:instrText>)</w:instrText>
      </w:r>
      <w:bookmarkEnd w:id="80"/>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1" w:name="_Toc297815406"/>
      <w:bookmarkStart w:id="82" w:name="_Toc299021901"/>
      <w:r>
        <w:t>Amber03 with Poisson-Boltzmann Continuum Solvent</w:t>
      </w:r>
      <w:bookmarkEnd w:id="81"/>
      <w:bookmarkEnd w:id="82"/>
    </w:p>
    <w:p w14:paraId="046BDF6A" w14:textId="77777777"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C50827" w:rsidRPr="00C50827">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6830C7">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6830C7">
        <w:rPr>
          <w:position w:val="-4"/>
        </w:rPr>
        <w:pict w14:anchorId="2323D336">
          <v:shape id="_x0000_i1054" type="#_x0000_t75" style="width:10pt;height:12pt">
            <v:imagedata r:id="rId42" o:title=""/>
          </v:shape>
        </w:pict>
      </w:r>
      <w:r w:rsidRPr="00BB1ABE">
        <w:t xml:space="preserve">, </w:t>
      </w:r>
      <w:r w:rsidR="006830C7">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6830C7">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6830C7">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2" w:tooltip="Honig, 1995 #477" w:history="1">
        <w:r w:rsidR="00364C0F" w:rsidRPr="00BB1ABE">
          <w:fldChar w:fldCharType="begin"/>
        </w:r>
        <w:r w:rsidR="00364C0F">
          <w:instrText xml:space="preserve"> ADDIN EN.CITE &lt;EndNote&gt;&lt;Cite&gt;&lt;Author&gt;Honig&lt;/Author&gt;&lt;Year&gt;1995&lt;/Year&gt;&lt;RecNum&gt;477&lt;/RecNum&gt;&lt;DisplayText&gt;&lt;style face="superscript"&gt;62&lt;/style&gt;&lt;/DisplayText&gt;&lt;record&gt;&lt;rec-number&gt;477&lt;/rec-number&gt;&lt;foreign-keys&gt;&lt;key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364C0F" w:rsidRPr="00BB1ABE">
          <w:fldChar w:fldCharType="separate"/>
        </w:r>
        <w:r w:rsidR="00364C0F" w:rsidRPr="00215116">
          <w:rPr>
            <w:noProof/>
            <w:vertAlign w:val="superscript"/>
          </w:rPr>
          <w:t>62</w:t>
        </w:r>
        <w:r w:rsidR="00364C0F" w:rsidRPr="00BB1ABE">
          <w:fldChar w:fldCharType="end"/>
        </w:r>
      </w:hyperlink>
    </w:p>
    <w:p w14:paraId="3966A3A0" w14:textId="77777777" w:rsidR="00CC3752" w:rsidRPr="00BB1ABE" w:rsidRDefault="00CC3752" w:rsidP="00CC3752">
      <w:pPr>
        <w:pStyle w:val="MTDisplayEquation"/>
      </w:pPr>
      <w:r>
        <w:tab/>
      </w:r>
      <w:r w:rsidR="006830C7">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569575"/>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3</w:instrText>
        </w:r>
      </w:fldSimple>
      <w:r>
        <w:instrText>)</w:instrText>
      </w:r>
      <w:bookmarkEnd w:id="83"/>
      <w:r>
        <w:fldChar w:fldCharType="end"/>
      </w:r>
    </w:p>
    <w:p w14:paraId="319FFADB" w14:textId="77777777"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C50827" w:rsidRPr="00C50827">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Ij42MywgNjQ8L3N0eWxlPjwvRGlzcGxheVRleHQ+PHJlY29yZD48cmVjLW51bWJlcj41MTE8L3Jl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215116">
        <w:instrText xml:space="preserve"> ADDIN EN.CITE </w:instrText>
      </w:r>
      <w:r w:rsidR="00215116">
        <w:fldChar w:fldCharType="begin">
          <w:fldData xml:space="preserve">PEVuZE5vdGU+PENpdGU+PEF1dGhvcj5Gb2dvbGFyaTwvQXV0aG9yPjxZZWFyPjIwMDI8L1llYXI+
PFJlY051bT41MTE8L1JlY051bT48RGlzcGxheVRleHQ+PHN0eWxlIGZhY2U9InN1cGVyc2NyaXB0
Ij42MywgNjQ8L3N0eWxlPjwvRGlzcGxheVRleHQ+PHJlY29yZD48cmVjLW51bWJlcj41MTE8L3Jl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215116">
        <w:instrText xml:space="preserve"> ADDIN EN.CITE.DATA </w:instrText>
      </w:r>
      <w:r w:rsidR="00215116">
        <w:fldChar w:fldCharType="end"/>
      </w:r>
      <w:r w:rsidRPr="00BB1ABE">
        <w:fldChar w:fldCharType="separate"/>
      </w:r>
      <w:hyperlink w:anchor="_ENREF_63" w:tooltip="Fogolari, 2002 #511" w:history="1">
        <w:r w:rsidR="00364C0F" w:rsidRPr="00215116">
          <w:rPr>
            <w:noProof/>
            <w:vertAlign w:val="superscript"/>
          </w:rPr>
          <w:t>63</w:t>
        </w:r>
      </w:hyperlink>
      <w:r w:rsidR="00215116" w:rsidRPr="00215116">
        <w:rPr>
          <w:noProof/>
          <w:vertAlign w:val="superscript"/>
        </w:rPr>
        <w:t xml:space="preserve">, </w:t>
      </w:r>
      <w:hyperlink w:anchor="_ENREF_64" w:tooltip="Fogolari, 1999 #512" w:history="1">
        <w:r w:rsidR="00364C0F" w:rsidRPr="00215116">
          <w:rPr>
            <w:noProof/>
            <w:vertAlign w:val="superscript"/>
          </w:rPr>
          <w:t>64</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6830C7">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4" w:name="ZEqnNum325183"/>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4</w:instrText>
        </w:r>
      </w:fldSimple>
      <w:r>
        <w:instrText>)</w:instrText>
      </w:r>
      <w:bookmarkEnd w:id="84"/>
      <w:r>
        <w:fldChar w:fldCharType="end"/>
      </w:r>
    </w:p>
    <w:p w14:paraId="58BB9550" w14:textId="77777777"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 </w:instrText>
      </w:r>
      <w:r w:rsidR="00215116">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EN.CITE.DATA </w:instrText>
      </w:r>
      <w:r w:rsidR="00215116">
        <w:fldChar w:fldCharType="end"/>
      </w:r>
      <w:r w:rsidR="00D445ED">
        <w:fldChar w:fldCharType="separate"/>
      </w:r>
      <w:hyperlink w:anchor="_ENREF_65" w:tooltip="Holst, 1993 #473" w:history="1">
        <w:r w:rsidR="00364C0F" w:rsidRPr="00215116">
          <w:rPr>
            <w:noProof/>
            <w:vertAlign w:val="superscript"/>
          </w:rPr>
          <w:t>65</w:t>
        </w:r>
      </w:hyperlink>
      <w:r w:rsidR="00215116" w:rsidRPr="00215116">
        <w:rPr>
          <w:noProof/>
          <w:vertAlign w:val="superscript"/>
        </w:rPr>
        <w:t xml:space="preserve">, </w:t>
      </w:r>
      <w:hyperlink w:anchor="_ENREF_66" w:tooltip="Holst, 1995 #474" w:history="1">
        <w:r w:rsidR="00364C0F" w:rsidRPr="00215116">
          <w:rPr>
            <w:noProof/>
            <w:vertAlign w:val="superscript"/>
          </w:rPr>
          <w:t>66</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67" w:tooltip="Warshel, 2006 #236" w:history="1">
        <w:r w:rsidR="00364C0F" w:rsidRPr="00BB1ABE">
          <w:fldChar w:fldCharType="begin"/>
        </w:r>
        <w:r w:rsidR="00364C0F">
          <w:instrText xml:space="preserve"> ADDIN EN.CITE &lt;EndNote&gt;&lt;Cite&gt;&lt;Author&gt;Warshel&lt;/Author&gt;&lt;Year&gt;2006&lt;/Year&gt;&lt;RecNum&gt;236&lt;/RecNum&gt;&lt;DisplayText&gt;&lt;style face="superscript"&gt;67&lt;/style&gt;&lt;/DisplayText&gt;&lt;record&gt;&lt;rec-number&gt;236&lt;/rec-number&gt;&lt;foreign-keys&gt;&lt;key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364C0F" w:rsidRPr="00BB1ABE">
          <w:fldChar w:fldCharType="separate"/>
        </w:r>
        <w:r w:rsidR="00364C0F" w:rsidRPr="00215116">
          <w:rPr>
            <w:noProof/>
            <w:vertAlign w:val="superscript"/>
          </w:rPr>
          <w:t>67</w:t>
        </w:r>
        <w:r w:rsidR="00364C0F"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cHQiPjY4LCA2OTwvc3R5bGU+PC9EaXNwbGF5VGV4dD48cmVjb3JkPjxyZWMtbnVtYmVyPjQ2Njwv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215116">
        <w:instrText xml:space="preserve"> ADDIN EN.CITE </w:instrText>
      </w:r>
      <w:r w:rsidR="00215116">
        <w:fldChar w:fldCharType="begin">
          <w:fldData xml:space="preserve">PEVuZE5vdGU+PENpdGU+PEF1dGhvcj5TY2huaWVkZXJzPC9BdXRob3I+PFllYXI+MjAwNzwvWWVh
cj48UmVjTnVtPjQ2NjwvUmVjTnVtPjxEaXNwbGF5VGV4dD48c3R5bGUgZmFjZT0ic3VwZXJzY3Jp
cHQiPjY4LCA2OTwvc3R5bGU+PC9EaXNwbGF5VGV4dD48cmVjb3JkPjxyZWMtbnVtYmVyPjQ2Njwv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215116">
        <w:instrText xml:space="preserve"> ADDIN EN.CITE.DATA </w:instrText>
      </w:r>
      <w:r w:rsidR="00215116">
        <w:fldChar w:fldCharType="end"/>
      </w:r>
      <w:r w:rsidRPr="00BB1ABE">
        <w:fldChar w:fldCharType="separate"/>
      </w:r>
      <w:hyperlink w:anchor="_ENREF_68" w:tooltip="Schnieders, 2007 #466" w:history="1">
        <w:r w:rsidR="00364C0F" w:rsidRPr="00215116">
          <w:rPr>
            <w:noProof/>
            <w:vertAlign w:val="superscript"/>
          </w:rPr>
          <w:t>68</w:t>
        </w:r>
      </w:hyperlink>
      <w:r w:rsidR="00215116" w:rsidRPr="00215116">
        <w:rPr>
          <w:noProof/>
          <w:vertAlign w:val="superscript"/>
        </w:rPr>
        <w:t xml:space="preserve">, </w:t>
      </w:r>
      <w:hyperlink w:anchor="_ENREF_69" w:tooltip="Schutz, 2001 #18" w:history="1">
        <w:r w:rsidR="00364C0F" w:rsidRPr="00215116">
          <w:rPr>
            <w:noProof/>
            <w:vertAlign w:val="superscript"/>
          </w:rPr>
          <w:t>69</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0" w:tooltip="Ensign, 2013 #528" w:history="1">
        <w:r w:rsidR="00364C0F">
          <w:fldChar w:fldCharType="begin"/>
        </w:r>
        <w:r w:rsidR="00364C0F">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364C0F">
          <w:fldChar w:fldCharType="separate"/>
        </w:r>
        <w:r w:rsidR="00364C0F" w:rsidRPr="00215116">
          <w:rPr>
            <w:noProof/>
            <w:vertAlign w:val="superscript"/>
          </w:rPr>
          <w:t>70</w:t>
        </w:r>
        <w:r w:rsidR="00364C0F">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5" w:name="_Toc297815407"/>
      <w:bookmarkStart w:id="86" w:name="_Toc299021902"/>
      <w:r>
        <w:t>Reaction Field Method</w:t>
      </w:r>
      <w:bookmarkEnd w:id="85"/>
      <w:bookmarkEnd w:id="86"/>
    </w:p>
    <w:p w14:paraId="33934ECA" w14:textId="77777777"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C50827">
          <w:instrText>(3-5)</w:instrText>
        </w:r>
      </w:fldSimple>
      <w:r w:rsidR="00811ACF">
        <w:fldChar w:fldCharType="end"/>
      </w:r>
      <w:r w:rsidR="00811ACF">
        <w:t xml:space="preserve"> </w:t>
      </w:r>
      <w:r>
        <w:t xml:space="preserve">where each </w:t>
      </w:r>
      <w:r w:rsidR="006830C7">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C50827">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C50827">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6830C7">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C50827" w:rsidRPr="00C50827">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C50827" w:rsidRPr="00C50827">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364C0F" w:rsidRPr="00383025">
          <w:rPr>
            <w:noProof/>
            <w:vertAlign w:val="superscript"/>
          </w:rPr>
          <w:t>26</w:t>
        </w:r>
      </w:hyperlink>
      <w:r w:rsidR="00383025" w:rsidRPr="00383025">
        <w:rPr>
          <w:noProof/>
          <w:vertAlign w:val="superscript"/>
        </w:rPr>
        <w:t xml:space="preserve">, </w:t>
      </w:r>
      <w:hyperlink w:anchor="_ENREF_33" w:tooltip="Thorbjorn, 2003 #575" w:history="1">
        <w:r w:rsidR="00364C0F"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6830C7">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739368"/>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5</w:instrText>
        </w:r>
      </w:fldSimple>
      <w:r>
        <w:instrText>)</w:instrText>
      </w:r>
      <w:bookmarkEnd w:id="87"/>
      <w:r>
        <w:fldChar w:fldCharType="end"/>
      </w:r>
    </w:p>
    <w:p w14:paraId="4FCBF212" w14:textId="77777777" w:rsidR="00811ACF" w:rsidRPr="00811ACF" w:rsidRDefault="00811ACF" w:rsidP="00811ACF">
      <w:pPr>
        <w:pStyle w:val="MTDisplayEquation"/>
      </w:pPr>
      <w:r>
        <w:tab/>
      </w:r>
      <w:r w:rsidR="006830C7">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938414"/>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6</w:instrText>
        </w:r>
      </w:fldSimple>
      <w:r>
        <w:instrText>)</w:instrText>
      </w:r>
      <w:bookmarkEnd w:id="88"/>
      <w:r>
        <w:fldChar w:fldCharType="end"/>
      </w:r>
    </w:p>
    <w:p w14:paraId="5E127D1F" w14:textId="77777777" w:rsidR="00CB2100" w:rsidRPr="00F86B76" w:rsidRDefault="00780E71" w:rsidP="00811ACF">
      <w:pPr>
        <w:pStyle w:val="MTDisplayEquation"/>
      </w:pPr>
      <w:r>
        <w:tab/>
      </w:r>
      <w:r w:rsidR="006830C7">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742806"/>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7</w:instrText>
        </w:r>
      </w:fldSimple>
      <w:r>
        <w:instrText>)</w:instrText>
      </w:r>
      <w:bookmarkEnd w:id="89"/>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C50827">
        <w:t xml:space="preserve">Figure </w:t>
      </w:r>
      <w:r w:rsidR="00C50827">
        <w:rPr>
          <w:noProof/>
        </w:rPr>
        <w:t>3</w:t>
      </w:r>
      <w:r w:rsidR="00C50827">
        <w:noBreakHyphen/>
      </w:r>
      <w:r w:rsidR="00C50827">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C50827">
        <w:t xml:space="preserve">Figure </w:t>
      </w:r>
      <w:r w:rsidR="00C50827">
        <w:rPr>
          <w:noProof/>
        </w:rPr>
        <w:t>3</w:t>
      </w:r>
      <w:r w:rsidR="00C50827">
        <w:noBreakHyphen/>
      </w:r>
      <w:r w:rsidR="00C50827">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C50827">
        <w:t xml:space="preserve">Figure </w:t>
      </w:r>
      <w:r w:rsidR="00C50827">
        <w:rPr>
          <w:noProof/>
        </w:rPr>
        <w:t>3</w:t>
      </w:r>
      <w:r w:rsidR="00C50827">
        <w:noBreakHyphen/>
      </w:r>
      <w:r w:rsidR="00C50827">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C50827">
        <w:t xml:space="preserve">Figure </w:t>
      </w:r>
      <w:r w:rsidR="00C50827">
        <w:rPr>
          <w:noProof/>
        </w:rPr>
        <w:t>3</w:t>
      </w:r>
      <w:r w:rsidR="00C50827">
        <w:noBreakHyphen/>
      </w:r>
      <w:r w:rsidR="00C50827">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C50827">
        <w:t xml:space="preserve">Figure </w:t>
      </w:r>
      <w:r w:rsidR="00C50827">
        <w:rPr>
          <w:noProof/>
        </w:rPr>
        <w:t>3</w:t>
      </w:r>
      <w:r w:rsidR="00C50827">
        <w:noBreakHyphen/>
      </w:r>
      <w:r w:rsidR="00C50827">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C50827">
        <w:t xml:space="preserve">Figure </w:t>
      </w:r>
      <w:r w:rsidR="00C50827">
        <w:rPr>
          <w:noProof/>
        </w:rPr>
        <w:t>3</w:t>
      </w:r>
      <w:r w:rsidR="00C50827">
        <w:noBreakHyphen/>
      </w:r>
      <w:r w:rsidR="00C50827">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90" w:name="_Toc297815408"/>
      <w:bookmarkStart w:id="91" w:name="_Toc299021903"/>
      <w:r w:rsidR="003508D0">
        <w:t>Grid spacing and</w:t>
      </w:r>
      <w:r w:rsidR="00646330">
        <w:t xml:space="preserve"> size</w:t>
      </w:r>
      <w:bookmarkEnd w:id="90"/>
      <w:bookmarkEnd w:id="91"/>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C50827">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C50827">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2" w:name="_Toc297815409"/>
      <w:bookmarkStart w:id="93" w:name="_Toc299021904"/>
      <w:r w:rsidR="003508D0">
        <w:t xml:space="preserve">Box </w:t>
      </w:r>
      <w:r w:rsidR="00D217EA">
        <w:t>Location</w:t>
      </w:r>
      <w:bookmarkEnd w:id="92"/>
      <w:bookmarkEnd w:id="93"/>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C50827">
          <w:t xml:space="preserve">Figure </w:t>
        </w:r>
        <w:r w:rsidR="00C50827">
          <w:rPr>
            <w:noProof/>
          </w:rPr>
          <w:t>3</w:t>
        </w:r>
        <w:r w:rsidR="00C50827">
          <w:noBreakHyphen/>
        </w:r>
        <w:r w:rsidR="00C50827">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6830C7"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3F933D30" w:rsidR="00A11F86" w:rsidRDefault="00A11F86" w:rsidP="00E835C9">
      <w:pPr>
        <w:pStyle w:val="Heading8"/>
      </w:pPr>
      <w:bookmarkStart w:id="94" w:name="_Ref298759587"/>
      <w:bookmarkStart w:id="95" w:name="_Toc299021970"/>
      <w:r>
        <w:t xml:space="preserve">Figure </w:t>
      </w:r>
      <w:fldSimple w:instr=" STYLEREF 2 \s ">
        <w:r w:rsidR="00C50827">
          <w:rPr>
            <w:noProof/>
          </w:rPr>
          <w:t>3</w:t>
        </w:r>
      </w:fldSimple>
      <w:r w:rsidR="00BD42D9">
        <w:noBreakHyphen/>
      </w:r>
      <w:fldSimple w:instr=" SEQ Figure \* ARABIC \s 2 ">
        <w:r w:rsidR="00C50827">
          <w:rPr>
            <w:noProof/>
          </w:rPr>
          <w:t>1</w:t>
        </w:r>
      </w:fldSimple>
      <w:bookmarkEnd w:id="94"/>
      <w:r>
        <w:t>: Reaction Field Method Schematic</w:t>
      </w:r>
      <w:bookmarkEnd w:id="95"/>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6830C7">
        <w:rPr>
          <w:noProof/>
        </w:rPr>
        <w:pict w14:anchorId="6FEDEE33">
          <v:shape id="Picture 11" o:spid="_x0000_i1066" type="#_x0000_t75" style="width:355pt;height:490pt;visibility:visible">
            <v:imagedata r:id="rId54" o:title=""/>
          </v:shape>
        </w:pict>
      </w:r>
    </w:p>
    <w:p w14:paraId="77CDD7CC" w14:textId="454FE999" w:rsidR="007D0848" w:rsidRDefault="007D0848" w:rsidP="002D7DC1">
      <w:pPr>
        <w:pStyle w:val="Heading8"/>
      </w:pPr>
      <w:bookmarkStart w:id="96" w:name="_Ref298601324"/>
      <w:bookmarkStart w:id="97" w:name="_Toc299021971"/>
      <w:r>
        <w:t xml:space="preserve">Figure </w:t>
      </w:r>
      <w:fldSimple w:instr=" STYLEREF 2 \s ">
        <w:r w:rsidR="00C50827">
          <w:rPr>
            <w:noProof/>
          </w:rPr>
          <w:t>3</w:t>
        </w:r>
      </w:fldSimple>
      <w:r w:rsidR="00BD42D9">
        <w:noBreakHyphen/>
      </w:r>
      <w:fldSimple w:instr=" SEQ Figure \* ARABIC \s 2 ">
        <w:r w:rsidR="00C50827">
          <w:rPr>
            <w:noProof/>
          </w:rPr>
          <w:t>2</w:t>
        </w:r>
      </w:fldSimple>
      <w:bookmarkEnd w:id="96"/>
      <w:r>
        <w:t>: Representation of Second-Stage Box Positions</w:t>
      </w:r>
      <w:bookmarkEnd w:id="97"/>
    </w:p>
    <w:p w14:paraId="2EDCB6D4" w14:textId="77777777" w:rsidR="007D0848" w:rsidRDefault="007D0848" w:rsidP="007D0848">
      <w:pPr>
        <w:pStyle w:val="textsinglespaced"/>
      </w:pPr>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8" w:name="_Toc297815410"/>
      <w:bookmarkStart w:id="99" w:name="_Toc299021905"/>
      <w:r>
        <w:t>Amber03 with Poisson-Boltzmann Continuum Solvent and Select Explicit TIP3P Water Molecules</w:t>
      </w:r>
      <w:bookmarkEnd w:id="98"/>
      <w:bookmarkEnd w:id="99"/>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100" w:name="_Toc297815411"/>
      <w:bookmarkStart w:id="101" w:name="_Toc299021906"/>
      <w:r>
        <w:t>5 Å Water Sphere Around the Vibrational Chromophore</w:t>
      </w:r>
      <w:bookmarkEnd w:id="100"/>
      <w:bookmarkEnd w:id="101"/>
    </w:p>
    <w:p w14:paraId="76765E82" w14:textId="77777777" w:rsidR="00E107C8" w:rsidRPr="00F221B7" w:rsidRDefault="00A579BC" w:rsidP="00E107C8">
      <w:pPr>
        <w:pStyle w:val="text"/>
      </w:pPr>
      <w:r>
        <w:fldChar w:fldCharType="begin"/>
      </w:r>
      <w:r>
        <w:instrText xml:space="preserve"> REF _Ref298765874 \h </w:instrText>
      </w:r>
      <w:r>
        <w:fldChar w:fldCharType="separate"/>
      </w:r>
      <w:r w:rsidR="00C50827">
        <w:t xml:space="preserve">Figure </w:t>
      </w:r>
      <w:r w:rsidR="00C50827">
        <w:rPr>
          <w:noProof/>
        </w:rPr>
        <w:t>3</w:t>
      </w:r>
      <w:r w:rsidR="00C50827">
        <w:noBreakHyphen/>
      </w:r>
      <w:r w:rsidR="00C50827">
        <w:rPr>
          <w:noProof/>
        </w:rPr>
        <w:t>3</w:t>
      </w:r>
      <w:r>
        <w:fldChar w:fldCharType="end"/>
      </w:r>
      <w:r>
        <w:t xml:space="preserve"> demonstrates a 5 </w:t>
      </w:r>
      <w:r w:rsidRPr="00ED569D">
        <w:t>Å</w:t>
      </w:r>
      <w:r>
        <w:t xml:space="preserve"> solvent sphere for a snapshot of RalG28C</w:t>
      </w:r>
      <w:r>
        <w:rPr>
          <w:vertAlign w:val="subscript"/>
        </w:rPr>
        <w:t>S</w:t>
      </w:r>
      <w:r w:rsidRPr="00E7730B">
        <w:rPr>
          <w:vertAlign w:val="subscript"/>
        </w:rPr>
        <w:t>CN</w:t>
      </w:r>
      <w:r>
        <w:t xml:space="preserve"> docked to WT Rap.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2" w:name="_Toc297815412"/>
      <w:bookmarkStart w:id="103" w:name="_Toc299021907"/>
      <w:r>
        <w:t>Single Water Molecule Nearest the Vibrational Chromophore</w:t>
      </w:r>
      <w:bookmarkEnd w:id="102"/>
      <w:bookmarkEnd w:id="103"/>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4" w:name="_Toc297815413"/>
      <w:bookmarkStart w:id="105" w:name="_Toc299021908"/>
      <w:r>
        <w:t>Water Molecular Hydrogen Bonding to the Vibrational Chromophore</w:t>
      </w:r>
      <w:bookmarkEnd w:id="104"/>
      <w:bookmarkEnd w:id="105"/>
    </w:p>
    <w:p w14:paraId="0EEC5351" w14:textId="77777777"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1" w:tooltip="Le Questel, 2000 #534" w:history="1">
        <w:r w:rsidR="00364C0F">
          <w:fldChar w:fldCharType="begin">
            <w:fldData xml:space="preserve">PEVuZE5vdGU+PENpdGU+PEF1dGhvcj5MZSBRdWVzdGVsPC9BdXRob3I+PFllYXI+MjAwMDwvWWVh
cj48UmVjTnVtPjUzNDwvUmVjTnVtPjxEaXNwbGF5VGV4dD48c3R5bGUgZmFjZT0ic3VwZXJzY3Jp
cHQiPjcxPC9zdHlsZT48L0Rpc3BsYXlUZXh0PjxyZWNvcmQ+PHJlYy1udW1iZXI+NTM0PC9yZWMt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364C0F">
          <w:instrText xml:space="preserve"> ADDIN EN.CITE </w:instrText>
        </w:r>
        <w:r w:rsidR="00364C0F">
          <w:fldChar w:fldCharType="begin">
            <w:fldData xml:space="preserve">PEVuZE5vdGU+PENpdGU+PEF1dGhvcj5MZSBRdWVzdGVsPC9BdXRob3I+PFllYXI+MjAwMDwvWWVh
cj48UmVjTnVtPjUzNDwvUmVjTnVtPjxEaXNwbGF5VGV4dD48c3R5bGUgZmFjZT0ic3VwZXJzY3Jp
cHQiPjcxPC9zdHlsZT48L0Rpc3BsYXlUZXh0PjxyZWNvcmQ+PHJlYy1udW1iZXI+NTM0PC9yZWMt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364C0F">
          <w:instrText xml:space="preserve"> ADDIN EN.CITE.DATA </w:instrText>
        </w:r>
        <w:r w:rsidR="00364C0F">
          <w:fldChar w:fldCharType="end"/>
        </w:r>
        <w:r w:rsidR="00364C0F">
          <w:fldChar w:fldCharType="separate"/>
        </w:r>
        <w:r w:rsidR="00364C0F" w:rsidRPr="002550A8">
          <w:rPr>
            <w:noProof/>
            <w:vertAlign w:val="superscript"/>
          </w:rPr>
          <w:t>71</w:t>
        </w:r>
        <w:r w:rsidR="00364C0F">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6830C7">
        <w:rPr>
          <w:b/>
          <w:noProof/>
        </w:rPr>
        <w:pict w14:anchorId="15D816B0">
          <v:shape id="Picture 21" o:spid="_x0000_i1067" type="#_x0000_t75" style="width:270pt;height:6in;visibility:visible">
            <v:imagedata r:id="rId55" o:title=""/>
          </v:shape>
        </w:pict>
      </w:r>
    </w:p>
    <w:p w14:paraId="40070183" w14:textId="2B00BD2B" w:rsidR="00DF53A2" w:rsidRDefault="002D7DC1" w:rsidP="002D7DC1">
      <w:pPr>
        <w:pStyle w:val="Heading8"/>
      </w:pPr>
      <w:bookmarkStart w:id="106" w:name="_Ref298765874"/>
      <w:bookmarkStart w:id="107" w:name="_Toc299021972"/>
      <w:r>
        <w:t xml:space="preserve">Figure </w:t>
      </w:r>
      <w:fldSimple w:instr=" STYLEREF 2 \s ">
        <w:r w:rsidR="00C50827">
          <w:rPr>
            <w:noProof/>
          </w:rPr>
          <w:t>3</w:t>
        </w:r>
      </w:fldSimple>
      <w:r w:rsidR="00BD42D9">
        <w:noBreakHyphen/>
      </w:r>
      <w:fldSimple w:instr=" SEQ Figure \* ARABIC \s 2 ">
        <w:r w:rsidR="00C50827">
          <w:rPr>
            <w:noProof/>
          </w:rPr>
          <w:t>3</w:t>
        </w:r>
      </w:fldSimple>
      <w:bookmarkEnd w:id="106"/>
      <w:r>
        <w:t>: Representative Snapshot Showing 5 Å Water Sphere</w:t>
      </w:r>
      <w:bookmarkEnd w:id="107"/>
    </w:p>
    <w:p w14:paraId="67D1E7C9"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8" w:name="_Toc297815414"/>
      <w:bookmarkStart w:id="109" w:name="_Toc299021909"/>
      <w:r>
        <w:t>AMOEBA</w:t>
      </w:r>
      <w:bookmarkEnd w:id="108"/>
      <w:bookmarkEnd w:id="109"/>
    </w:p>
    <w:p w14:paraId="7D229F76" w14:textId="77777777" w:rsidR="00BF6E4A" w:rsidRDefault="00646330" w:rsidP="00611E52">
      <w:pPr>
        <w:pStyle w:val="Heading4"/>
      </w:pPr>
      <w:r>
        <w:t xml:space="preserve"> </w:t>
      </w:r>
      <w:bookmarkStart w:id="110" w:name="_Toc297815415"/>
      <w:bookmarkStart w:id="111" w:name="_Toc299021910"/>
      <w:r w:rsidR="00BF6E4A">
        <w:t xml:space="preserve">Calculating </w:t>
      </w:r>
      <w:r w:rsidR="00EC31E0">
        <w:t xml:space="preserve">Electrostatic </w:t>
      </w:r>
      <w:r w:rsidR="00BF6E4A">
        <w:t>Field</w:t>
      </w:r>
      <w:r w:rsidR="00EC31E0">
        <w:t>s in AMOEBA</w:t>
      </w:r>
      <w:bookmarkEnd w:id="111"/>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modifications  in Tinker.  </w:t>
      </w:r>
      <w:r>
        <w:t xml:space="preserve">The </w:t>
      </w:r>
      <w:r w:rsidR="004642B6">
        <w:t xml:space="preserve">induced dipole of an atom or molecule, </w:t>
      </w:r>
      <w:r w:rsidR="006830C7">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C50827">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6830C7">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C50827">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6830C7">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628311"/>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8</w:instrText>
        </w:r>
      </w:fldSimple>
      <w:r>
        <w:instrText>)</w:instrText>
      </w:r>
      <w:bookmarkEnd w:id="112"/>
      <w:r>
        <w:fldChar w:fldCharType="end"/>
      </w:r>
      <w:r w:rsidR="00EC31E0">
        <w:rPr>
          <w:vanish/>
        </w:rPr>
        <w:t>t</w:t>
      </w:r>
      <w:r>
        <w:t xml:space="preserve"> </w:t>
      </w:r>
    </w:p>
    <w:p w14:paraId="7E8CCACB" w14:textId="77777777" w:rsidR="0076228B" w:rsidRDefault="005A20B7" w:rsidP="005A20B7">
      <w:pPr>
        <w:pStyle w:val="MTDisplayEquation"/>
      </w:pPr>
      <w:r>
        <w:tab/>
      </w:r>
      <w:r w:rsidR="006830C7">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832435"/>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9</w:instrText>
        </w:r>
      </w:fldSimple>
      <w:r>
        <w:instrText>)</w:instrText>
      </w:r>
      <w:bookmarkEnd w:id="113"/>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6830C7">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4" w:name="ZEqnNum494460"/>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10</w:instrText>
        </w:r>
      </w:fldSimple>
      <w:r>
        <w:instrText>)</w:instrText>
      </w:r>
      <w:bookmarkEnd w:id="114"/>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C50827">
          <w:instrText>(3-10)</w:instrText>
        </w:r>
      </w:fldSimple>
      <w:r>
        <w:fldChar w:fldCharType="end"/>
      </w:r>
      <w:r>
        <w:t xml:space="preserve"> is the multipole expansion for an electrostatic field, where </w:t>
      </w:r>
      <w:r w:rsidR="006830C7">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6830C7">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6830C7">
        <w:rPr>
          <w:position w:val="-14"/>
        </w:rPr>
        <w:pict w14:anchorId="18FB8FDF">
          <v:shape id="_x0000_i1075" type="#_x0000_t75" style="width:41pt;height:18pt">
            <v:imagedata r:id="rId63" o:title=""/>
          </v:shape>
        </w:pict>
      </w:r>
      <w:r w:rsidR="00E67C70">
        <w:t xml:space="preserve"> and </w:t>
      </w:r>
      <w:r w:rsidR="006830C7">
        <w:rPr>
          <w:position w:val="-10"/>
        </w:rPr>
        <w:pict w14:anchorId="05CB2E1D">
          <v:shape id="_x0000_i1076" type="#_x0000_t75" style="width:33pt;height:16pt">
            <v:imagedata r:id="rId64" o:title=""/>
          </v:shape>
        </w:pict>
      </w:r>
      <w:r w:rsidR="00E67C70">
        <w:t xml:space="preserve"> </w:t>
      </w:r>
      <w:r>
        <w:t xml:space="preserve">, and </w:t>
      </w:r>
      <w:r w:rsidR="006830C7">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6830C7">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6830C7">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5" w:name="_Toc299021911"/>
      <w:r w:rsidR="00646330">
        <w:t>Poisson-Boltzmann Continuum Solvent</w:t>
      </w:r>
      <w:bookmarkEnd w:id="110"/>
      <w:bookmarkEnd w:id="115"/>
    </w:p>
    <w:p w14:paraId="49FC57E5" w14:textId="77777777"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consistency</w:t>
      </w:r>
      <w:hyperlink w:anchor="_ENREF_68" w:tooltip="Schnieders, 2007 #466" w:history="1">
        <w:r w:rsidR="00364C0F">
          <w:fldChar w:fldCharType="begin">
            <w:fldData xml:space="preserve">PEVuZE5vdGU+PENpdGU+PEF1dGhvcj5TY2huaWVkZXJzPC9BdXRob3I+PFllYXI+MjAwNzwvWWVh
cj48UmVjTnVtPjQ2NjwvUmVjTnVtPjxEaXNwbGF5VGV4dD48c3R5bGUgZmFjZT0ic3VwZXJzY3Jp
cHQiPjY4PC9zdHlsZT48L0Rpc3BsYXlUZXh0PjxyZWNvcmQ+PHJlYy1udW1iZXI+NDY2PC9yZWMt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364C0F">
          <w:instrText xml:space="preserve"> ADDIN EN.CITE </w:instrText>
        </w:r>
        <w:r w:rsidR="00364C0F">
          <w:fldChar w:fldCharType="begin">
            <w:fldData xml:space="preserve">PEVuZE5vdGU+PENpdGU+PEF1dGhvcj5TY2huaWVkZXJzPC9BdXRob3I+PFllYXI+MjAwNzwvWWVh
cj48UmVjTnVtPjQ2NjwvUmVjTnVtPjxEaXNwbGF5VGV4dD48c3R5bGUgZmFjZT0ic3VwZXJzY3Jp
cHQiPjY4PC9zdHlsZT48L0Rpc3BsYXlUZXh0PjxyZWNvcmQ+PHJlYy1udW1iZXI+NDY2PC9yZWMt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364C0F">
          <w:instrText xml:space="preserve"> ADDIN EN.CITE.DATA </w:instrText>
        </w:r>
        <w:r w:rsidR="00364C0F">
          <w:fldChar w:fldCharType="end"/>
        </w:r>
        <w:r w:rsidR="00364C0F">
          <w:fldChar w:fldCharType="separate"/>
        </w:r>
        <w:r w:rsidR="00364C0F" w:rsidRPr="00EA2D15">
          <w:rPr>
            <w:noProof/>
            <w:vertAlign w:val="superscript"/>
          </w:rPr>
          <w:t>68</w:t>
        </w:r>
        <w:r w:rsidR="00364C0F">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C50827">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6" w:name="_Toc297815416"/>
      <w:bookmarkStart w:id="117" w:name="_Toc299021912"/>
      <w:r>
        <w:t>Explicit AMOEBA Water</w:t>
      </w:r>
      <w:bookmarkEnd w:id="116"/>
      <w:bookmarkEnd w:id="117"/>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6830C7">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8" w:name="_Toc297815417"/>
      <w:bookmarkStart w:id="119" w:name="_Toc299021913"/>
      <w:r>
        <w:t>Charge Penetration Field Corrections</w:t>
      </w:r>
      <w:bookmarkEnd w:id="118"/>
      <w:bookmarkEnd w:id="119"/>
    </w:p>
    <w:p w14:paraId="00CF5B6B" w14:textId="77777777"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6830C7">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Ij43MiwgNzM8L3N0eWxlPjwvRGlzcGxheVRleHQ+PHJlY29yZD48cmVjLW51bWJlcj4xNzM1PC9y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364C0F">
        <w:instrText xml:space="preserve"> ADDIN EN.CITE </w:instrText>
      </w:r>
      <w:r w:rsidR="00364C0F">
        <w:fldChar w:fldCharType="begin">
          <w:fldData xml:space="preserve">PEVuZE5vdGU+PENpdGU+PEF1dGhvcj5GcmVpdGFnPC9BdXRob3I+PFllYXI+MjAwMDwvWWVhcj48
UmVjTnVtPjE3MzU8L1JlY051bT48RGlzcGxheVRleHQ+PHN0eWxlIGZhY2U9InN1cGVyc2NyaXB0
Ij43MiwgNzM8L3N0eWxlPjwvRGlzcGxheVRleHQ+PHJlY29yZD48cmVjLW51bWJlcj4xNzM1PC9y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364C0F">
        <w:instrText xml:space="preserve"> ADDIN EN.CITE.DATA </w:instrText>
      </w:r>
      <w:r w:rsidR="00364C0F">
        <w:fldChar w:fldCharType="end"/>
      </w:r>
      <w:r w:rsidR="00364C0F">
        <w:fldChar w:fldCharType="separate"/>
      </w:r>
      <w:hyperlink w:anchor="_ENREF_72" w:tooltip="Freitag, 2000 #1735" w:history="1">
        <w:r w:rsidR="00364C0F" w:rsidRPr="00364C0F">
          <w:rPr>
            <w:noProof/>
            <w:vertAlign w:val="superscript"/>
          </w:rPr>
          <w:t>72</w:t>
        </w:r>
      </w:hyperlink>
      <w:r w:rsidR="00364C0F" w:rsidRPr="00364C0F">
        <w:rPr>
          <w:noProof/>
          <w:vertAlign w:val="superscript"/>
        </w:rPr>
        <w:t xml:space="preserve">, </w:t>
      </w:r>
      <w:hyperlink w:anchor="_ENREF_73" w:tooltip="Piquemal, 2003 #1737" w:history="1">
        <w:r w:rsidR="00364C0F" w:rsidRPr="00364C0F">
          <w:rPr>
            <w:noProof/>
            <w:vertAlign w:val="superscript"/>
          </w:rPr>
          <w:t>73</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C50827" w:rsidRPr="00C50827">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C50827" w:rsidRPr="00C50827">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4" w:tooltip="Wang, 2015 #1734" w:history="1">
        <w:r w:rsidR="00364C0F">
          <w:fldChar w:fldCharType="begin"/>
        </w:r>
        <w:r w:rsidR="00364C0F">
          <w:instrText xml:space="preserve"> ADDIN EN.CITE &lt;EndNote&gt;&lt;Cite&gt;&lt;Author&gt;Wang&lt;/Author&gt;&lt;Year&gt;2015&lt;/Year&gt;&lt;RecNum&gt;1734&lt;/RecNum&gt;&lt;DisplayText&gt;&lt;style face="superscript"&gt;74&lt;/style&gt;&lt;/DisplayText&gt;&lt;record&gt;&lt;rec-number&gt;1734&lt;/rec-number&gt;&lt;foreign-keys&gt;&lt;key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364C0F">
          <w:fldChar w:fldCharType="separate"/>
        </w:r>
        <w:r w:rsidR="00364C0F" w:rsidRPr="00364C0F">
          <w:rPr>
            <w:noProof/>
            <w:vertAlign w:val="superscript"/>
          </w:rPr>
          <w:t>74</w:t>
        </w:r>
        <w:r w:rsidR="00364C0F">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75" w:tooltip="Jeziorski, 1994 #1756" w:history="1">
        <w:r w:rsidR="00364C0F">
          <w:fldChar w:fldCharType="begin">
            <w:fldData xml:space="preserve">PEVuZE5vdGU+PENpdGU+PEF1dGhvcj5KZXppb3Jza2k8L0F1dGhvcj48WWVhcj4xOTk0PC9ZZWFy
PjxSZWNOdW0+MTc1NjwvUmVjTnVtPjxEaXNwbGF5VGV4dD48c3R5bGUgZmFjZT0ic3VwZXJzY3Jp
cHQiPjc1PC9zdHlsZT48L0Rpc3BsYXlUZXh0PjxyZWNvcmQ+PHJlYy1udW1iZXI+MTc1NjwvcmVj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364C0F">
          <w:instrText xml:space="preserve"> ADDIN EN.CITE </w:instrText>
        </w:r>
        <w:r w:rsidR="00364C0F">
          <w:fldChar w:fldCharType="begin">
            <w:fldData xml:space="preserve">PEVuZE5vdGU+PENpdGU+PEF1dGhvcj5KZXppb3Jza2k8L0F1dGhvcj48WWVhcj4xOTk0PC9ZZWFy
PjxSZWNOdW0+MTc1NjwvUmVjTnVtPjxEaXNwbGF5VGV4dD48c3R5bGUgZmFjZT0ic3VwZXJzY3Jp
cHQiPjc1PC9zdHlsZT48L0Rpc3BsYXlUZXh0PjxyZWNvcmQ+PHJlYy1udW1iZXI+MTc1NjwvcmVj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364C0F">
          <w:instrText xml:space="preserve"> ADDIN EN.CITE.DATA </w:instrText>
        </w:r>
        <w:r w:rsidR="00364C0F">
          <w:fldChar w:fldCharType="end"/>
        </w:r>
        <w:r w:rsidR="00364C0F">
          <w:fldChar w:fldCharType="separate"/>
        </w:r>
        <w:r w:rsidR="00364C0F" w:rsidRPr="00364C0F">
          <w:rPr>
            <w:noProof/>
            <w:vertAlign w:val="superscript"/>
          </w:rPr>
          <w:t>75</w:t>
        </w:r>
        <w:r w:rsidR="00364C0F">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6830C7">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654723"/>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11</w:instrText>
        </w:r>
      </w:fldSimple>
      <w:r>
        <w:instrText>)</w:instrText>
      </w:r>
      <w:bookmarkEnd w:id="120"/>
      <w:r>
        <w:fldChar w:fldCharType="end"/>
      </w:r>
    </w:p>
    <w:p w14:paraId="58B48CE1" w14:textId="77777777" w:rsidR="00BD735C" w:rsidRDefault="00BD735C" w:rsidP="00BD735C">
      <w:pPr>
        <w:pStyle w:val="MTDisplayEquation"/>
      </w:pPr>
      <w:r>
        <w:tab/>
      </w:r>
      <w:r w:rsidR="006830C7">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410260"/>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12</w:instrText>
        </w:r>
      </w:fldSimple>
      <w:r>
        <w:instrText>)</w:instrText>
      </w:r>
      <w:bookmarkEnd w:id="121"/>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C50827" w:rsidRPr="00C50827">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C50827" w:rsidRPr="00C50827">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C50827" w:rsidRPr="00C50827">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C50827" w:rsidRPr="00C50827">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C50827" w:rsidRPr="00C50827">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C50827">
        <w:t xml:space="preserve">Table </w:t>
      </w:r>
      <w:r w:rsidR="00C50827">
        <w:rPr>
          <w:noProof/>
        </w:rPr>
        <w:t>3</w:t>
      </w:r>
      <w:r w:rsidR="00C50827">
        <w:noBreakHyphen/>
      </w:r>
      <w:r w:rsidR="00C50827">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6830C7">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2" w:name="ZEqnNum219247"/>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13</w:instrText>
        </w:r>
      </w:fldSimple>
      <w:r>
        <w:instrText>)</w:instrText>
      </w:r>
      <w:bookmarkEnd w:id="122"/>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154FB4BE" w:rsidR="00095E83" w:rsidRDefault="00095E83" w:rsidP="00095E83">
      <w:pPr>
        <w:pStyle w:val="Heading7"/>
      </w:pPr>
      <w:r>
        <w:br w:type="page"/>
      </w:r>
      <w:bookmarkStart w:id="123" w:name="_Ref299016344"/>
      <w:bookmarkStart w:id="124" w:name="_Toc299021959"/>
      <w:r>
        <w:t xml:space="preserve">Table </w:t>
      </w:r>
      <w:fldSimple w:instr=" STYLEREF 2 \s ">
        <w:r w:rsidR="00C50827">
          <w:rPr>
            <w:noProof/>
          </w:rPr>
          <w:t>3</w:t>
        </w:r>
      </w:fldSimple>
      <w:r w:rsidR="00BD42D9">
        <w:noBreakHyphen/>
      </w:r>
      <w:fldSimple w:instr=" SEQ Table \* ARABIC \s 2 ">
        <w:r w:rsidR="00C50827">
          <w:rPr>
            <w:noProof/>
          </w:rPr>
          <w:t>1</w:t>
        </w:r>
      </w:fldSimple>
      <w:bookmarkEnd w:id="123"/>
      <w:r>
        <w:t>: Charge Penetration Parameters</w:t>
      </w:r>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5" w:name="_Toc299021914"/>
      <w:r w:rsidR="00A861DA">
        <w:t>Vibrational Stark Effect</w:t>
      </w:r>
      <w:bookmarkEnd w:id="125"/>
      <w:r w:rsidR="00A861DA">
        <w:t xml:space="preserve"> </w:t>
      </w:r>
    </w:p>
    <w:p w14:paraId="279A2AA2" w14:textId="77777777"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equation </w:t>
      </w:r>
      <w:r>
        <w:fldChar w:fldCharType="begin"/>
      </w:r>
      <w:r>
        <w:instrText xml:space="preserve"> GOTOBUTTON ZEqnNum206165  \* MERGEFORMAT </w:instrText>
      </w:r>
      <w:fldSimple w:instr=" REF ZEqnNum206165 \* Charformat \! \* MERGEFORMAT ">
        <w:r w:rsidR="00C50827">
          <w:instrText>(3-14)</w:instrText>
        </w:r>
      </w:fldSimple>
      <w:r>
        <w:fldChar w:fldCharType="end"/>
      </w:r>
      <w:r w:rsidRPr="00BB1ABE">
        <w:t xml:space="preserve">, where </w:t>
      </w:r>
      <w:r w:rsidR="006830C7">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6830C7">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6830C7">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Ij4zNSwgNzYtODI8L3N0eWxlPjwvRGlzcGxheVRleHQ+PHJlY29yZD48cmVjLW51bWJlcj4zNjA8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364C0F">
        <w:instrText xml:space="preserve"> ADDIN EN.CITE </w:instrText>
      </w:r>
      <w:r w:rsidR="00364C0F">
        <w:fldChar w:fldCharType="begin">
          <w:fldData xml:space="preserve">PEVuZE5vdGU+PENpdGU+PEF1dGhvcj5TdGFmZm9yZDwvQXV0aG9yPjxZZWFyPjIwMTA8L1llYXI+
PFJlY051bT4zNjA8L1JlY051bT48RGlzcGxheVRleHQ+PHN0eWxlIGZhY2U9InN1cGVyc2NyaXB0
Ij4zNSwgNzYtODI8L3N0eWxlPjwvRGlzcGxheVRleHQ+PHJlY29yZD48cmVjLW51bWJlcj4zNjA8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364C0F">
        <w:instrText xml:space="preserve"> ADDIN EN.CITE.DATA </w:instrText>
      </w:r>
      <w:r w:rsidR="00364C0F">
        <w:fldChar w:fldCharType="end"/>
      </w:r>
      <w:r w:rsidRPr="00BB1ABE">
        <w:fldChar w:fldCharType="separate"/>
      </w:r>
      <w:hyperlink w:anchor="_ENREF_35" w:tooltip="Stafford, 2010 #360" w:history="1">
        <w:r w:rsidR="00364C0F" w:rsidRPr="00364C0F">
          <w:rPr>
            <w:noProof/>
            <w:vertAlign w:val="superscript"/>
          </w:rPr>
          <w:t>35</w:t>
        </w:r>
      </w:hyperlink>
      <w:r w:rsidR="00364C0F" w:rsidRPr="00364C0F">
        <w:rPr>
          <w:noProof/>
          <w:vertAlign w:val="superscript"/>
        </w:rPr>
        <w:t xml:space="preserve">, </w:t>
      </w:r>
      <w:hyperlink w:anchor="_ENREF_76" w:tooltip="Fafarman, 2006 #10" w:history="1">
        <w:r w:rsidR="00364C0F" w:rsidRPr="00364C0F">
          <w:rPr>
            <w:noProof/>
            <w:vertAlign w:val="superscript"/>
          </w:rPr>
          <w:t>76-82</w:t>
        </w:r>
      </w:hyperlink>
      <w:r w:rsidRPr="00BB1ABE">
        <w:fldChar w:fldCharType="end"/>
      </w:r>
      <w:r w:rsidRPr="00BB1ABE">
        <w:t xml:space="preserve">  </w:t>
      </w:r>
    </w:p>
    <w:p w14:paraId="60625594" w14:textId="77777777" w:rsidR="00A861DA" w:rsidRPr="00BB1ABE" w:rsidRDefault="00A861DA" w:rsidP="00A861DA">
      <w:pPr>
        <w:pStyle w:val="MTDisplayEquation"/>
      </w:pPr>
      <w:r>
        <w:tab/>
      </w:r>
      <w:r w:rsidR="006830C7">
        <w:rPr>
          <w:position w:val="-10"/>
        </w:rPr>
        <w:pict w14:anchorId="2EFE6C06">
          <v:shape id="_x0000_i1088" type="#_x0000_t75" style="width:115pt;height:18pt">
            <v:imagedata r:id="rId7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206165"/>
      <w:r>
        <w:instrText>(</w:instrText>
      </w:r>
      <w:fldSimple w:instr=" SEQ MTChap \c \* Arabic \* MERGEFORMAT ">
        <w:r w:rsidR="00C50827">
          <w:rPr>
            <w:noProof/>
          </w:rPr>
          <w:instrText>3</w:instrText>
        </w:r>
      </w:fldSimple>
      <w:r>
        <w:instrText>-</w:instrText>
      </w:r>
      <w:fldSimple w:instr=" SEQ MTEqn \c \* Arabic \* MERGEFORMAT ">
        <w:r w:rsidR="00C50827">
          <w:rPr>
            <w:noProof/>
          </w:rPr>
          <w:instrText>14</w:instrText>
        </w:r>
      </w:fldSimple>
      <w:r>
        <w:instrText>)</w:instrText>
      </w:r>
      <w:bookmarkEnd w:id="126"/>
      <w:r>
        <w:fldChar w:fldCharType="end"/>
      </w:r>
    </w:p>
    <w:p w14:paraId="3779E89B" w14:textId="77777777"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364C0F">
        <w:instrText xml:space="preserve"> ADDIN EN.CITE &lt;EndNote&gt;&lt;Cite&gt;&lt;Author&gt;Andrews&lt;/Author&gt;&lt;Year&gt;2002&lt;/Year&gt;&lt;RecNum&gt;26&lt;/RecNum&gt;&lt;DisplayText&gt;&lt;style face="superscript"&gt;80, 81&lt;/style&gt;&lt;/DisplayText&gt;&lt;record&gt;&lt;rec-number&gt;26&lt;/rec-number&gt;&lt;foreign-keys&gt;&lt;key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0" w:tooltip="Andrews, 2002 #26" w:history="1">
        <w:r w:rsidR="00364C0F" w:rsidRPr="00364C0F">
          <w:rPr>
            <w:noProof/>
            <w:vertAlign w:val="superscript"/>
          </w:rPr>
          <w:t>80</w:t>
        </w:r>
      </w:hyperlink>
      <w:r w:rsidR="00364C0F" w:rsidRPr="00364C0F">
        <w:rPr>
          <w:noProof/>
          <w:vertAlign w:val="superscript"/>
        </w:rPr>
        <w:t xml:space="preserve">, </w:t>
      </w:r>
      <w:hyperlink w:anchor="_ENREF_81" w:tooltip="Suydam, 2003 #25" w:history="1">
        <w:r w:rsidR="00364C0F" w:rsidRPr="00364C0F">
          <w:rPr>
            <w:noProof/>
            <w:vertAlign w:val="superscript"/>
          </w:rPr>
          <w:t>81</w:t>
        </w:r>
      </w:hyperlink>
      <w:r w:rsidRPr="001C62B5">
        <w:fldChar w:fldCharType="end"/>
      </w:r>
      <w:r w:rsidRPr="001C62B5">
        <w:t xml:space="preserve"> </w:t>
      </w:r>
    </w:p>
    <w:p w14:paraId="5ADD53FB" w14:textId="77777777" w:rsidR="008978B5" w:rsidRDefault="001F12A0" w:rsidP="001F12A0">
      <w:pPr>
        <w:pStyle w:val="Heading3"/>
      </w:pPr>
      <w:r>
        <w:t xml:space="preserve"> </w:t>
      </w:r>
      <w:bookmarkStart w:id="127" w:name="_Toc299021915"/>
      <w:r w:rsidR="008978B5">
        <w:t>Virtual Stark Tuning Rate (VSTR) and “Ideal” Dielectrics</w:t>
      </w:r>
      <w:bookmarkEnd w:id="127"/>
    </w:p>
    <w:p w14:paraId="77EB9D92" w14:textId="77777777" w:rsidR="008978B5" w:rsidRDefault="008978B5" w:rsidP="008978B5">
      <w:pPr>
        <w:pStyle w:val="text"/>
      </w:pPr>
      <w:r>
        <w:t xml:space="preserve">Fitting the calculated electric fields to the experimental vibrational absorption frequencies yields a linear equation in which the fitted slope is related to the negative inverse of the Stark tuning rate </w:t>
      </w:r>
      <w:r>
        <w:fldChar w:fldCharType="begin"/>
      </w:r>
      <w:r>
        <w:instrText xml:space="preserve"> GOTOBUTTON ZEqnNum112929  \* MERGEFORMAT </w:instrText>
      </w:r>
      <w:fldSimple w:instr=" REF ZEqnNum112929 \* Charformat \! \* MERGEFORMAT ">
        <w:r w:rsidR="00C50827">
          <w:instrText>(3-15)</w:instrText>
        </w:r>
      </w:fldSimple>
      <w:r>
        <w:fldChar w:fldCharType="end"/>
      </w:r>
      <w:r w:rsidR="00CA01E4">
        <w:t xml:space="preserve">, where we subbed in the vibrational Stark effect for </w:t>
      </w:r>
      <w:r w:rsidR="006830C7">
        <w:rPr>
          <w:position w:val="-6"/>
        </w:rPr>
        <w:pict w14:anchorId="7182E59D">
          <v:shape id="_x0000_i1089" type="#_x0000_t75" style="width:19pt;height:14pt">
            <v:imagedata r:id="rId78"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77777777" w:rsidR="008978B5" w:rsidRDefault="008978B5" w:rsidP="008978B5">
      <w:pPr>
        <w:pStyle w:val="MTDisplayEquation"/>
      </w:pPr>
      <w:r>
        <w:tab/>
      </w:r>
      <w:r w:rsidR="006830C7">
        <w:rPr>
          <w:position w:val="-46"/>
        </w:rPr>
        <w:pict w14:anchorId="45AFA428">
          <v:shape id="_x0000_i1090" type="#_x0000_t75" style="width:140pt;height:53pt">
            <v:imagedata r:id="rId7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8" w:name="ZEqnNum112929"/>
      <w:r w:rsidR="00865C31">
        <w:instrText>(</w:instrText>
      </w:r>
      <w:fldSimple w:instr=" SEQ MTChap \c \* Arabic \* MERGEFORMAT ">
        <w:r w:rsidR="00C50827">
          <w:rPr>
            <w:noProof/>
          </w:rPr>
          <w:instrText>3</w:instrText>
        </w:r>
      </w:fldSimple>
      <w:r w:rsidR="00865C31">
        <w:instrText>-</w:instrText>
      </w:r>
      <w:fldSimple w:instr=" SEQ MTEqn \c \* Arabic \* MERGEFORMAT ">
        <w:r w:rsidR="00C50827">
          <w:rPr>
            <w:noProof/>
          </w:rPr>
          <w:instrText>15</w:instrText>
        </w:r>
      </w:fldSimple>
      <w:r w:rsidR="00865C31">
        <w:instrText>)</w:instrText>
      </w:r>
      <w:bookmarkEnd w:id="128"/>
      <w:r w:rsidR="00865C31">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77777777" w:rsidR="008978B5" w:rsidRDefault="008978B5" w:rsidP="008978B5">
      <w:pPr>
        <w:pStyle w:val="text"/>
      </w:pPr>
      <w:r w:rsidRPr="00C12676">
        <w:t xml:space="preserve">We can also calculate an “ideal” dielectric, </w:t>
      </w:r>
      <w:r w:rsidR="006830C7">
        <w:rPr>
          <w:position w:val="-12"/>
        </w:rPr>
        <w:pict w14:anchorId="7E397090">
          <v:shape id="_x0000_i1091" type="#_x0000_t75" style="width:30pt;height:18pt">
            <v:imagedata r:id="rId80" o:title=""/>
          </v:shape>
        </w:pict>
      </w:r>
      <w:r w:rsidRPr="00C12676">
        <w:t xml:space="preserve">, required to </w:t>
      </w:r>
      <w:r>
        <w:t xml:space="preserve">force the VSTR to be equal to the known Stark tuning rate. The “ideal” dielectric can be calculated using the VSTR, </w:t>
      </w:r>
      <w:r w:rsidR="006830C7">
        <w:rPr>
          <w:position w:val="-10"/>
        </w:rPr>
        <w:pict w14:anchorId="7CA042F0">
          <v:shape id="_x0000_i1092" type="#_x0000_t75" style="width:22pt;height:16pt">
            <v:imagedata r:id="rId81" o:title=""/>
          </v:shape>
        </w:pict>
      </w:r>
      <w:r>
        <w:t xml:space="preserve">, the experimental Stark tuning rate, </w:t>
      </w:r>
      <w:r w:rsidR="006830C7">
        <w:rPr>
          <w:position w:val="-10"/>
        </w:rPr>
        <w:pict w14:anchorId="2B34F07E">
          <v:shape id="_x0000_i1093" type="#_x0000_t75" style="width:19pt;height:16pt">
            <v:imagedata r:id="rId82" o:title=""/>
          </v:shape>
        </w:pict>
      </w:r>
      <w:r>
        <w:t xml:space="preserve">, and solute dielectric, </w:t>
      </w:r>
      <w:r w:rsidR="006830C7">
        <w:rPr>
          <w:position w:val="-12"/>
        </w:rPr>
        <w:pict w14:anchorId="28FADCA1">
          <v:shape id="_x0000_i1094" type="#_x0000_t75" style="width:26pt;height:18pt">
            <v:imagedata r:id="rId83" o:title=""/>
          </v:shape>
        </w:pict>
      </w:r>
      <w:r>
        <w:t xml:space="preserve">, using equation </w:t>
      </w:r>
      <w:r>
        <w:fldChar w:fldCharType="begin"/>
      </w:r>
      <w:r>
        <w:instrText xml:space="preserve"> GOTOBUTTON ZEqnNum784988  \* MERGEFORMAT </w:instrText>
      </w:r>
      <w:fldSimple w:instr=" REF ZEqnNum784988 \* Charformat \! \* MERGEFORMAT ">
        <w:r w:rsidR="00C50827">
          <w:instrText>(3-16)</w:instrText>
        </w:r>
      </w:fldSimple>
      <w:r>
        <w:fldChar w:fldCharType="end"/>
      </w:r>
      <w:r>
        <w:t xml:space="preserve">. </w:t>
      </w:r>
      <w:r>
        <w:fldChar w:fldCharType="begin"/>
      </w:r>
      <w:r w:rsidR="00364C0F">
        <w:instrText xml:space="preserve"> ADDIN EN.CITE &lt;EndNote&gt;&lt;Cite&gt;&lt;Author&gt;Ensign&lt;/Author&gt;&lt;Year&gt;2013&lt;/Year&gt;&lt;RecNum&gt;528&lt;/RecNum&gt;&lt;DisplayText&gt;&lt;style face="superscript"&gt;70, 83&lt;/style&gt;&lt;/DisplayText&gt;&lt;record&gt;&lt;rec-number&gt;528&lt;/rec-number&gt;&lt;foreign-keys&gt;&lt;key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0" w:tooltip="Ensign, 2013 #528" w:history="1">
        <w:r w:rsidR="00364C0F" w:rsidRPr="00364C0F">
          <w:rPr>
            <w:noProof/>
            <w:vertAlign w:val="superscript"/>
          </w:rPr>
          <w:t>70</w:t>
        </w:r>
      </w:hyperlink>
      <w:r w:rsidR="00364C0F" w:rsidRPr="00364C0F">
        <w:rPr>
          <w:noProof/>
          <w:vertAlign w:val="superscript"/>
        </w:rPr>
        <w:t xml:space="preserve">, </w:t>
      </w:r>
      <w:hyperlink w:anchor="_ENREF_83" w:tooltip="Ritchie, 2013 #1530" w:history="1">
        <w:r w:rsidR="00364C0F" w:rsidRPr="00364C0F">
          <w:rPr>
            <w:noProof/>
            <w:vertAlign w:val="superscript"/>
          </w:rPr>
          <w:t>83</w:t>
        </w:r>
      </w:hyperlink>
      <w:r>
        <w:fldChar w:fldCharType="end"/>
      </w:r>
    </w:p>
    <w:p w14:paraId="003FAF63" w14:textId="77777777" w:rsidR="008978B5" w:rsidRPr="00EB38D0" w:rsidRDefault="008978B5" w:rsidP="008978B5">
      <w:pPr>
        <w:pStyle w:val="MTDisplayEquation"/>
      </w:pPr>
      <w:r>
        <w:tab/>
      </w:r>
      <w:r w:rsidR="006830C7">
        <w:rPr>
          <w:position w:val="-48"/>
        </w:rPr>
        <w:pict w14:anchorId="3AEED193">
          <v:shape id="_x0000_i1095" type="#_x0000_t75" style="width:130pt;height:54pt">
            <v:imagedata r:id="rId8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9" w:name="ZEqnNum784988"/>
      <w:r w:rsidR="00865C31">
        <w:instrText>(</w:instrText>
      </w:r>
      <w:fldSimple w:instr=" SEQ MTChap \c \* Arabic \* MERGEFORMAT ">
        <w:r w:rsidR="00C50827">
          <w:rPr>
            <w:noProof/>
          </w:rPr>
          <w:instrText>3</w:instrText>
        </w:r>
      </w:fldSimple>
      <w:r w:rsidR="00865C31">
        <w:instrText>-</w:instrText>
      </w:r>
      <w:fldSimple w:instr=" SEQ MTEqn \c \* Arabic \* MERGEFORMAT ">
        <w:r w:rsidR="00C50827">
          <w:rPr>
            <w:noProof/>
          </w:rPr>
          <w:instrText>16</w:instrText>
        </w:r>
      </w:fldSimple>
      <w:r w:rsidR="00865C31">
        <w:instrText>)</w:instrText>
      </w:r>
      <w:bookmarkEnd w:id="129"/>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30" w:name="_Toc297815418"/>
      <w:bookmarkStart w:id="131" w:name="_Toc299021916"/>
      <w:r>
        <w:fldChar w:fldCharType="end"/>
      </w:r>
      <w:r w:rsidR="00670D7C">
        <w:t xml:space="preserve"> The Role of Electrostatics in Differential Binding of RalGDS to Rap Mutations E30D and K31E Investigated by Vibrational Spectroscopy of Thiocyanate Probes</w:t>
      </w:r>
      <w:bookmarkEnd w:id="130"/>
      <w:bookmarkEnd w:id="131"/>
    </w:p>
    <w:p w14:paraId="1CA9FEC0" w14:textId="77777777" w:rsidR="00670D7C" w:rsidRDefault="00670D7C" w:rsidP="00670D7C">
      <w:pPr>
        <w:pStyle w:val="Heading3"/>
      </w:pPr>
      <w:r>
        <w:t xml:space="preserve"> </w:t>
      </w:r>
      <w:bookmarkStart w:id="132" w:name="_Toc297815419"/>
      <w:bookmarkStart w:id="133" w:name="_Toc299021917"/>
      <w:r>
        <w:t>Introduction</w:t>
      </w:r>
      <w:bookmarkEnd w:id="132"/>
      <w:bookmarkEnd w:id="133"/>
    </w:p>
    <w:p w14:paraId="409EBA95" w14:textId="77777777"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4" w:tooltip="Krauss, 2003 #33" w:history="1">
        <w:r w:rsidR="00364C0F" w:rsidRPr="0089557A">
          <w:fldChar w:fldCharType="begin"/>
        </w:r>
        <w:r w:rsidR="00364C0F">
          <w:instrText xml:space="preserve"> ADDIN EN.CITE &lt;EndNote&gt;&lt;Cite&gt;&lt;Author&gt;Krauss&lt;/Author&gt;&lt;Year&gt;2003&lt;/Year&gt;&lt;RecNum&gt;33&lt;/RecNum&gt;&lt;DisplayText&gt;&lt;style face="superscript"&gt;84&lt;/style&gt;&lt;/DisplayText&gt;&lt;record&gt;&lt;rec-number&gt;33&lt;/rec-number&gt;&lt;foreign-keys&gt;&lt;key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364C0F" w:rsidRPr="0089557A">
          <w:fldChar w:fldCharType="separate"/>
        </w:r>
        <w:r w:rsidR="00364C0F" w:rsidRPr="00364C0F">
          <w:rPr>
            <w:noProof/>
            <w:vertAlign w:val="superscript"/>
          </w:rPr>
          <w:t>84</w:t>
        </w:r>
        <w:r w:rsidR="00364C0F"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364C0F"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364C0F">
          <w:instrText xml:space="preserve"> ADDIN EN.CITE </w:instrText>
        </w:r>
        <w:r w:rsidR="00364C0F">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364C0F">
          <w:instrText xml:space="preserve"> ADDIN EN.CITE.DATA </w:instrText>
        </w:r>
        <w:r w:rsidR="00364C0F">
          <w:fldChar w:fldCharType="end"/>
        </w:r>
        <w:r w:rsidR="00364C0F" w:rsidRPr="0089557A">
          <w:fldChar w:fldCharType="separate"/>
        </w:r>
        <w:r w:rsidR="00364C0F" w:rsidRPr="00A3644E">
          <w:rPr>
            <w:noProof/>
            <w:vertAlign w:val="superscript"/>
          </w:rPr>
          <w:t>39</w:t>
        </w:r>
        <w:r w:rsidR="00364C0F" w:rsidRPr="0089557A">
          <w:fldChar w:fldCharType="end"/>
        </w:r>
      </w:hyperlink>
      <w:r w:rsidRPr="0089557A">
        <w:t xml:space="preserve">, 80% amino acid homology, and have nearly identical structure and effector binding surfaces (rmsd of 0.7 Å for homologous residues). </w:t>
      </w:r>
    </w:p>
    <w:p w14:paraId="2468ADC3" w14:textId="7777777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85" w:tooltip="Cox, 2003 #122" w:history="1">
        <w:r w:rsidR="00364C0F" w:rsidRPr="0089557A">
          <w:fldChar w:fldCharType="begin">
            <w:fldData xml:space="preserve">PEVuZE5vdGU+PENpdGU+PEF1dGhvcj5Db3g8L0F1dGhvcj48WWVhcj4yMDAzPC9ZZWFyPjxSZWNO
dW0+MTIyPC9SZWNOdW0+PERpc3BsYXlUZXh0PjxzdHlsZSBmYWNlPSJzdXBlcnNjcmlwdCI+ODUt
ODc8L3N0eWxlPjwvRGlzcGxheVRleHQ+PHJlY29yZD48cmVjLW51bWJlcj4xMjI8L3JlYy1udW1i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364C0F">
          <w:instrText xml:space="preserve"> ADDIN EN.CITE </w:instrText>
        </w:r>
        <w:r w:rsidR="00364C0F">
          <w:fldChar w:fldCharType="begin">
            <w:fldData xml:space="preserve">PEVuZE5vdGU+PENpdGU+PEF1dGhvcj5Db3g8L0F1dGhvcj48WWVhcj4yMDAzPC9ZZWFyPjxSZWNO
dW0+MTIyPC9SZWNOdW0+PERpc3BsYXlUZXh0PjxzdHlsZSBmYWNlPSJzdXBlcnNjcmlwdCI+ODUt
ODc8L3N0eWxlPjwvRGlzcGxheVRleHQ+PHJlY29yZD48cmVjLW51bWJlcj4xMjI8L3JlYy1udW1i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364C0F">
          <w:instrText xml:space="preserve"> ADDIN EN.CITE.DATA </w:instrText>
        </w:r>
        <w:r w:rsidR="00364C0F">
          <w:fldChar w:fldCharType="end"/>
        </w:r>
        <w:r w:rsidR="00364C0F" w:rsidRPr="0089557A">
          <w:fldChar w:fldCharType="separate"/>
        </w:r>
        <w:r w:rsidR="00364C0F" w:rsidRPr="00364C0F">
          <w:rPr>
            <w:noProof/>
            <w:vertAlign w:val="superscript"/>
          </w:rPr>
          <w:t>85-87</w:t>
        </w:r>
        <w:r w:rsidR="00364C0F" w:rsidRPr="0089557A">
          <w:fldChar w:fldCharType="end"/>
        </w:r>
      </w:hyperlink>
      <w:r w:rsidRPr="0089557A">
        <w:t>. The biological function of Rap is less well understood, but it has recently been shown to play a role in cellular adhesion</w:t>
      </w:r>
      <w:hyperlink w:anchor="_ENREF_88" w:tooltip="Thomas, 2007 #455" w:history="1">
        <w:r w:rsidR="00364C0F" w:rsidRPr="0089557A">
          <w:fldChar w:fldCharType="begin"/>
        </w:r>
        <w:r w:rsidR="00364C0F">
          <w:instrText xml:space="preserve"> ADDIN EN.CITE &lt;EndNote&gt;&lt;Cite&gt;&lt;Author&gt;Thomas&lt;/Author&gt;&lt;Year&gt;2007&lt;/Year&gt;&lt;RecNum&gt;455&lt;/RecNum&gt;&lt;DisplayText&gt;&lt;style face="superscript"&gt;88&lt;/style&gt;&lt;/DisplayText&gt;&lt;record&gt;&lt;rec-number&gt;455&lt;/rec-number&gt;&lt;foreign-keys&gt;&lt;key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364C0F" w:rsidRPr="0089557A">
          <w:fldChar w:fldCharType="separate"/>
        </w:r>
        <w:r w:rsidR="00364C0F" w:rsidRPr="00364C0F">
          <w:rPr>
            <w:noProof/>
            <w:vertAlign w:val="superscript"/>
          </w:rPr>
          <w:t>88</w:t>
        </w:r>
        <w:r w:rsidR="00364C0F"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bT40NTY8L1JlY051bT48RGlzcGxheVRleHQ+PHN0eWxlIGZhY2U9InN1cGVyc2NyaXB0Ij44OSwg
OTA8L3N0eWxlPjwvRGlzcGxheVRleHQ+PHJlY29yZD48cmVjLW51bWJlcj40NTY8L3JlYy1udW1i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364C0F">
        <w:instrText xml:space="preserve"> ADDIN EN.CITE </w:instrText>
      </w:r>
      <w:r w:rsidR="00364C0F">
        <w:fldChar w:fldCharType="begin">
          <w:fldData xml:space="preserve">PEVuZE5vdGU+PENpdGU+PEF1dGhvcj5XdTwvQXV0aG9yPjxZZWFyPjIwMDE8L1llYXI+PFJlY051
bT40NTY8L1JlY051bT48RGlzcGxheVRleHQ+PHN0eWxlIGZhY2U9InN1cGVyc2NyaXB0Ij44OSwg
OTA8L3N0eWxlPjwvRGlzcGxheVRleHQ+PHJlY29yZD48cmVjLW51bWJlcj40NTY8L3JlYy1udW1i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364C0F">
        <w:instrText xml:space="preserve"> ADDIN EN.CITE.DATA </w:instrText>
      </w:r>
      <w:r w:rsidR="00364C0F">
        <w:fldChar w:fldCharType="end"/>
      </w:r>
      <w:r w:rsidRPr="0089557A">
        <w:fldChar w:fldCharType="separate"/>
      </w:r>
      <w:hyperlink w:anchor="_ENREF_89" w:tooltip="Wu, 2001 #456" w:history="1">
        <w:r w:rsidR="00364C0F" w:rsidRPr="00364C0F">
          <w:rPr>
            <w:noProof/>
            <w:vertAlign w:val="superscript"/>
          </w:rPr>
          <w:t>89</w:t>
        </w:r>
      </w:hyperlink>
      <w:r w:rsidR="00364C0F" w:rsidRPr="00364C0F">
        <w:rPr>
          <w:noProof/>
          <w:vertAlign w:val="superscript"/>
        </w:rPr>
        <w:t xml:space="preserve">, </w:t>
      </w:r>
      <w:hyperlink w:anchor="_ENREF_90" w:tooltip="Alexov, 2011 #520" w:history="1">
        <w:r w:rsidR="00364C0F" w:rsidRPr="00364C0F">
          <w:rPr>
            <w:noProof/>
            <w:vertAlign w:val="superscript"/>
          </w:rPr>
          <w:t>90</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364C0F" w:rsidRPr="00A3644E">
          <w:rPr>
            <w:noProof/>
            <w:vertAlign w:val="superscript"/>
          </w:rPr>
          <w:t>38</w:t>
        </w:r>
      </w:hyperlink>
      <w:r w:rsidR="00A3644E" w:rsidRPr="00A3644E">
        <w:rPr>
          <w:noProof/>
          <w:vertAlign w:val="superscript"/>
        </w:rPr>
        <w:t xml:space="preserve">, </w:t>
      </w:r>
      <w:hyperlink w:anchor="_ENREF_39" w:tooltip="Nassar, 1995 #43" w:history="1">
        <w:r w:rsidR="00364C0F"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PjM1LCA5MS05Mzwvc3R5bGU+PC9EaXNwbGF5VGV4dD48cmVjb3JkPjxyZWMtbnVtYmVyPjM4PC9y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364C0F">
        <w:instrText xml:space="preserve"> ADDIN EN.CITE </w:instrText>
      </w:r>
      <w:r w:rsidR="00364C0F">
        <w:fldChar w:fldCharType="begin">
          <w:fldData xml:space="preserve">PEVuZE5vdGU+PENpdGU+PEF1dGhvcj5IZXJybWFubjwvQXV0aG9yPjxZZWFyPjIwMDM8L1llYXI+
PFJlY051bT4zODwvUmVjTnVtPjxEaXNwbGF5VGV4dD48c3R5bGUgZmFjZT0ic3VwZXJzY3JpcHQi
PjM1LCA5MS05Mzwvc3R5bGU+PC9EaXNwbGF5VGV4dD48cmVjb3JkPjxyZWMtbnVtYmVyPjM4PC9y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364C0F">
        <w:instrText xml:space="preserve"> ADDIN EN.CITE.DATA </w:instrText>
      </w:r>
      <w:r w:rsidR="00364C0F">
        <w:fldChar w:fldCharType="end"/>
      </w:r>
      <w:r w:rsidRPr="0089557A">
        <w:fldChar w:fldCharType="separate"/>
      </w:r>
      <w:hyperlink w:anchor="_ENREF_35" w:tooltip="Stafford, 2010 #360" w:history="1">
        <w:r w:rsidR="00364C0F" w:rsidRPr="00364C0F">
          <w:rPr>
            <w:noProof/>
            <w:vertAlign w:val="superscript"/>
          </w:rPr>
          <w:t>35</w:t>
        </w:r>
      </w:hyperlink>
      <w:r w:rsidR="00364C0F" w:rsidRPr="00364C0F">
        <w:rPr>
          <w:noProof/>
          <w:vertAlign w:val="superscript"/>
        </w:rPr>
        <w:t xml:space="preserve">, </w:t>
      </w:r>
      <w:hyperlink w:anchor="_ENREF_91" w:tooltip="Herrmann, 2003 #38" w:history="1">
        <w:r w:rsidR="00364C0F" w:rsidRPr="00364C0F">
          <w:rPr>
            <w:noProof/>
            <w:vertAlign w:val="superscript"/>
          </w:rPr>
          <w:t>91-93</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364C0F" w:rsidRPr="00A3644E">
          <w:rPr>
            <w:noProof/>
            <w:vertAlign w:val="superscript"/>
          </w:rPr>
          <w:t>8</w:t>
        </w:r>
      </w:hyperlink>
      <w:r w:rsidR="00A3644E" w:rsidRPr="00A3644E">
        <w:rPr>
          <w:noProof/>
          <w:vertAlign w:val="superscript"/>
        </w:rPr>
        <w:t xml:space="preserve">, </w:t>
      </w:r>
      <w:hyperlink w:anchor="_ENREF_35" w:tooltip="Stafford, 2010 #360" w:history="1">
        <w:r w:rsidR="00364C0F"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77777777" w:rsidR="0089557A" w:rsidRPr="0089557A" w:rsidRDefault="0089557A" w:rsidP="0089557A">
      <w:pPr>
        <w:pStyle w:val="text"/>
      </w:pPr>
      <w:r w:rsidRPr="0089557A">
        <w:t>In 1995, Herrmann and coworkers</w:t>
      </w:r>
      <w:r w:rsidRPr="0089557A">
        <w:fldChar w:fldCharType="begin"/>
      </w:r>
      <w:r w:rsidR="00364C0F">
        <w:instrText xml:space="preserve"> ADDIN EN.CITE &lt;EndNote&gt;&lt;Cite&gt;&lt;Author&gt;Herrmann&lt;/Author&gt;&lt;Year&gt;1996&lt;/Year&gt;&lt;RecNum&gt;46&lt;/RecNum&gt;&lt;DisplayText&gt;&lt;style face="superscript"&gt;93, 94&lt;/style&gt;&lt;/DisplayText&gt;&lt;record&gt;&lt;rec-number&gt;46&lt;/rec-number&gt;&lt;foreign-keys&gt;&lt;key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3" w:tooltip="Herrmann, 1996 #46" w:history="1">
        <w:r w:rsidR="00364C0F" w:rsidRPr="00364C0F">
          <w:rPr>
            <w:noProof/>
            <w:vertAlign w:val="superscript"/>
          </w:rPr>
          <w:t>93</w:t>
        </w:r>
      </w:hyperlink>
      <w:r w:rsidR="00364C0F" w:rsidRPr="00364C0F">
        <w:rPr>
          <w:noProof/>
          <w:vertAlign w:val="superscript"/>
        </w:rPr>
        <w:t xml:space="preserve">, </w:t>
      </w:r>
      <w:hyperlink w:anchor="_ENREF_94" w:tooltip="Nassar, 1996 #42" w:history="1">
        <w:r w:rsidR="00364C0F" w:rsidRPr="00364C0F">
          <w:rPr>
            <w:noProof/>
            <w:vertAlign w:val="superscript"/>
          </w:rPr>
          <w:t>94</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4" w:tooltip="Nassar, 1996 #42" w:history="1">
        <w:r w:rsidR="00364C0F" w:rsidRPr="0089557A">
          <w:fldChar w:fldCharType="begin"/>
        </w:r>
        <w:r w:rsidR="00364C0F">
          <w:instrText xml:space="preserve"> ADDIN EN.CITE &lt;EndNote&gt;&lt;Cite&gt;&lt;Author&gt;Nassar&lt;/Author&gt;&lt;Year&gt;1996&lt;/Year&gt;&lt;RecNum&gt;42&lt;/RecNum&gt;&lt;DisplayText&gt;&lt;style face="superscript"&gt;94&lt;/style&gt;&lt;/DisplayText&gt;&lt;record&gt;&lt;rec-number&gt;42&lt;/rec-number&gt;&lt;foreign-keys&gt;&lt;key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364C0F" w:rsidRPr="0089557A">
          <w:fldChar w:fldCharType="separate"/>
        </w:r>
        <w:r w:rsidR="00364C0F" w:rsidRPr="00364C0F">
          <w:rPr>
            <w:noProof/>
            <w:vertAlign w:val="superscript"/>
          </w:rPr>
          <w:t>94</w:t>
        </w:r>
        <w:r w:rsidR="00364C0F"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364C0F" w:rsidRPr="0089557A">
          <w:fldChar w:fldCharType="begin"/>
        </w:r>
        <w:r w:rsidR="00364C0F">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364C0F" w:rsidRPr="0089557A">
          <w:fldChar w:fldCharType="separate"/>
        </w:r>
        <w:r w:rsidR="00364C0F" w:rsidRPr="00A3644E">
          <w:rPr>
            <w:noProof/>
            <w:vertAlign w:val="superscript"/>
          </w:rPr>
          <w:t>38</w:t>
        </w:r>
        <w:r w:rsidR="00364C0F" w:rsidRPr="0089557A">
          <w:fldChar w:fldCharType="end"/>
        </w:r>
      </w:hyperlink>
      <w:r w:rsidRPr="0089557A">
        <w:t>, and the double reversion mutant Ras D30E/E31K has significantly reduced binding affinity with Raf</w:t>
      </w:r>
      <w:hyperlink w:anchor="_ENREF_95" w:tooltip="Davis-Searles, 2001 #457" w:history="1">
        <w:r w:rsidR="00364C0F" w:rsidRPr="0089557A">
          <w:fldChar w:fldCharType="begin"/>
        </w:r>
        <w:r w:rsidR="00364C0F">
          <w:instrText xml:space="preserve"> ADDIN EN.CITE &lt;EndNote&gt;&lt;Cite&gt;&lt;Author&gt;Davis-Searles&lt;/Author&gt;&lt;Year&gt;2001&lt;/Year&gt;&lt;RecNum&gt;457&lt;/RecNum&gt;&lt;DisplayText&gt;&lt;style face="superscript"&gt;95&lt;/style&gt;&lt;/DisplayText&gt;&lt;record&gt;&lt;rec-number&gt;457&lt;/rec-number&gt;&lt;foreign-keys&gt;&lt;key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364C0F" w:rsidRPr="0089557A">
          <w:fldChar w:fldCharType="separate"/>
        </w:r>
        <w:r w:rsidR="00364C0F" w:rsidRPr="00364C0F">
          <w:rPr>
            <w:noProof/>
            <w:vertAlign w:val="superscript"/>
          </w:rPr>
          <w:t>95</w:t>
        </w:r>
        <w:r w:rsidR="00364C0F"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77777777"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IDMsIDcsIDk2LTk4PC9zdHlsZT48L0Rpc3BsYXlUZXh0PjxyZWNvcmQ+PHJlYy1udW1iZXI+MTE8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</w:fldData>
        </w:fldChar>
      </w:r>
      <w:r w:rsidR="00364C0F">
        <w:instrText xml:space="preserve"> ADDIN EN.CITE </w:instrText>
      </w:r>
      <w:r w:rsidR="00364C0F">
        <w:fldChar w:fldCharType="begin">
          <w:fldData xml:space="preserve">PEVuZE5vdGU+PENpdGU+PEF1dGhvcj5Ib25pZzwvQXV0aG9yPjxZZWFyPjE5OTU8L1llYXI+PFJl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</w:fldData>
        </w:fldChar>
      </w:r>
      <w:r w:rsidR="00364C0F">
        <w:instrText xml:space="preserve"> ADDIN EN.CITE.DATA </w:instrText>
      </w:r>
      <w:r w:rsidR="00364C0F">
        <w:fldChar w:fldCharType="end"/>
      </w:r>
      <w:r w:rsidR="000558D9" w:rsidRPr="0089557A">
        <w:fldChar w:fldCharType="separate"/>
      </w:r>
      <w:hyperlink w:anchor="_ENREF_2" w:tooltip="Gunner, 1996 #13" w:history="1">
        <w:r w:rsidR="00364C0F" w:rsidRPr="00364C0F">
          <w:rPr>
            <w:noProof/>
            <w:vertAlign w:val="superscript"/>
          </w:rPr>
          <w:t>2</w:t>
        </w:r>
      </w:hyperlink>
      <w:r w:rsidR="00364C0F" w:rsidRPr="00364C0F">
        <w:rPr>
          <w:noProof/>
          <w:vertAlign w:val="superscript"/>
        </w:rPr>
        <w:t xml:space="preserve">, </w:t>
      </w:r>
      <w:hyperlink w:anchor="_ENREF_3" w:tooltip="Honig, 1995 #11" w:history="1">
        <w:r w:rsidR="00364C0F" w:rsidRPr="00364C0F">
          <w:rPr>
            <w:noProof/>
            <w:vertAlign w:val="superscript"/>
          </w:rPr>
          <w:t>3</w:t>
        </w:r>
      </w:hyperlink>
      <w:r w:rsidR="00364C0F" w:rsidRPr="00364C0F">
        <w:rPr>
          <w:noProof/>
          <w:vertAlign w:val="superscript"/>
        </w:rPr>
        <w:t xml:space="preserve">, </w:t>
      </w:r>
      <w:hyperlink w:anchor="_ENREF_7" w:tooltip="Warshel, 1998 #234" w:history="1">
        <w:r w:rsidR="00364C0F" w:rsidRPr="00364C0F">
          <w:rPr>
            <w:noProof/>
            <w:vertAlign w:val="superscript"/>
          </w:rPr>
          <w:t>7</w:t>
        </w:r>
      </w:hyperlink>
      <w:r w:rsidR="00364C0F" w:rsidRPr="00364C0F">
        <w:rPr>
          <w:noProof/>
          <w:vertAlign w:val="superscript"/>
        </w:rPr>
        <w:t xml:space="preserve">, </w:t>
      </w:r>
      <w:hyperlink w:anchor="_ENREF_96" w:tooltip="Lee, 2001 #16" w:history="1">
        <w:r w:rsidR="00364C0F" w:rsidRPr="00364C0F">
          <w:rPr>
            <w:noProof/>
            <w:vertAlign w:val="superscript"/>
          </w:rPr>
          <w:t>96-98</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MiwgNTgsIDc2LTgxPC9zdHlsZT48L0Rpc3BsYXlUZXh0PjxyZWNvcmQ+PHJlYy1udW1iZXI+ODwv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364C0F">
        <w:instrText xml:space="preserve"> ADDIN EN.CITE </w:instrText>
      </w:r>
      <w:r w:rsidR="00364C0F">
        <w:fldChar w:fldCharType="begin">
          <w:fldData xml:space="preserve">PEVuZE5vdGU+PENpdGU+PEF1dGhvcj5BbmRyZXdzPC9BdXRob3I+PFllYXI+MjAwMDwvWWVhcj48
UmVjTnVtPjg8L1JlY051bT48RGlzcGxheVRleHQ+PHN0eWxlIGZhY2U9InN1cGVyc2NyaXB0Ij40
MiwgNTgsIDc2LTgxPC9zdHlsZT48L0Rpc3BsYXlUZXh0PjxyZWNvcmQ+PHJlYy1udW1iZXI+ODwv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364C0F">
        <w:instrText xml:space="preserve"> ADDIN EN.CITE.DATA </w:instrText>
      </w:r>
      <w:r w:rsidR="00364C0F">
        <w:fldChar w:fldCharType="end"/>
      </w:r>
      <w:r w:rsidRPr="0089557A">
        <w:fldChar w:fldCharType="separate"/>
      </w:r>
      <w:hyperlink w:anchor="_ENREF_42" w:tooltip="Ensign, 2011 #459" w:history="1">
        <w:r w:rsidR="00364C0F" w:rsidRPr="00364C0F">
          <w:rPr>
            <w:noProof/>
            <w:vertAlign w:val="superscript"/>
          </w:rPr>
          <w:t>42</w:t>
        </w:r>
      </w:hyperlink>
      <w:r w:rsidR="00364C0F" w:rsidRPr="00364C0F">
        <w:rPr>
          <w:noProof/>
          <w:vertAlign w:val="superscript"/>
        </w:rPr>
        <w:t xml:space="preserve">, </w:t>
      </w:r>
      <w:hyperlink w:anchor="_ENREF_58" w:tooltip="Mardia, 1975 #458" w:history="1">
        <w:r w:rsidR="00364C0F" w:rsidRPr="00364C0F">
          <w:rPr>
            <w:noProof/>
            <w:vertAlign w:val="superscript"/>
          </w:rPr>
          <w:t>58</w:t>
        </w:r>
      </w:hyperlink>
      <w:r w:rsidR="00364C0F" w:rsidRPr="00364C0F">
        <w:rPr>
          <w:noProof/>
          <w:vertAlign w:val="superscript"/>
        </w:rPr>
        <w:t xml:space="preserve">, </w:t>
      </w:r>
      <w:hyperlink w:anchor="_ENREF_76" w:tooltip="Fafarman, 2006 #10" w:history="1">
        <w:r w:rsidR="00364C0F" w:rsidRPr="00364C0F">
          <w:rPr>
            <w:noProof/>
            <w:vertAlign w:val="superscript"/>
          </w:rPr>
          <w:t>76-81</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77777777" w:rsidR="0089557A" w:rsidRPr="0089557A" w:rsidRDefault="0089557A" w:rsidP="0089557A">
      <w:pPr>
        <w:pStyle w:val="text"/>
      </w:pPr>
      <w:r w:rsidRPr="0089557A">
        <w:t>The nitrile stretching vibration is one of several useful VSE probes that have been indentified</w:t>
      </w:r>
      <w:hyperlink w:anchor="_ENREF_81" w:tooltip="Suydam, 2003 #25" w:history="1">
        <w:r w:rsidR="00364C0F" w:rsidRPr="0089557A">
          <w:fldChar w:fldCharType="begin"/>
        </w:r>
        <w:r w:rsidR="00364C0F">
          <w:instrText xml:space="preserve"> ADDIN EN.CITE &lt;EndNote&gt;&lt;Cite&gt;&lt;Author&gt;Suydam&lt;/Author&gt;&lt;Year&gt;2003&lt;/Year&gt;&lt;RecNum&gt;25&lt;/RecNum&gt;&lt;DisplayText&gt;&lt;style face="superscript"&gt;81&lt;/style&gt;&lt;/DisplayText&gt;&lt;record&gt;&lt;rec-number&gt;25&lt;/rec-number&gt;&lt;foreign-keys&gt;&lt;key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364C0F" w:rsidRPr="0089557A">
          <w:fldChar w:fldCharType="separate"/>
        </w:r>
        <w:r w:rsidR="00364C0F" w:rsidRPr="00364C0F">
          <w:rPr>
            <w:noProof/>
            <w:vertAlign w:val="superscript"/>
          </w:rPr>
          <w:t>81</w:t>
        </w:r>
        <w:r w:rsidR="00364C0F"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99" w:tooltip="Nielsen, 2011 #522" w:history="1">
        <w:r w:rsidR="00364C0F" w:rsidRPr="0089557A">
          <w:fldChar w:fldCharType="begin">
            <w:fldData xml:space="preserve">PEVuZE5vdGU+PENpdGU+PEF1dGhvcj5OaWVsc2VuPC9BdXRob3I+PFllYXI+MjAxMTwvWWVhcj48
UmVjTnVtPjUyMjwvUmVjTnVtPjxEaXNwbGF5VGV4dD48c3R5bGUgZmFjZT0ic3VwZXJzY3JpcHQi
Pjk5PC9zdHlsZT48L0Rpc3BsYXlUZXh0PjxyZWNvcmQ+PHJlYy1udW1iZXI+NTIyPC9yZWMtbnVt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rsidR="00364C0F">
          <w:instrText xml:space="preserve"> ADDIN EN.CITE </w:instrText>
        </w:r>
        <w:r w:rsidR="00364C0F">
          <w:fldChar w:fldCharType="begin">
            <w:fldData xml:space="preserve">PEVuZE5vdGU+PENpdGU+PEF1dGhvcj5OaWVsc2VuPC9BdXRob3I+PFllYXI+MjAxMTwvWWVhcj48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MjQ5LTMyNTk8L3BhZ2VzPjx2b2x1bWU+Nzk8L3ZvbHVtZT48bnVtYmVyPjEyPC9udW1iZXI+PGtl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</w:fldData>
          </w:fldChar>
        </w:r>
        <w:r w:rsidR="00364C0F">
          <w:instrText xml:space="preserve"> ADDIN EN.CITE.DATA </w:instrText>
        </w:r>
        <w:r w:rsidR="00364C0F">
          <w:fldChar w:fldCharType="end"/>
        </w:r>
        <w:r w:rsidR="00364C0F" w:rsidRPr="0089557A">
          <w:fldChar w:fldCharType="separate"/>
        </w:r>
        <w:r w:rsidR="00364C0F" w:rsidRPr="00364C0F">
          <w:rPr>
            <w:noProof/>
            <w:vertAlign w:val="superscript"/>
          </w:rPr>
          <w:t>99</w:t>
        </w:r>
        <w:r w:rsidR="00364C0F"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PjQyLCA1OCwgNzYtNzg8L3N0eWxlPjwvRGlzcGxheVRleHQ+PHJlY29yZD48cmVjLW51bWJlcj4x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364C0F">
        <w:instrText xml:space="preserve"> ADDIN EN.CITE </w:instrText>
      </w:r>
      <w:r w:rsidR="00364C0F">
        <w:fldChar w:fldCharType="begin">
          <w:fldData xml:space="preserve">PEVuZE5vdGU+PENpdGU+PEF1dGhvcj5GYWZhcm1hbjwvQXV0aG9yPjxZZWFyPjIwMDY8L1llYXI+
PFJlY051bT4xMDwvUmVjTnVtPjxEaXNwbGF5VGV4dD48c3R5bGUgZmFjZT0ic3VwZXJzY3JpcHQi
PjQyLCA1OCwgNzYtNzg8L3N0eWxlPjwvRGlzcGxheVRleHQ+PHJlY29yZD48cmVjLW51bWJlcj4x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364C0F">
        <w:instrText xml:space="preserve"> ADDIN EN.CITE.DATA </w:instrText>
      </w:r>
      <w:r w:rsidR="00364C0F">
        <w:fldChar w:fldCharType="end"/>
      </w:r>
      <w:r w:rsidRPr="0089557A">
        <w:fldChar w:fldCharType="separate"/>
      </w:r>
      <w:hyperlink w:anchor="_ENREF_42" w:tooltip="Ensign, 2011 #459" w:history="1">
        <w:r w:rsidR="00364C0F" w:rsidRPr="00364C0F">
          <w:rPr>
            <w:noProof/>
            <w:vertAlign w:val="superscript"/>
          </w:rPr>
          <w:t>42</w:t>
        </w:r>
      </w:hyperlink>
      <w:r w:rsidR="00364C0F" w:rsidRPr="00364C0F">
        <w:rPr>
          <w:noProof/>
          <w:vertAlign w:val="superscript"/>
        </w:rPr>
        <w:t xml:space="preserve">, </w:t>
      </w:r>
      <w:hyperlink w:anchor="_ENREF_58" w:tooltip="Mardia, 1975 #458" w:history="1">
        <w:r w:rsidR="00364C0F" w:rsidRPr="00364C0F">
          <w:rPr>
            <w:noProof/>
            <w:vertAlign w:val="superscript"/>
          </w:rPr>
          <w:t>58</w:t>
        </w:r>
      </w:hyperlink>
      <w:r w:rsidR="00364C0F" w:rsidRPr="00364C0F">
        <w:rPr>
          <w:noProof/>
          <w:vertAlign w:val="superscript"/>
        </w:rPr>
        <w:t xml:space="preserve">, </w:t>
      </w:r>
      <w:hyperlink w:anchor="_ENREF_76" w:tooltip="Fafarman, 2006 #10" w:history="1">
        <w:r w:rsidR="00364C0F" w:rsidRPr="00364C0F">
          <w:rPr>
            <w:noProof/>
            <w:vertAlign w:val="superscript"/>
          </w:rPr>
          <w:t>76-78</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364C0F" w:rsidRPr="0089557A">
          <w:fldChar w:fldCharType="begin"/>
        </w:r>
        <w:r w:rsidR="00364C0F">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364C0F" w:rsidRPr="0089557A">
          <w:fldChar w:fldCharType="separate"/>
        </w:r>
        <w:r w:rsidR="00364C0F" w:rsidRPr="00A3644E">
          <w:rPr>
            <w:noProof/>
            <w:vertAlign w:val="superscript"/>
          </w:rPr>
          <w:t>35</w:t>
        </w:r>
        <w:r w:rsidR="00364C0F"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364C0F" w:rsidRPr="0089557A">
          <w:fldChar w:fldCharType="begin"/>
        </w:r>
        <w:r w:rsidR="00364C0F">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364C0F" w:rsidRPr="0089557A">
          <w:fldChar w:fldCharType="separate"/>
        </w:r>
        <w:r w:rsidR="00364C0F" w:rsidRPr="00A3644E">
          <w:rPr>
            <w:noProof/>
            <w:vertAlign w:val="superscript"/>
          </w:rPr>
          <w:t>8</w:t>
        </w:r>
        <w:r w:rsidR="00364C0F"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77777777"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C50827">
        <w:t xml:space="preserve">Figure </w:t>
      </w:r>
      <w:r w:rsidR="00C50827">
        <w:rPr>
          <w:noProof/>
        </w:rPr>
        <w:t>4</w:t>
      </w:r>
      <w:r w:rsidR="00C50827">
        <w:noBreakHyphen/>
      </w:r>
      <w:r w:rsidR="00C50827">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364C0F" w:rsidRPr="0089557A">
          <w:fldChar w:fldCharType="begin"/>
        </w:r>
        <w:r w:rsidR="00364C0F">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364C0F" w:rsidRPr="0089557A">
          <w:fldChar w:fldCharType="separate"/>
        </w:r>
        <w:r w:rsidR="00364C0F" w:rsidRPr="00A3644E">
          <w:rPr>
            <w:noProof/>
            <w:vertAlign w:val="superscript"/>
          </w:rPr>
          <w:t>35</w:t>
        </w:r>
        <w:r w:rsidR="00364C0F"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364C0F" w:rsidRPr="0089557A">
          <w:fldChar w:fldCharType="begin"/>
        </w:r>
        <w:r w:rsidR="00364C0F">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364C0F" w:rsidRPr="0089557A">
          <w:fldChar w:fldCharType="separate"/>
        </w:r>
        <w:r w:rsidR="00364C0F" w:rsidRPr="00A3644E">
          <w:rPr>
            <w:noProof/>
            <w:vertAlign w:val="superscript"/>
          </w:rPr>
          <w:t>8</w:t>
        </w:r>
        <w:r w:rsidR="00364C0F"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364C0F" w:rsidRPr="0089557A">
          <w:fldChar w:fldCharType="begin"/>
        </w:r>
        <w:r w:rsidR="00364C0F">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364C0F" w:rsidRPr="0089557A">
          <w:fldChar w:fldCharType="separate"/>
        </w:r>
        <w:r w:rsidR="00364C0F" w:rsidRPr="00A3644E">
          <w:rPr>
            <w:noProof/>
            <w:vertAlign w:val="superscript"/>
          </w:rPr>
          <w:t>38</w:t>
        </w:r>
        <w:r w:rsidR="00364C0F" w:rsidRPr="0089557A">
          <w:fldChar w:fldCharType="end"/>
        </w:r>
      </w:hyperlink>
      <w:r w:rsidRPr="0089557A">
        <w:t xml:space="preserve"> and 1GUA</w:t>
      </w:r>
      <w:hyperlink w:anchor="_ENREF_39" w:tooltip="Nassar, 1995 #43" w:history="1">
        <w:r w:rsidR="00364C0F"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364C0F">
          <w:instrText xml:space="preserve"> ADDIN EN.CITE </w:instrText>
        </w:r>
        <w:r w:rsidR="00364C0F">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364C0F">
          <w:instrText xml:space="preserve"> ADDIN EN.CITE.DATA </w:instrText>
        </w:r>
        <w:r w:rsidR="00364C0F">
          <w:fldChar w:fldCharType="end"/>
        </w:r>
        <w:r w:rsidR="00364C0F" w:rsidRPr="0089557A">
          <w:fldChar w:fldCharType="separate"/>
        </w:r>
        <w:r w:rsidR="00364C0F" w:rsidRPr="00A3644E">
          <w:rPr>
            <w:noProof/>
            <w:vertAlign w:val="superscript"/>
          </w:rPr>
          <w:t>39</w:t>
        </w:r>
        <w:r w:rsidR="00364C0F"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4" w:name="_Toc297815420"/>
      <w:bookmarkStart w:id="135" w:name="_Toc299021918"/>
      <w:r>
        <w:t>Results</w:t>
      </w:r>
      <w:bookmarkEnd w:id="134"/>
      <w:bookmarkEnd w:id="135"/>
    </w:p>
    <w:p w14:paraId="1DE7304F" w14:textId="77777777" w:rsidR="00510547" w:rsidRDefault="008D7911" w:rsidP="008D7911">
      <w:pPr>
        <w:pStyle w:val="Heading4"/>
      </w:pPr>
      <w:r>
        <w:t xml:space="preserve"> </w:t>
      </w:r>
      <w:bookmarkStart w:id="136" w:name="_Toc299021919"/>
      <w:r w:rsidR="00510547">
        <w:t>Dissociation Constant Measurements</w:t>
      </w:r>
      <w:bookmarkEnd w:id="136"/>
    </w:p>
    <w:p w14:paraId="49350869" w14:textId="77777777"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C50827">
        <w:t xml:space="preserve">Table </w:t>
      </w:r>
      <w:r w:rsidR="00C50827">
        <w:rPr>
          <w:noProof/>
        </w:rPr>
        <w:t>4</w:t>
      </w:r>
      <w:r w:rsidR="00C50827">
        <w:noBreakHyphen/>
      </w:r>
      <w:r w:rsidR="00C50827">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Ij4zNSwgOTMsIDk0PC9zdHlsZT48L0Rpc3BsYXlUZXh0PjxyZWNvcmQ+PHJlYy1udW1iZXI+MzYw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364C0F">
        <w:instrText xml:space="preserve"> ADDIN EN.CITE </w:instrText>
      </w:r>
      <w:r w:rsidR="00364C0F">
        <w:fldChar w:fldCharType="begin">
          <w:fldData xml:space="preserve">PEVuZE5vdGU+PENpdGU+PEF1dGhvcj5TdGFmZm9yZDwvQXV0aG9yPjxZZWFyPjIwMTA8L1llYXI+
PFJlY051bT4zNjA8L1JlY051bT48RGlzcGxheVRleHQ+PHN0eWxlIGZhY2U9InN1cGVyc2NyaXB0
Ij4zNSwgOTMsIDk0PC9zdHlsZT48L0Rpc3BsYXlUZXh0PjxyZWNvcmQ+PHJlYy1udW1iZXI+MzYw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364C0F">
        <w:instrText xml:space="preserve"> ADDIN EN.CITE.DATA </w:instrText>
      </w:r>
      <w:r w:rsidR="00364C0F">
        <w:fldChar w:fldCharType="end"/>
      </w:r>
      <w:r>
        <w:fldChar w:fldCharType="separate"/>
      </w:r>
      <w:hyperlink w:anchor="_ENREF_35" w:tooltip="Stafford, 2010 #360" w:history="1">
        <w:r w:rsidR="00364C0F" w:rsidRPr="00364C0F">
          <w:rPr>
            <w:noProof/>
            <w:vertAlign w:val="superscript"/>
          </w:rPr>
          <w:t>35</w:t>
        </w:r>
      </w:hyperlink>
      <w:r w:rsidR="00364C0F" w:rsidRPr="00364C0F">
        <w:rPr>
          <w:noProof/>
          <w:vertAlign w:val="superscript"/>
        </w:rPr>
        <w:t xml:space="preserve">, </w:t>
      </w:r>
      <w:hyperlink w:anchor="_ENREF_93" w:tooltip="Herrmann, 1996 #46" w:history="1">
        <w:r w:rsidR="00364C0F" w:rsidRPr="00364C0F">
          <w:rPr>
            <w:noProof/>
            <w:vertAlign w:val="superscript"/>
          </w:rPr>
          <w:t>93</w:t>
        </w:r>
      </w:hyperlink>
      <w:r w:rsidR="00364C0F" w:rsidRPr="00364C0F">
        <w:rPr>
          <w:noProof/>
          <w:vertAlign w:val="superscript"/>
        </w:rPr>
        <w:t xml:space="preserve">, </w:t>
      </w:r>
      <w:hyperlink w:anchor="_ENREF_94" w:tooltip="Nassar, 1996 #42" w:history="1">
        <w:r w:rsidR="00364C0F" w:rsidRPr="00364C0F">
          <w:rPr>
            <w:noProof/>
            <w:vertAlign w:val="superscript"/>
          </w:rPr>
          <w:t>94</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C50827">
        <w:t xml:space="preserve">Table </w:t>
      </w:r>
      <w:r w:rsidR="00C50827">
        <w:rPr>
          <w:noProof/>
        </w:rPr>
        <w:t>4</w:t>
      </w:r>
      <w:r w:rsidR="00C50827">
        <w:noBreakHyphen/>
      </w:r>
      <w:r w:rsidR="00C50827">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C50827">
        <w:t xml:space="preserve">Table </w:t>
      </w:r>
      <w:r w:rsidR="00C50827">
        <w:rPr>
          <w:noProof/>
        </w:rPr>
        <w:t>4</w:t>
      </w:r>
      <w:r w:rsidR="00C50827">
        <w:noBreakHyphen/>
      </w:r>
      <w:r w:rsidR="00C50827">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364C0F">
          <w:fldChar w:fldCharType="begin"/>
        </w:r>
        <w:r w:rsidR="00364C0F">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364C0F">
          <w:fldChar w:fldCharType="separate"/>
        </w:r>
        <w:r w:rsidR="00364C0F" w:rsidRPr="00A3644E">
          <w:rPr>
            <w:noProof/>
            <w:vertAlign w:val="superscript"/>
          </w:rPr>
          <w:t>35</w:t>
        </w:r>
        <w:r w:rsidR="00364C0F">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C50827">
        <w:t xml:space="preserve">Table </w:t>
      </w:r>
      <w:r w:rsidR="00C50827">
        <w:rPr>
          <w:noProof/>
        </w:rPr>
        <w:t>4</w:t>
      </w:r>
      <w:r w:rsidR="00C50827">
        <w:noBreakHyphen/>
      </w:r>
      <w:r w:rsidR="00C50827">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7" w:name="_Toc299021920"/>
      <w:r w:rsidR="00510547">
        <w:t>Molecular Dynamics Simulations</w:t>
      </w:r>
      <w:bookmarkEnd w:id="137"/>
    </w:p>
    <w:p w14:paraId="6963CD01" w14:textId="77777777"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364C0F" w:rsidRPr="00A3644E">
          <w:rPr>
            <w:noProof/>
            <w:vertAlign w:val="superscript"/>
          </w:rPr>
          <w:t>38</w:t>
        </w:r>
      </w:hyperlink>
      <w:r w:rsidR="00A3644E" w:rsidRPr="00A3644E">
        <w:rPr>
          <w:noProof/>
          <w:vertAlign w:val="superscript"/>
        </w:rPr>
        <w:t xml:space="preserve">, </w:t>
      </w:r>
      <w:hyperlink w:anchor="_ENREF_39" w:tooltip="Nassar, 1995 #43" w:history="1">
        <w:r w:rsidR="00364C0F"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C50827">
        <w:t xml:space="preserve">Figure </w:t>
      </w:r>
      <w:r w:rsidR="00C50827">
        <w:rPr>
          <w:noProof/>
        </w:rPr>
        <w:t>4</w:t>
      </w:r>
      <w:r w:rsidR="00C50827">
        <w:noBreakHyphen/>
      </w:r>
      <w:r w:rsidR="00C50827">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C50827">
        <w:t xml:space="preserve">Figure </w:t>
      </w:r>
      <w:r w:rsidR="00C50827">
        <w:rPr>
          <w:noProof/>
        </w:rPr>
        <w:t>4</w:t>
      </w:r>
      <w:r w:rsidR="00C50827">
        <w:noBreakHyphen/>
      </w:r>
      <w:r w:rsidR="00C50827">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C50827">
        <w:t xml:space="preserve">Figure </w:t>
      </w:r>
      <w:r w:rsidR="00C50827">
        <w:rPr>
          <w:noProof/>
        </w:rPr>
        <w:t>4</w:t>
      </w:r>
      <w:r w:rsidR="00C50827">
        <w:noBreakHyphen/>
      </w:r>
      <w:r w:rsidR="00C50827">
        <w:rPr>
          <w:noProof/>
        </w:rPr>
        <w:t>9</w:t>
      </w:r>
      <w:r w:rsidR="00B0743E">
        <w:fldChar w:fldCharType="end"/>
      </w:r>
      <w:r w:rsidR="00B0743E">
        <w:t>.</w:t>
      </w:r>
      <w:r>
        <w:t xml:space="preserve"> Similar to what we have seen previously</w:t>
      </w:r>
      <w:hyperlink w:anchor="_ENREF_8" w:tooltip="Ensign, 2010 #454" w:history="1">
        <w:r w:rsidR="00364C0F">
          <w:fldChar w:fldCharType="begin"/>
        </w:r>
        <w:r w:rsidR="00364C0F">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364C0F">
          <w:fldChar w:fldCharType="separate"/>
        </w:r>
        <w:r w:rsidR="00364C0F" w:rsidRPr="00A3644E">
          <w:rPr>
            <w:noProof/>
            <w:vertAlign w:val="superscript"/>
          </w:rPr>
          <w:t>8</w:t>
        </w:r>
        <w:r w:rsidR="00364C0F">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C50827">
        <w:t xml:space="preserve">Figure </w:t>
      </w:r>
      <w:r w:rsidR="00C50827">
        <w:rPr>
          <w:noProof/>
        </w:rPr>
        <w:t>4</w:t>
      </w:r>
      <w:r w:rsidR="00C50827">
        <w:noBreakHyphen/>
      </w:r>
      <w:r w:rsidR="00C50827">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C50827">
        <w:t xml:space="preserve">Figure </w:t>
      </w:r>
      <w:r w:rsidR="00C50827">
        <w:rPr>
          <w:noProof/>
        </w:rPr>
        <w:t>4</w:t>
      </w:r>
      <w:r w:rsidR="00C50827">
        <w:noBreakHyphen/>
      </w:r>
      <w:r w:rsidR="00C50827">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C50827">
        <w:t xml:space="preserve">Figure </w:t>
      </w:r>
      <w:r w:rsidR="00C50827">
        <w:rPr>
          <w:noProof/>
        </w:rPr>
        <w:t>4</w:t>
      </w:r>
      <w:r w:rsidR="00C50827">
        <w:noBreakHyphen/>
      </w:r>
      <w:r w:rsidR="00C50827">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77777777"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C50827">
        <w:t xml:space="preserve">Figure </w:t>
      </w:r>
      <w:r w:rsidR="00C50827">
        <w:rPr>
          <w:noProof/>
        </w:rPr>
        <w:t>2</w:t>
      </w:r>
      <w:r w:rsidR="00C50827">
        <w:noBreakHyphen/>
      </w:r>
      <w:r w:rsidR="00C50827">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C50827">
        <w:t xml:space="preserve">Figure </w:t>
      </w:r>
      <w:r w:rsidR="00C50827">
        <w:rPr>
          <w:noProof/>
        </w:rPr>
        <w:t>2</w:t>
      </w:r>
      <w:r w:rsidR="00C50827">
        <w:noBreakHyphen/>
      </w:r>
      <w:r w:rsidR="00C50827">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C50827">
        <w:t xml:space="preserve">Figure </w:t>
      </w:r>
      <w:r w:rsidR="00C50827">
        <w:rPr>
          <w:noProof/>
        </w:rPr>
        <w:t>4</w:t>
      </w:r>
      <w:r w:rsidR="00C50827">
        <w:noBreakHyphen/>
      </w:r>
      <w:r w:rsidR="00C50827">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C50827">
        <w:t xml:space="preserve">Figure </w:t>
      </w:r>
      <w:r w:rsidR="00C50827">
        <w:rPr>
          <w:noProof/>
        </w:rPr>
        <w:t>4</w:t>
      </w:r>
      <w:r w:rsidR="00C50827">
        <w:noBreakHyphen/>
      </w:r>
      <w:r w:rsidR="00C50827">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364C0F">
          <w:fldChar w:fldCharType="begin"/>
        </w:r>
        <w:r w:rsidR="00364C0F">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364C0F">
          <w:fldChar w:fldCharType="separate"/>
        </w:r>
        <w:r w:rsidR="00364C0F" w:rsidRPr="00A3644E">
          <w:rPr>
            <w:noProof/>
            <w:vertAlign w:val="superscript"/>
          </w:rPr>
          <w:t>8</w:t>
        </w:r>
        <w:r w:rsidR="00364C0F">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C50827">
        <w:t xml:space="preserve">Figure </w:t>
      </w:r>
      <w:r w:rsidR="00C50827">
        <w:rPr>
          <w:noProof/>
        </w:rPr>
        <w:t>4</w:t>
      </w:r>
      <w:r w:rsidR="00C50827">
        <w:noBreakHyphen/>
      </w:r>
      <w:r w:rsidR="00C50827">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C50827">
        <w:t xml:space="preserve">Figure </w:t>
      </w:r>
      <w:r w:rsidR="00C50827">
        <w:rPr>
          <w:noProof/>
        </w:rPr>
        <w:t>4</w:t>
      </w:r>
      <w:r w:rsidR="00C50827">
        <w:noBreakHyphen/>
      </w:r>
      <w:r w:rsidR="00C50827">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C50827">
        <w:t xml:space="preserve">Figure </w:t>
      </w:r>
      <w:r w:rsidR="00C50827">
        <w:rPr>
          <w:noProof/>
        </w:rPr>
        <w:t>4</w:t>
      </w:r>
      <w:r w:rsidR="00C50827">
        <w:noBreakHyphen/>
      </w:r>
      <w:r w:rsidR="00C50827">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C50827">
        <w:t xml:space="preserve">Figure </w:t>
      </w:r>
      <w:r w:rsidR="00C50827">
        <w:rPr>
          <w:noProof/>
        </w:rPr>
        <w:t>4</w:t>
      </w:r>
      <w:r w:rsidR="00C50827">
        <w:noBreakHyphen/>
      </w:r>
      <w:r w:rsidR="00C50827">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C50827">
        <w:t xml:space="preserve">Figure </w:t>
      </w:r>
      <w:r w:rsidR="00C50827">
        <w:rPr>
          <w:noProof/>
        </w:rPr>
        <w:t>4</w:t>
      </w:r>
      <w:r w:rsidR="00C50827">
        <w:noBreakHyphen/>
      </w:r>
      <w:r w:rsidR="00C50827">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C50827">
        <w:t xml:space="preserve">Figure </w:t>
      </w:r>
      <w:r w:rsidR="00C50827">
        <w:rPr>
          <w:noProof/>
        </w:rPr>
        <w:t>4</w:t>
      </w:r>
      <w:r w:rsidR="00C50827">
        <w:noBreakHyphen/>
      </w:r>
      <w:r w:rsidR="00C50827">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359EED7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8" w:name="_Toc299021921"/>
      <w:r>
        <w:t>VSE Spectroscopy of the Docked Protein-Protein Complex</w:t>
      </w:r>
      <w:bookmarkEnd w:id="138"/>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77777777"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364C0F">
          <w:fldChar w:fldCharType="begin"/>
        </w:r>
        <w:r w:rsidR="00364C0F">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364C0F">
          <w:fldChar w:fldCharType="separate"/>
        </w:r>
        <w:r w:rsidR="00364C0F" w:rsidRPr="00A3644E">
          <w:rPr>
            <w:noProof/>
            <w:vertAlign w:val="superscript"/>
          </w:rPr>
          <w:t>35</w:t>
        </w:r>
        <w:r w:rsidR="00364C0F">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C50827">
          <w:t xml:space="preserve">Figure </w:t>
        </w:r>
        <w:r w:rsidR="00C50827">
          <w:rPr>
            <w:noProof/>
          </w:rPr>
          <w:t>4</w:t>
        </w:r>
        <w:r w:rsidR="00C50827">
          <w:noBreakHyphen/>
        </w:r>
        <w:r w:rsidR="00C50827">
          <w:rPr>
            <w:noProof/>
          </w:rPr>
          <w:t>4</w:t>
        </w:r>
      </w:fldSimple>
      <w:r>
        <w:t>A)</w:t>
      </w:r>
      <w:hyperlink w:anchor="_ENREF_8" w:tooltip="Ensign, 2010 #454" w:history="1">
        <w:r w:rsidR="00364C0F">
          <w:fldChar w:fldCharType="begin"/>
        </w:r>
        <w:r w:rsidR="00364C0F">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364C0F">
          <w:fldChar w:fldCharType="separate"/>
        </w:r>
        <w:r w:rsidR="00364C0F" w:rsidRPr="00A3644E">
          <w:rPr>
            <w:noProof/>
            <w:vertAlign w:val="superscript"/>
          </w:rPr>
          <w:t>8</w:t>
        </w:r>
        <w:r w:rsidR="00364C0F">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C50827">
        <w:t xml:space="preserve">Figure </w:t>
      </w:r>
      <w:r w:rsidR="00C50827">
        <w:rPr>
          <w:noProof/>
        </w:rPr>
        <w:t>4</w:t>
      </w:r>
      <w:r w:rsidR="00C50827">
        <w:noBreakHyphen/>
      </w:r>
      <w:r w:rsidR="00C50827">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77777777" w:rsidR="008B1AB4" w:rsidRPr="00754828" w:rsidRDefault="008B1AB4" w:rsidP="008B1AB4">
      <w:pPr>
        <w:pStyle w:val="text"/>
      </w:pPr>
      <w:r>
        <w:t xml:space="preserve">An example of the VSE data collected here is shown in </w:t>
      </w:r>
      <w:fldSimple w:instr=" REF _Ref298601377 ">
        <w:r w:rsidR="00C50827">
          <w:t xml:space="preserve">Figure </w:t>
        </w:r>
        <w:r w:rsidR="00C50827">
          <w:rPr>
            <w:noProof/>
          </w:rPr>
          <w:t>4</w:t>
        </w:r>
        <w:r w:rsidR="00C50827">
          <w:noBreakHyphen/>
        </w:r>
        <w:r w:rsidR="00C50827">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364C0F">
          <w:fldChar w:fldCharType="begin"/>
        </w:r>
        <w:r w:rsidR="00364C0F">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364C0F">
          <w:fldChar w:fldCharType="separate"/>
        </w:r>
        <w:r w:rsidR="00364C0F" w:rsidRPr="00A3644E">
          <w:rPr>
            <w:noProof/>
            <w:vertAlign w:val="superscript"/>
          </w:rPr>
          <w:t>35</w:t>
        </w:r>
        <w:r w:rsidR="00364C0F">
          <w:fldChar w:fldCharType="end"/>
        </w:r>
      </w:hyperlink>
      <w:r>
        <w:t xml:space="preserve">.  When docked with Rap E30D,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However, when docked with the double mutant, Rap E30D/K31E,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77777777"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C50827">
          <w:t xml:space="preserve">Table </w:t>
        </w:r>
        <w:r w:rsidR="00C50827">
          <w:rPr>
            <w:noProof/>
          </w:rPr>
          <w:t>4</w:t>
        </w:r>
        <w:r w:rsidR="00C50827">
          <w:noBreakHyphen/>
        </w:r>
        <w:r w:rsidR="00C50827">
          <w:rPr>
            <w:noProof/>
          </w:rPr>
          <w:t>2</w:t>
        </w:r>
      </w:fldSimple>
      <w:r w:rsidR="00616D0D">
        <w:t xml:space="preserve"> </w:t>
      </w:r>
      <w:r>
        <w:t xml:space="preserve">and </w:t>
      </w:r>
      <w:fldSimple w:instr=" REF _Ref298601454 ">
        <w:r w:rsidR="00C50827">
          <w:t xml:space="preserve">Figure </w:t>
        </w:r>
        <w:r w:rsidR="00C50827">
          <w:rPr>
            <w:noProof/>
          </w:rPr>
          <w:t>4</w:t>
        </w:r>
        <w:r w:rsidR="00C50827">
          <w:noBreakHyphen/>
        </w:r>
        <w:r w:rsidR="00C50827">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364C0F">
          <w:fldChar w:fldCharType="begin"/>
        </w:r>
        <w:r w:rsidR="00364C0F">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364C0F">
          <w:fldChar w:fldCharType="separate"/>
        </w:r>
        <w:r w:rsidR="00364C0F" w:rsidRPr="00A3644E">
          <w:rPr>
            <w:noProof/>
            <w:vertAlign w:val="superscript"/>
          </w:rPr>
          <w:t>35</w:t>
        </w:r>
        <w:r w:rsidR="00364C0F">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6830C7">
        <w:rPr>
          <w:position w:val="-4"/>
        </w:rPr>
        <w:pict w14:anchorId="76EABA02">
          <v:shape id="_x0000_i1096" type="#_x0000_t75" style="width:19pt;height:13pt">
            <v:imagedata r:id="rId85" o:title=""/>
          </v:shape>
        </w:pict>
      </w:r>
      <w:r w:rsidR="001D7565">
        <w:t xml:space="preserve"> determined from equation </w:t>
      </w:r>
      <w:r w:rsidR="00F80AEC">
        <w:fldChar w:fldCharType="begin"/>
      </w:r>
      <w:r w:rsidR="00F80AEC">
        <w:instrText xml:space="preserve"> GOTOBUTTON ZEqnNum206165  \* MERGEFORMAT </w:instrText>
      </w:r>
      <w:fldSimple w:instr=" REF ZEqnNum206165 \* Charformat \! \* MERGEFORMAT ">
        <w:r w:rsidR="00C50827">
          <w:instrText>(3-14)</w:instrText>
        </w:r>
      </w:fldSimple>
      <w:r w:rsidR="00F80AEC">
        <w:fldChar w:fldCharType="end"/>
      </w:r>
      <w:r>
        <w:t xml:space="preserve"> are reported in</w:t>
      </w:r>
      <w:r w:rsidR="006B66A6">
        <w:t xml:space="preserve"> </w:t>
      </w:r>
      <w:fldSimple w:instr=" REF _Ref298601843 ">
        <w:r w:rsidR="00C50827">
          <w:t xml:space="preserve">Table </w:t>
        </w:r>
        <w:r w:rsidR="00C50827">
          <w:rPr>
            <w:noProof/>
          </w:rPr>
          <w:t>4</w:t>
        </w:r>
        <w:r w:rsidR="00C50827">
          <w:noBreakHyphen/>
        </w:r>
        <w:r w:rsidR="00C50827">
          <w:rPr>
            <w:noProof/>
          </w:rPr>
          <w:t>2</w:t>
        </w:r>
      </w:fldSimple>
      <w:r>
        <w:t xml:space="preserve">.   </w:t>
      </w:r>
    </w:p>
    <w:p w14:paraId="40826966" w14:textId="77777777"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C50827">
          <w:t xml:space="preserve">Figure </w:t>
        </w:r>
        <w:r w:rsidR="00C50827">
          <w:rPr>
            <w:noProof/>
          </w:rPr>
          <w:t>4</w:t>
        </w:r>
        <w:r w:rsidR="00C50827">
          <w:noBreakHyphen/>
        </w:r>
        <w:r w:rsidR="00C50827">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364C0F">
          <w:fldChar w:fldCharType="begin"/>
        </w:r>
        <w:r w:rsidR="00364C0F">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364C0F">
          <w:fldChar w:fldCharType="separate"/>
        </w:r>
        <w:r w:rsidR="00364C0F" w:rsidRPr="00A3644E">
          <w:rPr>
            <w:noProof/>
            <w:vertAlign w:val="superscript"/>
          </w:rPr>
          <w:t>8</w:t>
        </w:r>
        <w:r w:rsidR="00364C0F">
          <w:fldChar w:fldCharType="end"/>
        </w:r>
      </w:hyperlink>
      <w:r>
        <w:t xml:space="preserve">.  This effect is currently being investigated in our laboratory and will be described in a future report. </w:t>
      </w:r>
    </w:p>
    <w:p w14:paraId="66124F03"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C50827">
          <w:t xml:space="preserve">Figure </w:t>
        </w:r>
        <w:r w:rsidR="00C50827">
          <w:rPr>
            <w:noProof/>
          </w:rPr>
          <w:t>4</w:t>
        </w:r>
        <w:r w:rsidR="00C50827">
          <w:noBreakHyphen/>
        </w:r>
        <w:r w:rsidR="00C50827">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C50827">
          <w:t xml:space="preserve">Table </w:t>
        </w:r>
        <w:r w:rsidR="00C50827">
          <w:rPr>
            <w:noProof/>
          </w:rPr>
          <w:t>4</w:t>
        </w:r>
        <w:r w:rsidR="00C50827">
          <w:noBreakHyphen/>
        </w:r>
        <w:r w:rsidR="00C50827">
          <w:rPr>
            <w:noProof/>
          </w:rPr>
          <w:t>2</w:t>
        </w:r>
      </w:fldSimple>
      <w:r w:rsidR="006B66A6">
        <w:t xml:space="preserve"> </w:t>
      </w:r>
      <w:r>
        <w:t xml:space="preserve">and </w:t>
      </w:r>
      <w:fldSimple w:instr=" REF _Ref298601454 ">
        <w:r w:rsidR="00C50827">
          <w:t xml:space="preserve">Figure </w:t>
        </w:r>
        <w:r w:rsidR="00C50827">
          <w:rPr>
            <w:noProof/>
          </w:rPr>
          <w:t>4</w:t>
        </w:r>
        <w:r w:rsidR="00C50827">
          <w:noBreakHyphen/>
        </w:r>
        <w:r w:rsidR="00C50827">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The behavior of the double mutant Rap E30D/K31E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023F5C4B"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77777777"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364C0F">
          <w:fldChar w:fldCharType="begin"/>
        </w:r>
        <w:r w:rsidR="00364C0F">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364C0F">
          <w:fldChar w:fldCharType="separate"/>
        </w:r>
        <w:r w:rsidR="00364C0F" w:rsidRPr="00A3644E">
          <w:rPr>
            <w:noProof/>
            <w:vertAlign w:val="superscript"/>
          </w:rPr>
          <w:t>35</w:t>
        </w:r>
        <w:r w:rsidR="00364C0F">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364C0F">
          <w:fldChar w:fldCharType="begin"/>
        </w:r>
        <w:r w:rsidR="00364C0F">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364C0F">
          <w:fldChar w:fldCharType="separate"/>
        </w:r>
        <w:r w:rsidR="00364C0F" w:rsidRPr="00A3644E">
          <w:rPr>
            <w:noProof/>
            <w:vertAlign w:val="superscript"/>
          </w:rPr>
          <w:t>8</w:t>
        </w:r>
        <w:r w:rsidR="00364C0F">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C50827">
          <w:t xml:space="preserve">Table </w:t>
        </w:r>
        <w:r w:rsidR="00C50827">
          <w:rPr>
            <w:noProof/>
          </w:rPr>
          <w:t>4</w:t>
        </w:r>
        <w:r w:rsidR="00C50827">
          <w:noBreakHyphen/>
        </w:r>
        <w:r w:rsidR="00C50827">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29AD9B20"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39" w:name="_Toc297815421"/>
      <w:bookmarkStart w:id="140" w:name="_Toc299021922"/>
      <w:r>
        <w:t>Discussion</w:t>
      </w:r>
      <w:bookmarkEnd w:id="139"/>
      <w:bookmarkEnd w:id="140"/>
    </w:p>
    <w:p w14:paraId="1661E652"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6830C7">
        <w:pict w14:anchorId="25EED51D">
          <v:shape id="_x0000_i1097" type="#_x0000_t75" style="width:442pt;height:317pt">
            <v:imagedata r:id="rId86" o:title=""/>
          </v:shape>
        </w:pict>
      </w:r>
    </w:p>
    <w:p w14:paraId="424C4302" w14:textId="77777777" w:rsidR="002464C9" w:rsidRDefault="002464C9" w:rsidP="00E47417">
      <w:pPr>
        <w:jc w:val="center"/>
      </w:pPr>
    </w:p>
    <w:p w14:paraId="02B37720" w14:textId="5F08FE2F" w:rsidR="0076241F" w:rsidRDefault="0076241F" w:rsidP="0076241F">
      <w:pPr>
        <w:pStyle w:val="Heading8"/>
      </w:pPr>
      <w:bookmarkStart w:id="141" w:name="_Ref298578479"/>
      <w:bookmarkStart w:id="142" w:name="_Toc299021973"/>
      <w:r>
        <w:t xml:space="preserve">Figure </w:t>
      </w:r>
      <w:fldSimple w:instr=" STYLEREF 2 \s ">
        <w:r w:rsidR="00C50827">
          <w:rPr>
            <w:noProof/>
          </w:rPr>
          <w:t>4</w:t>
        </w:r>
      </w:fldSimple>
      <w:r w:rsidR="00BD42D9">
        <w:noBreakHyphen/>
      </w:r>
      <w:fldSimple w:instr=" SEQ Figure \* ARABIC \s 2 ">
        <w:r w:rsidR="00C50827">
          <w:rPr>
            <w:noProof/>
          </w:rPr>
          <w:t>1</w:t>
        </w:r>
      </w:fldSimple>
      <w:bookmarkEnd w:id="141"/>
      <w:r>
        <w:t>: Rap-Ral Interface and Mutation Locations</w:t>
      </w:r>
      <w:bookmarkEnd w:id="142"/>
    </w:p>
    <w:p w14:paraId="39EDC078" w14:textId="77777777"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364C0F">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364C0F">
          <w:instrText xml:space="preserve"> ADDIN EN.CITE </w:instrText>
        </w:r>
        <w:r w:rsidR="00364C0F">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364C0F">
          <w:instrText xml:space="preserve"> ADDIN EN.CITE.DATA </w:instrText>
        </w:r>
        <w:r w:rsidR="00364C0F">
          <w:fldChar w:fldCharType="end"/>
        </w:r>
        <w:r w:rsidR="00364C0F">
          <w:fldChar w:fldCharType="separate"/>
        </w:r>
        <w:r w:rsidR="00364C0F" w:rsidRPr="00A3644E">
          <w:rPr>
            <w:noProof/>
            <w:vertAlign w:val="superscript"/>
          </w:rPr>
          <w:t>39</w:t>
        </w:r>
        <w:r w:rsidR="00364C0F">
          <w:fldChar w:fldCharType="end"/>
        </w:r>
      </w:hyperlink>
      <w:r>
        <w:t xml:space="preserve"> (containing the mutations E30D/K31E) to Ras docked with Ral from 1LFD</w:t>
      </w:r>
      <w:hyperlink w:anchor="_ENREF_37" w:tooltip="Geyer, 1997 #40" w:history="1">
        <w:r w:rsidR="00364C0F">
          <w:fldChar w:fldCharType="begin"/>
        </w:r>
        <w:r w:rsidR="00364C0F">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364C0F">
          <w:fldChar w:fldCharType="separate"/>
        </w:r>
        <w:r w:rsidR="00364C0F" w:rsidRPr="00A3644E">
          <w:rPr>
            <w:noProof/>
            <w:vertAlign w:val="superscript"/>
          </w:rPr>
          <w:t>37</w:t>
        </w:r>
        <w:r w:rsidR="00364C0F">
          <w:fldChar w:fldCharType="end"/>
        </w:r>
      </w:hyperlink>
      <w:r>
        <w:t xml:space="preserve">. </w:t>
      </w:r>
      <w:r w:rsidR="002464C9">
        <w:br w:type="page"/>
      </w:r>
      <w:r w:rsidR="006830C7">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7" o:title="" croptop="-77f" cropbottom="-101f"/>
            <o:lock v:ext="edit" aspectratio="f"/>
          </v:shape>
        </w:pict>
      </w:r>
    </w:p>
    <w:p w14:paraId="70FD9E20" w14:textId="200EDAC8" w:rsidR="000C1800" w:rsidRDefault="000C1800" w:rsidP="000C1800">
      <w:pPr>
        <w:pStyle w:val="Heading8"/>
      </w:pPr>
      <w:bookmarkStart w:id="143" w:name="_Ref298601377"/>
      <w:bookmarkStart w:id="144" w:name="_Toc299021974"/>
      <w:r>
        <w:t xml:space="preserve">Figure </w:t>
      </w:r>
      <w:fldSimple w:instr=" STYLEREF 2 \s ">
        <w:r w:rsidR="00C50827">
          <w:rPr>
            <w:noProof/>
          </w:rPr>
          <w:t>4</w:t>
        </w:r>
      </w:fldSimple>
      <w:r w:rsidR="00BD42D9">
        <w:noBreakHyphen/>
      </w:r>
      <w:fldSimple w:instr=" SEQ Figure \* ARABIC \s 2 ">
        <w:r w:rsidR="00C50827">
          <w:rPr>
            <w:noProof/>
          </w:rPr>
          <w:t>2</w:t>
        </w:r>
      </w:fldSimple>
      <w:bookmarkEnd w:id="143"/>
      <w:r>
        <w:t>: Representative Thiocyanate-labeled Protein Spectra</w:t>
      </w:r>
      <w:bookmarkEnd w:id="144"/>
    </w:p>
    <w:p w14:paraId="4CA81CFF"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6830C7">
        <w:pict w14:anchorId="04811C11">
          <v:shape id="_x0000_i1099" type="#_x0000_t75" style="width:468pt;height:397pt">
            <v:imagedata r:id="rId88" o:title="110920 histogram"/>
          </v:shape>
        </w:pict>
      </w:r>
    </w:p>
    <w:p w14:paraId="686D47B6" w14:textId="68E1DFE4" w:rsidR="00A841AF" w:rsidRDefault="00A841AF" w:rsidP="00A841AF">
      <w:pPr>
        <w:pStyle w:val="Heading8"/>
      </w:pPr>
      <w:bookmarkStart w:id="145" w:name="_Ref298601454"/>
      <w:bookmarkStart w:id="146" w:name="_Toc299021975"/>
      <w:r>
        <w:t xml:space="preserve">Figure </w:t>
      </w:r>
      <w:fldSimple w:instr=" STYLEREF 2 \s ">
        <w:r w:rsidR="00C50827">
          <w:rPr>
            <w:noProof/>
          </w:rPr>
          <w:t>4</w:t>
        </w:r>
      </w:fldSimple>
      <w:r w:rsidR="00BD42D9">
        <w:noBreakHyphen/>
      </w:r>
      <w:fldSimple w:instr=" SEQ Figure \* ARABIC \s 2 ">
        <w:r w:rsidR="00C50827">
          <w:rPr>
            <w:noProof/>
          </w:rPr>
          <w:t>3</w:t>
        </w:r>
      </w:fldSimple>
      <w:bookmarkEnd w:id="145"/>
      <w:r>
        <w:t>: Change in Absorption Energy of Thiocyanate Probes Relative to Rap E30/K31</w:t>
      </w:r>
      <w:bookmarkEnd w:id="146"/>
    </w:p>
    <w:p w14:paraId="43651298"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C50827">
          <w:t xml:space="preserve">Table </w:t>
        </w:r>
        <w:r w:rsidR="00C50827">
          <w:rPr>
            <w:noProof/>
          </w:rPr>
          <w:t>4</w:t>
        </w:r>
        <w:r w:rsidR="00C50827">
          <w:noBreakHyphen/>
        </w:r>
        <w:r w:rsidR="00C50827">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6830C7">
        <w:pict w14:anchorId="681E7BAF">
          <v:shape id="_x0000_i1100" type="#_x0000_t75" style="width:468pt;height:352pt">
            <v:imagedata r:id="rId89" o:title="120319 scn angle figure" cropbottom="27406f"/>
          </v:shape>
        </w:pict>
      </w:r>
    </w:p>
    <w:p w14:paraId="17872644" w14:textId="49365140" w:rsidR="00E47417" w:rsidRDefault="00E47417" w:rsidP="00E47417">
      <w:pPr>
        <w:pStyle w:val="Heading8"/>
      </w:pPr>
      <w:bookmarkStart w:id="147" w:name="_Ref298511853"/>
      <w:bookmarkStart w:id="148" w:name="_Toc299021976"/>
      <w:r>
        <w:t xml:space="preserve">Figure </w:t>
      </w:r>
      <w:fldSimple w:instr=" STYLEREF 2 \s ">
        <w:r w:rsidR="00C50827">
          <w:rPr>
            <w:noProof/>
          </w:rPr>
          <w:t>4</w:t>
        </w:r>
      </w:fldSimple>
      <w:r w:rsidR="00BD42D9">
        <w:noBreakHyphen/>
      </w:r>
      <w:fldSimple w:instr=" SEQ Figure \* ARABIC \s 2 ">
        <w:r w:rsidR="00C50827">
          <w:rPr>
            <w:noProof/>
          </w:rPr>
          <w:t>4</w:t>
        </w:r>
      </w:fldSimple>
      <w:bookmarkEnd w:id="147"/>
      <w:r>
        <w:t>: Azimuthal and Polar Angles of Simulated CNC Probes</w:t>
      </w:r>
      <w:bookmarkEnd w:id="148"/>
    </w:p>
    <w:p w14:paraId="36D3B866"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C50827">
        <w:t xml:space="preserve">Figure </w:t>
      </w:r>
      <w:r w:rsidR="00C50827">
        <w:rPr>
          <w:noProof/>
        </w:rPr>
        <w:t>2</w:t>
      </w:r>
      <w:r w:rsidR="00C50827">
        <w:noBreakHyphen/>
      </w:r>
      <w:r w:rsidR="00C50827">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C50827">
          <w:instrText>(2-12)</w:instrText>
        </w:r>
      </w:fldSimple>
      <w:r w:rsidR="0016222E">
        <w:fldChar w:fldCharType="end"/>
      </w:r>
      <w:r>
        <w:t>***S6.</w:t>
      </w:r>
    </w:p>
    <w:p w14:paraId="7355F5A5" w14:textId="77777777" w:rsidR="002B6BBB" w:rsidRDefault="002B6BBB" w:rsidP="00D16DD3">
      <w:pPr>
        <w:jc w:val="center"/>
      </w:pPr>
      <w:r>
        <w:br w:type="page"/>
      </w:r>
      <w:r w:rsidR="006830C7">
        <w:pict w14:anchorId="747BDBA9">
          <v:shape id="_x0000_i1101" type="#_x0000_t75" style="width:293pt;height:434pt">
            <v:imagedata r:id="rId90" o:title=""/>
          </v:shape>
        </w:pict>
      </w:r>
    </w:p>
    <w:p w14:paraId="43BDBDEB" w14:textId="04E77524" w:rsidR="007E56EF" w:rsidRDefault="007E56EF" w:rsidP="007E56EF">
      <w:pPr>
        <w:pStyle w:val="Heading8"/>
      </w:pPr>
      <w:bookmarkStart w:id="149" w:name="_Ref298511603"/>
      <w:bookmarkStart w:id="150" w:name="_Toc299021977"/>
      <w:r>
        <w:t xml:space="preserve">Figure </w:t>
      </w:r>
      <w:fldSimple w:instr=" STYLEREF 2 \s ">
        <w:r w:rsidR="00C50827">
          <w:rPr>
            <w:noProof/>
          </w:rPr>
          <w:t>4</w:t>
        </w:r>
      </w:fldSimple>
      <w:r w:rsidR="00BD42D9">
        <w:noBreakHyphen/>
      </w:r>
      <w:fldSimple w:instr=" SEQ Figure \* ARABIC \s 2 ">
        <w:r w:rsidR="00C50827">
          <w:rPr>
            <w:noProof/>
          </w:rPr>
          <w:t>5</w:t>
        </w:r>
      </w:fldSimple>
      <w:bookmarkEnd w:id="149"/>
      <w:r>
        <w:t>: Azimuthal and Polar Angles of Simulated Rap Position 30 and 31 Sidechains</w:t>
      </w:r>
      <w:bookmarkEnd w:id="150"/>
    </w:p>
    <w:p w14:paraId="612BA754"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 xml:space="preserve">K31E (green), and Rap E30D/K31E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C50827">
        <w:t xml:space="preserve">Figure </w:t>
      </w:r>
      <w:r w:rsidR="00C50827">
        <w:rPr>
          <w:noProof/>
        </w:rPr>
        <w:t>2</w:t>
      </w:r>
      <w:r w:rsidR="00C50827">
        <w:noBreakHyphen/>
      </w:r>
      <w:r w:rsidR="00C50827">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6830C7">
        <w:rPr>
          <w:color w:val="0000FF"/>
        </w:rPr>
        <w:pict w14:anchorId="4EA6E299">
          <v:shape id="_x0000_i1102" type="#_x0000_t75" style="width:468pt;height:564pt">
            <v:imagedata r:id="rId91" o:title=""/>
          </v:shape>
        </w:pict>
      </w:r>
    </w:p>
    <w:p w14:paraId="589D62D3" w14:textId="77B40B6F" w:rsidR="002464C9" w:rsidRDefault="006036E1" w:rsidP="006036E1">
      <w:pPr>
        <w:pStyle w:val="Heading8"/>
        <w:rPr>
          <w:color w:val="0000FF"/>
        </w:rPr>
      </w:pPr>
      <w:bookmarkStart w:id="151" w:name="_Toc299021978"/>
      <w:r>
        <w:t xml:space="preserve">Figure </w:t>
      </w:r>
      <w:fldSimple w:instr=" STYLEREF 2 \s ">
        <w:r w:rsidR="00C50827">
          <w:rPr>
            <w:noProof/>
          </w:rPr>
          <w:t>4</w:t>
        </w:r>
      </w:fldSimple>
      <w:r w:rsidR="00BD42D9">
        <w:noBreakHyphen/>
      </w:r>
      <w:fldSimple w:instr=" SEQ Figure \* ARABIC \s 2 ">
        <w:r w:rsidR="00C50827">
          <w:rPr>
            <w:noProof/>
          </w:rPr>
          <w:t>6</w:t>
        </w:r>
      </w:fldSimple>
      <w:r>
        <w:t>: Convergence Test Based on CNC Dihedral Distributions</w:t>
      </w:r>
      <w:bookmarkEnd w:id="151"/>
    </w:p>
    <w:p w14:paraId="28E51B8F"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6830C7">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2" o:title="" croptop="-703f" cropbottom="-2371f" cropleft="-1769f" cropright="-1841f"/>
            <o:lock v:ext="edit" aspectratio="f"/>
          </v:shape>
        </w:pict>
      </w:r>
    </w:p>
    <w:p w14:paraId="785F0DCB" w14:textId="0E8BD5E2" w:rsidR="002464C9" w:rsidRDefault="00CF6765" w:rsidP="00CF6765">
      <w:pPr>
        <w:pStyle w:val="Heading8"/>
      </w:pPr>
      <w:bookmarkStart w:id="152" w:name="_Ref298578509"/>
      <w:bookmarkStart w:id="153" w:name="_Toc299021979"/>
      <w:r>
        <w:t xml:space="preserve">Figure </w:t>
      </w:r>
      <w:fldSimple w:instr=" STYLEREF 2 \s ">
        <w:r w:rsidR="00C50827">
          <w:rPr>
            <w:noProof/>
          </w:rPr>
          <w:t>4</w:t>
        </w:r>
      </w:fldSimple>
      <w:r w:rsidR="00BD42D9">
        <w:noBreakHyphen/>
      </w:r>
      <w:fldSimple w:instr=" SEQ Figure \* ARABIC \s 2 ">
        <w:r w:rsidR="00C50827">
          <w:rPr>
            <w:noProof/>
          </w:rPr>
          <w:t>7</w:t>
        </w:r>
      </w:fldSimple>
      <w:bookmarkEnd w:id="152"/>
      <w:r>
        <w:t>: Thiocyanate Probability Distributions</w:t>
      </w:r>
      <w:bookmarkEnd w:id="153"/>
    </w:p>
    <w:p w14:paraId="71A12492"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6830C7">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3" o:title="" croptop="-703f" cropbottom="-2371f" cropleft="-1769f" cropright="-1841f"/>
            <o:lock v:ext="edit" aspectratio="f"/>
          </v:shape>
        </w:pict>
      </w:r>
    </w:p>
    <w:p w14:paraId="4E04F0BF" w14:textId="3F27C0C9" w:rsidR="00CF6765" w:rsidRDefault="00CF6765" w:rsidP="00CF6765">
      <w:pPr>
        <w:pStyle w:val="Heading8"/>
        <w:rPr>
          <w:b/>
        </w:rPr>
      </w:pPr>
      <w:bookmarkStart w:id="154" w:name="_Ref298578539"/>
      <w:bookmarkStart w:id="155" w:name="_Toc299021980"/>
      <w:r>
        <w:t xml:space="preserve">Figure </w:t>
      </w:r>
      <w:fldSimple w:instr=" STYLEREF 2 \s ">
        <w:r w:rsidR="00C50827">
          <w:rPr>
            <w:noProof/>
          </w:rPr>
          <w:t>4</w:t>
        </w:r>
      </w:fldSimple>
      <w:r w:rsidR="00BD42D9">
        <w:noBreakHyphen/>
      </w:r>
      <w:fldSimple w:instr=" SEQ Figure \* ARABIC \s 2 ">
        <w:r w:rsidR="00C50827">
          <w:rPr>
            <w:noProof/>
          </w:rPr>
          <w:t>8</w:t>
        </w:r>
      </w:fldSimple>
      <w:bookmarkEnd w:id="154"/>
      <w:r>
        <w:t>: Rap Position 30 Dihedral Distributions</w:t>
      </w:r>
      <w:bookmarkEnd w:id="155"/>
    </w:p>
    <w:p w14:paraId="2E94A508"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6830C7">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4" o:title="" croptop="-703f" cropbottom="-2371f" cropleft="-1769f" cropright="-1841f"/>
            <o:lock v:ext="edit" aspectratio="f"/>
          </v:shape>
        </w:pict>
      </w:r>
    </w:p>
    <w:p w14:paraId="178BEEFD" w14:textId="044C18A9" w:rsidR="00CF6765" w:rsidRDefault="00CF6765" w:rsidP="00CF6765">
      <w:pPr>
        <w:pStyle w:val="Heading8"/>
      </w:pPr>
      <w:bookmarkStart w:id="156" w:name="_Ref298578563"/>
      <w:bookmarkStart w:id="157" w:name="_Toc299021981"/>
      <w:r>
        <w:t xml:space="preserve">Figure </w:t>
      </w:r>
      <w:fldSimple w:instr=" STYLEREF 2 \s ">
        <w:r w:rsidR="00C50827">
          <w:rPr>
            <w:noProof/>
          </w:rPr>
          <w:t>4</w:t>
        </w:r>
      </w:fldSimple>
      <w:r w:rsidR="00BD42D9">
        <w:noBreakHyphen/>
      </w:r>
      <w:fldSimple w:instr=" SEQ Figure \* ARABIC \s 2 ">
        <w:r w:rsidR="00C50827">
          <w:rPr>
            <w:noProof/>
          </w:rPr>
          <w:t>9</w:t>
        </w:r>
      </w:fldSimple>
      <w:bookmarkEnd w:id="156"/>
      <w:r>
        <w:t>: Rap Position 31 Dihedral Distributions</w:t>
      </w:r>
      <w:bookmarkEnd w:id="157"/>
    </w:p>
    <w:p w14:paraId="6E5C1389" w14:textId="092C72C9"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58" w:name="_Ref298509070"/>
      <w:r w:rsidR="00CE4CF4">
        <w:t xml:space="preserve">Table </w:t>
      </w:r>
      <w:fldSimple w:instr=" STYLEREF 2 \s ">
        <w:r w:rsidR="00C50827">
          <w:rPr>
            <w:noProof/>
          </w:rPr>
          <w:t>4</w:t>
        </w:r>
      </w:fldSimple>
      <w:r w:rsidR="00BD42D9">
        <w:noBreakHyphen/>
      </w:r>
      <w:fldSimple w:instr=" SEQ Table \* ARABIC \s 2 ">
        <w:r w:rsidR="00C50827">
          <w:rPr>
            <w:noProof/>
          </w:rPr>
          <w:t>1</w:t>
        </w:r>
      </w:fldSimple>
      <w:bookmarkEnd w:id="158"/>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7418AB5F"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1734947"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ECF2D0A"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1CFFC967"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1BDE3622"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360A2D32" w:rsidR="00646330" w:rsidRDefault="00432068" w:rsidP="00432068">
      <w:pPr>
        <w:pStyle w:val="Heading7"/>
      </w:pPr>
      <w:r>
        <w:br w:type="page"/>
      </w:r>
      <w:bookmarkStart w:id="159" w:name="_Ref298601843"/>
      <w:bookmarkStart w:id="160" w:name="_Ref298511705"/>
      <w:bookmarkStart w:id="161" w:name="_Ref298511740"/>
      <w:bookmarkStart w:id="162" w:name="_Ref298511748"/>
      <w:bookmarkStart w:id="163" w:name="_Ref298511753"/>
      <w:bookmarkStart w:id="164" w:name="_Toc299021960"/>
      <w:r>
        <w:t xml:space="preserve">Table </w:t>
      </w:r>
      <w:fldSimple w:instr=" STYLEREF 2 \s ">
        <w:r w:rsidR="00C50827">
          <w:rPr>
            <w:noProof/>
          </w:rPr>
          <w:t>4</w:t>
        </w:r>
      </w:fldSimple>
      <w:r w:rsidR="00BD42D9">
        <w:noBreakHyphen/>
      </w:r>
      <w:fldSimple w:instr=" SEQ Table \* ARABIC \s 2 ">
        <w:r w:rsidR="00C50827">
          <w:rPr>
            <w:noProof/>
          </w:rPr>
          <w:t>2</w:t>
        </w:r>
      </w:fldSimple>
      <w:bookmarkEnd w:id="159"/>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60"/>
      <w:bookmarkEnd w:id="161"/>
      <w:bookmarkEnd w:id="162"/>
      <w:bookmarkEnd w:id="163"/>
      <w:bookmarkEnd w:id="164"/>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6830C7">
              <w:rPr>
                <w:position w:val="-6"/>
                <w:sz w:val="20"/>
              </w:rPr>
              <w:pict w14:anchorId="76B0EC8D">
                <v:shape id="_x0000_i1106" type="#_x0000_t75" style="width:10pt;height:14pt">
                  <v:imagedata r:id="rId95"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6830C7">
              <w:rPr>
                <w:position w:val="-6"/>
                <w:sz w:val="20"/>
              </w:rPr>
              <w:pict w14:anchorId="7C6FC3CC">
                <v:shape id="_x0000_i1107" type="#_x0000_t75" style="width:19pt;height:14pt">
                  <v:imagedata r:id="rId96"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6830C7">
              <w:rPr>
                <w:position w:val="-4"/>
                <w:sz w:val="20"/>
              </w:rPr>
              <w:pict w14:anchorId="66B75C92">
                <v:shape id="_x0000_i1108" type="#_x0000_t75" style="width:19pt;height:13pt">
                  <v:imagedata r:id="rId97"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77777777" w:rsidR="00432068" w:rsidRPr="002D505A" w:rsidRDefault="00432068" w:rsidP="002C0DBF">
            <w:pPr>
              <w:jc w:val="center"/>
            </w:pPr>
            <w:r w:rsidRPr="002D505A">
              <w:rPr>
                <w:sz w:val="20"/>
              </w:rPr>
              <w:t>Rap E30D</w:t>
            </w:r>
          </w:p>
        </w:tc>
        <w:tc>
          <w:tcPr>
            <w:tcW w:w="1461" w:type="dxa"/>
            <w:shd w:val="clear" w:color="auto" w:fill="FFFFFF"/>
          </w:tcPr>
          <w:p w14:paraId="52BCFF84" w14:textId="77777777" w:rsidR="00432068" w:rsidRPr="009270BA" w:rsidRDefault="00432068" w:rsidP="006E2896">
            <w:r w:rsidRPr="009270BA">
              <w:rPr>
                <w:sz w:val="20"/>
              </w:rPr>
              <w:t xml:space="preserve"> </w:t>
            </w:r>
            <w:r w:rsidR="006830C7">
              <w:rPr>
                <w:position w:val="-6"/>
                <w:sz w:val="20"/>
              </w:rPr>
              <w:pict w14:anchorId="236749CC">
                <v:shape id="_x0000_i1109" type="#_x0000_t75" style="width:19pt;height:14pt">
                  <v:imagedata r:id="rId98"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6830C7" w:rsidP="002C0DBF">
            <w:r>
              <w:rPr>
                <w:position w:val="-4"/>
                <w:sz w:val="20"/>
              </w:rPr>
              <w:pict w14:anchorId="4C86DB25">
                <v:shape id="_x0000_i1110" type="#_x0000_t75" style="width:19pt;height:13pt">
                  <v:imagedata r:id="rId99"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7777777" w:rsidR="00432068" w:rsidRPr="002D505A" w:rsidRDefault="00432068" w:rsidP="002C0DBF">
            <w:pPr>
              <w:jc w:val="center"/>
            </w:pPr>
            <w:r w:rsidRPr="002D505A">
              <w:rPr>
                <w:sz w:val="20"/>
              </w:rPr>
              <w:t>Rap K31E</w:t>
            </w:r>
          </w:p>
        </w:tc>
        <w:tc>
          <w:tcPr>
            <w:tcW w:w="1461" w:type="dxa"/>
            <w:shd w:val="clear" w:color="auto" w:fill="FFFFFF"/>
          </w:tcPr>
          <w:p w14:paraId="4DC42519" w14:textId="77777777" w:rsidR="00432068" w:rsidRPr="009270BA" w:rsidRDefault="00432068" w:rsidP="006E2896">
            <w:r w:rsidRPr="009270BA">
              <w:rPr>
                <w:sz w:val="20"/>
              </w:rPr>
              <w:t xml:space="preserve"> </w:t>
            </w:r>
            <w:r w:rsidR="006830C7">
              <w:rPr>
                <w:position w:val="-6"/>
                <w:sz w:val="20"/>
              </w:rPr>
              <w:pict w14:anchorId="6C91F195">
                <v:shape id="_x0000_i1111" type="#_x0000_t75" style="width:19pt;height:14pt">
                  <v:imagedata r:id="rId100"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6830C7">
              <w:rPr>
                <w:position w:val="-4"/>
                <w:sz w:val="20"/>
              </w:rPr>
              <w:pict w14:anchorId="35EDC47C">
                <v:shape id="_x0000_i1112" type="#_x0000_t75" style="width:19pt;height:13pt">
                  <v:imagedata r:id="rId101"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7F44B160"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6830C7">
              <w:rPr>
                <w:position w:val="-4"/>
                <w:sz w:val="20"/>
              </w:rPr>
              <w:pict w14:anchorId="7D979D7D">
                <v:shape id="_x0000_i1113" type="#_x0000_t75" style="width:19pt;height:13pt">
                  <v:imagedata r:id="rId102"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5" w:name="_Toc297815422"/>
      <w:bookmarkStart w:id="166" w:name="_Toc299021923"/>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5"/>
      <w:bookmarkEnd w:id="166"/>
    </w:p>
    <w:p w14:paraId="647BDEEF" w14:textId="77777777" w:rsidR="00670D7C" w:rsidRDefault="00670D7C" w:rsidP="00670D7C">
      <w:pPr>
        <w:pStyle w:val="Heading3"/>
      </w:pPr>
      <w:r>
        <w:t xml:space="preserve"> </w:t>
      </w:r>
      <w:bookmarkStart w:id="167" w:name="_Toc297815423"/>
      <w:bookmarkStart w:id="168" w:name="_Toc299021924"/>
      <w:r>
        <w:t>Introduction</w:t>
      </w:r>
      <w:bookmarkEnd w:id="167"/>
      <w:bookmarkEnd w:id="168"/>
    </w:p>
    <w:p w14:paraId="7F246A0F" w14:textId="77777777"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0" w:tooltip="Jiao, 2009 #346" w:history="1">
        <w:r w:rsidR="00364C0F" w:rsidRPr="00BB1ABE">
          <w:fldChar w:fldCharType="begin">
            <w:fldData xml:space="preserve">PEVuZE5vdGU+PENpdGU+PEF1dGhvcj5KaWFvPC9BdXRob3I+PFllYXI+MjAwOTwvWWVhcj48UmVj
TnVtPjM0NjwvUmVjTnVtPjxEaXNwbGF5VGV4dD48c3R5bGUgZmFjZT0ic3VwZXJzY3JpcHQiPjEw
MC0xMTI8L3N0eWxlPjwvRGlzcGxheVRleHQ+PHJlY29yZD48cmVjLW51bWJlcj4zNDY8L3JlYy1u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364C0F">
          <w:instrText xml:space="preserve"> ADDIN EN.CITE </w:instrText>
        </w:r>
        <w:r w:rsidR="00364C0F">
          <w:fldChar w:fldCharType="begin">
            <w:fldData xml:space="preserve">PEVuZE5vdGU+PENpdGU+PEF1dGhvcj5KaWFvPC9BdXRob3I+PFllYXI+MjAwOTwvWWVhcj48UmVj
TnVtPjM0NjwvUmVjTnVtPjxEaXNwbGF5VGV4dD48c3R5bGUgZmFjZT0ic3VwZXJzY3JpcHQiPjEw
MC0xMTI8L3N0eWxlPjwvRGlzcGxheVRleHQ+PHJlY29yZD48cmVjLW51bWJlcj4zNDY8L3JlYy1u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364C0F">
          <w:instrText xml:space="preserve"> ADDIN EN.CITE.DATA </w:instrText>
        </w:r>
        <w:r w:rsidR="00364C0F">
          <w:fldChar w:fldCharType="end"/>
        </w:r>
        <w:r w:rsidR="00364C0F" w:rsidRPr="00BB1ABE">
          <w:fldChar w:fldCharType="separate"/>
        </w:r>
        <w:r w:rsidR="00364C0F" w:rsidRPr="00364C0F">
          <w:rPr>
            <w:noProof/>
            <w:vertAlign w:val="superscript"/>
          </w:rPr>
          <w:t>100-112</w:t>
        </w:r>
        <w:r w:rsidR="00364C0F"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LCAxOCwgMjksIDExMy0xMTU8L3N0eWxlPjwvRGlzcGxheVRleHQ+PHJlY29yZD48cmVjLW51bWJl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364C0F">
        <w:instrText xml:space="preserve"> ADDIN EN.CITE </w:instrText>
      </w:r>
      <w:r w:rsidR="00364C0F">
        <w:fldChar w:fldCharType="begin">
          <w:fldData xml:space="preserve">PEVuZE5vdGU+PENpdGU+PEF1dGhvcj5DaG9pPC9BdXRob3I+PFllYXI+MjAwODwvWWVhcj48UmVj
TnVtPjIwOTwvUmVjTnVtPjxEaXNwbGF5VGV4dD48c3R5bGUgZmFjZT0ic3VwZXJzY3JpcHQiPjE3
LCAxOCwgMjksIDExMy0xMTU8L3N0eWxlPjwvRGlzcGxheVRleHQ+PHJlY29yZD48cmVjLW51bWJl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364C0F">
        <w:instrText xml:space="preserve"> ADDIN EN.CITE.DATA </w:instrText>
      </w:r>
      <w:r w:rsidR="00364C0F">
        <w:fldChar w:fldCharType="end"/>
      </w:r>
      <w:r w:rsidR="000558D9" w:rsidRPr="00BB1ABE">
        <w:fldChar w:fldCharType="separate"/>
      </w:r>
      <w:hyperlink w:anchor="_ENREF_17" w:tooltip="Lindquist, 2008 #215" w:history="1">
        <w:r w:rsidR="00364C0F" w:rsidRPr="00364C0F">
          <w:rPr>
            <w:noProof/>
            <w:vertAlign w:val="superscript"/>
          </w:rPr>
          <w:t>17</w:t>
        </w:r>
      </w:hyperlink>
      <w:r w:rsidR="00364C0F" w:rsidRPr="00364C0F">
        <w:rPr>
          <w:noProof/>
          <w:vertAlign w:val="superscript"/>
        </w:rPr>
        <w:t xml:space="preserve">, </w:t>
      </w:r>
      <w:hyperlink w:anchor="_ENREF_18" w:tooltip="Lindquist, 2008 #211" w:history="1">
        <w:r w:rsidR="00364C0F" w:rsidRPr="00364C0F">
          <w:rPr>
            <w:noProof/>
            <w:vertAlign w:val="superscript"/>
          </w:rPr>
          <w:t>18</w:t>
        </w:r>
      </w:hyperlink>
      <w:r w:rsidR="00364C0F" w:rsidRPr="00364C0F">
        <w:rPr>
          <w:noProof/>
          <w:vertAlign w:val="superscript"/>
        </w:rPr>
        <w:t xml:space="preserve">, </w:t>
      </w:r>
      <w:hyperlink w:anchor="_ENREF_29" w:tooltip="Choi, 2008 #209" w:history="1">
        <w:r w:rsidR="00364C0F" w:rsidRPr="00364C0F">
          <w:rPr>
            <w:noProof/>
            <w:vertAlign w:val="superscript"/>
          </w:rPr>
          <w:t>29</w:t>
        </w:r>
      </w:hyperlink>
      <w:r w:rsidR="00364C0F" w:rsidRPr="00364C0F">
        <w:rPr>
          <w:noProof/>
          <w:vertAlign w:val="superscript"/>
        </w:rPr>
        <w:t xml:space="preserve">, </w:t>
      </w:r>
      <w:hyperlink w:anchor="_ENREF_113" w:tooltip="Layfield, 2013 #472" w:history="1">
        <w:r w:rsidR="00364C0F" w:rsidRPr="00364C0F">
          <w:rPr>
            <w:noProof/>
            <w:vertAlign w:val="superscript"/>
          </w:rPr>
          <w:t>113-115</w:t>
        </w:r>
      </w:hyperlink>
      <w:r w:rsidR="000558D9" w:rsidRPr="00BB1ABE">
        <w:fldChar w:fldCharType="end"/>
      </w:r>
      <w:r w:rsidRPr="00BB1ABE">
        <w:t xml:space="preserve"> the protein dipole-Langevin dipoles (PDLD) method of Warshel and Levitt,</w:t>
      </w:r>
      <w:hyperlink w:anchor="_ENREF_6" w:tooltip="Warshel, 1976 #433" w:history="1">
        <w:r w:rsidR="00364C0F" w:rsidRPr="00BB1ABE">
          <w:fldChar w:fldCharType="begin"/>
        </w:r>
        <w:r w:rsidR="00364C0F">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364C0F" w:rsidRPr="00BB1ABE">
          <w:fldChar w:fldCharType="separate"/>
        </w:r>
        <w:r w:rsidR="00364C0F" w:rsidRPr="00A3644E">
          <w:rPr>
            <w:noProof/>
            <w:vertAlign w:val="superscript"/>
          </w:rPr>
          <w:t>6</w:t>
        </w:r>
        <w:r w:rsidR="00364C0F"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NiwgNjIsIDY1LCA2NiwgNjgsIDExNi0xMjA8L3N0eWxlPjwvRGlzcGxheVRleHQ+PHJlY29yZD48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364C0F">
        <w:instrText xml:space="preserve"> ADDIN EN.CITE </w:instrText>
      </w:r>
      <w:r w:rsidR="00364C0F">
        <w:fldChar w:fldCharType="begin">
          <w:fldData xml:space="preserve">PEVuZE5vdGU+PENpdGU+PEF1dGhvcj5CYWtlcjwvQXV0aG9yPjxZZWFyPjIwMDQ8L1llYXI+PFJl
Y051bT40Nzg8L1JlY051bT48RGlzcGxheVRleHQ+PHN0eWxlIGZhY2U9InN1cGVyc2NyaXB0Ij40
NiwgNjIsIDY1LCA2NiwgNjgsIDExNi0xMjA8L3N0eWxlPjwvRGlzcGxheVRleHQ+PHJlY29yZD48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364C0F">
        <w:instrText xml:space="preserve"> ADDIN EN.CITE.DATA </w:instrText>
      </w:r>
      <w:r w:rsidR="00364C0F">
        <w:fldChar w:fldCharType="end"/>
      </w:r>
      <w:r w:rsidRPr="00BB1ABE">
        <w:fldChar w:fldCharType="separate"/>
      </w:r>
      <w:hyperlink w:anchor="_ENREF_46" w:tooltip="Dolinsky, 2004 #470" w:history="1">
        <w:r w:rsidR="00364C0F" w:rsidRPr="00364C0F">
          <w:rPr>
            <w:noProof/>
            <w:vertAlign w:val="superscript"/>
          </w:rPr>
          <w:t>46</w:t>
        </w:r>
      </w:hyperlink>
      <w:r w:rsidR="00364C0F" w:rsidRPr="00364C0F">
        <w:rPr>
          <w:noProof/>
          <w:vertAlign w:val="superscript"/>
        </w:rPr>
        <w:t xml:space="preserve">, </w:t>
      </w:r>
      <w:hyperlink w:anchor="_ENREF_62" w:tooltip="Honig, 1995 #477" w:history="1">
        <w:r w:rsidR="00364C0F" w:rsidRPr="00364C0F">
          <w:rPr>
            <w:noProof/>
            <w:vertAlign w:val="superscript"/>
          </w:rPr>
          <w:t>62</w:t>
        </w:r>
      </w:hyperlink>
      <w:r w:rsidR="00364C0F" w:rsidRPr="00364C0F">
        <w:rPr>
          <w:noProof/>
          <w:vertAlign w:val="superscript"/>
        </w:rPr>
        <w:t xml:space="preserve">, </w:t>
      </w:r>
      <w:hyperlink w:anchor="_ENREF_65" w:tooltip="Holst, 1993 #473" w:history="1">
        <w:r w:rsidR="00364C0F" w:rsidRPr="00364C0F">
          <w:rPr>
            <w:noProof/>
            <w:vertAlign w:val="superscript"/>
          </w:rPr>
          <w:t>65</w:t>
        </w:r>
      </w:hyperlink>
      <w:r w:rsidR="00364C0F" w:rsidRPr="00364C0F">
        <w:rPr>
          <w:noProof/>
          <w:vertAlign w:val="superscript"/>
        </w:rPr>
        <w:t xml:space="preserve">, </w:t>
      </w:r>
      <w:hyperlink w:anchor="_ENREF_66" w:tooltip="Holst, 1995 #474" w:history="1">
        <w:r w:rsidR="00364C0F" w:rsidRPr="00364C0F">
          <w:rPr>
            <w:noProof/>
            <w:vertAlign w:val="superscript"/>
          </w:rPr>
          <w:t>66</w:t>
        </w:r>
      </w:hyperlink>
      <w:r w:rsidR="00364C0F" w:rsidRPr="00364C0F">
        <w:rPr>
          <w:noProof/>
          <w:vertAlign w:val="superscript"/>
        </w:rPr>
        <w:t xml:space="preserve">, </w:t>
      </w:r>
      <w:hyperlink w:anchor="_ENREF_68" w:tooltip="Schnieders, 2007 #466" w:history="1">
        <w:r w:rsidR="00364C0F" w:rsidRPr="00364C0F">
          <w:rPr>
            <w:noProof/>
            <w:vertAlign w:val="superscript"/>
          </w:rPr>
          <w:t>68</w:t>
        </w:r>
      </w:hyperlink>
      <w:r w:rsidR="00364C0F" w:rsidRPr="00364C0F">
        <w:rPr>
          <w:noProof/>
          <w:vertAlign w:val="superscript"/>
        </w:rPr>
        <w:t xml:space="preserve">, </w:t>
      </w:r>
      <w:hyperlink w:anchor="_ENREF_116" w:tooltip="Baker, 2004 #478" w:history="1">
        <w:r w:rsidR="00364C0F" w:rsidRPr="00364C0F">
          <w:rPr>
            <w:noProof/>
            <w:vertAlign w:val="superscript"/>
          </w:rPr>
          <w:t>116-120</w:t>
        </w:r>
      </w:hyperlink>
      <w:r w:rsidRPr="00BB1ABE">
        <w:fldChar w:fldCharType="end"/>
      </w:r>
      <w:r w:rsidRPr="00BB1ABE">
        <w:t xml:space="preserve"> and Coulomb potentia</w:t>
      </w:r>
      <w:r>
        <w:t>ls using both fixed-charge</w:t>
      </w:r>
      <w:hyperlink w:anchor="_ENREF_42" w:tooltip="Ensign, 2011 #459" w:history="1">
        <w:r w:rsidR="00364C0F" w:rsidRPr="00BB1ABE">
          <w:fldChar w:fldCharType="begin"/>
        </w:r>
        <w:r w:rsidR="00364C0F">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364C0F" w:rsidRPr="00BB1ABE">
          <w:fldChar w:fldCharType="separate"/>
        </w:r>
        <w:r w:rsidR="00364C0F" w:rsidRPr="00A3644E">
          <w:rPr>
            <w:noProof/>
            <w:vertAlign w:val="superscript"/>
          </w:rPr>
          <w:t>42</w:t>
        </w:r>
        <w:r w:rsidR="00364C0F"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MTMsIDY4LCAxMDEsIDEyMS0xMjU8L3N0eWxlPjwvRGlzcGxheVRleHQ+PHJlY29yZD48cmVjLW51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364C0F">
        <w:instrText xml:space="preserve"> ADDIN EN.CITE </w:instrText>
      </w:r>
      <w:r w:rsidR="00364C0F">
        <w:fldChar w:fldCharType="begin">
          <w:fldData xml:space="preserve">PEVuZE5vdGU+PENpdGU+PEF1dGhvcj5Qb25kZXI8L0F1dGhvcj48WWVhcj4yMDEwPC9ZZWFyPjxS
ZWNOdW0+MjYyPC9SZWNOdW0+PERpc3BsYXlUZXh0PjxzdHlsZSBmYWNlPSJzdXBlcnNjcmlwdCI+
MTMsIDY4LCAxMDEsIDEyMS0xMjU8L3N0eWxlPjwvRGlzcGxheVRleHQ+PHJlY29yZD48cmVjLW51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364C0F">
        <w:instrText xml:space="preserve"> ADDIN EN.CITE.DATA </w:instrText>
      </w:r>
      <w:r w:rsidR="00364C0F">
        <w:fldChar w:fldCharType="end"/>
      </w:r>
      <w:r w:rsidRPr="00BB1ABE">
        <w:fldChar w:fldCharType="separate"/>
      </w:r>
      <w:hyperlink w:anchor="_ENREF_13" w:tooltip="Ponder, 2010 #262" w:history="1">
        <w:r w:rsidR="00364C0F" w:rsidRPr="00364C0F">
          <w:rPr>
            <w:noProof/>
            <w:vertAlign w:val="superscript"/>
          </w:rPr>
          <w:t>13</w:t>
        </w:r>
      </w:hyperlink>
      <w:r w:rsidR="00364C0F" w:rsidRPr="00364C0F">
        <w:rPr>
          <w:noProof/>
          <w:vertAlign w:val="superscript"/>
        </w:rPr>
        <w:t xml:space="preserve">, </w:t>
      </w:r>
      <w:hyperlink w:anchor="_ENREF_68" w:tooltip="Schnieders, 2007 #466" w:history="1">
        <w:r w:rsidR="00364C0F" w:rsidRPr="00364C0F">
          <w:rPr>
            <w:noProof/>
            <w:vertAlign w:val="superscript"/>
          </w:rPr>
          <w:t>68</w:t>
        </w:r>
      </w:hyperlink>
      <w:r w:rsidR="00364C0F" w:rsidRPr="00364C0F">
        <w:rPr>
          <w:noProof/>
          <w:vertAlign w:val="superscript"/>
        </w:rPr>
        <w:t xml:space="preserve">, </w:t>
      </w:r>
      <w:hyperlink w:anchor="_ENREF_101" w:tooltip="Jiao, 2009 #491" w:history="1">
        <w:r w:rsidR="00364C0F" w:rsidRPr="00364C0F">
          <w:rPr>
            <w:noProof/>
            <w:vertAlign w:val="superscript"/>
          </w:rPr>
          <w:t>101</w:t>
        </w:r>
      </w:hyperlink>
      <w:r w:rsidR="00364C0F" w:rsidRPr="00364C0F">
        <w:rPr>
          <w:noProof/>
          <w:vertAlign w:val="superscript"/>
        </w:rPr>
        <w:t xml:space="preserve">, </w:t>
      </w:r>
      <w:hyperlink w:anchor="_ENREF_121" w:tooltip="Jiao, 2009 #490" w:history="1">
        <w:r w:rsidR="00364C0F" w:rsidRPr="00364C0F">
          <w:rPr>
            <w:noProof/>
            <w:vertAlign w:val="superscript"/>
          </w:rPr>
          <w:t>121-125</w:t>
        </w:r>
      </w:hyperlink>
      <w:r w:rsidRPr="00BB1ABE">
        <w:fldChar w:fldCharType="end"/>
      </w:r>
      <w:r>
        <w:t xml:space="preserve">  </w:t>
      </w:r>
      <w:r w:rsidRPr="00BB1ABE">
        <w:t xml:space="preserve">All of these methods vary tremendously in their physical basis, scope, computational expense, and application.  </w:t>
      </w:r>
    </w:p>
    <w:p w14:paraId="3305CF97" w14:textId="77777777"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3" w:tooltip="Fogolari, 2002 #511" w:history="1">
        <w:r w:rsidR="00364C0F" w:rsidRPr="00BB1ABE">
          <w:fldChar w:fldCharType="begin">
            <w:fldData xml:space="preserve">PEVuZE5vdGU+PENpdGU+PEF1dGhvcj5Gb2dvbGFyaTwvQXV0aG9yPjxZZWFyPjIwMDI8L1llYXI+
PFJlY051bT41MTE8L1JlY051bT48RGlzcGxheVRleHQ+PHN0eWxlIGZhY2U9InN1cGVyc2NyaXB0
Ij42Mzwvc3R5bGU+PC9EaXNwbGF5VGV4dD48cmVjb3JkPjxyZWMtbnVtYmVyPjUxMTwvcmVjLW51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364C0F">
          <w:instrText xml:space="preserve"> ADDIN EN.CITE </w:instrText>
        </w:r>
        <w:r w:rsidR="00364C0F">
          <w:fldChar w:fldCharType="begin">
            <w:fldData xml:space="preserve">PEVuZE5vdGU+PENpdGU+PEF1dGhvcj5Gb2dvbGFyaTwvQXV0aG9yPjxZZWFyPjIwMDI8L1llYXI+
PFJlY051bT41MTE8L1JlY051bT48RGlzcGxheVRleHQ+PHN0eWxlIGZhY2U9InN1cGVyc2NyaXB0
Ij42Mzwvc3R5bGU+PC9EaXNwbGF5VGV4dD48cmVjb3JkPjxyZWMtbnVtYmVyPjUxMTwvcmVjLW51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364C0F">
          <w:instrText xml:space="preserve"> ADDIN EN.CITE.DATA </w:instrText>
        </w:r>
        <w:r w:rsidR="00364C0F">
          <w:fldChar w:fldCharType="end"/>
        </w:r>
        <w:r w:rsidR="00364C0F" w:rsidRPr="00BB1ABE">
          <w:fldChar w:fldCharType="separate"/>
        </w:r>
        <w:r w:rsidR="00364C0F" w:rsidRPr="00215116">
          <w:rPr>
            <w:noProof/>
            <w:vertAlign w:val="superscript"/>
          </w:rPr>
          <w:t>63</w:t>
        </w:r>
        <w:r w:rsidR="00364C0F" w:rsidRPr="00BB1ABE">
          <w:fldChar w:fldCharType="end"/>
        </w:r>
      </w:hyperlink>
      <w:r w:rsidRPr="00BB1ABE">
        <w:t xml:space="preserve">  </w:t>
      </w:r>
    </w:p>
    <w:p w14:paraId="00F99D5D" w14:textId="77777777"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26" w:tooltip="Carlsson, 2006 #515" w:history="1">
        <w:r w:rsidR="00364C0F" w:rsidRPr="00BB1ABE">
          <w:fldChar w:fldCharType="begin">
            <w:fldData xml:space="preserve">PEVuZE5vdGU+PENpdGU+PEF1dGhvcj5DYXJsc3NvbjwvQXV0aG9yPjxZZWFyPjIwMDY8L1llYXI+
PFJlY051bT41MTU8L1JlY051bT48RGlzcGxheVRleHQ+PHN0eWxlIGZhY2U9InN1cGVyc2NyaXB0
Ij4xMjYtMTI4PC9zdHlsZT48L0Rpc3BsYXlUZXh0PjxyZWNvcmQ+PHJlYy1udW1iZXI+NTE1PC9y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364C0F">
          <w:instrText xml:space="preserve"> ADDIN EN.CITE </w:instrText>
        </w:r>
        <w:r w:rsidR="00364C0F">
          <w:fldChar w:fldCharType="begin">
            <w:fldData xml:space="preserve">PEVuZE5vdGU+PENpdGU+PEF1dGhvcj5DYXJsc3NvbjwvQXV0aG9yPjxZZWFyPjIwMDY8L1llYXI+
PFJlY051bT41MTU8L1JlY051bT48RGlzcGxheVRleHQ+PHN0eWxlIGZhY2U9InN1cGVyc2NyaXB0
Ij4xMjYtMTI4PC9zdHlsZT48L0Rpc3BsYXlUZXh0PjxyZWNvcmQ+PHJlYy1udW1iZXI+NTE1PC9y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364C0F">
          <w:instrText xml:space="preserve"> ADDIN EN.CITE.DATA </w:instrText>
        </w:r>
        <w:r w:rsidR="00364C0F">
          <w:fldChar w:fldCharType="end"/>
        </w:r>
        <w:r w:rsidR="00364C0F" w:rsidRPr="00BB1ABE">
          <w:fldChar w:fldCharType="separate"/>
        </w:r>
        <w:r w:rsidR="00364C0F" w:rsidRPr="00364C0F">
          <w:rPr>
            <w:noProof/>
            <w:vertAlign w:val="superscript"/>
          </w:rPr>
          <w:t>126-128</w:t>
        </w:r>
        <w:r w:rsidR="00364C0F" w:rsidRPr="00BB1ABE">
          <w:fldChar w:fldCharType="end"/>
        </w:r>
      </w:hyperlink>
      <w:r w:rsidRPr="00BB1ABE">
        <w:t xml:space="preserve"> or protein-protein docking.</w:t>
      </w:r>
      <w:hyperlink w:anchor="_ENREF_129" w:tooltip="Lei, 2010 #516" w:history="1">
        <w:r w:rsidR="00364C0F" w:rsidRPr="00BB1ABE">
          <w:fldChar w:fldCharType="begin">
            <w:fldData xml:space="preserve">PEVuZE5vdGU+PENpdGU+PEF1dGhvcj5MZWk8L0F1dGhvcj48WWVhcj4yMDEwPC9ZZWFyPjxSZWNO
dW0+NTE2PC9SZWNOdW0+PERpc3BsYXlUZXh0PjxzdHlsZSBmYWNlPSJzdXBlcnNjcmlwdCI+MTI5
LTEzMTwvc3R5bGU+PC9EaXNwbGF5VGV4dD48cmVjb3JkPjxyZWMtbnVtYmVyPjUxNjwvcmVjLW51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364C0F">
          <w:instrText xml:space="preserve"> ADDIN EN.CITE </w:instrText>
        </w:r>
        <w:r w:rsidR="00364C0F">
          <w:fldChar w:fldCharType="begin">
            <w:fldData xml:space="preserve">PEVuZE5vdGU+PENpdGU+PEF1dGhvcj5MZWk8L0F1dGhvcj48WWVhcj4yMDEwPC9ZZWFyPjxSZWNO
dW0+NTE2PC9SZWNOdW0+PERpc3BsYXlUZXh0PjxzdHlsZSBmYWNlPSJzdXBlcnNjcmlwdCI+MTI5
LTEzMTwvc3R5bGU+PC9EaXNwbGF5VGV4dD48cmVjb3JkPjxyZWMtbnVtYmVyPjUxNjwvcmVjLW51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364C0F">
          <w:instrText xml:space="preserve"> ADDIN EN.CITE.DATA </w:instrText>
        </w:r>
        <w:r w:rsidR="00364C0F">
          <w:fldChar w:fldCharType="end"/>
        </w:r>
        <w:r w:rsidR="00364C0F" w:rsidRPr="00BB1ABE">
          <w:fldChar w:fldCharType="separate"/>
        </w:r>
        <w:r w:rsidR="00364C0F" w:rsidRPr="00364C0F">
          <w:rPr>
            <w:noProof/>
            <w:vertAlign w:val="superscript"/>
          </w:rPr>
          <w:t>129-131</w:t>
        </w:r>
        <w:r w:rsidR="00364C0F"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ZWNOdW0+MTg8L1JlY051bT48RGlzcGxheVRleHQ+PHN0eWxlIGZhY2U9InN1cGVyc2NyaXB0Ij42
OSwgMTMyLTEzNzwvc3R5bGU+PC9EaXNwbGF5VGV4dD48cmVjb3JkPjxyZWMtbnVtYmVyPjE4PC9y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364C0F">
        <w:instrText xml:space="preserve"> ADDIN EN.CITE </w:instrText>
      </w:r>
      <w:r w:rsidR="00364C0F">
        <w:fldChar w:fldCharType="begin">
          <w:fldData xml:space="preserve">PEVuZE5vdGU+PENpdGU+PEF1dGhvcj5TY2h1dHo8L0F1dGhvcj48WWVhcj4yMDAxPC9ZZWFyPjxS
ZWNOdW0+MTg8L1JlY051bT48RGlzcGxheVRleHQ+PHN0eWxlIGZhY2U9InN1cGVyc2NyaXB0Ij42
OSwgMTMyLTEzNzwvc3R5bGU+PC9EaXNwbGF5VGV4dD48cmVjb3JkPjxyZWMtbnVtYmVyPjE4PC9y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364C0F">
        <w:instrText xml:space="preserve"> ADDIN EN.CITE.DATA </w:instrText>
      </w:r>
      <w:r w:rsidR="00364C0F">
        <w:fldChar w:fldCharType="end"/>
      </w:r>
      <w:r w:rsidRPr="00BB1ABE">
        <w:fldChar w:fldCharType="separate"/>
      </w:r>
      <w:hyperlink w:anchor="_ENREF_69" w:tooltip="Schutz, 2001 #18" w:history="1">
        <w:r w:rsidR="00364C0F" w:rsidRPr="00364C0F">
          <w:rPr>
            <w:noProof/>
            <w:vertAlign w:val="superscript"/>
          </w:rPr>
          <w:t>69</w:t>
        </w:r>
      </w:hyperlink>
      <w:r w:rsidR="00364C0F" w:rsidRPr="00364C0F">
        <w:rPr>
          <w:noProof/>
          <w:vertAlign w:val="superscript"/>
        </w:rPr>
        <w:t xml:space="preserve">, </w:t>
      </w:r>
      <w:hyperlink w:anchor="_ENREF_132" w:tooltip="Baran, 2008 #505" w:history="1">
        <w:r w:rsidR="00364C0F" w:rsidRPr="00364C0F">
          <w:rPr>
            <w:noProof/>
            <w:vertAlign w:val="superscript"/>
          </w:rPr>
          <w:t>132-137</w:t>
        </w:r>
      </w:hyperlink>
      <w:r w:rsidRPr="00BB1ABE">
        <w:fldChar w:fldCharType="end"/>
      </w:r>
      <w:r w:rsidRPr="00BB1ABE">
        <w:t xml:space="preserve"> or isothermal titration calorimetry,</w:t>
      </w:r>
      <w:hyperlink w:anchor="_ENREF_138" w:tooltip="Mobley, 2007 #507" w:history="1">
        <w:r w:rsidR="00364C0F" w:rsidRPr="00BB1ABE">
          <w:fldChar w:fldCharType="begin">
            <w:fldData xml:space="preserve">PEVuZE5vdGU+PENpdGU+PEF1dGhvcj5Nb2JsZXk8L0F1dGhvcj48WWVhcj4yMDA3PC9ZZWFyPjxS
ZWNOdW0+NTA3PC9SZWNOdW0+PERpc3BsYXlUZXh0PjxzdHlsZSBmYWNlPSJzdXBlcnNjcmlwdCI+
MTM4LTE0MTwvc3R5bGU+PC9EaXNwbGF5VGV4dD48cmVjb3JkPjxyZWMtbnVtYmVyPjUwNzwvcmVj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364C0F">
          <w:instrText xml:space="preserve"> ADDIN EN.CITE </w:instrText>
        </w:r>
        <w:r w:rsidR="00364C0F">
          <w:fldChar w:fldCharType="begin">
            <w:fldData xml:space="preserve">PEVuZE5vdGU+PENpdGU+PEF1dGhvcj5Nb2JsZXk8L0F1dGhvcj48WWVhcj4yMDA3PC9ZZWFyPjxS
ZWNOdW0+NTA3PC9SZWNOdW0+PERpc3BsYXlUZXh0PjxzdHlsZSBmYWNlPSJzdXBlcnNjcmlwdCI+
MTM4LTE0MTwvc3R5bGU+PC9EaXNwbGF5VGV4dD48cmVjb3JkPjxyZWMtbnVtYmVyPjUwNzwvcmVj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364C0F">
          <w:instrText xml:space="preserve"> ADDIN EN.CITE.DATA </w:instrText>
        </w:r>
        <w:r w:rsidR="00364C0F">
          <w:fldChar w:fldCharType="end"/>
        </w:r>
        <w:r w:rsidR="00364C0F" w:rsidRPr="00BB1ABE">
          <w:fldChar w:fldCharType="separate"/>
        </w:r>
        <w:r w:rsidR="00364C0F" w:rsidRPr="00364C0F">
          <w:rPr>
            <w:noProof/>
            <w:vertAlign w:val="superscript"/>
          </w:rPr>
          <w:t>138-141</w:t>
        </w:r>
        <w:r w:rsidR="00364C0F" w:rsidRPr="00BB1ABE">
          <w:fldChar w:fldCharType="end"/>
        </w:r>
      </w:hyperlink>
      <w:r w:rsidRPr="00BB1ABE">
        <w:t xml:space="preserve"> making quantitative interpretation of purely electrostatic effects difficult.</w:t>
      </w:r>
      <w:hyperlink w:anchor="_ENREF_90" w:tooltip="Alexov, 2011 #520" w:history="1">
        <w:r w:rsidR="00364C0F" w:rsidRPr="00BB1ABE">
          <w:fldChar w:fldCharType="begin">
            <w:fldData xml:space="preserve">PEVuZE5vdGU+PENpdGU+PEF1dGhvcj5BbGV4b3Y8L0F1dGhvcj48WWVhcj4yMDExPC9ZZWFyPjxS
ZWNOdW0+NTIwPC9SZWNOdW0+PERpc3BsYXlUZXh0PjxzdHlsZSBmYWNlPSJzdXBlcnNjcmlwdCI+
OTA8L3N0eWxlPjwvRGlzcGxheVRleHQ+PHJlY29yZD48cmVjLW51bWJlcj41MjA8L3JlYy1udW1i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364C0F">
          <w:instrText xml:space="preserve"> ADDIN EN.CITE </w:instrText>
        </w:r>
        <w:r w:rsidR="00364C0F">
          <w:fldChar w:fldCharType="begin">
            <w:fldData xml:space="preserve">PEVuZE5vdGU+PENpdGU+PEF1dGhvcj5BbGV4b3Y8L0F1dGhvcj48WWVhcj4yMDExPC9ZZWFyPjxS
ZWNOdW0+NTIwPC9SZWNOdW0+PERpc3BsYXlUZXh0PjxzdHlsZSBmYWNlPSJzdXBlcnNjcmlwdCI+
OTA8L3N0eWxlPjwvRGlzcGxheVRleHQ+PHJlY29yZD48cmVjLW51bWJlcj41MjA8L3JlYy1udW1i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364C0F">
          <w:instrText xml:space="preserve"> ADDIN EN.CITE.DATA </w:instrText>
        </w:r>
        <w:r w:rsidR="00364C0F">
          <w:fldChar w:fldCharType="end"/>
        </w:r>
        <w:r w:rsidR="00364C0F" w:rsidRPr="00BB1ABE">
          <w:fldChar w:fldCharType="separate"/>
        </w:r>
        <w:r w:rsidR="00364C0F" w:rsidRPr="00364C0F">
          <w:rPr>
            <w:noProof/>
            <w:vertAlign w:val="superscript"/>
          </w:rPr>
          <w:t>90</w:t>
        </w:r>
        <w:r w:rsidR="00364C0F"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77777777"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UmVjTnVtPjg8L1JlY051bT48RGlzcGxheVRleHQ+PHN0eWxlIGZhY2U9InN1cGVyc2NyaXB0Ij43
NywgNzktODE8L3N0eWxlPjwvRGlzcGxheVRleHQ+PHJlY29yZD48cmVjLW51bWJlcj44PC9yZWMt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364C0F">
        <w:instrText xml:space="preserve"> ADDIN EN.CITE </w:instrText>
      </w:r>
      <w:r w:rsidR="00364C0F">
        <w:fldChar w:fldCharType="begin">
          <w:fldData xml:space="preserve">PEVuZE5vdGU+PENpdGU+PEF1dGhvcj5BbmRyZXdzPC9BdXRob3I+PFllYXI+MjAwMDwvWWVhcj48
UmVjTnVtPjg8L1JlY051bT48RGlzcGxheVRleHQ+PHN0eWxlIGZhY2U9InN1cGVyc2NyaXB0Ij43
NywgNzktODE8L3N0eWxlPjwvRGlzcGxheVRleHQ+PHJlY29yZD48cmVjLW51bWJlcj44PC9yZWMt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364C0F">
        <w:instrText xml:space="preserve"> ADDIN EN.CITE.DATA </w:instrText>
      </w:r>
      <w:r w:rsidR="00364C0F">
        <w:fldChar w:fldCharType="end"/>
      </w:r>
      <w:r w:rsidRPr="00BB1ABE">
        <w:fldChar w:fldCharType="separate"/>
      </w:r>
      <w:hyperlink w:anchor="_ENREF_77" w:tooltip="Webb, 2008 #9" w:history="1">
        <w:r w:rsidR="00364C0F" w:rsidRPr="00364C0F">
          <w:rPr>
            <w:noProof/>
            <w:vertAlign w:val="superscript"/>
          </w:rPr>
          <w:t>77</w:t>
        </w:r>
      </w:hyperlink>
      <w:r w:rsidR="00364C0F" w:rsidRPr="00364C0F">
        <w:rPr>
          <w:noProof/>
          <w:vertAlign w:val="superscript"/>
        </w:rPr>
        <w:t xml:space="preserve">, </w:t>
      </w:r>
      <w:hyperlink w:anchor="_ENREF_79" w:tooltip="Andrews, 2000 #8" w:history="1">
        <w:r w:rsidR="00364C0F" w:rsidRPr="00364C0F">
          <w:rPr>
            <w:noProof/>
            <w:vertAlign w:val="superscript"/>
          </w:rPr>
          <w:t>79-81</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2" w:tooltip="Wennerberg, 2005 #521" w:history="1">
        <w:r w:rsidR="00364C0F" w:rsidRPr="001C62B5">
          <w:fldChar w:fldCharType="begin"/>
        </w:r>
        <w:r w:rsidR="00364C0F">
          <w:instrText xml:space="preserve"> ADDIN EN.CITE &lt;EndNote&gt;&lt;Cite&gt;&lt;Author&gt;Wennerberg&lt;/Author&gt;&lt;Year&gt;2005&lt;/Year&gt;&lt;RecNum&gt;521&lt;/RecNum&gt;&lt;DisplayText&gt;&lt;style face="superscript"&gt;142&lt;/style&gt;&lt;/DisplayText&gt;&lt;record&gt;&lt;rec-number&gt;521&lt;/rec-number&gt;&lt;foreign-keys&gt;&lt;key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364C0F" w:rsidRPr="001C62B5">
          <w:fldChar w:fldCharType="separate"/>
        </w:r>
        <w:r w:rsidR="00364C0F" w:rsidRPr="00364C0F">
          <w:rPr>
            <w:noProof/>
            <w:vertAlign w:val="superscript"/>
          </w:rPr>
          <w:t>142</w:t>
        </w:r>
        <w:r w:rsidR="00364C0F"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4" w:tooltip="Krauss, 2003 #33" w:history="1">
        <w:r w:rsidR="00364C0F" w:rsidRPr="001C62B5">
          <w:fldChar w:fldCharType="begin"/>
        </w:r>
        <w:r w:rsidR="00364C0F">
          <w:instrText xml:space="preserve"> ADDIN EN.CITE &lt;EndNote&gt;&lt;Cite&gt;&lt;Author&gt;Krauss&lt;/Author&gt;&lt;Year&gt;2003&lt;/Year&gt;&lt;RecNum&gt;33&lt;/RecNum&gt;&lt;DisplayText&gt;&lt;style face="superscript"&gt;84&lt;/style&gt;&lt;/DisplayText&gt;&lt;record&gt;&lt;rec-number&gt;33&lt;/rec-number&gt;&lt;foreign-keys&gt;&lt;key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364C0F" w:rsidRPr="001C62B5">
          <w:fldChar w:fldCharType="separate"/>
        </w:r>
        <w:r w:rsidR="00364C0F" w:rsidRPr="00364C0F">
          <w:rPr>
            <w:noProof/>
            <w:vertAlign w:val="superscript"/>
          </w:rPr>
          <w:t>84</w:t>
        </w:r>
        <w:r w:rsidR="00364C0F"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364C0F"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364C0F">
          <w:instrText xml:space="preserve"> ADDIN EN.CITE </w:instrText>
        </w:r>
        <w:r w:rsidR="00364C0F">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364C0F">
          <w:instrText xml:space="preserve"> ADDIN EN.CITE.DATA </w:instrText>
        </w:r>
        <w:r w:rsidR="00364C0F">
          <w:fldChar w:fldCharType="end"/>
        </w:r>
        <w:r w:rsidR="00364C0F" w:rsidRPr="001C62B5">
          <w:fldChar w:fldCharType="separate"/>
        </w:r>
        <w:r w:rsidR="00364C0F" w:rsidRPr="00A3644E">
          <w:rPr>
            <w:noProof/>
            <w:vertAlign w:val="superscript"/>
          </w:rPr>
          <w:t>39</w:t>
        </w:r>
        <w:r w:rsidR="00364C0F"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PjM1LCA5MS05Mzwvc3R5bGU+PC9EaXNwbGF5VGV4dD48cmVjb3JkPjxyZWMtbnVtYmVyPjQ2PC9y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364C0F">
        <w:instrText xml:space="preserve"> ADDIN EN.CITE </w:instrText>
      </w:r>
      <w:r w:rsidR="00364C0F">
        <w:fldChar w:fldCharType="begin">
          <w:fldData xml:space="preserve">PEVuZE5vdGU+PENpdGU+PEF1dGhvcj5IZXJybWFubjwvQXV0aG9yPjxZZWFyPjE5OTY8L1llYXI+
PFJlY051bT40NjwvUmVjTnVtPjxEaXNwbGF5VGV4dD48c3R5bGUgZmFjZT0ic3VwZXJzY3JpcHQi
PjM1LCA5MS05Mzwvc3R5bGU+PC9EaXNwbGF5VGV4dD48cmVjb3JkPjxyZWMtbnVtYmVyPjQ2PC9y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364C0F">
        <w:instrText xml:space="preserve"> ADDIN EN.CITE.DATA </w:instrText>
      </w:r>
      <w:r w:rsidR="00364C0F">
        <w:fldChar w:fldCharType="end"/>
      </w:r>
      <w:r w:rsidR="000558D9" w:rsidRPr="001C62B5">
        <w:fldChar w:fldCharType="separate"/>
      </w:r>
      <w:hyperlink w:anchor="_ENREF_35" w:tooltip="Stafford, 2010 #360" w:history="1">
        <w:r w:rsidR="00364C0F" w:rsidRPr="00364C0F">
          <w:rPr>
            <w:noProof/>
            <w:vertAlign w:val="superscript"/>
          </w:rPr>
          <w:t>35</w:t>
        </w:r>
      </w:hyperlink>
      <w:r w:rsidR="00364C0F" w:rsidRPr="00364C0F">
        <w:rPr>
          <w:noProof/>
          <w:vertAlign w:val="superscript"/>
        </w:rPr>
        <w:t xml:space="preserve">, </w:t>
      </w:r>
      <w:hyperlink w:anchor="_ENREF_91" w:tooltip="Herrmann, 2003 #38" w:history="1">
        <w:r w:rsidR="00364C0F" w:rsidRPr="00364C0F">
          <w:rPr>
            <w:noProof/>
            <w:vertAlign w:val="superscript"/>
          </w:rPr>
          <w:t>91-93</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364C0F" w:rsidRPr="00A3644E">
          <w:rPr>
            <w:noProof/>
            <w:vertAlign w:val="superscript"/>
          </w:rPr>
          <w:t>35</w:t>
        </w:r>
      </w:hyperlink>
      <w:r w:rsidR="00A3644E" w:rsidRPr="00A3644E">
        <w:rPr>
          <w:noProof/>
          <w:vertAlign w:val="superscript"/>
        </w:rPr>
        <w:t xml:space="preserve">, </w:t>
      </w:r>
      <w:hyperlink w:anchor="_ENREF_43" w:tooltip="Ragain, 2012 #460" w:history="1">
        <w:r w:rsidR="00364C0F" w:rsidRPr="00A3644E">
          <w:rPr>
            <w:noProof/>
            <w:vertAlign w:val="superscript"/>
          </w:rPr>
          <w:t>43</w:t>
        </w:r>
      </w:hyperlink>
      <w:r w:rsidR="000558D9" w:rsidRPr="001C62B5">
        <w:fldChar w:fldCharType="end"/>
      </w:r>
    </w:p>
    <w:p w14:paraId="18F22B79" w14:textId="77777777" w:rsidR="002A1D1A" w:rsidRPr="004E7244" w:rsidRDefault="002A1D1A" w:rsidP="004E7244">
      <w:pPr>
        <w:pStyle w:val="text"/>
        <w:rPr>
          <w:color w:val="008000"/>
        </w:rPr>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76" w:tooltip="Fafarman, 2006 #10" w:history="1">
        <w:r w:rsidR="00364C0F" w:rsidRPr="00BB1ABE">
          <w:fldChar w:fldCharType="begin"/>
        </w:r>
        <w:r w:rsidR="00364C0F">
          <w:instrText xml:space="preserve"> ADDIN EN.CITE &lt;EndNote&gt;&lt;Cite&gt;&lt;Author&gt;Fafarman&lt;/Author&gt;&lt;Year&gt;2006&lt;/Year&gt;&lt;RecNum&gt;10&lt;/RecNum&gt;&lt;DisplayText&gt;&lt;style face="superscript"&gt;76&lt;/style&gt;&lt;/DisplayText&gt;&lt;record&gt;&lt;rec-number&gt;10&lt;/rec-number&gt;&lt;foreign-keys&gt;&lt;key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364C0F" w:rsidRPr="00BB1ABE">
          <w:fldChar w:fldCharType="separate"/>
        </w:r>
        <w:r w:rsidR="00364C0F" w:rsidRPr="00364C0F">
          <w:rPr>
            <w:noProof/>
            <w:vertAlign w:val="superscript"/>
          </w:rPr>
          <w:t>76</w:t>
        </w:r>
        <w:r w:rsidR="00364C0F"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364C0F" w:rsidRPr="00A3644E">
          <w:rPr>
            <w:noProof/>
            <w:vertAlign w:val="superscript"/>
          </w:rPr>
          <w:t>35</w:t>
        </w:r>
      </w:hyperlink>
      <w:r w:rsidR="00A3644E" w:rsidRPr="00A3644E">
        <w:rPr>
          <w:noProof/>
          <w:vertAlign w:val="superscript"/>
        </w:rPr>
        <w:t xml:space="preserve">, </w:t>
      </w:r>
      <w:hyperlink w:anchor="_ENREF_43" w:tooltip="Ragain, 2012 #460" w:history="1">
        <w:r w:rsidR="00364C0F"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6830C7">
        <w:rPr>
          <w:position w:val="-10"/>
        </w:rPr>
        <w:pict w14:anchorId="3C81B973">
          <v:shape id="_x0000_i1114" type="#_x0000_t75" style="width:19pt;height:16pt">
            <v:imagedata r:id="rId103"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77" w:tooltip="Webb, 2008 #9" w:history="1">
        <w:r w:rsidR="00364C0F" w:rsidRPr="00BB1ABE">
          <w:fldChar w:fldCharType="begin"/>
        </w:r>
        <w:r w:rsidR="00364C0F">
          <w:instrText xml:space="preserve"> ADDIN EN.CITE &lt;EndNote&gt;&lt;Cite&gt;&lt;Author&gt;Webb&lt;/Author&gt;&lt;Year&gt;2008&lt;/Year&gt;&lt;RecNum&gt;9&lt;/RecNum&gt;&lt;DisplayText&gt;&lt;style face="superscript"&gt;77&lt;/style&gt;&lt;/DisplayText&gt;&lt;record&gt;&lt;rec-number&gt;9&lt;/rec-number&gt;&lt;foreign-keys&gt;&lt;key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364C0F" w:rsidRPr="00BB1ABE">
          <w:fldChar w:fldCharType="separate"/>
        </w:r>
        <w:r w:rsidR="00364C0F" w:rsidRPr="00364C0F">
          <w:rPr>
            <w:noProof/>
            <w:vertAlign w:val="superscript"/>
          </w:rPr>
          <w:t>77</w:t>
        </w:r>
        <w:r w:rsidR="00364C0F"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6830C7">
        <w:rPr>
          <w:position w:val="-6"/>
        </w:rPr>
        <w:pict w14:anchorId="57B44020">
          <v:shape id="_x0000_i1115" type="#_x0000_t75" style="width:19pt;height:14pt">
            <v:imagedata r:id="rId104" o:title=""/>
          </v:shape>
        </w:pict>
      </w:r>
      <w:r>
        <w:t xml:space="preserve"> </w:t>
      </w:r>
      <w:r w:rsidR="00C42713">
        <w:t xml:space="preserve">in equation </w:t>
      </w:r>
      <w:r w:rsidR="00C42713">
        <w:fldChar w:fldCharType="begin"/>
      </w:r>
      <w:r w:rsidR="00C42713">
        <w:instrText xml:space="preserve"> GOTOBUTTON ZEqnNum206165  \* MERGEFORMAT </w:instrText>
      </w:r>
      <w:fldSimple w:instr=" REF ZEqnNum206165 \* Charformat \! \* MERGEFORMAT ">
        <w:r w:rsidR="00C50827">
          <w:instrText>(3-14)</w:instrText>
        </w:r>
      </w:fldSimple>
      <w:r w:rsidR="00C42713">
        <w:fldChar w:fldCharType="end"/>
      </w:r>
      <w:r w:rsidRPr="00BB1ABE">
        <w:t xml:space="preserve">. </w:t>
      </w:r>
      <w:r>
        <w:t xml:space="preserve">Because </w:t>
      </w:r>
      <w:r w:rsidR="006830C7">
        <w:rPr>
          <w:position w:val="-6"/>
        </w:rPr>
        <w:pict w14:anchorId="390CF32D">
          <v:shape id="_x0000_i1116" type="#_x0000_t75" style="width:17pt;height:13pt">
            <v:imagedata r:id="rId105" o:title=""/>
          </v:shape>
        </w:pict>
      </w:r>
      <w:r>
        <w:t xml:space="preserve"> is parallel to the nitrile bond axis, the dot product is equal to t</w:t>
      </w:r>
      <w:r w:rsidR="00C42713">
        <w:t xml:space="preserve">he scalar product and equation </w:t>
      </w:r>
      <w:r w:rsidR="00C42713">
        <w:fldChar w:fldCharType="begin"/>
      </w:r>
      <w:r w:rsidR="00C42713">
        <w:instrText xml:space="preserve"> GOTOBUTTON ZEqnNum206165  \* MERGEFORMAT </w:instrText>
      </w:r>
      <w:fldSimple w:instr=" REF ZEqnNum206165 \* Charformat \! \* MERGEFORMAT ">
        <w:r w:rsidR="00C50827">
          <w:instrText>(3-14)</w:instrText>
        </w:r>
      </w:fldSimple>
      <w:r w:rsidR="00C42713">
        <w:fldChar w:fldCharType="end"/>
      </w:r>
      <w:r w:rsidR="00C42713">
        <w:t xml:space="preserve"> is simplified to equation </w:t>
      </w:r>
      <w:r w:rsidR="00C42713">
        <w:fldChar w:fldCharType="begin"/>
      </w:r>
      <w:r w:rsidR="00C42713">
        <w:instrText xml:space="preserve"> GOTOBUTTON ZEqnNum715666  \* MERGEFORMAT </w:instrText>
      </w:r>
      <w:fldSimple w:instr=" REF ZEqnNum715666 \* Charformat \! \* MERGEFORMAT ">
        <w:r w:rsidR="00C50827">
          <w:instrText>(5-1)</w:instrText>
        </w:r>
      </w:fldSimple>
      <w:r w:rsidR="00C42713">
        <w:fldChar w:fldCharType="end"/>
      </w:r>
      <w:r>
        <w:t>:</w:t>
      </w:r>
    </w:p>
    <w:p w14:paraId="1D7A6F60" w14:textId="77777777" w:rsidR="002A1D1A" w:rsidRDefault="00BE2CB3" w:rsidP="00BE2CB3">
      <w:pPr>
        <w:pStyle w:val="MTDisplayEquation"/>
      </w:pPr>
      <w:r>
        <w:tab/>
      </w:r>
      <w:r w:rsidR="006830C7">
        <w:rPr>
          <w:position w:val="-10"/>
        </w:rPr>
        <w:pict w14:anchorId="40D9E03C">
          <v:shape id="_x0000_i1117" type="#_x0000_t75" style="width:106pt;height:18pt">
            <v:imagedata r:id="rId10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9" w:name="ZEqnNum715666"/>
      <w:r w:rsidR="00865C31">
        <w:instrText>(</w:instrText>
      </w:r>
      <w:fldSimple w:instr=" SEQ MTChap \c \* Arabic \* MERGEFORMAT ">
        <w:r w:rsidR="00C50827">
          <w:rPr>
            <w:noProof/>
          </w:rPr>
          <w:instrText>5</w:instrText>
        </w:r>
      </w:fldSimple>
      <w:r w:rsidR="00865C31">
        <w:instrText>-</w:instrText>
      </w:r>
      <w:fldSimple w:instr=" SEQ MTEqn \c \* Arabic \* MERGEFORMAT ">
        <w:r w:rsidR="00C50827">
          <w:rPr>
            <w:noProof/>
          </w:rPr>
          <w:instrText>1</w:instrText>
        </w:r>
      </w:fldSimple>
      <w:r w:rsidR="00865C31">
        <w:instrText>)</w:instrText>
      </w:r>
      <w:bookmarkEnd w:id="169"/>
      <w:r w:rsidR="00865C31">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77777777"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364C0F" w:rsidRPr="00040074">
          <w:fldChar w:fldCharType="begin"/>
        </w:r>
        <w:r w:rsidR="00364C0F">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364C0F" w:rsidRPr="00040074">
          <w:fldChar w:fldCharType="separate"/>
        </w:r>
        <w:r w:rsidR="00364C0F" w:rsidRPr="00A3644E">
          <w:rPr>
            <w:noProof/>
            <w:vertAlign w:val="superscript"/>
          </w:rPr>
          <w:t>42</w:t>
        </w:r>
        <w:r w:rsidR="00364C0F" w:rsidRPr="00040074">
          <w:fldChar w:fldCharType="end"/>
        </w:r>
      </w:hyperlink>
      <w:r w:rsidRPr="00040074">
        <w:t xml:space="preserve"> and the implicit solvent, continuum-model LPBE.</w:t>
      </w:r>
      <w:hyperlink w:anchor="_ENREF_70" w:tooltip="Ensign, 2013 #528" w:history="1">
        <w:r w:rsidR="00364C0F" w:rsidRPr="00040074">
          <w:fldChar w:fldCharType="begin"/>
        </w:r>
        <w:r w:rsidR="00364C0F">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364C0F" w:rsidRPr="00040074">
          <w:fldChar w:fldCharType="separate"/>
        </w:r>
        <w:r w:rsidR="00364C0F" w:rsidRPr="00215116">
          <w:rPr>
            <w:noProof/>
            <w:vertAlign w:val="superscript"/>
          </w:rPr>
          <w:t>70</w:t>
        </w:r>
        <w:r w:rsidR="00364C0F" w:rsidRPr="00040074">
          <w:fldChar w:fldCharType="end"/>
        </w:r>
      </w:hyperlink>
      <w:r w:rsidRPr="00040074">
        <w:t xml:space="preserve">  To solve the LPBE, we chose to use the Adaptive Poisson-Boltzmann Solver (APBS) software package.</w:t>
      </w:r>
      <w:hyperlink w:anchor="_ENREF_106" w:tooltip="Baker, 2001 #233" w:history="1">
        <w:r w:rsidR="00364C0F" w:rsidRPr="00040074">
          <w:fldChar w:fldCharType="begin"/>
        </w:r>
        <w:r w:rsidR="00364C0F">
          <w:instrText xml:space="preserve"> ADDIN EN.CITE &lt;EndNote&gt;&lt;Cite&gt;&lt;Author&gt;Baker&lt;/Author&gt;&lt;Year&gt;2001&lt;/Year&gt;&lt;RecNum&gt;233&lt;/RecNum&gt;&lt;DisplayText&gt;&lt;style face="superscript"&gt;106&lt;/style&gt;&lt;/DisplayText&gt;&lt;record&gt;&lt;rec-number&gt;233&lt;/rec-number&gt;&lt;foreign-keys&gt;&lt;key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364C0F" w:rsidRPr="00040074">
          <w:fldChar w:fldCharType="separate"/>
        </w:r>
        <w:r w:rsidR="00364C0F" w:rsidRPr="00364C0F">
          <w:rPr>
            <w:noProof/>
            <w:vertAlign w:val="superscript"/>
          </w:rPr>
          <w:t>106</w:t>
        </w:r>
        <w:r w:rsidR="00364C0F"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 </w:instrText>
      </w:r>
      <w:r w:rsidR="00215116">
        <w:fldChar w:fldCharType="begin">
          <w:fldData xml:space="preserve">PEVuZE5vdGU+PENpdGU+PEF1dGhvcj5Ib2xzdDwvQXV0aG9yPjxZZWFyPjE5OTM8L1llYXI+PFJl
Y051bT40NzM8L1JlY051bT48RGlzcGxheVRleHQ+PHN0eWxlIGZhY2U9InN1cGVyc2NyaXB0Ij42
NSwgNjY8L3N0eWxlPjwvRGlzcGxheVRleHQ+PHJlY29yZD48cmVjLW51bWJlcj40NzM8L3JlYy1u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215116">
        <w:instrText xml:space="preserve"> ADDIN EN.CITE.DATA </w:instrText>
      </w:r>
      <w:r w:rsidR="00215116">
        <w:fldChar w:fldCharType="end"/>
      </w:r>
      <w:r w:rsidRPr="00040074">
        <w:fldChar w:fldCharType="separate"/>
      </w:r>
      <w:hyperlink w:anchor="_ENREF_65" w:tooltip="Holst, 1993 #473" w:history="1">
        <w:r w:rsidR="00364C0F" w:rsidRPr="00215116">
          <w:rPr>
            <w:noProof/>
            <w:vertAlign w:val="superscript"/>
          </w:rPr>
          <w:t>65</w:t>
        </w:r>
      </w:hyperlink>
      <w:r w:rsidR="00215116" w:rsidRPr="00215116">
        <w:rPr>
          <w:noProof/>
          <w:vertAlign w:val="superscript"/>
        </w:rPr>
        <w:t xml:space="preserve">, </w:t>
      </w:r>
      <w:hyperlink w:anchor="_ENREF_66" w:tooltip="Holst, 1995 #474" w:history="1">
        <w:r w:rsidR="00364C0F" w:rsidRPr="00215116">
          <w:rPr>
            <w:noProof/>
            <w:vertAlign w:val="superscript"/>
          </w:rPr>
          <w:t>66</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NDMsIDE0NDwvc3R5bGU+PC9EaXNwbGF5VGV4dD48cmVjb3JkPjxyZWMtbnVtYmVyPjQ3NTwvcmVj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364C0F">
        <w:instrText xml:space="preserve"> ADDIN EN.CITE </w:instrText>
      </w:r>
      <w:r w:rsidR="00364C0F">
        <w:fldChar w:fldCharType="begin">
          <w:fldData xml:space="preserve">PEVuZE5vdGU+PENpdGU+PEF1dGhvcj5Ib2xzdDwvQXV0aG9yPjxZZWFyPjIwMDE8L1llYXI+PFJl
Y051bT40NzU8L1JlY051bT48RGlzcGxheVRleHQ+PHN0eWxlIGZhY2U9InN1cGVyc2NyaXB0Ij4x
NDMsIDE0NDwvc3R5bGU+PC9EaXNwbGF5VGV4dD48cmVjb3JkPjxyZWMtbnVtYmVyPjQ3NTwvcmVj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364C0F">
        <w:instrText xml:space="preserve"> ADDIN EN.CITE.DATA </w:instrText>
      </w:r>
      <w:r w:rsidR="00364C0F">
        <w:fldChar w:fldCharType="end"/>
      </w:r>
      <w:r w:rsidRPr="00040074">
        <w:fldChar w:fldCharType="separate"/>
      </w:r>
      <w:hyperlink w:anchor="_ENREF_143" w:tooltip="Holst, 2001 #475" w:history="1">
        <w:r w:rsidR="00364C0F" w:rsidRPr="00364C0F">
          <w:rPr>
            <w:noProof/>
            <w:vertAlign w:val="superscript"/>
          </w:rPr>
          <w:t>143</w:t>
        </w:r>
      </w:hyperlink>
      <w:r w:rsidR="00364C0F" w:rsidRPr="00364C0F">
        <w:rPr>
          <w:noProof/>
          <w:vertAlign w:val="superscript"/>
        </w:rPr>
        <w:t xml:space="preserve">, </w:t>
      </w:r>
      <w:hyperlink w:anchor="_ENREF_144" w:tooltip="Bank, 2000 #476" w:history="1">
        <w:r w:rsidR="00364C0F" w:rsidRPr="00364C0F">
          <w:rPr>
            <w:noProof/>
            <w:vertAlign w:val="superscript"/>
          </w:rPr>
          <w:t>144</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PjYsIDExOTwvc3R5bGU+PC9EaXNwbGF5VGV4dD48cmVjb3JkPjxyZWMtbnVtYmVyPjQzMzwvcmVj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364C0F">
        <w:instrText xml:space="preserve"> ADDIN EN.CITE </w:instrText>
      </w:r>
      <w:r w:rsidR="00364C0F">
        <w:fldChar w:fldCharType="begin">
          <w:fldData xml:space="preserve">PEVuZE5vdGU+PENpdGU+PEF1dGhvcj5XYXJzaGVsPC9BdXRob3I+PFllYXI+MTk3NjwvWWVhcj48
UmVjTnVtPjQzMzwvUmVjTnVtPjxEaXNwbGF5VGV4dD48c3R5bGUgZmFjZT0ic3VwZXJzY3JpcHQi
PjYsIDExOTwvc3R5bGU+PC9EaXNwbGF5VGV4dD48cmVjb3JkPjxyZWMtbnVtYmVyPjQzMzwvcmVj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364C0F">
        <w:instrText xml:space="preserve"> ADDIN EN.CITE.DATA </w:instrText>
      </w:r>
      <w:r w:rsidR="00364C0F">
        <w:fldChar w:fldCharType="end"/>
      </w:r>
      <w:r w:rsidRPr="00040074">
        <w:fldChar w:fldCharType="separate"/>
      </w:r>
      <w:hyperlink w:anchor="_ENREF_6" w:tooltip="Warshel, 1976 #433" w:history="1">
        <w:r w:rsidR="00364C0F" w:rsidRPr="00364C0F">
          <w:rPr>
            <w:noProof/>
            <w:vertAlign w:val="superscript"/>
          </w:rPr>
          <w:t>6</w:t>
        </w:r>
      </w:hyperlink>
      <w:r w:rsidR="00364C0F" w:rsidRPr="00364C0F">
        <w:rPr>
          <w:noProof/>
          <w:vertAlign w:val="superscript"/>
        </w:rPr>
        <w:t xml:space="preserve">, </w:t>
      </w:r>
      <w:hyperlink w:anchor="_ENREF_119" w:tooltip="Teixeira, 2005 #465" w:history="1">
        <w:r w:rsidR="00364C0F" w:rsidRPr="00364C0F">
          <w:rPr>
            <w:noProof/>
            <w:vertAlign w:val="superscript"/>
          </w:rPr>
          <w:t>119</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45" w:tooltip="Baker, 2010 #529" w:history="1">
        <w:r w:rsidR="00364C0F" w:rsidRPr="00040074">
          <w:fldChar w:fldCharType="begin"/>
        </w:r>
        <w:r w:rsidR="00364C0F">
          <w:instrText xml:space="preserve"> ADDIN EN.CITE &lt;EndNote&gt;&lt;Cite&gt;&lt;Author&gt;Baker&lt;/Author&gt;&lt;Year&gt;2010&lt;/Year&gt;&lt;RecNum&gt;529&lt;/RecNum&gt;&lt;DisplayText&gt;&lt;style face="superscript"&gt;145&lt;/style&gt;&lt;/DisplayText&gt;&lt;record&gt;&lt;rec-number&gt;529&lt;/rec-number&gt;&lt;foreign-keys&gt;&lt;key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364C0F" w:rsidRPr="00040074">
          <w:fldChar w:fldCharType="separate"/>
        </w:r>
        <w:r w:rsidR="00364C0F" w:rsidRPr="00364C0F">
          <w:rPr>
            <w:noProof/>
            <w:vertAlign w:val="superscript"/>
          </w:rPr>
          <w:t>145</w:t>
        </w:r>
        <w:r w:rsidR="00364C0F"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68" w:tooltip="Schnieders, 2007 #466" w:history="1">
        <w:r w:rsidR="00364C0F" w:rsidRPr="00040074">
          <w:fldChar w:fldCharType="begin">
            <w:fldData xml:space="preserve">PEVuZE5vdGU+PENpdGU+PEF1dGhvcj5TY2huaWVkZXJzPC9BdXRob3I+PFllYXI+MjAwNzwvWWVh
cj48UmVjTnVtPjQ2NjwvUmVjTnVtPjxEaXNwbGF5VGV4dD48c3R5bGUgZmFjZT0ic3VwZXJzY3Jp
cHQiPjY4PC9zdHlsZT48L0Rpc3BsYXlUZXh0PjxyZWNvcmQ+PHJlYy1udW1iZXI+NDY2PC9yZWMt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364C0F">
          <w:instrText xml:space="preserve"> ADDIN EN.CITE </w:instrText>
        </w:r>
        <w:r w:rsidR="00364C0F">
          <w:fldChar w:fldCharType="begin">
            <w:fldData xml:space="preserve">PEVuZE5vdGU+PENpdGU+PEF1dGhvcj5TY2huaWVkZXJzPC9BdXRob3I+PFllYXI+MjAwNzwvWWVh
cj48UmVjTnVtPjQ2NjwvUmVjTnVtPjxEaXNwbGF5VGV4dD48c3R5bGUgZmFjZT0ic3VwZXJzY3Jp
cHQiPjY4PC9zdHlsZT48L0Rpc3BsYXlUZXh0PjxyZWNvcmQ+PHJlYy1udW1iZXI+NDY2PC9yZWMt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364C0F">
          <w:instrText xml:space="preserve"> ADDIN EN.CITE.DATA </w:instrText>
        </w:r>
        <w:r w:rsidR="00364C0F">
          <w:fldChar w:fldCharType="end"/>
        </w:r>
        <w:r w:rsidR="00364C0F" w:rsidRPr="00040074">
          <w:fldChar w:fldCharType="separate"/>
        </w:r>
        <w:r w:rsidR="00364C0F" w:rsidRPr="00215116">
          <w:rPr>
            <w:noProof/>
            <w:vertAlign w:val="superscript"/>
          </w:rPr>
          <w:t>68</w:t>
        </w:r>
        <w:r w:rsidR="00364C0F" w:rsidRPr="00040074">
          <w:fldChar w:fldCharType="end"/>
        </w:r>
      </w:hyperlink>
      <w:r w:rsidRPr="00040074">
        <w:t xml:space="preserve"> </w:t>
      </w:r>
    </w:p>
    <w:p w14:paraId="62F517C2" w14:textId="77777777"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364C0F" w:rsidRPr="00A3644E">
          <w:rPr>
            <w:noProof/>
            <w:vertAlign w:val="superscript"/>
          </w:rPr>
          <w:t>35</w:t>
        </w:r>
      </w:hyperlink>
      <w:r w:rsidR="00A3644E" w:rsidRPr="00A3644E">
        <w:rPr>
          <w:noProof/>
          <w:vertAlign w:val="superscript"/>
        </w:rPr>
        <w:t xml:space="preserve">, </w:t>
      </w:r>
      <w:hyperlink w:anchor="_ENREF_42" w:tooltip="Ensign, 2011 #459" w:history="1">
        <w:r w:rsidR="00364C0F"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0" w:tooltip="Gilson, 1987 #467" w:history="1">
        <w:r w:rsidR="00364C0F" w:rsidRPr="00BB1ABE">
          <w:fldChar w:fldCharType="begin"/>
        </w:r>
        <w:r w:rsidR="00364C0F">
          <w:instrText xml:space="preserve"> ADDIN EN.CITE &lt;EndNote&gt;&lt;Cite&gt;&lt;Author&gt;Gilson&lt;/Author&gt;&lt;Year&gt;1987&lt;/Year&gt;&lt;RecNum&gt;467&lt;/RecNum&gt;&lt;DisplayText&gt;&lt;style face="superscript"&gt;110&lt;/style&gt;&lt;/DisplayText&gt;&lt;record&gt;&lt;rec-number&gt;467&lt;/rec-number&gt;&lt;foreign-keys&gt;&lt;key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364C0F" w:rsidRPr="00BB1ABE">
          <w:fldChar w:fldCharType="separate"/>
        </w:r>
        <w:r w:rsidR="00364C0F" w:rsidRPr="00364C0F">
          <w:rPr>
            <w:noProof/>
            <w:vertAlign w:val="superscript"/>
          </w:rPr>
          <w:t>110</w:t>
        </w:r>
        <w:r w:rsidR="00364C0F"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0" w:tooltip="Ensign, 2013 #528" w:history="1">
        <w:r w:rsidR="00364C0F">
          <w:fldChar w:fldCharType="begin"/>
        </w:r>
        <w:r w:rsidR="00364C0F">
          <w:instrText xml:space="preserve"> ADDIN EN.CITE &lt;EndNote&gt;&lt;Cite&gt;&lt;Author&gt;Ensign&lt;/Author&gt;&lt;Year&gt;2013&lt;/Year&gt;&lt;RecNum&gt;528&lt;/RecNum&gt;&lt;DisplayText&gt;&lt;style face="superscript"&gt;70&lt;/style&gt;&lt;/DisplayText&gt;&lt;record&gt;&lt;rec-number&gt;528&lt;/rec-number&gt;&lt;foreign-keys&gt;&lt;key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364C0F">
          <w:fldChar w:fldCharType="separate"/>
        </w:r>
        <w:r w:rsidR="00364C0F" w:rsidRPr="00215116">
          <w:rPr>
            <w:noProof/>
            <w:vertAlign w:val="superscript"/>
          </w:rPr>
          <w:t>70</w:t>
        </w:r>
        <w:r w:rsidR="00364C0F">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364C0F"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364C0F">
          <w:instrText xml:space="preserve"> ADDIN EN.CITE </w:instrText>
        </w:r>
        <w:r w:rsidR="00364C0F">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364C0F">
          <w:instrText xml:space="preserve"> ADDIN EN.CITE.DATA </w:instrText>
        </w:r>
        <w:r w:rsidR="00364C0F">
          <w:fldChar w:fldCharType="end"/>
        </w:r>
        <w:r w:rsidR="00364C0F" w:rsidRPr="00BB1ABE">
          <w:fldChar w:fldCharType="separate"/>
        </w:r>
        <w:r w:rsidR="00364C0F" w:rsidRPr="00A3644E">
          <w:rPr>
            <w:noProof/>
            <w:vertAlign w:val="superscript"/>
          </w:rPr>
          <w:t>43</w:t>
        </w:r>
        <w:r w:rsidR="00364C0F"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77777777"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2" w:tooltip="Honig, 1995 #477" w:history="1">
        <w:r w:rsidR="00364C0F" w:rsidRPr="00BB1ABE">
          <w:fldChar w:fldCharType="begin"/>
        </w:r>
        <w:r w:rsidR="00364C0F">
          <w:instrText xml:space="preserve"> ADDIN EN.CITE &lt;EndNote&gt;&lt;Cite&gt;&lt;Author&gt;Honig&lt;/Author&gt;&lt;Year&gt;1995&lt;/Year&gt;&lt;RecNum&gt;477&lt;/RecNum&gt;&lt;DisplayText&gt;&lt;style face="superscript"&gt;62&lt;/style&gt;&lt;/DisplayText&gt;&lt;record&gt;&lt;rec-number&gt;477&lt;/rec-number&gt;&lt;foreign-keys&gt;&lt;key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364C0F" w:rsidRPr="00BB1ABE">
          <w:fldChar w:fldCharType="separate"/>
        </w:r>
        <w:r w:rsidR="00364C0F" w:rsidRPr="00215116">
          <w:rPr>
            <w:noProof/>
            <w:vertAlign w:val="superscript"/>
          </w:rPr>
          <w:t>62</w:t>
        </w:r>
        <w:r w:rsidR="00364C0F"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77777777"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C50827">
          <w:instrText>(3-5)</w:instrText>
        </w:r>
      </w:fldSimple>
      <w:r w:rsidR="005470F5">
        <w:fldChar w:fldCharType="end"/>
      </w:r>
      <w:r>
        <w:t xml:space="preserve"> (where </w:t>
      </w:r>
      <w:r w:rsidR="006830C7">
        <w:rPr>
          <w:position w:val="-12"/>
        </w:rPr>
        <w:pict w14:anchorId="017C444E">
          <v:shape id="_x0000_i1118" type="#_x0000_t75" style="width:25pt;height:18pt">
            <v:imagedata r:id="rId107"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C50827">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6830C7">
        <w:rPr>
          <w:position w:val="-4"/>
        </w:rPr>
        <w:pict w14:anchorId="17550409">
          <v:shape id="_x0000_i1119" type="#_x0000_t75" style="width:10pt;height:12pt">
            <v:imagedata r:id="rId108" o:title=""/>
          </v:shape>
        </w:pict>
      </w:r>
      <w:r>
        <w:t xml:space="preserve"> is the vector from atom </w:t>
      </w:r>
      <w:r>
        <w:rPr>
          <w:i/>
        </w:rPr>
        <w:t>i</w:t>
      </w:r>
      <w:r>
        <w:t xml:space="preserve"> to the location of interest, and </w:t>
      </w:r>
      <w:r w:rsidR="006830C7">
        <w:rPr>
          <w:position w:val="-4"/>
        </w:rPr>
        <w:pict w14:anchorId="33887A61">
          <v:shape id="_x0000_i1120" type="#_x0000_t75" style="width:9pt;height:13pt">
            <v:imagedata r:id="rId109" o:title=""/>
          </v:shape>
        </w:pict>
      </w:r>
      <w:r>
        <w:t xml:space="preserve"> is the unit vector of </w:t>
      </w:r>
      <w:r w:rsidR="006830C7">
        <w:rPr>
          <w:position w:val="-4"/>
        </w:rPr>
        <w:pict w14:anchorId="15CBA78E">
          <v:shape id="_x0000_i1121" type="#_x0000_t75" style="width:10pt;height:12pt">
            <v:imagedata r:id="rId110" o:title=""/>
          </v:shape>
        </w:pict>
      </w:r>
      <w:r>
        <w:t>), projected along the bond vector at a dielectric of 2, hereafter referred to as the reaction field method.</w:t>
      </w:r>
      <w:hyperlink w:anchor="_ENREF_27" w:tooltip="Cerutti, 2007 #434" w:history="1">
        <w:r w:rsidR="00364C0F">
          <w:fldChar w:fldCharType="begin"/>
        </w:r>
        <w:r w:rsidR="00364C0F">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364C0F">
          <w:fldChar w:fldCharType="separate"/>
        </w:r>
        <w:r w:rsidR="00364C0F" w:rsidRPr="00A3644E">
          <w:rPr>
            <w:noProof/>
            <w:vertAlign w:val="superscript"/>
          </w:rPr>
          <w:t>27</w:t>
        </w:r>
        <w:r w:rsidR="00364C0F">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C50827">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77777777"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OTksIDE0NiwgMTQ3PC9zdHlsZT48L0Rpc3BsYXlUZXh0PjxyZWNvcmQ+PHJlYy1udW1iZXI+NTIz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</w:fldData>
        </w:fldChar>
      </w:r>
      <w:r w:rsidR="00364C0F">
        <w:instrText xml:space="preserve"> ADDIN EN.CITE </w:instrText>
      </w:r>
      <w:r w:rsidR="00364C0F">
        <w:fldChar w:fldCharType="begin">
          <w:fldData xml:space="preserve">PEVuZE5vdGU+PENpdGU+PEF1dGhvcj5HdW5uZXI8L0F1dGhvcj48WWVhcj4yMDExPC9ZZWFyPjxS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</w:fldData>
        </w:fldChar>
      </w:r>
      <w:r w:rsidR="00364C0F">
        <w:instrText xml:space="preserve"> ADDIN EN.CITE.DATA </w:instrText>
      </w:r>
      <w:r w:rsidR="00364C0F">
        <w:fldChar w:fldCharType="end"/>
      </w:r>
      <w:r>
        <w:fldChar w:fldCharType="separate"/>
      </w:r>
      <w:hyperlink w:anchor="_ENREF_99" w:tooltip="Nielsen, 2011 #522" w:history="1">
        <w:r w:rsidR="00364C0F" w:rsidRPr="00364C0F">
          <w:rPr>
            <w:noProof/>
            <w:vertAlign w:val="superscript"/>
          </w:rPr>
          <w:t>99</w:t>
        </w:r>
      </w:hyperlink>
      <w:r w:rsidR="00364C0F" w:rsidRPr="00364C0F">
        <w:rPr>
          <w:noProof/>
          <w:vertAlign w:val="superscript"/>
        </w:rPr>
        <w:t xml:space="preserve">, </w:t>
      </w:r>
      <w:hyperlink w:anchor="_ENREF_146" w:tooltip="Gunner, 2011 #523" w:history="1">
        <w:r w:rsidR="00364C0F" w:rsidRPr="00364C0F">
          <w:rPr>
            <w:noProof/>
            <w:vertAlign w:val="superscript"/>
          </w:rPr>
          <w:t>146</w:t>
        </w:r>
      </w:hyperlink>
      <w:r w:rsidR="00364C0F" w:rsidRPr="00364C0F">
        <w:rPr>
          <w:noProof/>
          <w:vertAlign w:val="superscript"/>
        </w:rPr>
        <w:t xml:space="preserve">, </w:t>
      </w:r>
      <w:hyperlink w:anchor="_ENREF_147" w:tooltip="Wallace, 2011 #525" w:history="1">
        <w:r w:rsidR="00364C0F" w:rsidRPr="00364C0F">
          <w:rPr>
            <w:noProof/>
            <w:vertAlign w:val="superscript"/>
          </w:rPr>
          <w:t>147</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C50827">
          <w:t xml:space="preserve">Figure </w:t>
        </w:r>
        <w:r w:rsidR="00C50827">
          <w:rPr>
            <w:noProof/>
          </w:rPr>
          <w:t>5</w:t>
        </w:r>
        <w:r w:rsidR="00C50827">
          <w:noBreakHyphen/>
        </w:r>
        <w:r w:rsidR="00C50827">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6830C7">
        <w:rPr>
          <w:position w:val="-2"/>
        </w:rPr>
        <w:pict w14:anchorId="40E7B948">
          <v:shape id="_x0000_i1122" type="#_x0000_t75" style="width:19pt;height:13pt">
            <v:imagedata r:id="rId111" o:title=""/>
          </v:shape>
        </w:pict>
      </w:r>
      <w:r w:rsidR="001C268D">
        <w:t xml:space="preserve"> through equation </w:t>
      </w:r>
      <w:r w:rsidR="001C268D" w:rsidRPr="001C268D">
        <w:rPr>
          <w:szCs w:val="24"/>
        </w:rPr>
        <w:fldChar w:fldCharType="begin"/>
      </w:r>
      <w:r w:rsidR="001C268D" w:rsidRPr="001C268D">
        <w:rPr>
          <w:szCs w:val="24"/>
        </w:rPr>
        <w:instrText xml:space="preserve"> GOTOBUTTON ZEqnNum206165  \* MERGEFORMAT </w:instrText>
      </w:r>
      <w:r w:rsidR="001C268D" w:rsidRPr="001C268D">
        <w:rPr>
          <w:szCs w:val="24"/>
        </w:rPr>
        <w:fldChar w:fldCharType="begin"/>
      </w:r>
      <w:r w:rsidR="001C268D" w:rsidRPr="001C268D">
        <w:rPr>
          <w:szCs w:val="24"/>
        </w:rPr>
        <w:instrText xml:space="preserve"> REF ZEqnNum206165 \* Charformat \! \* MERGEFORMAT </w:instrText>
      </w:r>
      <w:r w:rsidR="001C268D" w:rsidRPr="001C268D">
        <w:rPr>
          <w:szCs w:val="24"/>
        </w:rPr>
        <w:fldChar w:fldCharType="separate"/>
      </w:r>
      <w:r w:rsidR="00C50827" w:rsidRPr="00C50827">
        <w:rPr>
          <w:szCs w:val="24"/>
        </w:rPr>
        <w:instrText>(3-14)</w:instrText>
      </w:r>
      <w:r w:rsidR="001C268D" w:rsidRPr="001C268D">
        <w:rPr>
          <w:szCs w:val="24"/>
        </w:rPr>
        <w:fldChar w:fldCharType="end"/>
      </w:r>
      <w:r w:rsidR="001C268D" w:rsidRPr="001C268D">
        <w:rPr>
          <w:szCs w:val="24"/>
        </w:rPr>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C50827">
          <w:t xml:space="preserve">Figure </w:t>
        </w:r>
        <w:r w:rsidR="00C50827">
          <w:rPr>
            <w:noProof/>
          </w:rPr>
          <w:t>5</w:t>
        </w:r>
        <w:r w:rsidR="00C50827">
          <w:noBreakHyphen/>
        </w:r>
        <w:r w:rsidR="00C50827">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70" w:name="_Toc297815424"/>
      <w:bookmarkStart w:id="171" w:name="_Toc299021925"/>
      <w:r>
        <w:t>Results</w:t>
      </w:r>
      <w:bookmarkEnd w:id="170"/>
      <w:r w:rsidR="00A349A1">
        <w:t xml:space="preserve"> and Discussion</w:t>
      </w:r>
      <w:bookmarkEnd w:id="171"/>
    </w:p>
    <w:p w14:paraId="74C1EA89" w14:textId="77777777" w:rsidR="00A82F11" w:rsidRPr="00BB1ABE" w:rsidRDefault="00A82F11" w:rsidP="00A82F11">
      <w:pPr>
        <w:pStyle w:val="Heading4"/>
      </w:pPr>
      <w:r>
        <w:t xml:space="preserve"> </w:t>
      </w:r>
      <w:bookmarkStart w:id="172" w:name="_Toc299021926"/>
      <w:r>
        <w:t>Molecular D</w:t>
      </w:r>
      <w:r w:rsidRPr="00BB1ABE">
        <w:t>ynamics</w:t>
      </w:r>
      <w:r>
        <w:t xml:space="preserve"> Sampling</w:t>
      </w:r>
      <w:bookmarkEnd w:id="172"/>
    </w:p>
    <w:p w14:paraId="4E4F83E7"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C50827">
          <w:t xml:space="preserve">Figure </w:t>
        </w:r>
        <w:r w:rsidR="00C50827">
          <w:rPr>
            <w:noProof/>
          </w:rPr>
          <w:t>5</w:t>
        </w:r>
        <w:r w:rsidR="00C50827">
          <w:noBreakHyphen/>
        </w:r>
        <w:r w:rsidR="00C50827">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C50827">
          <w:t xml:space="preserve">Figure </w:t>
        </w:r>
        <w:r w:rsidR="00C50827">
          <w:rPr>
            <w:noProof/>
          </w:rPr>
          <w:t>5</w:t>
        </w:r>
        <w:r w:rsidR="00C50827">
          <w:noBreakHyphen/>
        </w:r>
        <w:r w:rsidR="00C50827">
          <w:rPr>
            <w:noProof/>
          </w:rPr>
          <w:t>2</w:t>
        </w:r>
      </w:fldSimple>
      <w:r w:rsidR="0049555F">
        <w:t xml:space="preserve">A and </w:t>
      </w:r>
      <w:r>
        <w:t>B) and docked to Rap</w:t>
      </w:r>
      <w:r w:rsidR="0049555F">
        <w:t xml:space="preserve"> E30D/K31E (</w:t>
      </w:r>
      <w:fldSimple w:instr=" REF _Ref298598985 ">
        <w:r w:rsidR="00C50827">
          <w:t xml:space="preserve">Figure </w:t>
        </w:r>
        <w:r w:rsidR="00C50827">
          <w:rPr>
            <w:noProof/>
          </w:rPr>
          <w:t>5</w:t>
        </w:r>
        <w:r w:rsidR="00C50827">
          <w:noBreakHyphen/>
        </w:r>
        <w:r w:rsidR="00C50827">
          <w:rPr>
            <w:noProof/>
          </w:rPr>
          <w:t>2</w:t>
        </w:r>
      </w:fldSimple>
      <w:r w:rsidR="0049555F">
        <w:t xml:space="preserve">C and </w:t>
      </w:r>
      <w:r w:rsidRPr="00BB1ABE">
        <w:t xml:space="preserve">D), and </w:t>
      </w:r>
      <w:fldSimple w:instr=" REF _Ref298599083 ">
        <w:r w:rsidR="00C50827">
          <w:t xml:space="preserve">Figure </w:t>
        </w:r>
        <w:r w:rsidR="00C50827">
          <w:rPr>
            <w:noProof/>
          </w:rPr>
          <w:t>5</w:t>
        </w:r>
        <w:r w:rsidR="00C50827">
          <w:noBreakHyphen/>
        </w:r>
        <w:r w:rsidR="00C50827">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C50827">
          <w:t xml:space="preserve">Figure </w:t>
        </w:r>
        <w:r w:rsidR="00C50827">
          <w:rPr>
            <w:noProof/>
          </w:rPr>
          <w:t>5</w:t>
        </w:r>
        <w:r w:rsidR="00C50827">
          <w:noBreakHyphen/>
        </w:r>
        <w:r w:rsidR="00C50827">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C50827">
          <w:t xml:space="preserve">Figure </w:t>
        </w:r>
        <w:r w:rsidR="00C50827">
          <w:rPr>
            <w:noProof/>
          </w:rPr>
          <w:t>5</w:t>
        </w:r>
        <w:r w:rsidR="00C50827">
          <w:noBreakHyphen/>
        </w:r>
        <w:r w:rsidR="00C50827">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C50827">
          <w:t xml:space="preserve">Figure </w:t>
        </w:r>
        <w:r w:rsidR="00C50827">
          <w:rPr>
            <w:noProof/>
          </w:rPr>
          <w:t>5</w:t>
        </w:r>
        <w:r w:rsidR="00C50827">
          <w:noBreakHyphen/>
        </w:r>
        <w:r w:rsidR="00C50827">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3" w:name="_Toc299021927"/>
      <w:r>
        <w:t>Calculation of absolute electrostatic fields</w:t>
      </w:r>
      <w:bookmarkEnd w:id="173"/>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C50827">
          <w:t xml:space="preserve">Table </w:t>
        </w:r>
        <w:r w:rsidR="00C50827">
          <w:rPr>
            <w:noProof/>
          </w:rPr>
          <w:t>5</w:t>
        </w:r>
        <w:r w:rsidR="00C50827">
          <w:noBreakHyphen/>
        </w:r>
        <w:r w:rsidR="00C50827">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C50827">
          <w:t xml:space="preserve">Table </w:t>
        </w:r>
        <w:r w:rsidR="00C50827">
          <w:rPr>
            <w:noProof/>
          </w:rPr>
          <w:t>5</w:t>
        </w:r>
        <w:r w:rsidR="00C50827">
          <w:noBreakHyphen/>
        </w:r>
        <w:r w:rsidR="00C50827">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90A6FA5" w14:textId="77777777" w:rsidR="00A82F11" w:rsidRPr="00C813E3" w:rsidRDefault="005F485F" w:rsidP="00A82F11">
      <w:pPr>
        <w:pStyle w:val="text"/>
        <w:rPr>
          <w:color w:val="0000FF"/>
        </w:rPr>
      </w:pPr>
      <w:fldSimple w:instr=" REF _Ref298599215 ">
        <w:r w:rsidR="00C50827">
          <w:t xml:space="preserve">Figure </w:t>
        </w:r>
        <w:r w:rsidR="00C50827">
          <w:rPr>
            <w:noProof/>
          </w:rPr>
          <w:t>5</w:t>
        </w:r>
        <w:r w:rsidR="00C50827">
          <w:noBreakHyphen/>
        </w:r>
        <w:r w:rsidR="00C50827">
          <w:rPr>
            <w:noProof/>
          </w:rPr>
          <w:t>7</w:t>
        </w:r>
      </w:fldSimple>
      <w:r>
        <w:t xml:space="preserve"> and </w:t>
      </w:r>
      <w:fldSimple w:instr=" REF _Ref298599236 ">
        <w:r w:rsidR="00C50827">
          <w:t xml:space="preserve">Figure </w:t>
        </w:r>
        <w:r w:rsidR="00C50827">
          <w:rPr>
            <w:noProof/>
          </w:rPr>
          <w:t>5</w:t>
        </w:r>
        <w:r w:rsidR="00C50827">
          <w:noBreakHyphen/>
        </w:r>
        <w:r w:rsidR="00C50827">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C50827">
          <w:t xml:space="preserve">Figure </w:t>
        </w:r>
        <w:r w:rsidR="00C50827">
          <w:rPr>
            <w:noProof/>
          </w:rPr>
          <w:t>5</w:t>
        </w:r>
        <w:r w:rsidR="00C50827">
          <w:noBreakHyphen/>
        </w:r>
        <w:r w:rsidR="00C50827">
          <w:rPr>
            <w:noProof/>
          </w:rPr>
          <w:t>9</w:t>
        </w:r>
      </w:fldSimple>
      <w:r w:rsidR="00A865AC">
        <w:t xml:space="preserve">, </w:t>
      </w:r>
      <w:fldSimple w:instr=" REF _Ref298599395 ">
        <w:r w:rsidR="00C50827">
          <w:t xml:space="preserve">Figure </w:t>
        </w:r>
        <w:r w:rsidR="00C50827">
          <w:rPr>
            <w:noProof/>
          </w:rPr>
          <w:t>5</w:t>
        </w:r>
        <w:r w:rsidR="00C50827">
          <w:noBreakHyphen/>
        </w:r>
        <w:r w:rsidR="00C50827">
          <w:rPr>
            <w:noProof/>
          </w:rPr>
          <w:t>10</w:t>
        </w:r>
      </w:fldSimple>
      <w:r w:rsidR="00A865AC">
        <w:t xml:space="preserve">, and </w:t>
      </w:r>
      <w:fldSimple w:instr=" REF _Ref298599406 ">
        <w:r w:rsidR="00C50827">
          <w:t xml:space="preserve">Figure </w:t>
        </w:r>
        <w:r w:rsidR="00C50827">
          <w:rPr>
            <w:noProof/>
          </w:rPr>
          <w:t>5</w:t>
        </w:r>
        <w:r w:rsidR="00C50827">
          <w:noBreakHyphen/>
        </w:r>
        <w:r w:rsidR="00C50827">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C50827">
          <w:t xml:space="preserve">Figure </w:t>
        </w:r>
        <w:r w:rsidR="00C50827">
          <w:rPr>
            <w:noProof/>
          </w:rPr>
          <w:t>5</w:t>
        </w:r>
        <w:r w:rsidR="00C50827">
          <w:noBreakHyphen/>
        </w:r>
        <w:r w:rsidR="00C50827">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C50827">
          <w:t xml:space="preserve">Figure </w:t>
        </w:r>
        <w:r w:rsidR="00C50827">
          <w:rPr>
            <w:noProof/>
          </w:rPr>
          <w:t>5</w:t>
        </w:r>
        <w:r w:rsidR="00C50827">
          <w:noBreakHyphen/>
        </w:r>
        <w:r w:rsidR="00C50827">
          <w:rPr>
            <w:noProof/>
          </w:rPr>
          <w:t>12</w:t>
        </w:r>
      </w:fldSimple>
      <w:r w:rsidR="007F0B81">
        <w:t xml:space="preserve">, </w:t>
      </w:r>
      <w:fldSimple w:instr=" REF _Ref298599574 ">
        <w:r w:rsidR="00C50827">
          <w:t xml:space="preserve">Figure </w:t>
        </w:r>
        <w:r w:rsidR="00C50827">
          <w:rPr>
            <w:noProof/>
          </w:rPr>
          <w:t>5</w:t>
        </w:r>
        <w:r w:rsidR="00C50827">
          <w:noBreakHyphen/>
        </w:r>
        <w:r w:rsidR="00C50827">
          <w:rPr>
            <w:noProof/>
          </w:rPr>
          <w:t>13</w:t>
        </w:r>
      </w:fldSimple>
      <w:r w:rsidR="007F0B81">
        <w:t xml:space="preserve">, </w:t>
      </w:r>
      <w:fldSimple w:instr=" REF _Ref298599586 ">
        <w:r w:rsidR="00C50827">
          <w:t xml:space="preserve">Figure </w:t>
        </w:r>
        <w:r w:rsidR="00C50827">
          <w:rPr>
            <w:noProof/>
          </w:rPr>
          <w:t>5</w:t>
        </w:r>
        <w:r w:rsidR="00C50827">
          <w:noBreakHyphen/>
        </w:r>
        <w:r w:rsidR="00C50827">
          <w:rPr>
            <w:noProof/>
          </w:rPr>
          <w:t>14</w:t>
        </w:r>
      </w:fldSimple>
      <w:r w:rsidR="007F0B81">
        <w:t xml:space="preserve">, and </w:t>
      </w:r>
      <w:fldSimple w:instr=" REF _Ref298599593 ">
        <w:r w:rsidR="00C50827">
          <w:t xml:space="preserve">Figure </w:t>
        </w:r>
        <w:r w:rsidR="00C50827">
          <w:rPr>
            <w:noProof/>
          </w:rPr>
          <w:t>5</w:t>
        </w:r>
        <w:r w:rsidR="00C50827">
          <w:noBreakHyphen/>
        </w:r>
        <w:r w:rsidR="00C50827">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4" w:name="_Toc299021928"/>
      <w:r w:rsidRPr="006D6F69">
        <w:t>Numeric solutions to the LPBE</w:t>
      </w:r>
      <w:bookmarkEnd w:id="174"/>
    </w:p>
    <w:p w14:paraId="0D2E5125" w14:textId="77777777" w:rsidR="00A82F11" w:rsidRPr="006D6F69" w:rsidRDefault="00A82F11" w:rsidP="00B01687">
      <w:pPr>
        <w:pStyle w:val="text"/>
        <w:rPr>
          <w:b/>
          <w:color w:val="0000FF"/>
        </w:rPr>
      </w:pPr>
      <w:r>
        <w:t xml:space="preserve">The left columns of </w:t>
      </w:r>
      <w:fldSimple w:instr=" REF _Ref298599215 ">
        <w:r w:rsidR="00C50827">
          <w:t xml:space="preserve">Figure </w:t>
        </w:r>
        <w:r w:rsidR="00C50827">
          <w:rPr>
            <w:noProof/>
          </w:rPr>
          <w:t>5</w:t>
        </w:r>
        <w:r w:rsidR="00C50827">
          <w:noBreakHyphen/>
        </w:r>
        <w:r w:rsidR="00C50827">
          <w:rPr>
            <w:noProof/>
          </w:rPr>
          <w:t>7</w:t>
        </w:r>
      </w:fldSimple>
      <w:r w:rsidR="00EF5F26">
        <w:t xml:space="preserve">, </w:t>
      </w:r>
      <w:fldSimple w:instr=" REF _Ref298599236 ">
        <w:r w:rsidR="00C50827">
          <w:t xml:space="preserve">Figure </w:t>
        </w:r>
        <w:r w:rsidR="00C50827">
          <w:rPr>
            <w:noProof/>
          </w:rPr>
          <w:t>5</w:t>
        </w:r>
        <w:r w:rsidR="00C50827">
          <w:noBreakHyphen/>
        </w:r>
        <w:r w:rsidR="00C50827">
          <w:rPr>
            <w:noProof/>
          </w:rPr>
          <w:t>8</w:t>
        </w:r>
      </w:fldSimple>
      <w:r w:rsidR="00EF5F26">
        <w:t xml:space="preserve">, </w:t>
      </w:r>
      <w:fldSimple w:instr=" REF _Ref298599384 ">
        <w:r w:rsidR="00C50827">
          <w:t xml:space="preserve">Figure </w:t>
        </w:r>
        <w:r w:rsidR="00C50827">
          <w:rPr>
            <w:noProof/>
          </w:rPr>
          <w:t>5</w:t>
        </w:r>
        <w:r w:rsidR="00C50827">
          <w:noBreakHyphen/>
        </w:r>
        <w:r w:rsidR="00C50827">
          <w:rPr>
            <w:noProof/>
          </w:rPr>
          <w:t>9</w:t>
        </w:r>
      </w:fldSimple>
      <w:r w:rsidR="00EF5F26">
        <w:t xml:space="preserve">, </w:t>
      </w:r>
      <w:fldSimple w:instr=" REF _Ref298599395 ">
        <w:r w:rsidR="00C50827">
          <w:t xml:space="preserve">Figure </w:t>
        </w:r>
        <w:r w:rsidR="00C50827">
          <w:rPr>
            <w:noProof/>
          </w:rPr>
          <w:t>5</w:t>
        </w:r>
        <w:r w:rsidR="00C50827">
          <w:noBreakHyphen/>
        </w:r>
        <w:r w:rsidR="00C50827">
          <w:rPr>
            <w:noProof/>
          </w:rPr>
          <w:t>10</w:t>
        </w:r>
      </w:fldSimple>
      <w:r w:rsidR="00EF5F26">
        <w:t xml:space="preserve">, and </w:t>
      </w:r>
      <w:fldSimple w:instr=" REF _Ref298599406 ">
        <w:r w:rsidR="00C50827">
          <w:t xml:space="preserve">Figure </w:t>
        </w:r>
        <w:r w:rsidR="00C50827">
          <w:rPr>
            <w:noProof/>
          </w:rPr>
          <w:t>5</w:t>
        </w:r>
        <w:r w:rsidR="00C50827">
          <w:noBreakHyphen/>
        </w:r>
        <w:r w:rsidR="00C50827">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C50827">
          <w:t xml:space="preserve">Figure </w:t>
        </w:r>
        <w:r w:rsidR="00C50827">
          <w:rPr>
            <w:noProof/>
          </w:rPr>
          <w:t>5</w:t>
        </w:r>
        <w:r w:rsidR="00C50827">
          <w:noBreakHyphen/>
        </w:r>
        <w:r w:rsidR="00C50827">
          <w:rPr>
            <w:noProof/>
          </w:rPr>
          <w:t>7</w:t>
        </w:r>
      </w:fldSimple>
      <w:r w:rsidR="00B87139">
        <w:t xml:space="preserve">, </w:t>
      </w:r>
      <w:fldSimple w:instr=" REF _Ref298599236 ">
        <w:r w:rsidR="00C50827">
          <w:t xml:space="preserve">Figure </w:t>
        </w:r>
        <w:r w:rsidR="00C50827">
          <w:rPr>
            <w:noProof/>
          </w:rPr>
          <w:t>5</w:t>
        </w:r>
        <w:r w:rsidR="00C50827">
          <w:noBreakHyphen/>
        </w:r>
        <w:r w:rsidR="00C50827">
          <w:rPr>
            <w:noProof/>
          </w:rPr>
          <w:t>8</w:t>
        </w:r>
      </w:fldSimple>
      <w:r w:rsidR="00B87139">
        <w:t xml:space="preserve">, </w:t>
      </w:r>
      <w:fldSimple w:instr=" REF _Ref298599384 ">
        <w:r w:rsidR="00C50827">
          <w:t xml:space="preserve">Figure </w:t>
        </w:r>
        <w:r w:rsidR="00C50827">
          <w:rPr>
            <w:noProof/>
          </w:rPr>
          <w:t>5</w:t>
        </w:r>
        <w:r w:rsidR="00C50827">
          <w:noBreakHyphen/>
        </w:r>
        <w:r w:rsidR="00C50827">
          <w:rPr>
            <w:noProof/>
          </w:rPr>
          <w:t>9</w:t>
        </w:r>
      </w:fldSimple>
      <w:r w:rsidR="00B87139">
        <w:t xml:space="preserve">, </w:t>
      </w:r>
      <w:fldSimple w:instr=" REF _Ref298599395 ">
        <w:r w:rsidR="00C50827">
          <w:t xml:space="preserve">Figure </w:t>
        </w:r>
        <w:r w:rsidR="00C50827">
          <w:rPr>
            <w:noProof/>
          </w:rPr>
          <w:t>5</w:t>
        </w:r>
        <w:r w:rsidR="00C50827">
          <w:noBreakHyphen/>
        </w:r>
        <w:r w:rsidR="00C50827">
          <w:rPr>
            <w:noProof/>
          </w:rPr>
          <w:t>10</w:t>
        </w:r>
      </w:fldSimple>
      <w:r w:rsidR="00B87139">
        <w:t xml:space="preserve">, and </w:t>
      </w:r>
      <w:fldSimple w:instr=" REF _Ref298599406 ">
        <w:r w:rsidR="00C50827">
          <w:t xml:space="preserve">Figure </w:t>
        </w:r>
        <w:r w:rsidR="00C50827">
          <w:rPr>
            <w:noProof/>
          </w:rPr>
          <w:t>5</w:t>
        </w:r>
        <w:r w:rsidR="00C50827">
          <w:noBreakHyphen/>
        </w:r>
        <w:r w:rsidR="00C50827">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C50827">
          <w:t xml:space="preserve">Figure </w:t>
        </w:r>
        <w:r w:rsidR="00C50827">
          <w:rPr>
            <w:noProof/>
          </w:rPr>
          <w:t>5</w:t>
        </w:r>
        <w:r w:rsidR="00C50827">
          <w:noBreakHyphen/>
        </w:r>
        <w:r w:rsidR="00C50827">
          <w:rPr>
            <w:noProof/>
          </w:rPr>
          <w:t>8</w:t>
        </w:r>
      </w:fldSimple>
      <w:r w:rsidR="006F55C0">
        <w:t>;</w:t>
      </w:r>
      <w:r w:rsidRPr="00BB1ABE">
        <w:t xml:space="preserve"> </w:t>
      </w:r>
      <w:r w:rsidR="006F55C0">
        <w:t>E30/K31E-</w:t>
      </w:r>
      <w:fldSimple w:instr=" REF _Ref298599395 ">
        <w:r w:rsidR="00C50827">
          <w:t xml:space="preserve">Figure </w:t>
        </w:r>
        <w:r w:rsidR="00C50827">
          <w:rPr>
            <w:noProof/>
          </w:rPr>
          <w:t>5</w:t>
        </w:r>
        <w:r w:rsidR="00C50827">
          <w:noBreakHyphen/>
        </w:r>
        <w:r w:rsidR="00C50827">
          <w:rPr>
            <w:noProof/>
          </w:rPr>
          <w:t>10</w:t>
        </w:r>
      </w:fldSimple>
      <w:r w:rsidRPr="00BB1ABE">
        <w:t>) or significantly worse (E30D</w:t>
      </w:r>
      <w:r w:rsidR="006F55C0">
        <w:t>/K31</w:t>
      </w:r>
      <w:r w:rsidR="005E0FA0">
        <w:t>-</w:t>
      </w:r>
      <w:fldSimple w:instr=" REF _Ref298599384 ">
        <w:r w:rsidR="00C50827">
          <w:t xml:space="preserve">Figure </w:t>
        </w:r>
        <w:r w:rsidR="00C50827">
          <w:rPr>
            <w:noProof/>
          </w:rPr>
          <w:t>5</w:t>
        </w:r>
        <w:r w:rsidR="00C50827">
          <w:noBreakHyphen/>
        </w:r>
        <w:r w:rsidR="00C50827">
          <w:rPr>
            <w:noProof/>
          </w:rPr>
          <w:t>9</w:t>
        </w:r>
      </w:fldSimple>
      <w:r w:rsidR="005E0FA0">
        <w:t>; E30D/K31E-</w:t>
      </w:r>
      <w:fldSimple w:instr=" REF _Ref298599406 ">
        <w:r w:rsidR="00C50827">
          <w:t xml:space="preserve">Figure </w:t>
        </w:r>
        <w:r w:rsidR="00C50827">
          <w:rPr>
            <w:noProof/>
          </w:rPr>
          <w:t>5</w:t>
        </w:r>
        <w:r w:rsidR="00C50827">
          <w:noBreakHyphen/>
        </w:r>
        <w:r w:rsidR="00C50827">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C50827">
          <w:t xml:space="preserve">Figure </w:t>
        </w:r>
        <w:r w:rsidR="00C50827">
          <w:rPr>
            <w:noProof/>
          </w:rPr>
          <w:t>5</w:t>
        </w:r>
        <w:r w:rsidR="00C50827">
          <w:noBreakHyphen/>
        </w:r>
        <w:r w:rsidR="00C50827">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C50827">
          <w:t xml:space="preserve">Figure </w:t>
        </w:r>
        <w:r w:rsidR="00C50827">
          <w:rPr>
            <w:noProof/>
          </w:rPr>
          <w:t>5</w:t>
        </w:r>
        <w:r w:rsidR="00C50827">
          <w:noBreakHyphen/>
        </w:r>
        <w:r w:rsidR="00C50827">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C50827">
          <w:t xml:space="preserve">Table </w:t>
        </w:r>
        <w:r w:rsidR="00C50827">
          <w:rPr>
            <w:noProof/>
          </w:rPr>
          <w:t>5</w:t>
        </w:r>
        <w:r w:rsidR="00C50827">
          <w:noBreakHyphen/>
        </w:r>
        <w:r w:rsidR="00C50827">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C50827">
          <w:t xml:space="preserve">Figure </w:t>
        </w:r>
        <w:r w:rsidR="00C50827">
          <w:rPr>
            <w:noProof/>
          </w:rPr>
          <w:t>5</w:t>
        </w:r>
        <w:r w:rsidR="00C50827">
          <w:noBreakHyphen/>
        </w:r>
        <w:r w:rsidR="00C50827">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C50827">
          <w:t xml:space="preserve">Figure </w:t>
        </w:r>
        <w:r w:rsidR="00C50827">
          <w:rPr>
            <w:noProof/>
          </w:rPr>
          <w:t>5</w:t>
        </w:r>
        <w:r w:rsidR="00C50827">
          <w:noBreakHyphen/>
        </w:r>
        <w:r w:rsidR="00C50827">
          <w:rPr>
            <w:noProof/>
          </w:rPr>
          <w:t>10</w:t>
        </w:r>
      </w:fldSimple>
      <w:r w:rsidRPr="00BB1ABE">
        <w:t>) and E30D/K31E (</w:t>
      </w:r>
      <w:fldSimple w:instr=" REF _Ref298599406 ">
        <w:r w:rsidR="00C50827">
          <w:t xml:space="preserve">Figure </w:t>
        </w:r>
        <w:r w:rsidR="00C50827">
          <w:rPr>
            <w:noProof/>
          </w:rPr>
          <w:t>5</w:t>
        </w:r>
        <w:r w:rsidR="00C50827">
          <w:noBreakHyphen/>
        </w:r>
        <w:r w:rsidR="00C50827">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77777777"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364C0F" w:rsidRPr="00B6008B">
          <w:fldChar w:fldCharType="begin"/>
        </w:r>
        <w:r w:rsidR="00364C0F">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364C0F" w:rsidRPr="00B6008B">
          <w:fldChar w:fldCharType="separate"/>
        </w:r>
        <w:r w:rsidR="00364C0F" w:rsidRPr="00A3644E">
          <w:rPr>
            <w:noProof/>
            <w:vertAlign w:val="superscript"/>
          </w:rPr>
          <w:t>42</w:t>
        </w:r>
        <w:r w:rsidR="00364C0F"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5" w:name="_Toc299021929"/>
      <w:r w:rsidRPr="006D6F69">
        <w:t>Reaction field method solutions to the LPBE</w:t>
      </w:r>
      <w:bookmarkEnd w:id="175"/>
    </w:p>
    <w:p w14:paraId="64657F83" w14:textId="77777777" w:rsidR="00A82F11" w:rsidRPr="006D6F69" w:rsidRDefault="00A82F11" w:rsidP="00A82F11">
      <w:pPr>
        <w:pStyle w:val="text"/>
        <w:rPr>
          <w:b/>
          <w:color w:val="0000FF"/>
        </w:rPr>
      </w:pPr>
      <w:r>
        <w:t xml:space="preserve">The right column of </w:t>
      </w:r>
      <w:fldSimple w:instr=" REF _Ref298599215 ">
        <w:r w:rsidR="00C50827">
          <w:t xml:space="preserve">Figure </w:t>
        </w:r>
        <w:r w:rsidR="00C50827">
          <w:rPr>
            <w:noProof/>
          </w:rPr>
          <w:t>5</w:t>
        </w:r>
        <w:r w:rsidR="00C50827">
          <w:noBreakHyphen/>
        </w:r>
        <w:r w:rsidR="00C50827">
          <w:rPr>
            <w:noProof/>
          </w:rPr>
          <w:t>7</w:t>
        </w:r>
      </w:fldSimple>
      <w:r w:rsidR="0011558B">
        <w:t xml:space="preserve">, </w:t>
      </w:r>
      <w:fldSimple w:instr=" REF _Ref298599236 ">
        <w:r w:rsidR="00C50827">
          <w:t xml:space="preserve">Figure </w:t>
        </w:r>
        <w:r w:rsidR="00C50827">
          <w:rPr>
            <w:noProof/>
          </w:rPr>
          <w:t>5</w:t>
        </w:r>
        <w:r w:rsidR="00C50827">
          <w:noBreakHyphen/>
        </w:r>
        <w:r w:rsidR="00C50827">
          <w:rPr>
            <w:noProof/>
          </w:rPr>
          <w:t>8</w:t>
        </w:r>
      </w:fldSimple>
      <w:r w:rsidR="0011558B">
        <w:t xml:space="preserve">, </w:t>
      </w:r>
      <w:fldSimple w:instr=" REF _Ref298599384 ">
        <w:r w:rsidR="00C50827">
          <w:t xml:space="preserve">Figure </w:t>
        </w:r>
        <w:r w:rsidR="00C50827">
          <w:rPr>
            <w:noProof/>
          </w:rPr>
          <w:t>5</w:t>
        </w:r>
        <w:r w:rsidR="00C50827">
          <w:noBreakHyphen/>
        </w:r>
        <w:r w:rsidR="00C50827">
          <w:rPr>
            <w:noProof/>
          </w:rPr>
          <w:t>9</w:t>
        </w:r>
      </w:fldSimple>
      <w:r w:rsidR="0011558B">
        <w:t xml:space="preserve">, </w:t>
      </w:r>
      <w:fldSimple w:instr=" REF _Ref298599395 ">
        <w:r w:rsidR="00C50827">
          <w:t xml:space="preserve">Figure </w:t>
        </w:r>
        <w:r w:rsidR="00C50827">
          <w:rPr>
            <w:noProof/>
          </w:rPr>
          <w:t>5</w:t>
        </w:r>
        <w:r w:rsidR="00C50827">
          <w:noBreakHyphen/>
        </w:r>
        <w:r w:rsidR="00C50827">
          <w:rPr>
            <w:noProof/>
          </w:rPr>
          <w:t>10</w:t>
        </w:r>
      </w:fldSimple>
      <w:r w:rsidR="0011558B">
        <w:t xml:space="preserve">, and </w:t>
      </w:r>
      <w:fldSimple w:instr=" REF _Ref298599406 ">
        <w:r w:rsidR="00C50827">
          <w:t xml:space="preserve">Figure </w:t>
        </w:r>
        <w:r w:rsidR="00C50827">
          <w:rPr>
            <w:noProof/>
          </w:rPr>
          <w:t>5</w:t>
        </w:r>
        <w:r w:rsidR="00C50827">
          <w:noBreakHyphen/>
        </w:r>
        <w:r w:rsidR="00C50827">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C50827">
          <w:t xml:space="preserve">Figure </w:t>
        </w:r>
        <w:r w:rsidR="00C50827">
          <w:rPr>
            <w:noProof/>
          </w:rPr>
          <w:t>5</w:t>
        </w:r>
        <w:r w:rsidR="00C50827">
          <w:noBreakHyphen/>
        </w:r>
        <w:r w:rsidR="00C50827">
          <w:rPr>
            <w:noProof/>
          </w:rPr>
          <w:t>7</w:t>
        </w:r>
      </w:fldSimple>
      <w:r w:rsidR="0011558B">
        <w:t xml:space="preserve">, </w:t>
      </w:r>
      <w:fldSimple w:instr=" REF _Ref298599236 ">
        <w:r w:rsidR="00C50827">
          <w:t xml:space="preserve">Figure </w:t>
        </w:r>
        <w:r w:rsidR="00C50827">
          <w:rPr>
            <w:noProof/>
          </w:rPr>
          <w:t>5</w:t>
        </w:r>
        <w:r w:rsidR="00C50827">
          <w:noBreakHyphen/>
        </w:r>
        <w:r w:rsidR="00C50827">
          <w:rPr>
            <w:noProof/>
          </w:rPr>
          <w:t>8</w:t>
        </w:r>
      </w:fldSimple>
      <w:r w:rsidR="0011558B">
        <w:t xml:space="preserve">, </w:t>
      </w:r>
      <w:fldSimple w:instr=" REF _Ref298599384 ">
        <w:r w:rsidR="00C50827">
          <w:t xml:space="preserve">Figure </w:t>
        </w:r>
        <w:r w:rsidR="00C50827">
          <w:rPr>
            <w:noProof/>
          </w:rPr>
          <w:t>5</w:t>
        </w:r>
        <w:r w:rsidR="00C50827">
          <w:noBreakHyphen/>
        </w:r>
        <w:r w:rsidR="00C50827">
          <w:rPr>
            <w:noProof/>
          </w:rPr>
          <w:t>9</w:t>
        </w:r>
      </w:fldSimple>
      <w:r w:rsidR="0011558B">
        <w:t xml:space="preserve">, </w:t>
      </w:r>
      <w:fldSimple w:instr=" REF _Ref298599395 ">
        <w:r w:rsidR="00C50827">
          <w:t xml:space="preserve">Figure </w:t>
        </w:r>
        <w:r w:rsidR="00C50827">
          <w:rPr>
            <w:noProof/>
          </w:rPr>
          <w:t>5</w:t>
        </w:r>
        <w:r w:rsidR="00C50827">
          <w:noBreakHyphen/>
        </w:r>
        <w:r w:rsidR="00C50827">
          <w:rPr>
            <w:noProof/>
          </w:rPr>
          <w:t>10</w:t>
        </w:r>
      </w:fldSimple>
      <w:r w:rsidR="0011558B">
        <w:t xml:space="preserve">, and </w:t>
      </w:r>
      <w:fldSimple w:instr=" REF _Ref298599406 ">
        <w:r w:rsidR="00C50827">
          <w:t xml:space="preserve">Figure </w:t>
        </w:r>
        <w:r w:rsidR="00C50827">
          <w:rPr>
            <w:noProof/>
          </w:rPr>
          <w:t>5</w:t>
        </w:r>
        <w:r w:rsidR="00C50827">
          <w:noBreakHyphen/>
        </w:r>
        <w:r w:rsidR="00C50827">
          <w:rPr>
            <w:noProof/>
          </w:rPr>
          <w:t>11</w:t>
        </w:r>
      </w:fldSimple>
      <w:r>
        <w:t>, calculations in the NC</w:t>
      </w:r>
      <w:r>
        <w:sym w:font="Symbol" w:char="F064"/>
      </w:r>
      <w:r>
        <w:t xml:space="preserve"> box showed either the highest correlations (Monomer-</w:t>
      </w:r>
      <w:fldSimple w:instr=" REF _Ref298599215 ">
        <w:r w:rsidR="00C50827">
          <w:t xml:space="preserve">Figure </w:t>
        </w:r>
        <w:r w:rsidR="00C50827">
          <w:rPr>
            <w:noProof/>
          </w:rPr>
          <w:t>5</w:t>
        </w:r>
        <w:r w:rsidR="00C50827">
          <w:noBreakHyphen/>
        </w:r>
        <w:r w:rsidR="00C50827">
          <w:rPr>
            <w:noProof/>
          </w:rPr>
          <w:t>7</w:t>
        </w:r>
      </w:fldSimple>
      <w:r w:rsidR="007B51EB">
        <w:t>; E30/K31</w:t>
      </w:r>
      <w:r>
        <w:t>-</w:t>
      </w:r>
      <w:fldSimple w:instr=" REF _Ref298599236 ">
        <w:r w:rsidR="00C50827">
          <w:t xml:space="preserve">Figure </w:t>
        </w:r>
        <w:r w:rsidR="00C50827">
          <w:rPr>
            <w:noProof/>
          </w:rPr>
          <w:t>5</w:t>
        </w:r>
        <w:r w:rsidR="00C50827">
          <w:noBreakHyphen/>
        </w:r>
        <w:r w:rsidR="00C50827">
          <w:rPr>
            <w:noProof/>
          </w:rPr>
          <w:t>8</w:t>
        </w:r>
      </w:fldSimple>
      <w:r>
        <w:t xml:space="preserve">, </w:t>
      </w:r>
      <w:r w:rsidR="007B51EB">
        <w:t>E30/</w:t>
      </w:r>
      <w:r>
        <w:t>K31E-</w:t>
      </w:r>
      <w:fldSimple w:instr=" REF _Ref298599395 ">
        <w:r w:rsidR="00C50827">
          <w:t xml:space="preserve">Figure </w:t>
        </w:r>
        <w:r w:rsidR="00C50827">
          <w:rPr>
            <w:noProof/>
          </w:rPr>
          <w:t>5</w:t>
        </w:r>
        <w:r w:rsidR="00C50827">
          <w:noBreakHyphen/>
        </w:r>
        <w:r w:rsidR="00C50827">
          <w:rPr>
            <w:noProof/>
          </w:rPr>
          <w:t>10</w:t>
        </w:r>
      </w:fldSimple>
      <w:r>
        <w:t>) or comparable correlations (E30D</w:t>
      </w:r>
      <w:r w:rsidR="007B51EB">
        <w:t>/K31</w:t>
      </w:r>
      <w:r>
        <w:t>-</w:t>
      </w:r>
      <w:fldSimple w:instr=" REF _Ref298599384 ">
        <w:r w:rsidR="00C50827">
          <w:t xml:space="preserve">Figure </w:t>
        </w:r>
        <w:r w:rsidR="00C50827">
          <w:rPr>
            <w:noProof/>
          </w:rPr>
          <w:t>5</w:t>
        </w:r>
        <w:r w:rsidR="00C50827">
          <w:noBreakHyphen/>
        </w:r>
        <w:r w:rsidR="00C50827">
          <w:rPr>
            <w:noProof/>
          </w:rPr>
          <w:t>9</w:t>
        </w:r>
      </w:fldSimple>
      <w:r>
        <w:t>, E30D/K31E-</w:t>
      </w:r>
      <w:fldSimple w:instr=" REF _Ref298599406 ">
        <w:r w:rsidR="00C50827">
          <w:t xml:space="preserve">Figure </w:t>
        </w:r>
        <w:r w:rsidR="00C50827">
          <w:rPr>
            <w:noProof/>
          </w:rPr>
          <w:t>5</w:t>
        </w:r>
        <w:r w:rsidR="00C50827">
          <w:noBreakHyphen/>
        </w:r>
        <w:r w:rsidR="00C50827">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76" w:name="_Toc299021930"/>
      <w:r w:rsidRPr="006D6F69">
        <w:t>Comparing the numeric solutions of the LPBE to the reaction field method solutions of the LPBE</w:t>
      </w:r>
      <w:bookmarkEnd w:id="176"/>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C50827">
          <w:t xml:space="preserve">Figure </w:t>
        </w:r>
        <w:r w:rsidR="00C50827">
          <w:rPr>
            <w:noProof/>
          </w:rPr>
          <w:t>5</w:t>
        </w:r>
        <w:r w:rsidR="00C50827">
          <w:noBreakHyphen/>
        </w:r>
        <w:r w:rsidR="00C50827">
          <w:rPr>
            <w:noProof/>
          </w:rPr>
          <w:t>7</w:t>
        </w:r>
      </w:fldSimple>
      <w:r w:rsidR="00AE2A13">
        <w:t>; E30/K31-</w:t>
      </w:r>
      <w:fldSimple w:instr=" REF _Ref298599236 ">
        <w:r w:rsidR="00C50827">
          <w:t xml:space="preserve">Figure </w:t>
        </w:r>
        <w:r w:rsidR="00C50827">
          <w:rPr>
            <w:noProof/>
          </w:rPr>
          <w:t>5</w:t>
        </w:r>
        <w:r w:rsidR="00C50827">
          <w:noBreakHyphen/>
        </w:r>
        <w:r w:rsidR="00C50827">
          <w:rPr>
            <w:noProof/>
          </w:rPr>
          <w:t>8</w:t>
        </w:r>
      </w:fldSimple>
      <w:r w:rsidR="00AE2A13">
        <w:t>, E30/K31E-</w:t>
      </w:r>
      <w:fldSimple w:instr=" REF _Ref298599395 ">
        <w:r w:rsidR="00C50827">
          <w:t xml:space="preserve">Figure </w:t>
        </w:r>
        <w:r w:rsidR="00C50827">
          <w:rPr>
            <w:noProof/>
          </w:rPr>
          <w:t>5</w:t>
        </w:r>
        <w:r w:rsidR="00C50827">
          <w:noBreakHyphen/>
        </w:r>
        <w:r w:rsidR="00C50827">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7" w:name="_Toc299021931"/>
      <w:r w:rsidRPr="008A544F">
        <w:t xml:space="preserve">Calculations of </w:t>
      </w:r>
      <w:r>
        <w:t>relative electrostatic</w:t>
      </w:r>
      <w:r w:rsidRPr="008A544F">
        <w:t xml:space="preserve"> field</w:t>
      </w:r>
      <w:bookmarkEnd w:id="177"/>
      <w:r>
        <w:t xml:space="preserve"> </w:t>
      </w:r>
    </w:p>
    <w:p w14:paraId="5A26199B"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C50827" w:rsidRPr="00C50827">
        <w:rPr>
          <w:szCs w:val="24"/>
        </w:rPr>
        <w:instrText>(5-1)</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6830C7">
        <w:rPr>
          <w:position w:val="-2"/>
        </w:rPr>
        <w:pict w14:anchorId="14BBD451">
          <v:shape id="_x0000_i1123" type="#_x0000_t75" style="width:19pt;height:13pt">
            <v:imagedata r:id="rId112" o:title=""/>
          </v:shape>
        </w:pict>
      </w:r>
      <w:r>
        <w:t xml:space="preserve">, to </w:t>
      </w:r>
      <w:r w:rsidRPr="00BB1ABE">
        <w:t>changes in the absorption energy of that probe</w:t>
      </w:r>
      <w:r>
        <w:t xml:space="preserve">, </w:t>
      </w:r>
      <w:r w:rsidR="006830C7">
        <w:rPr>
          <w:position w:val="-2"/>
        </w:rPr>
        <w:pict w14:anchorId="04CCD86F">
          <v:shape id="_x0000_i1124" type="#_x0000_t75" style="width:18pt;height:10pt">
            <v:imagedata r:id="rId113"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C50827">
          <w:t xml:space="preserve">Figure </w:t>
        </w:r>
        <w:r w:rsidR="00C50827">
          <w:rPr>
            <w:noProof/>
          </w:rPr>
          <w:t>5</w:t>
        </w:r>
        <w:r w:rsidR="00C50827">
          <w:noBreakHyphen/>
        </w:r>
        <w:r w:rsidR="00C50827">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C50827">
          <w:t xml:space="preserve">Figure </w:t>
        </w:r>
        <w:r w:rsidR="00C50827">
          <w:rPr>
            <w:noProof/>
          </w:rPr>
          <w:t>5</w:t>
        </w:r>
        <w:r w:rsidR="00C50827">
          <w:noBreakHyphen/>
        </w:r>
        <w:r w:rsidR="00C50827">
          <w:rPr>
            <w:noProof/>
          </w:rPr>
          <w:t>17</w:t>
        </w:r>
      </w:fldSimple>
      <w:r w:rsidR="00316874">
        <w:t xml:space="preserve">, </w:t>
      </w:r>
      <w:fldSimple w:instr=" REF _Ref298600668 ">
        <w:r w:rsidR="00C50827">
          <w:t xml:space="preserve">Figure </w:t>
        </w:r>
        <w:r w:rsidR="00C50827">
          <w:rPr>
            <w:noProof/>
          </w:rPr>
          <w:t>5</w:t>
        </w:r>
        <w:r w:rsidR="00C50827">
          <w:noBreakHyphen/>
        </w:r>
        <w:r w:rsidR="00C50827">
          <w:rPr>
            <w:noProof/>
          </w:rPr>
          <w:t>18</w:t>
        </w:r>
      </w:fldSimple>
      <w:r w:rsidR="00316874">
        <w:t xml:space="preserve">, and </w:t>
      </w:r>
      <w:fldSimple w:instr=" REF _Ref298600689 ">
        <w:r w:rsidR="00C50827">
          <w:t xml:space="preserve">Figure </w:t>
        </w:r>
        <w:r w:rsidR="00C50827">
          <w:rPr>
            <w:noProof/>
          </w:rPr>
          <w:t>5</w:t>
        </w:r>
        <w:r w:rsidR="00C50827">
          <w:noBreakHyphen/>
        </w:r>
        <w:r w:rsidR="00C50827">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02B125DB" w14:textId="77777777" w:rsidR="00B01687" w:rsidRDefault="00A82F11" w:rsidP="00B01687">
      <w:pPr>
        <w:pStyle w:val="Heading5"/>
      </w:pPr>
      <w:bookmarkStart w:id="178" w:name="_Toc299021932"/>
      <w:r w:rsidRPr="00E45FF9">
        <w:t xml:space="preserve">Numeric </w:t>
      </w:r>
      <w:r>
        <w:t>relative field</w:t>
      </w:r>
      <w:r w:rsidRPr="00E45FF9">
        <w:t xml:space="preserve"> solutions to the LPBE</w:t>
      </w:r>
      <w:bookmarkEnd w:id="178"/>
    </w:p>
    <w:p w14:paraId="6105EE2A"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C50827">
          <w:t xml:space="preserve">Figure </w:t>
        </w:r>
        <w:r w:rsidR="00C50827">
          <w:rPr>
            <w:noProof/>
          </w:rPr>
          <w:t>5</w:t>
        </w:r>
        <w:r w:rsidR="00C50827">
          <w:noBreakHyphen/>
        </w:r>
        <w:r w:rsidR="00C50827">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C50827">
          <w:t xml:space="preserve">Figure </w:t>
        </w:r>
        <w:r w:rsidR="00C50827">
          <w:rPr>
            <w:noProof/>
          </w:rPr>
          <w:t>5</w:t>
        </w:r>
        <w:r w:rsidR="00C50827">
          <w:noBreakHyphen/>
        </w:r>
        <w:r w:rsidR="00C50827">
          <w:rPr>
            <w:noProof/>
          </w:rPr>
          <w:t>7</w:t>
        </w:r>
      </w:fldSimple>
      <w:r w:rsidRPr="00BB1ABE">
        <w:t xml:space="preserve">) or the </w:t>
      </w:r>
      <w:r>
        <w:t>system center of mass</w:t>
      </w:r>
      <w:r w:rsidRPr="00BB1ABE">
        <w:t xml:space="preserve"> Rap E30D/K31E calculations (</w:t>
      </w:r>
      <w:fldSimple w:instr=" REF _Ref298599406 ">
        <w:r w:rsidR="00C50827">
          <w:t xml:space="preserve">Figure </w:t>
        </w:r>
        <w:r w:rsidR="00C50827">
          <w:rPr>
            <w:noProof/>
          </w:rPr>
          <w:t>5</w:t>
        </w:r>
        <w:r w:rsidR="00C50827">
          <w:noBreakHyphen/>
        </w:r>
        <w:r w:rsidR="00C50827">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C50827">
          <w:t xml:space="preserve">Figure </w:t>
        </w:r>
        <w:r w:rsidR="00C50827">
          <w:rPr>
            <w:noProof/>
          </w:rPr>
          <w:t>5</w:t>
        </w:r>
        <w:r w:rsidR="00C50827">
          <w:noBreakHyphen/>
        </w:r>
        <w:r w:rsidR="00C50827">
          <w:rPr>
            <w:noProof/>
          </w:rPr>
          <w:t>7</w:t>
        </w:r>
      </w:fldSimple>
      <w:r w:rsidR="00752F5E">
        <w:t xml:space="preserve">, </w:t>
      </w:r>
      <w:fldSimple w:instr=" REF _Ref298599236 ">
        <w:r w:rsidR="00C50827">
          <w:t xml:space="preserve">Figure </w:t>
        </w:r>
        <w:r w:rsidR="00C50827">
          <w:rPr>
            <w:noProof/>
          </w:rPr>
          <w:t>5</w:t>
        </w:r>
        <w:r w:rsidR="00C50827">
          <w:noBreakHyphen/>
        </w:r>
        <w:r w:rsidR="00C50827">
          <w:rPr>
            <w:noProof/>
          </w:rPr>
          <w:t>8</w:t>
        </w:r>
      </w:fldSimple>
      <w:r w:rsidR="00752F5E">
        <w:t xml:space="preserve">, </w:t>
      </w:r>
      <w:fldSimple w:instr=" REF _Ref298599384 ">
        <w:r w:rsidR="00C50827">
          <w:t xml:space="preserve">Figure </w:t>
        </w:r>
        <w:r w:rsidR="00C50827">
          <w:rPr>
            <w:noProof/>
          </w:rPr>
          <w:t>5</w:t>
        </w:r>
        <w:r w:rsidR="00C50827">
          <w:noBreakHyphen/>
        </w:r>
        <w:r w:rsidR="00C50827">
          <w:rPr>
            <w:noProof/>
          </w:rPr>
          <w:t>9</w:t>
        </w:r>
      </w:fldSimple>
      <w:r w:rsidR="00752F5E">
        <w:t xml:space="preserve">, </w:t>
      </w:r>
      <w:fldSimple w:instr=" REF _Ref298599395 ">
        <w:r w:rsidR="00C50827">
          <w:t xml:space="preserve">Figure </w:t>
        </w:r>
        <w:r w:rsidR="00C50827">
          <w:rPr>
            <w:noProof/>
          </w:rPr>
          <w:t>5</w:t>
        </w:r>
        <w:r w:rsidR="00C50827">
          <w:noBreakHyphen/>
        </w:r>
        <w:r w:rsidR="00C50827">
          <w:rPr>
            <w:noProof/>
          </w:rPr>
          <w:t>10</w:t>
        </w:r>
      </w:fldSimple>
      <w:r w:rsidR="00752F5E">
        <w:t xml:space="preserve">, and </w:t>
      </w:r>
      <w:fldSimple w:instr=" REF _Ref298599406 ">
        <w:r w:rsidR="00C50827">
          <w:t xml:space="preserve">Figure </w:t>
        </w:r>
        <w:r w:rsidR="00C50827">
          <w:rPr>
            <w:noProof/>
          </w:rPr>
          <w:t>5</w:t>
        </w:r>
        <w:r w:rsidR="00C50827">
          <w:noBreakHyphen/>
        </w:r>
        <w:r w:rsidR="00C50827">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C50827">
          <w:t xml:space="preserve">Figure </w:t>
        </w:r>
        <w:r w:rsidR="00C50827">
          <w:rPr>
            <w:noProof/>
          </w:rPr>
          <w:t>5</w:t>
        </w:r>
        <w:r w:rsidR="00C50827">
          <w:noBreakHyphen/>
        </w:r>
        <w:r w:rsidR="00C50827">
          <w:rPr>
            <w:noProof/>
          </w:rPr>
          <w:t>7</w:t>
        </w:r>
      </w:fldSimple>
      <w:r w:rsidRPr="00BB1ABE">
        <w:t>) to 0.843 (</w:t>
      </w:r>
      <w:r>
        <w:t>RalGDS center of mass</w:t>
      </w:r>
      <w:r w:rsidRPr="00BB1ABE">
        <w:t xml:space="preserve"> Rap E30D/K31E-</w:t>
      </w:r>
      <w:fldSimple w:instr=" REF _Ref298600689 ">
        <w:r w:rsidR="00C50827">
          <w:t xml:space="preserve">Figure </w:t>
        </w:r>
        <w:r w:rsidR="00C50827">
          <w:rPr>
            <w:noProof/>
          </w:rPr>
          <w:t>5</w:t>
        </w:r>
        <w:r w:rsidR="00C50827">
          <w:noBreakHyphen/>
        </w:r>
        <w:r w:rsidR="00C50827">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C50827">
          <w:t xml:space="preserve">Figure </w:t>
        </w:r>
        <w:r w:rsidR="00C50827">
          <w:rPr>
            <w:noProof/>
          </w:rPr>
          <w:t>5</w:t>
        </w:r>
        <w:r w:rsidR="00C50827">
          <w:noBreakHyphen/>
        </w:r>
        <w:r w:rsidR="00C50827">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C50827">
          <w:t xml:space="preserve">Figure </w:t>
        </w:r>
        <w:r w:rsidR="00C50827">
          <w:rPr>
            <w:noProof/>
          </w:rPr>
          <w:t>5</w:t>
        </w:r>
        <w:r w:rsidR="00C50827">
          <w:noBreakHyphen/>
        </w:r>
        <w:r w:rsidR="00C50827">
          <w:rPr>
            <w:noProof/>
          </w:rPr>
          <w:t>7</w:t>
        </w:r>
      </w:fldSimple>
      <w:r w:rsidR="00106ABA">
        <w:t xml:space="preserve">, </w:t>
      </w:r>
      <w:fldSimple w:instr=" REF _Ref298599236 ">
        <w:r w:rsidR="00C50827">
          <w:t xml:space="preserve">Figure </w:t>
        </w:r>
        <w:r w:rsidR="00C50827">
          <w:rPr>
            <w:noProof/>
          </w:rPr>
          <w:t>5</w:t>
        </w:r>
        <w:r w:rsidR="00C50827">
          <w:noBreakHyphen/>
        </w:r>
        <w:r w:rsidR="00C50827">
          <w:rPr>
            <w:noProof/>
          </w:rPr>
          <w:t>8</w:t>
        </w:r>
      </w:fldSimple>
      <w:r w:rsidR="00106ABA">
        <w:t xml:space="preserve">, </w:t>
      </w:r>
      <w:fldSimple w:instr=" REF _Ref298599384 ">
        <w:r w:rsidR="00C50827">
          <w:t xml:space="preserve">Figure </w:t>
        </w:r>
        <w:r w:rsidR="00C50827">
          <w:rPr>
            <w:noProof/>
          </w:rPr>
          <w:t>5</w:t>
        </w:r>
        <w:r w:rsidR="00C50827">
          <w:noBreakHyphen/>
        </w:r>
        <w:r w:rsidR="00C50827">
          <w:rPr>
            <w:noProof/>
          </w:rPr>
          <w:t>9</w:t>
        </w:r>
      </w:fldSimple>
      <w:r w:rsidR="00106ABA">
        <w:t xml:space="preserve">, </w:t>
      </w:r>
      <w:fldSimple w:instr=" REF _Ref298599395 ">
        <w:r w:rsidR="00C50827">
          <w:t xml:space="preserve">Figure </w:t>
        </w:r>
        <w:r w:rsidR="00C50827">
          <w:rPr>
            <w:noProof/>
          </w:rPr>
          <w:t>5</w:t>
        </w:r>
        <w:r w:rsidR="00C50827">
          <w:noBreakHyphen/>
        </w:r>
        <w:r w:rsidR="00C50827">
          <w:rPr>
            <w:noProof/>
          </w:rPr>
          <w:t>10</w:t>
        </w:r>
      </w:fldSimple>
      <w:r w:rsidR="00106ABA">
        <w:t xml:space="preserve">, and </w:t>
      </w:r>
      <w:fldSimple w:instr=" REF _Ref298599406 ">
        <w:r w:rsidR="00C50827">
          <w:t xml:space="preserve">Figure </w:t>
        </w:r>
        <w:r w:rsidR="00C50827">
          <w:rPr>
            <w:noProof/>
          </w:rPr>
          <w:t>5</w:t>
        </w:r>
        <w:r w:rsidR="00C50827">
          <w:noBreakHyphen/>
        </w:r>
        <w:r w:rsidR="00C50827">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C50827">
          <w:t xml:space="preserve">Figure </w:t>
        </w:r>
        <w:r w:rsidR="00C50827">
          <w:rPr>
            <w:noProof/>
          </w:rPr>
          <w:t>5</w:t>
        </w:r>
        <w:r w:rsidR="00C50827">
          <w:noBreakHyphen/>
        </w:r>
        <w:r w:rsidR="00C50827">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C50827">
          <w:t xml:space="preserve">Figure </w:t>
        </w:r>
        <w:r w:rsidR="00C50827">
          <w:rPr>
            <w:noProof/>
          </w:rPr>
          <w:t>5</w:t>
        </w:r>
        <w:r w:rsidR="00C50827">
          <w:noBreakHyphen/>
        </w:r>
        <w:r w:rsidR="00C50827">
          <w:rPr>
            <w:noProof/>
          </w:rPr>
          <w:t>16</w:t>
        </w:r>
      </w:fldSimple>
      <w:r w:rsidRPr="00BB1ABE">
        <w:t>)</w:t>
      </w:r>
      <w:r>
        <w:t xml:space="preserve">, E30D </w:t>
      </w:r>
      <w:r w:rsidR="00106ABA">
        <w:t>/K31</w:t>
      </w:r>
      <w:r>
        <w:t>(</w:t>
      </w:r>
      <w:fldSimple w:instr=" REF _Ref298600647 ">
        <w:r w:rsidR="00C50827">
          <w:t xml:space="preserve">Figure </w:t>
        </w:r>
        <w:r w:rsidR="00C50827">
          <w:rPr>
            <w:noProof/>
          </w:rPr>
          <w:t>5</w:t>
        </w:r>
        <w:r w:rsidR="00C50827">
          <w:noBreakHyphen/>
        </w:r>
        <w:r w:rsidR="00C50827">
          <w:rPr>
            <w:noProof/>
          </w:rPr>
          <w:t>17</w:t>
        </w:r>
      </w:fldSimple>
      <w:r>
        <w:t>),</w:t>
      </w:r>
      <w:r w:rsidRPr="00BB1ABE">
        <w:t xml:space="preserve"> and the doub</w:t>
      </w:r>
      <w:r>
        <w:t>le Rap mutant E30D</w:t>
      </w:r>
      <w:r w:rsidRPr="00BB1ABE">
        <w:t>/K31E (</w:t>
      </w:r>
      <w:fldSimple w:instr=" REF _Ref298600689 ">
        <w:r w:rsidR="00C50827">
          <w:t xml:space="preserve">Figure </w:t>
        </w:r>
        <w:r w:rsidR="00C50827">
          <w:rPr>
            <w:noProof/>
          </w:rPr>
          <w:t>5</w:t>
        </w:r>
        <w:r w:rsidR="00C50827">
          <w:noBreakHyphen/>
        </w:r>
        <w:r w:rsidR="00C50827">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79" w:name="_Toc299021933"/>
      <w:r w:rsidRPr="00AE05FE">
        <w:t>Reaction field method relative fields</w:t>
      </w:r>
      <w:bookmarkEnd w:id="179"/>
    </w:p>
    <w:p w14:paraId="5645D426" w14:textId="77777777" w:rsidR="00A82F11" w:rsidRPr="00AE05FE" w:rsidRDefault="00A82F11" w:rsidP="00B01687">
      <w:pPr>
        <w:pStyle w:val="text"/>
        <w:rPr>
          <w:i/>
        </w:rPr>
      </w:pPr>
      <w:r>
        <w:t>The right columns of</w:t>
      </w:r>
      <w:r w:rsidR="00576023">
        <w:t xml:space="preserve"> </w:t>
      </w:r>
      <w:fldSimple w:instr=" REF _Ref298600520 ">
        <w:r w:rsidR="00C50827">
          <w:t xml:space="preserve">Figure </w:t>
        </w:r>
        <w:r w:rsidR="00C50827">
          <w:rPr>
            <w:noProof/>
          </w:rPr>
          <w:t>5</w:t>
        </w:r>
        <w:r w:rsidR="00C50827">
          <w:noBreakHyphen/>
        </w:r>
        <w:r w:rsidR="00C50827">
          <w:rPr>
            <w:noProof/>
          </w:rPr>
          <w:t>16</w:t>
        </w:r>
      </w:fldSimple>
      <w:r w:rsidR="00576023">
        <w:t xml:space="preserve">, </w:t>
      </w:r>
      <w:fldSimple w:instr=" REF _Ref298600647 ">
        <w:r w:rsidR="00C50827">
          <w:t xml:space="preserve">Figure </w:t>
        </w:r>
        <w:r w:rsidR="00C50827">
          <w:rPr>
            <w:noProof/>
          </w:rPr>
          <w:t>5</w:t>
        </w:r>
        <w:r w:rsidR="00C50827">
          <w:noBreakHyphen/>
        </w:r>
        <w:r w:rsidR="00C50827">
          <w:rPr>
            <w:noProof/>
          </w:rPr>
          <w:t>17</w:t>
        </w:r>
      </w:fldSimple>
      <w:r w:rsidR="00576023">
        <w:t xml:space="preserve">, </w:t>
      </w:r>
      <w:fldSimple w:instr=" REF _Ref298600668 ">
        <w:r w:rsidR="00C50827">
          <w:t xml:space="preserve">Figure </w:t>
        </w:r>
        <w:r w:rsidR="00C50827">
          <w:rPr>
            <w:noProof/>
          </w:rPr>
          <w:t>5</w:t>
        </w:r>
        <w:r w:rsidR="00C50827">
          <w:noBreakHyphen/>
        </w:r>
        <w:r w:rsidR="00C50827">
          <w:rPr>
            <w:noProof/>
          </w:rPr>
          <w:t>18</w:t>
        </w:r>
      </w:fldSimple>
      <w:r w:rsidR="00576023">
        <w:t xml:space="preserve">, and </w:t>
      </w:r>
      <w:fldSimple w:instr=" REF _Ref298600689 ">
        <w:r w:rsidR="00C50827">
          <w:t xml:space="preserve">Figure </w:t>
        </w:r>
        <w:r w:rsidR="00C50827">
          <w:rPr>
            <w:noProof/>
          </w:rPr>
          <w:t>5</w:t>
        </w:r>
        <w:r w:rsidR="00C50827">
          <w:noBreakHyphen/>
        </w:r>
        <w:r w:rsidR="00C50827">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C50827">
          <w:t xml:space="preserve">Figure </w:t>
        </w:r>
        <w:r w:rsidR="00C50827">
          <w:rPr>
            <w:noProof/>
          </w:rPr>
          <w:t>5</w:t>
        </w:r>
        <w:r w:rsidR="00C50827">
          <w:noBreakHyphen/>
        </w:r>
        <w:r w:rsidR="00C50827">
          <w:rPr>
            <w:noProof/>
          </w:rPr>
          <w:t>19</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80" w:name="_Toc299021934"/>
      <w:r w:rsidRPr="00F5334B">
        <w:t>Comparing relative fields calculated from the numeric meth</w:t>
      </w:r>
      <w:r w:rsidR="00B01687">
        <w:t>od to the reaction field method</w:t>
      </w:r>
      <w:bookmarkEnd w:id="180"/>
    </w:p>
    <w:p w14:paraId="2BA712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C50827">
          <w:t xml:space="preserve">Figure </w:t>
        </w:r>
        <w:r w:rsidR="00C50827">
          <w:rPr>
            <w:noProof/>
          </w:rPr>
          <w:t>5</w:t>
        </w:r>
        <w:r w:rsidR="00C50827">
          <w:noBreakHyphen/>
        </w:r>
        <w:r w:rsidR="00C50827">
          <w:rPr>
            <w:noProof/>
          </w:rPr>
          <w:t>7</w:t>
        </w:r>
      </w:fldSimple>
      <w:r>
        <w:t>) and the cause of low correlation in the NC</w:t>
      </w:r>
      <w:r>
        <w:sym w:font="Symbol" w:char="F064"/>
      </w:r>
      <w:r>
        <w:t xml:space="preserve"> Rap K31E (</w:t>
      </w:r>
      <w:fldSimple w:instr=" REF _Ref298599395 ">
        <w:r w:rsidR="00C50827">
          <w:t xml:space="preserve">Figure </w:t>
        </w:r>
        <w:r w:rsidR="00C50827">
          <w:rPr>
            <w:noProof/>
          </w:rPr>
          <w:t>5</w:t>
        </w:r>
        <w:r w:rsidR="00C50827">
          <w:noBreakHyphen/>
        </w:r>
        <w:r w:rsidR="00C50827">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C50827">
          <w:t xml:space="preserve">Figure </w:t>
        </w:r>
        <w:r w:rsidR="00C50827">
          <w:rPr>
            <w:noProof/>
          </w:rPr>
          <w:t>5</w:t>
        </w:r>
        <w:r w:rsidR="00C50827">
          <w:noBreakHyphen/>
        </w:r>
        <w:r w:rsidR="00C50827">
          <w:rPr>
            <w:noProof/>
          </w:rPr>
          <w:t>7</w:t>
        </w:r>
      </w:fldSimple>
      <w:r>
        <w:t>) is in no way related to a cause of a magnitude of correlation less than one in NC</w:t>
      </w:r>
      <w:r>
        <w:sym w:font="Symbol" w:char="F064"/>
      </w:r>
      <w:r>
        <w:t xml:space="preserve"> Rap K31E (</w:t>
      </w:r>
      <w:fldSimple w:instr=" REF _Ref298599395 ">
        <w:r w:rsidR="00C50827">
          <w:t xml:space="preserve">Figure </w:t>
        </w:r>
        <w:r w:rsidR="00C50827">
          <w:rPr>
            <w:noProof/>
          </w:rPr>
          <w:t>5</w:t>
        </w:r>
        <w:r w:rsidR="00C50827">
          <w:noBreakHyphen/>
        </w:r>
        <w:r w:rsidR="00C50827">
          <w:rPr>
            <w:noProof/>
          </w:rPr>
          <w:t>10</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6830C7">
        <w:rPr>
          <w:position w:val="-118"/>
        </w:rPr>
        <w:pict w14:anchorId="4197C5DC">
          <v:shape id="_x0000_i1125" type="#_x0000_t75" style="width:371pt;height:124pt">
            <v:imagedata r:id="rId1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1" w:name="ZEqnNum921458"/>
      <w:r w:rsidR="00865C31">
        <w:instrText>(</w:instrText>
      </w:r>
      <w:fldSimple w:instr=" SEQ MTChap \c \* Arabic \* MERGEFORMAT ">
        <w:r w:rsidR="00C50827">
          <w:rPr>
            <w:noProof/>
          </w:rPr>
          <w:instrText>5</w:instrText>
        </w:r>
      </w:fldSimple>
      <w:r w:rsidR="00865C31">
        <w:instrText>-</w:instrText>
      </w:r>
      <w:fldSimple w:instr=" SEQ MTEqn \c \* Arabic \* MERGEFORMAT ">
        <w:r w:rsidR="00C50827">
          <w:rPr>
            <w:noProof/>
          </w:rPr>
          <w:instrText>2</w:instrText>
        </w:r>
      </w:fldSimple>
      <w:r w:rsidR="00865C31">
        <w:instrText>)</w:instrText>
      </w:r>
      <w:bookmarkEnd w:id="181"/>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C50827" w:rsidRPr="00C50827">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C50827">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77777777" w:rsidR="007D1A95" w:rsidRDefault="00A82F11" w:rsidP="005D4E66">
      <w:pPr>
        <w:pStyle w:val="text"/>
      </w:pPr>
      <w:r w:rsidRPr="00D95305">
        <w:t>It should be noted that other works have demonstrated the importance of water in the nitrile stretching mode,</w:t>
      </w:r>
      <w:hyperlink w:anchor="_ENREF_113" w:tooltip="Layfield, 2013 #472" w:history="1">
        <w:r w:rsidR="00364C0F" w:rsidRPr="00D95305">
          <w:fldChar w:fldCharType="begin"/>
        </w:r>
        <w:r w:rsidR="00364C0F">
          <w:instrText xml:space="preserve"> ADDIN EN.CITE &lt;EndNote&gt;&lt;Cite&gt;&lt;Author&gt;Layfield&lt;/Author&gt;&lt;Year&gt;2013&lt;/Year&gt;&lt;RecNum&gt;472&lt;/RecNum&gt;&lt;DisplayText&gt;&lt;style face="superscript"&gt;113&lt;/style&gt;&lt;/DisplayText&gt;&lt;record&gt;&lt;rec-number&gt;472&lt;/rec-number&gt;&lt;foreign-keys&gt;&lt;key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364C0F" w:rsidRPr="00D95305">
          <w:fldChar w:fldCharType="separate"/>
        </w:r>
        <w:r w:rsidR="00364C0F" w:rsidRPr="00364C0F">
          <w:rPr>
            <w:noProof/>
            <w:vertAlign w:val="superscript"/>
          </w:rPr>
          <w:t>113</w:t>
        </w:r>
        <w:r w:rsidR="00364C0F"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50519D7D" w:rsidR="00822654" w:rsidRPr="00822654" w:rsidRDefault="00822654" w:rsidP="00822654">
      <w:pPr>
        <w:pStyle w:val="Heading7"/>
        <w:rPr>
          <w:noProof/>
          <w:color w:val="0000FF"/>
        </w:rPr>
      </w:pPr>
      <w:r>
        <w:br w:type="page"/>
      </w:r>
      <w:bookmarkStart w:id="182" w:name="_Ref298602137"/>
      <w:bookmarkStart w:id="183" w:name="_Toc299021961"/>
      <w:r>
        <w:t xml:space="preserve">Table </w:t>
      </w:r>
      <w:fldSimple w:instr=" STYLEREF 2 \s ">
        <w:r w:rsidR="00C50827">
          <w:rPr>
            <w:noProof/>
          </w:rPr>
          <w:t>5</w:t>
        </w:r>
      </w:fldSimple>
      <w:r w:rsidR="00BD42D9">
        <w:noBreakHyphen/>
      </w:r>
      <w:fldSimple w:instr=" SEQ Table \* ARABIC \s 2 ">
        <w:r w:rsidR="00C50827">
          <w:rPr>
            <w:noProof/>
          </w:rPr>
          <w:t>1</w:t>
        </w:r>
      </w:fldSimple>
      <w:bookmarkEnd w:id="182"/>
      <w:r>
        <w:t>: Percent Volume of Second-Stage APBS Box Filled with Protein Atoms</w:t>
      </w:r>
      <w:bookmarkEnd w:id="183"/>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6830C7">
        <w:rPr>
          <w:noProof/>
        </w:rPr>
        <w:pict w14:anchorId="768E50DA">
          <v:shape id="Picture 99" o:spid="_x0000_i1126" type="#_x0000_t75" style="width:5in;height:293pt;visibility:visible">
            <v:imagedata r:id="rId115" o:title=""/>
          </v:shape>
        </w:pict>
      </w:r>
    </w:p>
    <w:p w14:paraId="7587F547" w14:textId="1B086B84" w:rsidR="004908F2" w:rsidRDefault="00A11AFD" w:rsidP="00A11AFD">
      <w:pPr>
        <w:pStyle w:val="Heading8"/>
        <w:rPr>
          <w:noProof/>
          <w:color w:val="0000FF"/>
        </w:rPr>
      </w:pPr>
      <w:bookmarkStart w:id="184" w:name="_Ref298598952"/>
      <w:bookmarkStart w:id="185" w:name="_Toc299021982"/>
      <w:r>
        <w:t xml:space="preserve">Figure </w:t>
      </w:r>
      <w:fldSimple w:instr=" STYLEREF 2 \s ">
        <w:r w:rsidR="00C50827">
          <w:rPr>
            <w:noProof/>
          </w:rPr>
          <w:t>5</w:t>
        </w:r>
      </w:fldSimple>
      <w:r w:rsidR="00BD42D9">
        <w:noBreakHyphen/>
      </w:r>
      <w:fldSimple w:instr=" SEQ Figure \* ARABIC \s 2 ">
        <w:r w:rsidR="00C50827">
          <w:rPr>
            <w:noProof/>
          </w:rPr>
          <w:t>1</w:t>
        </w:r>
      </w:fldSimple>
      <w:bookmarkEnd w:id="184"/>
      <w:r>
        <w:t>: Cyanocysteine Sidechain Dihedral Definitions</w:t>
      </w:r>
      <w:bookmarkEnd w:id="185"/>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6830C7">
        <w:pict w14:anchorId="4CC0A36C">
          <v:shape id="_x0000_i1127" type="#_x0000_t75" style="width:6in;height:324pt">
            <v:imagedata r:id="rId116" o:title=""/>
          </v:shape>
        </w:pict>
      </w:r>
    </w:p>
    <w:p w14:paraId="67D23A00" w14:textId="0AB10BD9" w:rsidR="004908F2" w:rsidRDefault="00A11AFD" w:rsidP="00A11AFD">
      <w:pPr>
        <w:pStyle w:val="Heading8"/>
      </w:pPr>
      <w:bookmarkStart w:id="186" w:name="_Ref298598985"/>
      <w:bookmarkStart w:id="187" w:name="_Toc299021983"/>
      <w:r>
        <w:t xml:space="preserve">Figure </w:t>
      </w:r>
      <w:fldSimple w:instr=" STYLEREF 2 \s ">
        <w:r w:rsidR="00C50827">
          <w:rPr>
            <w:noProof/>
          </w:rPr>
          <w:t>5</w:t>
        </w:r>
      </w:fldSimple>
      <w:r w:rsidR="00BD42D9">
        <w:noBreakHyphen/>
      </w:r>
      <w:fldSimple w:instr=" SEQ Figure \* ARABIC \s 2 ">
        <w:r w:rsidR="00C50827">
          <w:rPr>
            <w:noProof/>
          </w:rPr>
          <w:t>2</w:t>
        </w:r>
      </w:fldSimple>
      <w:bookmarkEnd w:id="186"/>
      <w:r>
        <w:t>: Representative 2D Dihedral Probability Distributions</w:t>
      </w:r>
      <w:bookmarkEnd w:id="187"/>
    </w:p>
    <w:p w14:paraId="0707F7D5" w14:textId="77777777" w:rsidR="00B441F0" w:rsidRDefault="00314061" w:rsidP="00314061">
      <w:pPr>
        <w:pStyle w:val="textsinglespaced"/>
      </w:pPr>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6830C7">
        <w:pict w14:anchorId="154A3330">
          <v:shape id="_x0000_i1128" type="#_x0000_t75" style="width:6in;height:383pt">
            <v:imagedata r:id="rId117" o:title=""/>
          </v:shape>
        </w:pict>
      </w:r>
    </w:p>
    <w:p w14:paraId="57BB5416" w14:textId="57D0D5B1" w:rsidR="00B441F0" w:rsidRDefault="00A56479" w:rsidP="00A56479">
      <w:pPr>
        <w:pStyle w:val="Heading8"/>
      </w:pPr>
      <w:bookmarkStart w:id="188" w:name="_Ref298599083"/>
      <w:bookmarkStart w:id="189" w:name="_Toc299021984"/>
      <w:r>
        <w:t xml:space="preserve">Figure </w:t>
      </w:r>
      <w:fldSimple w:instr=" STYLEREF 2 \s ">
        <w:r w:rsidR="00C50827">
          <w:rPr>
            <w:noProof/>
          </w:rPr>
          <w:t>5</w:t>
        </w:r>
      </w:fldSimple>
      <w:r w:rsidR="00BD42D9">
        <w:noBreakHyphen/>
      </w:r>
      <w:fldSimple w:instr=" SEQ Figure \* ARABIC \s 2 ">
        <w:r w:rsidR="00C50827">
          <w:rPr>
            <w:noProof/>
          </w:rPr>
          <w:t>3</w:t>
        </w:r>
      </w:fldSimple>
      <w:bookmarkEnd w:id="188"/>
      <w:r>
        <w:t>: 2D Dihedral Probability Distributions</w:t>
      </w:r>
      <w:bookmarkEnd w:id="189"/>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6830C7">
        <w:rPr>
          <w:b/>
          <w:noProof/>
        </w:rPr>
        <w:pict w14:anchorId="5A9A80D1">
          <v:shape id="Picture 216" o:spid="_x0000_i1129" type="#_x0000_t75" style="width:468pt;height:606pt;visibility:visible">
            <v:imagedata r:id="rId118" o:title=""/>
          </v:shape>
        </w:pict>
      </w:r>
    </w:p>
    <w:p w14:paraId="2F7BEF3E" w14:textId="7D7DD077" w:rsidR="00B441F0" w:rsidRDefault="00A56479" w:rsidP="00A56479">
      <w:pPr>
        <w:pStyle w:val="Heading8"/>
        <w:rPr>
          <w:b/>
          <w:noProof/>
        </w:rPr>
      </w:pPr>
      <w:bookmarkStart w:id="190" w:name="_Ref298599122"/>
      <w:bookmarkStart w:id="191" w:name="_Toc299021985"/>
      <w:r>
        <w:t xml:space="preserve">Figure </w:t>
      </w:r>
      <w:fldSimple w:instr=" STYLEREF 2 \s ">
        <w:r w:rsidR="00C50827">
          <w:rPr>
            <w:noProof/>
          </w:rPr>
          <w:t>5</w:t>
        </w:r>
      </w:fldSimple>
      <w:r w:rsidR="00BD42D9">
        <w:noBreakHyphen/>
      </w:r>
      <w:fldSimple w:instr=" SEQ Figure \* ARABIC \s 2 ">
        <w:r w:rsidR="00C50827">
          <w:rPr>
            <w:noProof/>
          </w:rPr>
          <w:t>4</w:t>
        </w:r>
      </w:fldSimple>
      <w:bookmarkEnd w:id="190"/>
      <w:r>
        <w:t xml:space="preserve">: 1D Umbrella Sampling </w:t>
      </w:r>
      <w:r>
        <w:sym w:font="Symbol" w:char="F063"/>
      </w:r>
      <w:r w:rsidRPr="00A56479">
        <w:rPr>
          <w:vertAlign w:val="subscript"/>
        </w:rPr>
        <w:t>2</w:t>
      </w:r>
      <w:r>
        <w:t xml:space="preserve"> Dihedral Distributions</w:t>
      </w:r>
      <w:bookmarkEnd w:id="191"/>
    </w:p>
    <w:p w14:paraId="4095F544"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Rap; red: Rap E30D; green: Rap K31E; blue: Rap E30D/K31E.  </w:t>
      </w:r>
      <w:r w:rsidR="00B441F0">
        <w:rPr>
          <w:b/>
          <w:noProof/>
        </w:rPr>
        <w:br w:type="page"/>
      </w:r>
      <w:r w:rsidR="006830C7">
        <w:rPr>
          <w:b/>
          <w:noProof/>
        </w:rPr>
        <w:pict w14:anchorId="744CBD98">
          <v:shape id="Picture 215" o:spid="_x0000_i1130" type="#_x0000_t75" style="width:468pt;height:606pt;visibility:visible">
            <v:imagedata r:id="rId119" o:title=""/>
          </v:shape>
        </w:pict>
      </w:r>
    </w:p>
    <w:p w14:paraId="53EF0014" w14:textId="06AB62FD" w:rsidR="00B441F0" w:rsidRDefault="00A56479" w:rsidP="00A56479">
      <w:pPr>
        <w:pStyle w:val="Heading8"/>
        <w:rPr>
          <w:b/>
          <w:noProof/>
        </w:rPr>
      </w:pPr>
      <w:bookmarkStart w:id="192" w:name="_Ref298599143"/>
      <w:bookmarkStart w:id="193" w:name="_Toc299021986"/>
      <w:r>
        <w:t xml:space="preserve">Figure </w:t>
      </w:r>
      <w:fldSimple w:instr=" STYLEREF 2 \s ">
        <w:r w:rsidR="00C50827">
          <w:rPr>
            <w:noProof/>
          </w:rPr>
          <w:t>5</w:t>
        </w:r>
      </w:fldSimple>
      <w:r w:rsidR="00BD42D9">
        <w:noBreakHyphen/>
      </w:r>
      <w:fldSimple w:instr=" SEQ Figure \* ARABIC \s 2 ">
        <w:r w:rsidR="00C50827">
          <w:rPr>
            <w:noProof/>
          </w:rPr>
          <w:t>5</w:t>
        </w:r>
      </w:fldSimple>
      <w:bookmarkEnd w:id="192"/>
      <w:r>
        <w:t xml:space="preserve">: 2D Umbrella Sampling </w:t>
      </w:r>
      <w:r>
        <w:sym w:font="Symbol" w:char="F063"/>
      </w:r>
      <w:r w:rsidRPr="00A56479">
        <w:rPr>
          <w:vertAlign w:val="subscript"/>
        </w:rPr>
        <w:t>2</w:t>
      </w:r>
      <w:r>
        <w:t xml:space="preserve"> Dihedral Distribution</w:t>
      </w:r>
      <w:bookmarkEnd w:id="193"/>
    </w:p>
    <w:p w14:paraId="12E2D8F5"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Rap; red: Rap E30D; green: Rap K31E; blue: Rap E30D/K31E.  </w:t>
      </w:r>
      <w:r w:rsidR="00B441F0">
        <w:rPr>
          <w:noProof/>
        </w:rPr>
        <w:br w:type="page"/>
      </w:r>
      <w:r w:rsidR="006830C7">
        <w:rPr>
          <w:noProof/>
        </w:rPr>
        <w:pict w14:anchorId="3F127119">
          <v:shape id="_x0000_i1131" type="#_x0000_t75" style="width:431pt;height:558pt">
            <v:imagedata r:id="rId120" o:title=""/>
          </v:shape>
        </w:pict>
      </w:r>
      <w:r w:rsidR="00AA2646" w:rsidRPr="00AA2646">
        <w:rPr>
          <w:noProof/>
        </w:rPr>
        <w:t xml:space="preserve"> </w:t>
      </w:r>
    </w:p>
    <w:p w14:paraId="23A9F2BE" w14:textId="02D7CEFD" w:rsidR="00AA2646" w:rsidRDefault="00A56479" w:rsidP="00A56479">
      <w:pPr>
        <w:pStyle w:val="Heading8"/>
      </w:pPr>
      <w:bookmarkStart w:id="194" w:name="_Ref298599182"/>
      <w:bookmarkStart w:id="195" w:name="_Toc299021987"/>
      <w:r>
        <w:t xml:space="preserve">Figure </w:t>
      </w:r>
      <w:fldSimple w:instr=" STYLEREF 2 \s ">
        <w:r w:rsidR="00C50827">
          <w:rPr>
            <w:noProof/>
          </w:rPr>
          <w:t>5</w:t>
        </w:r>
      </w:fldSimple>
      <w:r w:rsidR="00BD42D9">
        <w:noBreakHyphen/>
      </w:r>
      <w:fldSimple w:instr=" SEQ Figure \* ARABIC \s 2 ">
        <w:r w:rsidR="00C50827">
          <w:rPr>
            <w:noProof/>
          </w:rPr>
          <w:t>6</w:t>
        </w:r>
      </w:fldSimple>
      <w:bookmarkEnd w:id="194"/>
      <w:r>
        <w:t>: Field Convergence Test</w:t>
      </w:r>
      <w:bookmarkEnd w:id="195"/>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6830C7">
        <w:rPr>
          <w:b/>
          <w:noProof/>
        </w:rPr>
        <w:pict w14:anchorId="41898FBE">
          <v:shape id="Picture 132" o:spid="_x0000_i1132" type="#_x0000_t75" style="width:6in;height:8in;visibility:visible">
            <v:imagedata r:id="rId121" o:title=""/>
          </v:shape>
        </w:pict>
      </w:r>
    </w:p>
    <w:p w14:paraId="1CE0F0B9" w14:textId="186B3648" w:rsidR="005A582B" w:rsidRDefault="00E64C64" w:rsidP="00E64C64">
      <w:pPr>
        <w:pStyle w:val="Heading8"/>
      </w:pPr>
      <w:bookmarkStart w:id="196" w:name="_Ref298599215"/>
      <w:bookmarkStart w:id="197" w:name="_Toc299021988"/>
      <w:r>
        <w:t xml:space="preserve">Figure </w:t>
      </w:r>
      <w:fldSimple w:instr=" STYLEREF 2 \s ">
        <w:r w:rsidR="00C50827">
          <w:rPr>
            <w:noProof/>
          </w:rPr>
          <w:t>5</w:t>
        </w:r>
      </w:fldSimple>
      <w:r w:rsidR="00BD42D9">
        <w:noBreakHyphen/>
      </w:r>
      <w:fldSimple w:instr=" SEQ Figure \* ARABIC \s 2 ">
        <w:r w:rsidR="00C50827">
          <w:rPr>
            <w:noProof/>
          </w:rPr>
          <w:t>7</w:t>
        </w:r>
      </w:fldSimple>
      <w:bookmarkEnd w:id="196"/>
      <w:r>
        <w:t>: Absolute Field Plots for Various Box Locations - Ral Monomer</w:t>
      </w:r>
      <w:bookmarkEnd w:id="197"/>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6830C7">
        <w:rPr>
          <w:b/>
          <w:noProof/>
        </w:rPr>
        <w:pict w14:anchorId="555C46B0">
          <v:shape id="Picture 133" o:spid="_x0000_i1133" type="#_x0000_t75" style="width:6in;height:8in;visibility:visible">
            <v:imagedata r:id="rId122" o:title=""/>
          </v:shape>
        </w:pict>
      </w:r>
    </w:p>
    <w:p w14:paraId="4B5C4130" w14:textId="7FB7108A" w:rsidR="005A582B" w:rsidRDefault="00E64C64" w:rsidP="00E64C64">
      <w:pPr>
        <w:pStyle w:val="Heading8"/>
      </w:pPr>
      <w:bookmarkStart w:id="198" w:name="_Ref298599236"/>
      <w:bookmarkStart w:id="199" w:name="_Toc299021989"/>
      <w:r>
        <w:t xml:space="preserve">Figure </w:t>
      </w:r>
      <w:fldSimple w:instr=" STYLEREF 2 \s ">
        <w:r w:rsidR="00C50827">
          <w:rPr>
            <w:noProof/>
          </w:rPr>
          <w:t>5</w:t>
        </w:r>
      </w:fldSimple>
      <w:r w:rsidR="00BD42D9">
        <w:noBreakHyphen/>
      </w:r>
      <w:fldSimple w:instr=" SEQ Figure \* ARABIC \s 2 ">
        <w:r w:rsidR="00C50827">
          <w:rPr>
            <w:noProof/>
          </w:rPr>
          <w:t>8</w:t>
        </w:r>
      </w:fldSimple>
      <w:bookmarkEnd w:id="198"/>
      <w:r>
        <w:t>:</w:t>
      </w:r>
      <w:r w:rsidRPr="00E64C64">
        <w:t xml:space="preserve"> </w:t>
      </w:r>
      <w:r>
        <w:t>Absolute Field Plots for Various Box Locations – Rap E30/K31</w:t>
      </w:r>
      <w:bookmarkEnd w:id="199"/>
    </w:p>
    <w:p w14:paraId="2D3DAB9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6830C7">
        <w:rPr>
          <w:noProof/>
        </w:rPr>
        <w:pict w14:anchorId="50109F89">
          <v:shape id="Picture 3" o:spid="_x0000_i1134" type="#_x0000_t75" style="width:6in;height:324pt;visibility:visible">
            <v:imagedata r:id="rId123" o:title=""/>
          </v:shape>
        </w:pict>
      </w:r>
    </w:p>
    <w:p w14:paraId="31EBF7C7" w14:textId="7B18AD2D" w:rsidR="00E0634D" w:rsidRDefault="00F75E7F" w:rsidP="00F75E7F">
      <w:pPr>
        <w:pStyle w:val="Heading8"/>
        <w:rPr>
          <w:noProof/>
        </w:rPr>
      </w:pPr>
      <w:bookmarkStart w:id="200" w:name="_Ref298599384"/>
      <w:bookmarkStart w:id="201" w:name="_Toc299021990"/>
      <w:r>
        <w:t xml:space="preserve">Figure </w:t>
      </w:r>
      <w:fldSimple w:instr=" STYLEREF 2 \s ">
        <w:r w:rsidR="00C50827">
          <w:rPr>
            <w:noProof/>
          </w:rPr>
          <w:t>5</w:t>
        </w:r>
      </w:fldSimple>
      <w:r w:rsidR="00BD42D9">
        <w:noBreakHyphen/>
      </w:r>
      <w:fldSimple w:instr=" SEQ Figure \* ARABIC \s 2 ">
        <w:r w:rsidR="00C50827">
          <w:rPr>
            <w:noProof/>
          </w:rPr>
          <w:t>9</w:t>
        </w:r>
      </w:fldSimple>
      <w:bookmarkEnd w:id="200"/>
      <w:r>
        <w:t>:</w:t>
      </w:r>
      <w:r w:rsidRPr="00F75E7F">
        <w:t xml:space="preserve"> </w:t>
      </w:r>
      <w:r>
        <w:t>Absolute Field Plots for Various Box Locations – Rap E30D/K31</w:t>
      </w:r>
      <w:bookmarkEnd w:id="201"/>
    </w:p>
    <w:p w14:paraId="448D4ACF"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6830C7">
        <w:rPr>
          <w:noProof/>
        </w:rPr>
        <w:pict w14:anchorId="28C51D31">
          <v:shape id="Picture 4" o:spid="_x0000_i1135" type="#_x0000_t75" style="width:6in;height:324pt;visibility:visible">
            <v:imagedata r:id="rId124" o:title=""/>
          </v:shape>
        </w:pict>
      </w:r>
    </w:p>
    <w:p w14:paraId="7B7BC5E8" w14:textId="0DE452CB" w:rsidR="00E0634D" w:rsidRDefault="00F75E7F" w:rsidP="00F75E7F">
      <w:pPr>
        <w:pStyle w:val="Heading8"/>
        <w:rPr>
          <w:noProof/>
        </w:rPr>
      </w:pPr>
      <w:bookmarkStart w:id="202" w:name="_Ref298599395"/>
      <w:bookmarkStart w:id="203" w:name="_Toc299021991"/>
      <w:r>
        <w:t xml:space="preserve">Figure </w:t>
      </w:r>
      <w:fldSimple w:instr=" STYLEREF 2 \s ">
        <w:r w:rsidR="00C50827">
          <w:rPr>
            <w:noProof/>
          </w:rPr>
          <w:t>5</w:t>
        </w:r>
      </w:fldSimple>
      <w:r w:rsidR="00BD42D9">
        <w:noBreakHyphen/>
      </w:r>
      <w:fldSimple w:instr=" SEQ Figure \* ARABIC \s 2 ">
        <w:r w:rsidR="00C50827">
          <w:rPr>
            <w:noProof/>
          </w:rPr>
          <w:t>10</w:t>
        </w:r>
      </w:fldSimple>
      <w:bookmarkEnd w:id="202"/>
      <w:r>
        <w:t>:</w:t>
      </w:r>
      <w:r w:rsidRPr="00F75E7F">
        <w:t xml:space="preserve"> </w:t>
      </w:r>
      <w:r>
        <w:t>Absolute Field Plots for Various Box Locations – Rap E30/K31E</w:t>
      </w:r>
      <w:bookmarkEnd w:id="203"/>
    </w:p>
    <w:p w14:paraId="566445E6"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6830C7">
        <w:rPr>
          <w:noProof/>
        </w:rPr>
        <w:pict w14:anchorId="2CFDB326">
          <v:shape id="Picture 5" o:spid="_x0000_i1136" type="#_x0000_t75" style="width:6in;height:324pt;visibility:visible">
            <v:imagedata r:id="rId125" o:title=""/>
          </v:shape>
        </w:pict>
      </w:r>
    </w:p>
    <w:p w14:paraId="5FDA62B1" w14:textId="54DDC42E" w:rsidR="00016E4B" w:rsidRDefault="00476791" w:rsidP="00476791">
      <w:pPr>
        <w:pStyle w:val="Heading8"/>
        <w:rPr>
          <w:noProof/>
        </w:rPr>
      </w:pPr>
      <w:bookmarkStart w:id="204" w:name="_Ref298599406"/>
      <w:bookmarkStart w:id="205" w:name="_Toc299021992"/>
      <w:r>
        <w:t xml:space="preserve">Figure </w:t>
      </w:r>
      <w:fldSimple w:instr=" STYLEREF 2 \s ">
        <w:r w:rsidR="00C50827">
          <w:rPr>
            <w:noProof/>
          </w:rPr>
          <w:t>5</w:t>
        </w:r>
      </w:fldSimple>
      <w:r w:rsidR="00BD42D9">
        <w:noBreakHyphen/>
      </w:r>
      <w:fldSimple w:instr=" SEQ Figure \* ARABIC \s 2 ">
        <w:r w:rsidR="00C50827">
          <w:rPr>
            <w:noProof/>
          </w:rPr>
          <w:t>11</w:t>
        </w:r>
      </w:fldSimple>
      <w:bookmarkEnd w:id="204"/>
      <w:r>
        <w:t>:</w:t>
      </w:r>
      <w:r w:rsidRPr="00476791">
        <w:t xml:space="preserve"> </w:t>
      </w:r>
      <w:r>
        <w:t>Absolute Field Plots for Various Box Locations – Rap E30D/K31E</w:t>
      </w:r>
      <w:bookmarkEnd w:id="205"/>
    </w:p>
    <w:p w14:paraId="58090DD8"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6830C7">
        <w:rPr>
          <w:b/>
          <w:noProof/>
        </w:rPr>
        <w:pict w14:anchorId="1BCE842F">
          <v:shape id="Picture 62" o:spid="_x0000_i1137" type="#_x0000_t75" style="width:6in;height:8in;visibility:visible">
            <v:imagedata r:id="rId126" o:title=""/>
          </v:shape>
        </w:pict>
      </w:r>
    </w:p>
    <w:p w14:paraId="6E6506BC" w14:textId="09011B75" w:rsidR="0013131E" w:rsidRDefault="00476791" w:rsidP="00476791">
      <w:pPr>
        <w:pStyle w:val="Heading8"/>
        <w:rPr>
          <w:b/>
          <w:noProof/>
        </w:rPr>
      </w:pPr>
      <w:bookmarkStart w:id="206" w:name="_Ref298599566"/>
      <w:bookmarkStart w:id="207" w:name="_Toc299021993"/>
      <w:r>
        <w:t xml:space="preserve">Figure </w:t>
      </w:r>
      <w:fldSimple w:instr=" STYLEREF 2 \s ">
        <w:r w:rsidR="00C50827">
          <w:rPr>
            <w:noProof/>
          </w:rPr>
          <w:t>5</w:t>
        </w:r>
      </w:fldSimple>
      <w:r w:rsidR="00BD42D9">
        <w:noBreakHyphen/>
      </w:r>
      <w:fldSimple w:instr=" SEQ Figure \* ARABIC \s 2 ">
        <w:r w:rsidR="00C50827">
          <w:rPr>
            <w:noProof/>
          </w:rPr>
          <w:t>12</w:t>
        </w:r>
      </w:fldSimple>
      <w:bookmarkEnd w:id="206"/>
      <w:r>
        <w:t>: Comparing Absolute and Relative Fields - Rap E30/K31</w:t>
      </w:r>
      <w:bookmarkEnd w:id="207"/>
    </w:p>
    <w:p w14:paraId="34C050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6830C7">
        <w:rPr>
          <w:b/>
          <w:noProof/>
        </w:rPr>
        <w:pict w14:anchorId="5CB1CE92">
          <v:shape id="Picture 63" o:spid="_x0000_i1138" type="#_x0000_t75" style="width:6in;height:8in;visibility:visible">
            <v:imagedata r:id="rId127" o:title=""/>
          </v:shape>
        </w:pict>
      </w:r>
    </w:p>
    <w:p w14:paraId="50D8A3A1" w14:textId="2A64C508" w:rsidR="0013131E" w:rsidRDefault="00476791" w:rsidP="00476791">
      <w:pPr>
        <w:pStyle w:val="Heading8"/>
        <w:rPr>
          <w:b/>
          <w:noProof/>
        </w:rPr>
      </w:pPr>
      <w:bookmarkStart w:id="208" w:name="_Ref298599574"/>
      <w:bookmarkStart w:id="209" w:name="_Toc299021994"/>
      <w:r>
        <w:t xml:space="preserve">Figure </w:t>
      </w:r>
      <w:fldSimple w:instr=" STYLEREF 2 \s ">
        <w:r w:rsidR="00C50827">
          <w:rPr>
            <w:noProof/>
          </w:rPr>
          <w:t>5</w:t>
        </w:r>
      </w:fldSimple>
      <w:r w:rsidR="00BD42D9">
        <w:noBreakHyphen/>
      </w:r>
      <w:fldSimple w:instr=" SEQ Figure \* ARABIC \s 2 ">
        <w:r w:rsidR="00C50827">
          <w:rPr>
            <w:noProof/>
          </w:rPr>
          <w:t>13</w:t>
        </w:r>
      </w:fldSimple>
      <w:bookmarkEnd w:id="208"/>
      <w:r>
        <w:t>:</w:t>
      </w:r>
      <w:r w:rsidRPr="00476791">
        <w:t xml:space="preserve"> </w:t>
      </w:r>
      <w:r>
        <w:t>Comparing Absolute and Relative Fields - Rap E30D/K31</w:t>
      </w:r>
      <w:bookmarkEnd w:id="209"/>
    </w:p>
    <w:p w14:paraId="220A442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6830C7">
        <w:rPr>
          <w:b/>
          <w:noProof/>
        </w:rPr>
        <w:pict w14:anchorId="2C4EAC87">
          <v:shape id="Picture 64" o:spid="_x0000_i1139" type="#_x0000_t75" style="width:6in;height:8in;visibility:visible">
            <v:imagedata r:id="rId128" o:title=""/>
          </v:shape>
        </w:pict>
      </w:r>
    </w:p>
    <w:p w14:paraId="7EE4B4B9" w14:textId="651A9C06" w:rsidR="0013131E" w:rsidRDefault="00476791" w:rsidP="00476791">
      <w:pPr>
        <w:pStyle w:val="Heading8"/>
        <w:rPr>
          <w:b/>
          <w:noProof/>
        </w:rPr>
      </w:pPr>
      <w:bookmarkStart w:id="210" w:name="_Ref298599586"/>
      <w:bookmarkStart w:id="211" w:name="_Toc299021995"/>
      <w:r>
        <w:t xml:space="preserve">Figure </w:t>
      </w:r>
      <w:fldSimple w:instr=" STYLEREF 2 \s ">
        <w:r w:rsidR="00C50827">
          <w:rPr>
            <w:noProof/>
          </w:rPr>
          <w:t>5</w:t>
        </w:r>
      </w:fldSimple>
      <w:r w:rsidR="00BD42D9">
        <w:noBreakHyphen/>
      </w:r>
      <w:fldSimple w:instr=" SEQ Figure \* ARABIC \s 2 ">
        <w:r w:rsidR="00C50827">
          <w:rPr>
            <w:noProof/>
          </w:rPr>
          <w:t>14</w:t>
        </w:r>
      </w:fldSimple>
      <w:bookmarkEnd w:id="210"/>
      <w:r>
        <w:t>:</w:t>
      </w:r>
      <w:r w:rsidRPr="00476791">
        <w:t xml:space="preserve"> </w:t>
      </w:r>
      <w:r>
        <w:t>Comparing Absolute and Relative Fields - Rap E30/K31E</w:t>
      </w:r>
      <w:bookmarkEnd w:id="211"/>
    </w:p>
    <w:p w14:paraId="26F61E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6830C7">
        <w:rPr>
          <w:b/>
          <w:noProof/>
        </w:rPr>
        <w:pict w14:anchorId="613D89B0">
          <v:shape id="Picture 65" o:spid="_x0000_i1140" type="#_x0000_t75" style="width:6in;height:8in;visibility:visible">
            <v:imagedata r:id="rId129" o:title=""/>
          </v:shape>
        </w:pict>
      </w:r>
    </w:p>
    <w:p w14:paraId="4AF87523" w14:textId="7398E318" w:rsidR="0013131E" w:rsidRDefault="00476791" w:rsidP="00071A39">
      <w:pPr>
        <w:pStyle w:val="Heading8"/>
      </w:pPr>
      <w:bookmarkStart w:id="212" w:name="_Ref298599593"/>
      <w:bookmarkStart w:id="213" w:name="_Toc299021996"/>
      <w:r>
        <w:t xml:space="preserve">Figure </w:t>
      </w:r>
      <w:fldSimple w:instr=" STYLEREF 2 \s ">
        <w:r w:rsidR="00C50827">
          <w:rPr>
            <w:noProof/>
          </w:rPr>
          <w:t>5</w:t>
        </w:r>
      </w:fldSimple>
      <w:r w:rsidR="00BD42D9">
        <w:noBreakHyphen/>
      </w:r>
      <w:fldSimple w:instr=" SEQ Figure \* ARABIC \s 2 ">
        <w:r w:rsidR="00C50827">
          <w:rPr>
            <w:noProof/>
          </w:rPr>
          <w:t>15</w:t>
        </w:r>
      </w:fldSimple>
      <w:bookmarkEnd w:id="212"/>
      <w:r>
        <w:t>:</w:t>
      </w:r>
      <w:r w:rsidRPr="00476791">
        <w:t xml:space="preserve"> </w:t>
      </w:r>
      <w:r>
        <w:t>Comparing Absolute and Relative Fields - Rap E30D/K31E</w:t>
      </w:r>
      <w:bookmarkEnd w:id="213"/>
    </w:p>
    <w:p w14:paraId="38B289E5"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6830C7">
        <w:rPr>
          <w:noProof/>
        </w:rPr>
        <w:pict w14:anchorId="10D80C31">
          <v:shape id="Picture 134" o:spid="_x0000_i1141" type="#_x0000_t75" style="width:6in;height:8in;visibility:visible">
            <v:imagedata r:id="rId130" o:title=""/>
          </v:shape>
        </w:pict>
      </w:r>
    </w:p>
    <w:p w14:paraId="3460E94A" w14:textId="5F7F2A72" w:rsidR="00F370DA" w:rsidRDefault="00D24056" w:rsidP="00D24056">
      <w:pPr>
        <w:pStyle w:val="Heading8"/>
        <w:rPr>
          <w:noProof/>
        </w:rPr>
      </w:pPr>
      <w:bookmarkStart w:id="214" w:name="_Ref298600520"/>
      <w:bookmarkStart w:id="215" w:name="_Toc299021997"/>
      <w:r>
        <w:t xml:space="preserve">Figure </w:t>
      </w:r>
      <w:fldSimple w:instr=" STYLEREF 2 \s ">
        <w:r w:rsidR="00C50827">
          <w:rPr>
            <w:noProof/>
          </w:rPr>
          <w:t>5</w:t>
        </w:r>
      </w:fldSimple>
      <w:r w:rsidR="00BD42D9">
        <w:noBreakHyphen/>
      </w:r>
      <w:fldSimple w:instr=" SEQ Figure \* ARABIC \s 2 ">
        <w:r w:rsidR="00C50827">
          <w:rPr>
            <w:noProof/>
          </w:rPr>
          <w:t>16</w:t>
        </w:r>
      </w:fldSimple>
      <w:bookmarkEnd w:id="214"/>
      <w:r>
        <w:t>:</w:t>
      </w:r>
      <w:r w:rsidRPr="00D24056">
        <w:t xml:space="preserve"> </w:t>
      </w:r>
      <w:r>
        <w:t>Comparing Numeric PBE and RFM Relative Fields - Rap E30/K31</w:t>
      </w:r>
      <w:bookmarkEnd w:id="215"/>
    </w:p>
    <w:p w14:paraId="04E28039"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6830C7">
        <w:rPr>
          <w:b/>
          <w:noProof/>
        </w:rPr>
        <w:pict w14:anchorId="4B5872D1">
          <v:shape id="Picture 7" o:spid="_x0000_i1142" type="#_x0000_t75" style="width:6in;height:8in;visibility:visible">
            <v:imagedata r:id="rId131" o:title=""/>
          </v:shape>
        </w:pict>
      </w:r>
    </w:p>
    <w:p w14:paraId="005DB100" w14:textId="557F5C3E" w:rsidR="00F370DA" w:rsidRDefault="00D24056" w:rsidP="00D24056">
      <w:pPr>
        <w:pStyle w:val="Heading8"/>
        <w:rPr>
          <w:b/>
          <w:noProof/>
        </w:rPr>
      </w:pPr>
      <w:bookmarkStart w:id="216" w:name="_Ref298600647"/>
      <w:bookmarkStart w:id="217" w:name="_Toc299021998"/>
      <w:r>
        <w:t xml:space="preserve">Figure </w:t>
      </w:r>
      <w:fldSimple w:instr=" STYLEREF 2 \s ">
        <w:r w:rsidR="00C50827">
          <w:rPr>
            <w:noProof/>
          </w:rPr>
          <w:t>5</w:t>
        </w:r>
      </w:fldSimple>
      <w:r w:rsidR="00BD42D9">
        <w:noBreakHyphen/>
      </w:r>
      <w:fldSimple w:instr=" SEQ Figure \* ARABIC \s 2 ">
        <w:r w:rsidR="00C50827">
          <w:rPr>
            <w:noProof/>
          </w:rPr>
          <w:t>17</w:t>
        </w:r>
      </w:fldSimple>
      <w:bookmarkEnd w:id="216"/>
      <w:r>
        <w:t>:</w:t>
      </w:r>
      <w:r w:rsidRPr="00D24056">
        <w:t xml:space="preserve"> </w:t>
      </w:r>
      <w:r>
        <w:t>Comparing Numeric PBE and RFM Relative Fields - Rap E30D/K31</w:t>
      </w:r>
      <w:bookmarkEnd w:id="217"/>
    </w:p>
    <w:p w14:paraId="255BF982"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6830C7">
        <w:rPr>
          <w:b/>
          <w:noProof/>
        </w:rPr>
        <w:pict w14:anchorId="1B398C8D">
          <v:shape id="_x0000_i1143" type="#_x0000_t75" style="width:6in;height:8in;visibility:visible">
            <v:imagedata r:id="rId132" o:title=""/>
          </v:shape>
        </w:pict>
      </w:r>
    </w:p>
    <w:p w14:paraId="547FC605" w14:textId="722AC83C" w:rsidR="00F370DA" w:rsidRDefault="00D24056" w:rsidP="00D24056">
      <w:pPr>
        <w:pStyle w:val="Heading8"/>
        <w:rPr>
          <w:b/>
          <w:noProof/>
        </w:rPr>
      </w:pPr>
      <w:bookmarkStart w:id="218" w:name="_Ref298600668"/>
      <w:bookmarkStart w:id="219" w:name="_Toc299021999"/>
      <w:r>
        <w:t xml:space="preserve">Figure </w:t>
      </w:r>
      <w:fldSimple w:instr=" STYLEREF 2 \s ">
        <w:r w:rsidR="00C50827">
          <w:rPr>
            <w:noProof/>
          </w:rPr>
          <w:t>5</w:t>
        </w:r>
      </w:fldSimple>
      <w:r w:rsidR="00BD42D9">
        <w:noBreakHyphen/>
      </w:r>
      <w:fldSimple w:instr=" SEQ Figure \* ARABIC \s 2 ">
        <w:r w:rsidR="00C50827">
          <w:rPr>
            <w:noProof/>
          </w:rPr>
          <w:t>18</w:t>
        </w:r>
      </w:fldSimple>
      <w:bookmarkEnd w:id="218"/>
      <w:r>
        <w:t>:</w:t>
      </w:r>
      <w:r w:rsidRPr="00D24056">
        <w:t xml:space="preserve"> </w:t>
      </w:r>
      <w:r>
        <w:t>Comparing Numeric PBE and RFM Relative Fields - Rap E30/K31E</w:t>
      </w:r>
      <w:bookmarkEnd w:id="219"/>
    </w:p>
    <w:p w14:paraId="44DC9538"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6830C7">
        <w:rPr>
          <w:b/>
          <w:noProof/>
        </w:rPr>
        <w:pict w14:anchorId="09D1C1C9">
          <v:shape id="Picture 9" o:spid="_x0000_i1144" type="#_x0000_t75" style="width:6in;height:8in;visibility:visible">
            <v:imagedata r:id="rId133" o:title=""/>
          </v:shape>
        </w:pict>
      </w:r>
    </w:p>
    <w:p w14:paraId="5D55524B" w14:textId="6FE92BBD" w:rsidR="00F370DA" w:rsidRDefault="00D24056" w:rsidP="00CE4A59">
      <w:pPr>
        <w:pStyle w:val="Heading8"/>
        <w:rPr>
          <w:b/>
          <w:noProof/>
        </w:rPr>
      </w:pPr>
      <w:bookmarkStart w:id="220" w:name="_Ref298600689"/>
      <w:bookmarkStart w:id="221" w:name="_Toc299022000"/>
      <w:r>
        <w:t xml:space="preserve">Figure </w:t>
      </w:r>
      <w:fldSimple w:instr=" STYLEREF 2 \s ">
        <w:r w:rsidR="00C50827">
          <w:rPr>
            <w:noProof/>
          </w:rPr>
          <w:t>5</w:t>
        </w:r>
      </w:fldSimple>
      <w:r w:rsidR="00BD42D9">
        <w:noBreakHyphen/>
      </w:r>
      <w:fldSimple w:instr=" SEQ Figure \* ARABIC \s 2 ">
        <w:r w:rsidR="00C50827">
          <w:rPr>
            <w:noProof/>
          </w:rPr>
          <w:t>19</w:t>
        </w:r>
      </w:fldSimple>
      <w:bookmarkEnd w:id="220"/>
      <w:r>
        <w:t>:</w:t>
      </w:r>
      <w:r w:rsidRPr="00D24056">
        <w:t xml:space="preserve"> </w:t>
      </w:r>
      <w:r>
        <w:t>Comparing Numeric PBE and RFM Relative Fields - Rap E30D/K31E</w:t>
      </w:r>
      <w:bookmarkEnd w:id="221"/>
    </w:p>
    <w:p w14:paraId="2D42F5FE"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2" w:name="_Toc297815426"/>
      <w:bookmarkStart w:id="223" w:name="_Toc299021935"/>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2"/>
      <w:bookmarkEnd w:id="223"/>
    </w:p>
    <w:p w14:paraId="4BABECA4" w14:textId="77777777" w:rsidR="00CE2A8A" w:rsidRDefault="0087612B" w:rsidP="00CE2A8A">
      <w:pPr>
        <w:pStyle w:val="Heading3"/>
      </w:pPr>
      <w:bookmarkStart w:id="224" w:name="_Toc297815427"/>
      <w:r>
        <w:t xml:space="preserve"> </w:t>
      </w:r>
      <w:bookmarkStart w:id="225" w:name="_Toc299021936"/>
      <w:r w:rsidR="00CE2A8A">
        <w:t>Introduction</w:t>
      </w:r>
      <w:bookmarkEnd w:id="224"/>
      <w:bookmarkEnd w:id="225"/>
    </w:p>
    <w:p w14:paraId="1DA2399B" w14:textId="77777777"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LXRpdGxlPkpvdXJuYWwgb2YgdGhlIEFtZXJpY2FuIENoZW1pY2FsIFNvY2lldHk8L2Z1bGwtdGl0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PC9kYXRlcz48dXJscz48L3VybHM+PC9yZWNvcmQ+PC9DaXRlPjxDaXRlPjxBdXRob3I+VGVpeGVp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</w:fldData>
        </w:fldChar>
      </w:r>
      <w:r w:rsidR="00364C0F">
        <w:instrText xml:space="preserve"> ADDIN EN.CITE </w:instrText>
      </w:r>
      <w:r w:rsidR="00364C0F">
        <w:fldChar w:fldCharType="begin">
          <w:fldData xml:space="preserve">PEVuZE5vdGU+PENpdGU+PEF1dGhvcj5FbnNpZ248L0F1dGhvcj48WWVhcj4yMDExPC9ZZWFyPjxS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bGlzaDwvbGFuZ3VhZ2U+PC9yZWNvcmQ+PC9DaXRlPjxDaXRlPjxBdXRob3I+QmFrZXI8L0F1dGhv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==
</w:fldData>
        </w:fldChar>
      </w:r>
      <w:r w:rsidR="00364C0F">
        <w:instrText xml:space="preserve"> ADDIN EN.CITE.DATA </w:instrText>
      </w:r>
      <w:r w:rsidR="00364C0F">
        <w:fldChar w:fldCharType="end"/>
      </w:r>
      <w:r w:rsidR="00364C0F">
        <w:fldChar w:fldCharType="begin">
          <w:fldData xml:space="preserve">LXRpdGxlPkpvdXJuYWwgb2YgdGhlIEFtZXJpY2FuIENoZW1pY2FsIFNvY2lldHk8L2Z1bGwtdGl0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PC9kYXRlcz48dXJscz48L3VybHM+PC9yZWNvcmQ+PC9DaXRlPjxDaXRlPjxBdXRob3I+VGVpeGVp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</w:fldData>
        </w:fldChar>
      </w:r>
      <w:r w:rsidR="00364C0F">
        <w:instrText xml:space="preserve"> ADDIN EN.CITE.DATA </w:instrText>
      </w:r>
      <w:r w:rsidR="00364C0F">
        <w:fldChar w:fldCharType="end"/>
      </w:r>
      <w:r>
        <w:fldChar w:fldCharType="separate"/>
      </w:r>
      <w:hyperlink w:anchor="_ENREF_2" w:tooltip="Gunner, 1996 #13" w:history="1">
        <w:r w:rsidR="00364C0F" w:rsidRPr="00364C0F">
          <w:rPr>
            <w:noProof/>
            <w:vertAlign w:val="superscript"/>
          </w:rPr>
          <w:t>2</w:t>
        </w:r>
      </w:hyperlink>
      <w:r w:rsidR="00364C0F" w:rsidRPr="00364C0F">
        <w:rPr>
          <w:noProof/>
          <w:vertAlign w:val="superscript"/>
        </w:rPr>
        <w:t xml:space="preserve">, </w:t>
      </w:r>
      <w:hyperlink w:anchor="_ENREF_4" w:tooltip="Nielsen, 1999 #12" w:history="1">
        <w:r w:rsidR="00364C0F" w:rsidRPr="00364C0F">
          <w:rPr>
            <w:noProof/>
            <w:vertAlign w:val="superscript"/>
          </w:rPr>
          <w:t>4</w:t>
        </w:r>
      </w:hyperlink>
      <w:r w:rsidR="00364C0F" w:rsidRPr="00364C0F">
        <w:rPr>
          <w:noProof/>
          <w:vertAlign w:val="superscript"/>
        </w:rPr>
        <w:t xml:space="preserve">, </w:t>
      </w:r>
      <w:hyperlink w:anchor="_ENREF_6" w:tooltip="Warshel, 1976 #433" w:history="1">
        <w:r w:rsidR="00364C0F" w:rsidRPr="00364C0F">
          <w:rPr>
            <w:noProof/>
            <w:vertAlign w:val="superscript"/>
          </w:rPr>
          <w:t>6</w:t>
        </w:r>
      </w:hyperlink>
      <w:r w:rsidR="00364C0F" w:rsidRPr="00364C0F">
        <w:rPr>
          <w:noProof/>
          <w:vertAlign w:val="superscript"/>
        </w:rPr>
        <w:t xml:space="preserve">, </w:t>
      </w:r>
      <w:hyperlink w:anchor="_ENREF_7" w:tooltip="Warshel, 1998 #234" w:history="1">
        <w:r w:rsidR="00364C0F" w:rsidRPr="00364C0F">
          <w:rPr>
            <w:noProof/>
            <w:vertAlign w:val="superscript"/>
          </w:rPr>
          <w:t>7</w:t>
        </w:r>
      </w:hyperlink>
      <w:r w:rsidR="00364C0F" w:rsidRPr="00364C0F">
        <w:rPr>
          <w:noProof/>
          <w:vertAlign w:val="superscript"/>
        </w:rPr>
        <w:t xml:space="preserve">, </w:t>
      </w:r>
      <w:hyperlink w:anchor="_ENREF_11" w:tooltip="Jiao, 2008 #345" w:history="1">
        <w:r w:rsidR="00364C0F" w:rsidRPr="00364C0F">
          <w:rPr>
            <w:noProof/>
            <w:vertAlign w:val="superscript"/>
          </w:rPr>
          <w:t>11</w:t>
        </w:r>
      </w:hyperlink>
      <w:r w:rsidR="00364C0F" w:rsidRPr="00364C0F">
        <w:rPr>
          <w:noProof/>
          <w:vertAlign w:val="superscript"/>
        </w:rPr>
        <w:t xml:space="preserve">, </w:t>
      </w:r>
      <w:hyperlink w:anchor="_ENREF_17" w:tooltip="Lindquist, 2008 #215" w:history="1">
        <w:r w:rsidR="00364C0F" w:rsidRPr="00364C0F">
          <w:rPr>
            <w:noProof/>
            <w:vertAlign w:val="superscript"/>
          </w:rPr>
          <w:t>17</w:t>
        </w:r>
      </w:hyperlink>
      <w:r w:rsidR="00364C0F" w:rsidRPr="00364C0F">
        <w:rPr>
          <w:noProof/>
          <w:vertAlign w:val="superscript"/>
        </w:rPr>
        <w:t xml:space="preserve">, </w:t>
      </w:r>
      <w:hyperlink w:anchor="_ENREF_18" w:tooltip="Lindquist, 2008 #211" w:history="1">
        <w:r w:rsidR="00364C0F" w:rsidRPr="00364C0F">
          <w:rPr>
            <w:noProof/>
            <w:vertAlign w:val="superscript"/>
          </w:rPr>
          <w:t>18</w:t>
        </w:r>
      </w:hyperlink>
      <w:r w:rsidR="00364C0F" w:rsidRPr="00364C0F">
        <w:rPr>
          <w:noProof/>
          <w:vertAlign w:val="superscript"/>
        </w:rPr>
        <w:t xml:space="preserve">, </w:t>
      </w:r>
      <w:hyperlink w:anchor="_ENREF_29" w:tooltip="Choi, 2008 #209" w:history="1">
        <w:r w:rsidR="00364C0F" w:rsidRPr="00364C0F">
          <w:rPr>
            <w:noProof/>
            <w:vertAlign w:val="superscript"/>
          </w:rPr>
          <w:t>29</w:t>
        </w:r>
      </w:hyperlink>
      <w:r w:rsidR="00364C0F" w:rsidRPr="00364C0F">
        <w:rPr>
          <w:noProof/>
          <w:vertAlign w:val="superscript"/>
        </w:rPr>
        <w:t xml:space="preserve">, </w:t>
      </w:r>
      <w:hyperlink w:anchor="_ENREF_42" w:tooltip="Ensign, 2011 #459" w:history="1">
        <w:r w:rsidR="00364C0F" w:rsidRPr="00364C0F">
          <w:rPr>
            <w:noProof/>
            <w:vertAlign w:val="superscript"/>
          </w:rPr>
          <w:t>42</w:t>
        </w:r>
      </w:hyperlink>
      <w:r w:rsidR="00364C0F" w:rsidRPr="00364C0F">
        <w:rPr>
          <w:noProof/>
          <w:vertAlign w:val="superscript"/>
        </w:rPr>
        <w:t xml:space="preserve">, </w:t>
      </w:r>
      <w:hyperlink w:anchor="_ENREF_67" w:tooltip="Warshel, 2006 #236" w:history="1">
        <w:r w:rsidR="00364C0F" w:rsidRPr="00364C0F">
          <w:rPr>
            <w:noProof/>
            <w:vertAlign w:val="superscript"/>
          </w:rPr>
          <w:t>67</w:t>
        </w:r>
      </w:hyperlink>
      <w:r w:rsidR="00364C0F" w:rsidRPr="00364C0F">
        <w:rPr>
          <w:noProof/>
          <w:vertAlign w:val="superscript"/>
        </w:rPr>
        <w:t xml:space="preserve">, </w:t>
      </w:r>
      <w:hyperlink w:anchor="_ENREF_69" w:tooltip="Schutz, 2001 #18" w:history="1">
        <w:r w:rsidR="00364C0F" w:rsidRPr="00364C0F">
          <w:rPr>
            <w:noProof/>
            <w:vertAlign w:val="superscript"/>
          </w:rPr>
          <w:t>69</w:t>
        </w:r>
      </w:hyperlink>
      <w:r w:rsidR="00364C0F" w:rsidRPr="00364C0F">
        <w:rPr>
          <w:noProof/>
          <w:vertAlign w:val="superscript"/>
        </w:rPr>
        <w:t xml:space="preserve">, </w:t>
      </w:r>
      <w:hyperlink w:anchor="_ENREF_90" w:tooltip="Alexov, 2011 #520" w:history="1">
        <w:r w:rsidR="00364C0F" w:rsidRPr="00364C0F">
          <w:rPr>
            <w:noProof/>
            <w:vertAlign w:val="superscript"/>
          </w:rPr>
          <w:t>90</w:t>
        </w:r>
      </w:hyperlink>
      <w:r w:rsidR="00364C0F" w:rsidRPr="00364C0F">
        <w:rPr>
          <w:noProof/>
          <w:vertAlign w:val="superscript"/>
        </w:rPr>
        <w:t xml:space="preserve">, </w:t>
      </w:r>
      <w:hyperlink w:anchor="_ENREF_99" w:tooltip="Nielsen, 2011 #522" w:history="1">
        <w:r w:rsidR="00364C0F" w:rsidRPr="00364C0F">
          <w:rPr>
            <w:noProof/>
            <w:vertAlign w:val="superscript"/>
          </w:rPr>
          <w:t>99</w:t>
        </w:r>
      </w:hyperlink>
      <w:r w:rsidR="00364C0F" w:rsidRPr="00364C0F">
        <w:rPr>
          <w:noProof/>
          <w:vertAlign w:val="superscript"/>
        </w:rPr>
        <w:t xml:space="preserve">, </w:t>
      </w:r>
      <w:hyperlink w:anchor="_ENREF_113" w:tooltip="Layfield, 2013 #472" w:history="1">
        <w:r w:rsidR="00364C0F" w:rsidRPr="00364C0F">
          <w:rPr>
            <w:noProof/>
            <w:vertAlign w:val="superscript"/>
          </w:rPr>
          <w:t>113</w:t>
        </w:r>
      </w:hyperlink>
      <w:r w:rsidR="00364C0F" w:rsidRPr="00364C0F">
        <w:rPr>
          <w:noProof/>
          <w:vertAlign w:val="superscript"/>
        </w:rPr>
        <w:t xml:space="preserve">, </w:t>
      </w:r>
      <w:hyperlink w:anchor="_ENREF_114" w:tooltip="Lindquist, 2009 #222" w:history="1">
        <w:r w:rsidR="00364C0F" w:rsidRPr="00364C0F">
          <w:rPr>
            <w:noProof/>
            <w:vertAlign w:val="superscript"/>
          </w:rPr>
          <w:t>114</w:t>
        </w:r>
      </w:hyperlink>
      <w:r w:rsidR="00364C0F" w:rsidRPr="00364C0F">
        <w:rPr>
          <w:noProof/>
          <w:vertAlign w:val="superscript"/>
        </w:rPr>
        <w:t xml:space="preserve">, </w:t>
      </w:r>
      <w:hyperlink w:anchor="_ENREF_116" w:tooltip="Baker, 2004 #478" w:history="1">
        <w:r w:rsidR="00364C0F" w:rsidRPr="00364C0F">
          <w:rPr>
            <w:noProof/>
            <w:vertAlign w:val="superscript"/>
          </w:rPr>
          <w:t>116</w:t>
        </w:r>
      </w:hyperlink>
      <w:r w:rsidR="00364C0F" w:rsidRPr="00364C0F">
        <w:rPr>
          <w:noProof/>
          <w:vertAlign w:val="superscript"/>
        </w:rPr>
        <w:t xml:space="preserve">, </w:t>
      </w:r>
      <w:hyperlink w:anchor="_ENREF_119" w:tooltip="Teixeira, 2005 #465" w:history="1">
        <w:r w:rsidR="00364C0F" w:rsidRPr="00364C0F">
          <w:rPr>
            <w:noProof/>
            <w:vertAlign w:val="superscript"/>
          </w:rPr>
          <w:t>119</w:t>
        </w:r>
      </w:hyperlink>
      <w:r w:rsidR="00364C0F" w:rsidRPr="00364C0F">
        <w:rPr>
          <w:noProof/>
          <w:vertAlign w:val="superscript"/>
        </w:rPr>
        <w:t xml:space="preserve">, </w:t>
      </w:r>
      <w:hyperlink w:anchor="_ENREF_121" w:tooltip="Jiao, 2009 #490" w:history="1">
        <w:r w:rsidR="00364C0F" w:rsidRPr="00364C0F">
          <w:rPr>
            <w:noProof/>
            <w:vertAlign w:val="superscript"/>
          </w:rPr>
          <w:t>121</w:t>
        </w:r>
      </w:hyperlink>
      <w:r w:rsidR="00364C0F" w:rsidRPr="00364C0F">
        <w:rPr>
          <w:noProof/>
          <w:vertAlign w:val="superscript"/>
        </w:rPr>
        <w:t xml:space="preserve">, </w:t>
      </w:r>
      <w:hyperlink w:anchor="_ENREF_132" w:tooltip="Baran, 2008 #505" w:history="1">
        <w:r w:rsidR="00364C0F" w:rsidRPr="00364C0F">
          <w:rPr>
            <w:noProof/>
            <w:vertAlign w:val="superscript"/>
          </w:rPr>
          <w:t>132</w:t>
        </w:r>
      </w:hyperlink>
      <w:r w:rsidR="00364C0F" w:rsidRPr="00364C0F">
        <w:rPr>
          <w:noProof/>
          <w:vertAlign w:val="superscript"/>
        </w:rPr>
        <w:t xml:space="preserve">, </w:t>
      </w:r>
      <w:hyperlink w:anchor="_ENREF_135" w:tooltip="Matousek, 2007 #502" w:history="1">
        <w:r w:rsidR="00364C0F" w:rsidRPr="00364C0F">
          <w:rPr>
            <w:noProof/>
            <w:vertAlign w:val="superscript"/>
          </w:rPr>
          <w:t>135</w:t>
        </w:r>
      </w:hyperlink>
      <w:r w:rsidR="00364C0F" w:rsidRPr="00364C0F">
        <w:rPr>
          <w:noProof/>
          <w:vertAlign w:val="superscript"/>
        </w:rPr>
        <w:t xml:space="preserve">, </w:t>
      </w:r>
      <w:hyperlink w:anchor="_ENREF_138" w:tooltip="Mobley, 2007 #507" w:history="1">
        <w:r w:rsidR="00364C0F" w:rsidRPr="00364C0F">
          <w:rPr>
            <w:noProof/>
            <w:vertAlign w:val="superscript"/>
          </w:rPr>
          <w:t>138</w:t>
        </w:r>
      </w:hyperlink>
      <w:r w:rsidR="00364C0F" w:rsidRPr="00364C0F">
        <w:rPr>
          <w:noProof/>
          <w:vertAlign w:val="superscript"/>
        </w:rPr>
        <w:t xml:space="preserve">, </w:t>
      </w:r>
      <w:hyperlink w:anchor="_ENREF_148" w:tooltip="Pearson, 1993 #498" w:history="1">
        <w:r w:rsidR="00364C0F" w:rsidRPr="00364C0F">
          <w:rPr>
            <w:noProof/>
            <w:vertAlign w:val="superscript"/>
          </w:rPr>
          <w:t>148-157</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C50827">
          <w:instrText>(3-4)</w:instrText>
        </w:r>
      </w:fldSimple>
      <w:r w:rsidR="00297DC6">
        <w:fldChar w:fldCharType="end"/>
      </w:r>
      <w:r>
        <w:t>.</w:t>
      </w:r>
      <w:hyperlink w:anchor="_ENREF_83" w:tooltip="Ritchie, 2013 #1530" w:history="1">
        <w:r w:rsidR="00364C0F">
          <w:fldChar w:fldCharType="begin"/>
        </w:r>
        <w:r w:rsidR="00364C0F">
          <w:instrText xml:space="preserve"> ADDIN EN.CITE &lt;EndNote&gt;&lt;Cite&gt;&lt;Author&gt;Ritchie&lt;/Author&gt;&lt;Year&gt;2013&lt;/Year&gt;&lt;RecNum&gt;1530&lt;/RecNum&gt;&lt;DisplayText&gt;&lt;style face="superscript"&gt;83&lt;/style&gt;&lt;/DisplayText&gt;&lt;record&gt;&lt;rec-number&gt;1530&lt;/rec-number&gt;&lt;foreign-keys&gt;&lt;key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364C0F">
          <w:fldChar w:fldCharType="separate"/>
        </w:r>
        <w:r w:rsidR="00364C0F" w:rsidRPr="00364C0F">
          <w:rPr>
            <w:noProof/>
            <w:vertAlign w:val="superscript"/>
          </w:rPr>
          <w:t>83</w:t>
        </w:r>
        <w:r w:rsidR="00364C0F">
          <w:fldChar w:fldCharType="end"/>
        </w:r>
      </w:hyperlink>
      <w:r>
        <w:t xml:space="preserve"> </w:t>
      </w:r>
    </w:p>
    <w:p w14:paraId="7388A39B" w14:textId="77777777"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Y051bT4yMzM8L1JlY051bT48RGlzcGxheVRleHQ+PHN0eWxlIGZhY2U9InN1cGVyc2NyaXB0Ij42
NSwgNjYsIDEwNjwvc3R5bGU+PC9EaXNwbGF5VGV4dD48cmVjb3JkPjxyZWMtbnVtYmVyPjIzMzwv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364C0F">
        <w:instrText xml:space="preserve"> ADDIN EN.CITE </w:instrText>
      </w:r>
      <w:r w:rsidR="00364C0F">
        <w:fldChar w:fldCharType="begin">
          <w:fldData xml:space="preserve">PEVuZE5vdGU+PENpdGU+PEF1dGhvcj5CYWtlcjwvQXV0aG9yPjxZZWFyPjIwMDE8L1llYXI+PFJl
Y051bT4yMzM8L1JlY051bT48RGlzcGxheVRleHQ+PHN0eWxlIGZhY2U9InN1cGVyc2NyaXB0Ij42
NSwgNjYsIDEwNjwvc3R5bGU+PC9EaXNwbGF5VGV4dD48cmVjb3JkPjxyZWMtbnVtYmVyPjIzMzwv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364C0F">
        <w:instrText xml:space="preserve"> ADDIN EN.CITE.DATA </w:instrText>
      </w:r>
      <w:r w:rsidR="00364C0F">
        <w:fldChar w:fldCharType="end"/>
      </w:r>
      <w:r>
        <w:fldChar w:fldCharType="separate"/>
      </w:r>
      <w:hyperlink w:anchor="_ENREF_65" w:tooltip="Holst, 1993 #473" w:history="1">
        <w:r w:rsidR="00364C0F" w:rsidRPr="00364C0F">
          <w:rPr>
            <w:noProof/>
            <w:vertAlign w:val="superscript"/>
          </w:rPr>
          <w:t>65</w:t>
        </w:r>
      </w:hyperlink>
      <w:r w:rsidR="00364C0F" w:rsidRPr="00364C0F">
        <w:rPr>
          <w:noProof/>
          <w:vertAlign w:val="superscript"/>
        </w:rPr>
        <w:t xml:space="preserve">, </w:t>
      </w:r>
      <w:hyperlink w:anchor="_ENREF_66" w:tooltip="Holst, 1995 #474" w:history="1">
        <w:r w:rsidR="00364C0F" w:rsidRPr="00364C0F">
          <w:rPr>
            <w:noProof/>
            <w:vertAlign w:val="superscript"/>
          </w:rPr>
          <w:t>66</w:t>
        </w:r>
      </w:hyperlink>
      <w:r w:rsidR="00364C0F" w:rsidRPr="00364C0F">
        <w:rPr>
          <w:noProof/>
          <w:vertAlign w:val="superscript"/>
        </w:rPr>
        <w:t xml:space="preserve">, </w:t>
      </w:r>
      <w:hyperlink w:anchor="_ENREF_106" w:tooltip="Baker, 2001 #233" w:history="1">
        <w:r w:rsidR="00364C0F" w:rsidRPr="00364C0F">
          <w:rPr>
            <w:noProof/>
            <w:vertAlign w:val="superscript"/>
          </w:rPr>
          <w:t>106</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C50827" w:rsidRPr="00C50827">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C50827">
          <w:instrText>(3-7)</w:instrText>
        </w:r>
      </w:fldSimple>
      <w:r w:rsidR="00BF4E4E">
        <w:fldChar w:fldCharType="end"/>
      </w:r>
      <w:r w:rsidR="00757A80">
        <w:t>.</w:t>
      </w:r>
    </w:p>
    <w:p w14:paraId="0A484E91" w14:textId="77777777"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364C0F">
          <w:fldChar w:fldCharType="begin"/>
        </w:r>
        <w:r w:rsidR="00364C0F">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364C0F">
          <w:fldChar w:fldCharType="separate"/>
        </w:r>
        <w:r w:rsidR="00364C0F" w:rsidRPr="00A3644E">
          <w:rPr>
            <w:noProof/>
            <w:vertAlign w:val="superscript"/>
          </w:rPr>
          <w:t>27</w:t>
        </w:r>
        <w:r w:rsidR="00364C0F">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8C5232">
        <w:fldChar w:fldCharType="begin"/>
      </w:r>
      <w:r w:rsidR="008C5232">
        <w:instrText xml:space="preserve"> GOTOBUTTON ZEqnNum206165  \* MERGEFORMAT </w:instrText>
      </w:r>
      <w:fldSimple w:instr=" REF ZEqnNum206165 \* Charformat \! \* MERGEFORMAT ">
        <w:r w:rsidR="00C50827">
          <w:instrText>(3-14)</w:instrText>
        </w:r>
      </w:fldSimple>
      <w:r w:rsidR="008C5232">
        <w:fldChar w:fldCharType="end"/>
      </w:r>
      <w:r>
        <w:t>.</w:t>
      </w:r>
      <w:r>
        <w:fldChar w:fldCharType="begin">
          <w:fldData xml:space="preserve">PEVuZE5vdGU+PENpdGU+PEF1dGhvcj5BbmRyZXdzPC9BdXRob3I+PFllYXI+MjAwMDwvWWVhcj48
UmVjTnVtPjg8L1JlY051bT48RGlzcGxheVRleHQ+PHN0eWxlIGZhY2U9InN1cGVyc2NyaXB0Ij4z
NSwgNDMsIDc3LCA3OS04MSwgMTU4PC9zdHlsZT48L0Rpc3BsYXlUZXh0PjxyZWNvcmQ+PHJlYy1u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364C0F">
        <w:instrText xml:space="preserve"> ADDIN EN.CITE </w:instrText>
      </w:r>
      <w:r w:rsidR="00364C0F">
        <w:fldChar w:fldCharType="begin">
          <w:fldData xml:space="preserve">PEVuZE5vdGU+PENpdGU+PEF1dGhvcj5BbmRyZXdzPC9BdXRob3I+PFllYXI+MjAwMDwvWWVhcj48
UmVjTnVtPjg8L1JlY051bT48RGlzcGxheVRleHQ+PHN0eWxlIGZhY2U9InN1cGVyc2NyaXB0Ij4z
NSwgNDMsIDc3LCA3OS04MSwgMTU4PC9zdHlsZT48L0Rpc3BsYXlUZXh0PjxyZWNvcmQ+PHJlYy1u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364C0F">
        <w:instrText xml:space="preserve"> ADDIN EN.CITE.DATA </w:instrText>
      </w:r>
      <w:r w:rsidR="00364C0F">
        <w:fldChar w:fldCharType="end"/>
      </w:r>
      <w:r>
        <w:fldChar w:fldCharType="separate"/>
      </w:r>
      <w:hyperlink w:anchor="_ENREF_35" w:tooltip="Stafford, 2010 #360" w:history="1">
        <w:r w:rsidR="00364C0F" w:rsidRPr="00364C0F">
          <w:rPr>
            <w:noProof/>
            <w:vertAlign w:val="superscript"/>
          </w:rPr>
          <w:t>35</w:t>
        </w:r>
      </w:hyperlink>
      <w:r w:rsidR="00364C0F" w:rsidRPr="00364C0F">
        <w:rPr>
          <w:noProof/>
          <w:vertAlign w:val="superscript"/>
        </w:rPr>
        <w:t xml:space="preserve">, </w:t>
      </w:r>
      <w:hyperlink w:anchor="_ENREF_43" w:tooltip="Ragain, 2012 #460" w:history="1">
        <w:r w:rsidR="00364C0F" w:rsidRPr="00364C0F">
          <w:rPr>
            <w:noProof/>
            <w:vertAlign w:val="superscript"/>
          </w:rPr>
          <w:t>43</w:t>
        </w:r>
      </w:hyperlink>
      <w:r w:rsidR="00364C0F" w:rsidRPr="00364C0F">
        <w:rPr>
          <w:noProof/>
          <w:vertAlign w:val="superscript"/>
        </w:rPr>
        <w:t xml:space="preserve">, </w:t>
      </w:r>
      <w:hyperlink w:anchor="_ENREF_77" w:tooltip="Webb, 2008 #9" w:history="1">
        <w:r w:rsidR="00364C0F" w:rsidRPr="00364C0F">
          <w:rPr>
            <w:noProof/>
            <w:vertAlign w:val="superscript"/>
          </w:rPr>
          <w:t>77</w:t>
        </w:r>
      </w:hyperlink>
      <w:r w:rsidR="00364C0F" w:rsidRPr="00364C0F">
        <w:rPr>
          <w:noProof/>
          <w:vertAlign w:val="superscript"/>
        </w:rPr>
        <w:t xml:space="preserve">, </w:t>
      </w:r>
      <w:hyperlink w:anchor="_ENREF_79" w:tooltip="Andrews, 2000 #8" w:history="1">
        <w:r w:rsidR="00364C0F" w:rsidRPr="00364C0F">
          <w:rPr>
            <w:noProof/>
            <w:vertAlign w:val="superscript"/>
          </w:rPr>
          <w:t>79-81</w:t>
        </w:r>
      </w:hyperlink>
      <w:r w:rsidR="00364C0F" w:rsidRPr="00364C0F">
        <w:rPr>
          <w:noProof/>
          <w:vertAlign w:val="superscript"/>
        </w:rPr>
        <w:t xml:space="preserve">, </w:t>
      </w:r>
      <w:hyperlink w:anchor="_ENREF_158" w:tooltip="Park, 1999 #22" w:history="1">
        <w:r w:rsidR="00364C0F" w:rsidRPr="00364C0F">
          <w:rPr>
            <w:noProof/>
            <w:vertAlign w:val="superscript"/>
          </w:rPr>
          <w:t>158</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77777777"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Ij42LCA3LCA2NywgNjksIDgzLCAxNTk8L3N0eWxlPjwvRGlzcGxheVRleHQ+PHJlY29yZD48cmVj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364C0F">
        <w:instrText xml:space="preserve"> ADDIN EN.CITE </w:instrText>
      </w:r>
      <w:r w:rsidR="00364C0F">
        <w:fldChar w:fldCharType="begin">
          <w:fldData xml:space="preserve">PEVuZE5vdGU+PENpdGU+PEF1dGhvcj5SaXRjaGllPC9BdXRob3I+PFllYXI+MjAxMzwvWWVhcj48
UmVjTnVtPjE1MzA8L1JlY051bT48RGlzcGxheVRleHQ+PHN0eWxlIGZhY2U9InN1cGVyc2NyaXB0
Ij42LCA3LCA2NywgNjksIDgzLCAxNTk8L3N0eWxlPjwvRGlzcGxheVRleHQ+PHJlY29yZD48cmVj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364C0F">
        <w:instrText xml:space="preserve"> ADDIN EN.CITE.DATA </w:instrText>
      </w:r>
      <w:r w:rsidR="00364C0F">
        <w:fldChar w:fldCharType="end"/>
      </w:r>
      <w:r>
        <w:fldChar w:fldCharType="separate"/>
      </w:r>
      <w:hyperlink w:anchor="_ENREF_6" w:tooltip="Warshel, 1976 #433" w:history="1">
        <w:r w:rsidR="00364C0F" w:rsidRPr="00364C0F">
          <w:rPr>
            <w:noProof/>
            <w:vertAlign w:val="superscript"/>
          </w:rPr>
          <w:t>6</w:t>
        </w:r>
      </w:hyperlink>
      <w:r w:rsidR="00364C0F" w:rsidRPr="00364C0F">
        <w:rPr>
          <w:noProof/>
          <w:vertAlign w:val="superscript"/>
        </w:rPr>
        <w:t xml:space="preserve">, </w:t>
      </w:r>
      <w:hyperlink w:anchor="_ENREF_7" w:tooltip="Warshel, 1998 #234" w:history="1">
        <w:r w:rsidR="00364C0F" w:rsidRPr="00364C0F">
          <w:rPr>
            <w:noProof/>
            <w:vertAlign w:val="superscript"/>
          </w:rPr>
          <w:t>7</w:t>
        </w:r>
      </w:hyperlink>
      <w:r w:rsidR="00364C0F" w:rsidRPr="00364C0F">
        <w:rPr>
          <w:noProof/>
          <w:vertAlign w:val="superscript"/>
        </w:rPr>
        <w:t xml:space="preserve">, </w:t>
      </w:r>
      <w:hyperlink w:anchor="_ENREF_67" w:tooltip="Warshel, 2006 #236" w:history="1">
        <w:r w:rsidR="00364C0F" w:rsidRPr="00364C0F">
          <w:rPr>
            <w:noProof/>
            <w:vertAlign w:val="superscript"/>
          </w:rPr>
          <w:t>67</w:t>
        </w:r>
      </w:hyperlink>
      <w:r w:rsidR="00364C0F" w:rsidRPr="00364C0F">
        <w:rPr>
          <w:noProof/>
          <w:vertAlign w:val="superscript"/>
        </w:rPr>
        <w:t xml:space="preserve">, </w:t>
      </w:r>
      <w:hyperlink w:anchor="_ENREF_69" w:tooltip="Schutz, 2001 #18" w:history="1">
        <w:r w:rsidR="00364C0F" w:rsidRPr="00364C0F">
          <w:rPr>
            <w:noProof/>
            <w:vertAlign w:val="superscript"/>
          </w:rPr>
          <w:t>69</w:t>
        </w:r>
      </w:hyperlink>
      <w:r w:rsidR="00364C0F" w:rsidRPr="00364C0F">
        <w:rPr>
          <w:noProof/>
          <w:vertAlign w:val="superscript"/>
        </w:rPr>
        <w:t xml:space="preserve">, </w:t>
      </w:r>
      <w:hyperlink w:anchor="_ENREF_83" w:tooltip="Ritchie, 2013 #1530" w:history="1">
        <w:r w:rsidR="00364C0F" w:rsidRPr="00364C0F">
          <w:rPr>
            <w:noProof/>
            <w:vertAlign w:val="superscript"/>
          </w:rPr>
          <w:t>83</w:t>
        </w:r>
      </w:hyperlink>
      <w:r w:rsidR="00364C0F" w:rsidRPr="00364C0F">
        <w:rPr>
          <w:noProof/>
          <w:vertAlign w:val="superscript"/>
        </w:rPr>
        <w:t xml:space="preserve">, </w:t>
      </w:r>
      <w:hyperlink w:anchor="_ENREF_159" w:tooltip="Neves-Petersen, 2003 #1512" w:history="1">
        <w:r w:rsidR="00364C0F" w:rsidRPr="00364C0F">
          <w:rPr>
            <w:noProof/>
            <w:vertAlign w:val="superscript"/>
          </w:rPr>
          <w:t>159</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0" w:tooltip="Chen, 2008 #537" w:history="1">
        <w:r w:rsidR="00364C0F">
          <w:fldChar w:fldCharType="begin">
            <w:fldData xml:space="preserve">PEVuZE5vdGU+PENpdGU+PEF1dGhvcj5DaGVuPC9BdXRob3I+PFllYXI+MjAwODwvWWVhcj48UmVj
TnVtPjUzNzwvUmVjTnVtPjxEaXNwbGF5VGV4dD48c3R5bGUgZmFjZT0ic3VwZXJzY3JpcHQiPjE2
MC0xNjM8L3N0eWxlPjwvRGlzcGxheVRleHQ+PHJlY29yZD48cmVjLW51bWJlcj41Mzc8L3JlYy1u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364C0F">
          <w:instrText xml:space="preserve"> ADDIN EN.CITE </w:instrText>
        </w:r>
        <w:r w:rsidR="00364C0F">
          <w:fldChar w:fldCharType="begin">
            <w:fldData xml:space="preserve">PEVuZE5vdGU+PENpdGU+PEF1dGhvcj5DaGVuPC9BdXRob3I+PFllYXI+MjAwODwvWWVhcj48UmVj
TnVtPjUzNzwvUmVjTnVtPjxEaXNwbGF5VGV4dD48c3R5bGUgZmFjZT0ic3VwZXJzY3JpcHQiPjE2
MC0xNjM8L3N0eWxlPjwvRGlzcGxheVRleHQ+PHJlY29yZD48cmVjLW51bWJlcj41Mzc8L3JlYy1u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364C0F">
          <w:instrText xml:space="preserve"> ADDIN EN.CITE.DATA </w:instrText>
        </w:r>
        <w:r w:rsidR="00364C0F">
          <w:fldChar w:fldCharType="end"/>
        </w:r>
        <w:r w:rsidR="00364C0F">
          <w:fldChar w:fldCharType="separate"/>
        </w:r>
        <w:r w:rsidR="00364C0F" w:rsidRPr="00364C0F">
          <w:rPr>
            <w:noProof/>
            <w:vertAlign w:val="superscript"/>
          </w:rPr>
          <w:t>160-163</w:t>
        </w:r>
        <w:r w:rsidR="00364C0F">
          <w:fldChar w:fldCharType="end"/>
        </w:r>
      </w:hyperlink>
      <w:r>
        <w:t xml:space="preserve"> Hydration water is less mobile than bulk water, has a lower dielectric constant than bulk water,</w:t>
      </w:r>
      <w:hyperlink w:anchor="_ENREF_32" w:tooltip="Sheu, 2010 #547" w:history="1">
        <w:r w:rsidR="00364C0F">
          <w:fldChar w:fldCharType="begin"/>
        </w:r>
        <w:r w:rsidR="00364C0F">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364C0F">
          <w:fldChar w:fldCharType="separate"/>
        </w:r>
        <w:r w:rsidR="00364C0F" w:rsidRPr="00A3644E">
          <w:rPr>
            <w:noProof/>
            <w:vertAlign w:val="superscript"/>
          </w:rPr>
          <w:t>32</w:t>
        </w:r>
        <w:r w:rsidR="00364C0F">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NjQsIDE2NTwvc3R5bGU+PC9EaXNwbGF5VGV4dD48cmVjb3JkPjxyZWMtbnVtYmVyPjU0NTwvcmVj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364C0F">
        <w:instrText xml:space="preserve"> ADDIN EN.CITE </w:instrText>
      </w:r>
      <w:r w:rsidR="00364C0F">
        <w:fldChar w:fldCharType="begin">
          <w:fldData xml:space="preserve">PEVuZE5vdGU+PENpdGU+PEF1dGhvcj5DaHVuZzwvQXV0aG9yPjxZZWFyPjE5OTg8L1llYXI+PFJl
Y051bT41NDU8L1JlY051bT48RGlzcGxheVRleHQ+PHN0eWxlIGZhY2U9InN1cGVyc2NyaXB0Ij4x
NjQsIDE2NTwvc3R5bGU+PC9EaXNwbGF5VGV4dD48cmVjb3JkPjxyZWMtbnVtYmVyPjU0NTwvcmVj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364C0F">
        <w:instrText xml:space="preserve"> ADDIN EN.CITE.DATA </w:instrText>
      </w:r>
      <w:r w:rsidR="00364C0F">
        <w:fldChar w:fldCharType="end"/>
      </w:r>
      <w:r>
        <w:fldChar w:fldCharType="separate"/>
      </w:r>
      <w:hyperlink w:anchor="_ENREF_164" w:tooltip="Chung, 1998 #545" w:history="1">
        <w:r w:rsidR="00364C0F" w:rsidRPr="00364C0F">
          <w:rPr>
            <w:noProof/>
            <w:vertAlign w:val="superscript"/>
          </w:rPr>
          <w:t>164</w:t>
        </w:r>
      </w:hyperlink>
      <w:r w:rsidR="00364C0F" w:rsidRPr="00364C0F">
        <w:rPr>
          <w:noProof/>
          <w:vertAlign w:val="superscript"/>
        </w:rPr>
        <w:t xml:space="preserve">, </w:t>
      </w:r>
      <w:hyperlink w:anchor="_ENREF_165" w:tooltip="Funahashi, 2002 #544" w:history="1">
        <w:r w:rsidR="00364C0F" w:rsidRPr="00364C0F">
          <w:rPr>
            <w:noProof/>
            <w:vertAlign w:val="superscript"/>
          </w:rPr>
          <w:t>165</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3" w:tooltip="Layfield, 2013 #472" w:history="1">
        <w:r w:rsidR="00364C0F">
          <w:fldChar w:fldCharType="begin"/>
        </w:r>
        <w:r w:rsidR="00364C0F">
          <w:instrText xml:space="preserve"> ADDIN EN.CITE &lt;EndNote&gt;&lt;Cite&gt;&lt;Author&gt;Layfield&lt;/Author&gt;&lt;Year&gt;2013&lt;/Year&gt;&lt;RecNum&gt;472&lt;/RecNum&gt;&lt;DisplayText&gt;&lt;style face="superscript"&gt;113&lt;/style&gt;&lt;/DisplayText&gt;&lt;record&gt;&lt;rec-number&gt;472&lt;/rec-number&gt;&lt;foreign-keys&gt;&lt;key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364C0F">
          <w:fldChar w:fldCharType="separate"/>
        </w:r>
        <w:r w:rsidR="00364C0F" w:rsidRPr="00364C0F">
          <w:rPr>
            <w:noProof/>
            <w:vertAlign w:val="superscript"/>
          </w:rPr>
          <w:t>113</w:t>
        </w:r>
        <w:r w:rsidR="00364C0F">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66" w:tooltip="Fennell, 2011 #546" w:history="1">
        <w:r w:rsidR="00364C0F">
          <w:fldChar w:fldCharType="begin">
            <w:fldData xml:space="preserve">PEVuZE5vdGU+PENpdGU+PEF1dGhvcj5GZW5uZWxsPC9BdXRob3I+PFllYXI+MjAxMTwvWWVhcj48
UmVjTnVtPjU0NjwvUmVjTnVtPjxEaXNwbGF5VGV4dD48c3R5bGUgZmFjZT0ic3VwZXJzY3JpcHQi
PjE2Njwvc3R5bGU+PC9EaXNwbGF5VGV4dD48cmVjb3JkPjxyZWMtbnVtYmVyPjU0NjwvcmVjLW51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364C0F">
          <w:instrText xml:space="preserve"> ADDIN EN.CITE </w:instrText>
        </w:r>
        <w:r w:rsidR="00364C0F">
          <w:fldChar w:fldCharType="begin">
            <w:fldData xml:space="preserve">PEVuZE5vdGU+PENpdGU+PEF1dGhvcj5GZW5uZWxsPC9BdXRob3I+PFllYXI+MjAxMTwvWWVhcj48
UmVjTnVtPjU0NjwvUmVjTnVtPjxEaXNwbGF5VGV4dD48c3R5bGUgZmFjZT0ic3VwZXJzY3JpcHQi
PjE2Njwvc3R5bGU+PC9EaXNwbGF5VGV4dD48cmVjb3JkPjxyZWMtbnVtYmVyPjU0NjwvcmVjLW51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364C0F">
          <w:instrText xml:space="preserve"> ADDIN EN.CITE.DATA </w:instrText>
        </w:r>
        <w:r w:rsidR="00364C0F">
          <w:fldChar w:fldCharType="end"/>
        </w:r>
        <w:r w:rsidR="00364C0F">
          <w:fldChar w:fldCharType="separate"/>
        </w:r>
        <w:r w:rsidR="00364C0F" w:rsidRPr="00364C0F">
          <w:rPr>
            <w:noProof/>
            <w:vertAlign w:val="superscript"/>
          </w:rPr>
          <w:t>166</w:t>
        </w:r>
        <w:r w:rsidR="00364C0F">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77777777"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364C0F">
          <w:fldChar w:fldCharType="begin"/>
        </w:r>
        <w:r w:rsidR="00364C0F">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364C0F">
          <w:fldChar w:fldCharType="separate"/>
        </w:r>
        <w:r w:rsidR="00364C0F" w:rsidRPr="00A3644E">
          <w:rPr>
            <w:noProof/>
            <w:vertAlign w:val="superscript"/>
          </w:rPr>
          <w:t>35</w:t>
        </w:r>
        <w:r w:rsidR="00364C0F">
          <w:fldChar w:fldCharType="end"/>
        </w:r>
      </w:hyperlink>
      <w:r>
        <w:t xml:space="preserve"> as well as RalGDS docked to WT Rap, Rap E30D, Rap K31E, and Rap E30D/K31E.</w:t>
      </w:r>
      <w:hyperlink w:anchor="_ENREF_43" w:tooltip="Ragain, 2012 #460" w:history="1">
        <w:r w:rsidR="00364C0F">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364C0F">
          <w:instrText xml:space="preserve"> ADDIN EN.CITE </w:instrText>
        </w:r>
        <w:r w:rsidR="00364C0F">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364C0F">
          <w:instrText xml:space="preserve"> ADDIN EN.CITE.DATA </w:instrText>
        </w:r>
        <w:r w:rsidR="00364C0F">
          <w:fldChar w:fldCharType="end"/>
        </w:r>
        <w:r w:rsidR="00364C0F">
          <w:fldChar w:fldCharType="separate"/>
        </w:r>
        <w:r w:rsidR="00364C0F" w:rsidRPr="00A3644E">
          <w:rPr>
            <w:noProof/>
            <w:vertAlign w:val="superscript"/>
          </w:rPr>
          <w:t>43</w:t>
        </w:r>
        <w:r w:rsidR="00364C0F">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6" w:name="_Toc297815428"/>
      <w:r>
        <w:t xml:space="preserve"> </w:t>
      </w:r>
      <w:bookmarkStart w:id="227" w:name="_Toc299021937"/>
      <w:r>
        <w:t>Results</w:t>
      </w:r>
      <w:bookmarkEnd w:id="226"/>
      <w:r>
        <w:t xml:space="preserve"> and Discussion</w:t>
      </w:r>
      <w:bookmarkEnd w:id="227"/>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8" w:name="_Toc299021938"/>
      <w:r w:rsidR="00611E52">
        <w:t>Calculations of Absolute Fields</w:t>
      </w:r>
      <w:bookmarkEnd w:id="228"/>
    </w:p>
    <w:p w14:paraId="56493CA2" w14:textId="77777777" w:rsidR="00CE2A8A" w:rsidRDefault="00CE2A8A" w:rsidP="00CE2A8A">
      <w:pPr>
        <w:pStyle w:val="text"/>
      </w:pPr>
      <w:r>
        <w:fldChar w:fldCharType="begin"/>
      </w:r>
      <w:r>
        <w:instrText xml:space="preserve"> REF _Ref298677919 \h </w:instrText>
      </w:r>
      <w:r>
        <w:fldChar w:fldCharType="separate"/>
      </w:r>
      <w:r w:rsidR="00C50827">
        <w:t xml:space="preserve">Figure </w:t>
      </w:r>
      <w:r w:rsidR="00C50827">
        <w:rPr>
          <w:noProof/>
        </w:rPr>
        <w:t>6</w:t>
      </w:r>
      <w:r w:rsidR="00C50827">
        <w:noBreakHyphen/>
      </w:r>
      <w:r w:rsidR="00C50827">
        <w:rPr>
          <w:noProof/>
        </w:rPr>
        <w:t>1</w:t>
      </w:r>
      <w:r>
        <w:fldChar w:fldCharType="end"/>
      </w:r>
      <w:r>
        <w:t xml:space="preserve">, </w:t>
      </w:r>
      <w:r>
        <w:fldChar w:fldCharType="begin"/>
      </w:r>
      <w:r>
        <w:instrText xml:space="preserve"> REF _Ref298677990 \h </w:instrText>
      </w:r>
      <w:r>
        <w:fldChar w:fldCharType="separate"/>
      </w:r>
      <w:r w:rsidR="00C50827">
        <w:t xml:space="preserve">Figure </w:t>
      </w:r>
      <w:r w:rsidR="00C50827">
        <w:rPr>
          <w:noProof/>
        </w:rPr>
        <w:t>6</w:t>
      </w:r>
      <w:r w:rsidR="00C50827">
        <w:noBreakHyphen/>
      </w:r>
      <w:r w:rsidR="00C50827">
        <w:rPr>
          <w:noProof/>
        </w:rPr>
        <w:t>2</w:t>
      </w:r>
      <w:r>
        <w:fldChar w:fldCharType="end"/>
      </w:r>
      <w:r>
        <w:t xml:space="preserve">, </w:t>
      </w:r>
      <w:r>
        <w:fldChar w:fldCharType="begin"/>
      </w:r>
      <w:r>
        <w:instrText xml:space="preserve"> REF _Ref298678014 \h </w:instrText>
      </w:r>
      <w:r>
        <w:fldChar w:fldCharType="separate"/>
      </w:r>
      <w:r w:rsidR="00C50827">
        <w:t xml:space="preserve">Figure </w:t>
      </w:r>
      <w:r w:rsidR="00C50827">
        <w:rPr>
          <w:noProof/>
        </w:rPr>
        <w:t>6</w:t>
      </w:r>
      <w:r w:rsidR="00C50827">
        <w:noBreakHyphen/>
      </w:r>
      <w:r w:rsidR="00C50827">
        <w:rPr>
          <w:noProof/>
        </w:rPr>
        <w:t>3</w:t>
      </w:r>
      <w:r>
        <w:fldChar w:fldCharType="end"/>
      </w:r>
      <w:r>
        <w:t xml:space="preserve">, </w:t>
      </w:r>
      <w:r>
        <w:fldChar w:fldCharType="begin"/>
      </w:r>
      <w:r>
        <w:instrText xml:space="preserve"> REF _Ref298678027 \h </w:instrText>
      </w:r>
      <w:r>
        <w:fldChar w:fldCharType="separate"/>
      </w:r>
      <w:r w:rsidR="00C50827">
        <w:t xml:space="preserve">Figure </w:t>
      </w:r>
      <w:r w:rsidR="00C50827">
        <w:rPr>
          <w:noProof/>
        </w:rPr>
        <w:t>6</w:t>
      </w:r>
      <w:r w:rsidR="00C50827">
        <w:noBreakHyphen/>
      </w:r>
      <w:r w:rsidR="00C50827">
        <w:rPr>
          <w:noProof/>
        </w:rPr>
        <w:t>4</w:t>
      </w:r>
      <w:r>
        <w:fldChar w:fldCharType="end"/>
      </w:r>
      <w:r>
        <w:t xml:space="preserve">, and </w:t>
      </w:r>
      <w:r>
        <w:fldChar w:fldCharType="begin"/>
      </w:r>
      <w:r>
        <w:instrText xml:space="preserve"> REF _Ref298678042 \h </w:instrText>
      </w:r>
      <w:r>
        <w:fldChar w:fldCharType="separate"/>
      </w:r>
      <w:r w:rsidR="00C50827">
        <w:t xml:space="preserve">Figure </w:t>
      </w:r>
      <w:r w:rsidR="00C50827">
        <w:rPr>
          <w:noProof/>
        </w:rPr>
        <w:t>6</w:t>
      </w:r>
      <w:r w:rsidR="00C50827">
        <w:noBreakHyphen/>
      </w:r>
      <w:r w:rsidR="00C50827">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29" w:name="_Toc299021939"/>
      <w:r>
        <w:t>5 Å Sphere</w:t>
      </w:r>
      <w:bookmarkEnd w:id="229"/>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C50827">
        <w:t xml:space="preserve">Figure </w:t>
      </w:r>
      <w:r w:rsidR="00C50827">
        <w:rPr>
          <w:noProof/>
        </w:rPr>
        <w:t>6</w:t>
      </w:r>
      <w:r w:rsidR="00C50827">
        <w:noBreakHyphen/>
      </w:r>
      <w:r w:rsidR="00C50827">
        <w:rPr>
          <w:noProof/>
        </w:rPr>
        <w:t>1</w:t>
      </w:r>
      <w:r>
        <w:fldChar w:fldCharType="end"/>
      </w:r>
      <w:r>
        <w:t xml:space="preserve">, </w:t>
      </w:r>
      <w:r>
        <w:fldChar w:fldCharType="begin"/>
      </w:r>
      <w:r>
        <w:instrText xml:space="preserve"> REF _Ref298677990 \h </w:instrText>
      </w:r>
      <w:r>
        <w:fldChar w:fldCharType="separate"/>
      </w:r>
      <w:r w:rsidR="00C50827">
        <w:t xml:space="preserve">Figure </w:t>
      </w:r>
      <w:r w:rsidR="00C50827">
        <w:rPr>
          <w:noProof/>
        </w:rPr>
        <w:t>6</w:t>
      </w:r>
      <w:r w:rsidR="00C50827">
        <w:noBreakHyphen/>
      </w:r>
      <w:r w:rsidR="00C50827">
        <w:rPr>
          <w:noProof/>
        </w:rPr>
        <w:t>2</w:t>
      </w:r>
      <w:r>
        <w:fldChar w:fldCharType="end"/>
      </w:r>
      <w:r>
        <w:t xml:space="preserve">, </w:t>
      </w:r>
      <w:r>
        <w:fldChar w:fldCharType="begin"/>
      </w:r>
      <w:r>
        <w:instrText xml:space="preserve"> REF _Ref298678014 \h </w:instrText>
      </w:r>
      <w:r>
        <w:fldChar w:fldCharType="separate"/>
      </w:r>
      <w:r w:rsidR="00C50827">
        <w:t xml:space="preserve">Figure </w:t>
      </w:r>
      <w:r w:rsidR="00C50827">
        <w:rPr>
          <w:noProof/>
        </w:rPr>
        <w:t>6</w:t>
      </w:r>
      <w:r w:rsidR="00C50827">
        <w:noBreakHyphen/>
      </w:r>
      <w:r w:rsidR="00C50827">
        <w:rPr>
          <w:noProof/>
        </w:rPr>
        <w:t>3</w:t>
      </w:r>
      <w:r>
        <w:fldChar w:fldCharType="end"/>
      </w:r>
      <w:r>
        <w:t xml:space="preserve">, </w:t>
      </w:r>
      <w:r>
        <w:fldChar w:fldCharType="begin"/>
      </w:r>
      <w:r>
        <w:instrText xml:space="preserve"> REF _Ref298678027 \h </w:instrText>
      </w:r>
      <w:r>
        <w:fldChar w:fldCharType="separate"/>
      </w:r>
      <w:r w:rsidR="00C50827">
        <w:t xml:space="preserve">Figure </w:t>
      </w:r>
      <w:r w:rsidR="00C50827">
        <w:rPr>
          <w:noProof/>
        </w:rPr>
        <w:t>6</w:t>
      </w:r>
      <w:r w:rsidR="00C50827">
        <w:noBreakHyphen/>
      </w:r>
      <w:r w:rsidR="00C50827">
        <w:rPr>
          <w:noProof/>
        </w:rPr>
        <w:t>4</w:t>
      </w:r>
      <w:r>
        <w:fldChar w:fldCharType="end"/>
      </w:r>
      <w:r>
        <w:t xml:space="preserve">, and </w:t>
      </w:r>
      <w:r>
        <w:fldChar w:fldCharType="begin"/>
      </w:r>
      <w:r>
        <w:instrText xml:space="preserve"> REF _Ref298678042 \h </w:instrText>
      </w:r>
      <w:r>
        <w:fldChar w:fldCharType="separate"/>
      </w:r>
      <w:r w:rsidR="00C50827">
        <w:t xml:space="preserve">Figure </w:t>
      </w:r>
      <w:r w:rsidR="00C50827">
        <w:rPr>
          <w:noProof/>
        </w:rPr>
        <w:t>6</w:t>
      </w:r>
      <w:r w:rsidR="00C50827">
        <w:noBreakHyphen/>
      </w:r>
      <w:r w:rsidR="00C50827">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C50827">
        <w:t xml:space="preserve">Figure </w:t>
      </w:r>
      <w:r w:rsidR="00C50827">
        <w:rPr>
          <w:noProof/>
        </w:rPr>
        <w:t>6</w:t>
      </w:r>
      <w:r w:rsidR="00C50827">
        <w:noBreakHyphen/>
      </w:r>
      <w:r w:rsidR="00C50827">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C50827">
        <w:t xml:space="preserve">Figure </w:t>
      </w:r>
      <w:r w:rsidR="00C50827">
        <w:rPr>
          <w:noProof/>
        </w:rPr>
        <w:t>6</w:t>
      </w:r>
      <w:r w:rsidR="00C50827">
        <w:noBreakHyphen/>
      </w:r>
      <w:r w:rsidR="00C50827">
        <w:rPr>
          <w:noProof/>
        </w:rPr>
        <w:t>6</w:t>
      </w:r>
      <w:r>
        <w:fldChar w:fldCharType="end"/>
      </w:r>
      <w:r>
        <w:t>, as well for RalGDS docked to the various Rap constructs (</w:t>
      </w:r>
      <w:r>
        <w:fldChar w:fldCharType="begin"/>
      </w:r>
      <w:r>
        <w:instrText xml:space="preserve"> REF _Ref298678202 \h </w:instrText>
      </w:r>
      <w:r>
        <w:fldChar w:fldCharType="separate"/>
      </w:r>
      <w:r w:rsidR="00C50827">
        <w:t xml:space="preserve">Figure </w:t>
      </w:r>
      <w:r w:rsidR="00C50827">
        <w:rPr>
          <w:noProof/>
        </w:rPr>
        <w:t>6</w:t>
      </w:r>
      <w:r w:rsidR="00C50827">
        <w:noBreakHyphen/>
      </w:r>
      <w:r w:rsidR="00C50827">
        <w:rPr>
          <w:noProof/>
        </w:rPr>
        <w:t>7</w:t>
      </w:r>
      <w:r>
        <w:fldChar w:fldCharType="end"/>
      </w:r>
      <w:r>
        <w:t xml:space="preserve">, </w:t>
      </w:r>
      <w:r>
        <w:fldChar w:fldCharType="begin"/>
      </w:r>
      <w:r>
        <w:instrText xml:space="preserve"> REF _Ref298678407 \h </w:instrText>
      </w:r>
      <w:r>
        <w:fldChar w:fldCharType="separate"/>
      </w:r>
      <w:r w:rsidR="00C50827">
        <w:t xml:space="preserve">Figure </w:t>
      </w:r>
      <w:r w:rsidR="00C50827">
        <w:rPr>
          <w:noProof/>
        </w:rPr>
        <w:t>6</w:t>
      </w:r>
      <w:r w:rsidR="00C50827">
        <w:noBreakHyphen/>
      </w:r>
      <w:r w:rsidR="00C50827">
        <w:rPr>
          <w:noProof/>
        </w:rPr>
        <w:t>8</w:t>
      </w:r>
      <w:r>
        <w:fldChar w:fldCharType="end"/>
      </w:r>
      <w:r>
        <w:t xml:space="preserve">, </w:t>
      </w:r>
      <w:r>
        <w:fldChar w:fldCharType="begin"/>
      </w:r>
      <w:r>
        <w:instrText xml:space="preserve"> REF _Ref298678416 \h </w:instrText>
      </w:r>
      <w:r>
        <w:fldChar w:fldCharType="separate"/>
      </w:r>
      <w:r w:rsidR="00C50827">
        <w:t xml:space="preserve">Figure </w:t>
      </w:r>
      <w:r w:rsidR="00C50827">
        <w:rPr>
          <w:noProof/>
        </w:rPr>
        <w:t>6</w:t>
      </w:r>
      <w:r w:rsidR="00C50827">
        <w:noBreakHyphen/>
      </w:r>
      <w:r w:rsidR="00C50827">
        <w:rPr>
          <w:noProof/>
        </w:rPr>
        <w:t>9</w:t>
      </w:r>
      <w:r>
        <w:fldChar w:fldCharType="end"/>
      </w:r>
      <w:r>
        <w:t xml:space="preserve">, and </w:t>
      </w:r>
      <w:r>
        <w:fldChar w:fldCharType="begin"/>
      </w:r>
      <w:r>
        <w:instrText xml:space="preserve"> REF _Ref298678429 \h </w:instrText>
      </w:r>
      <w:r>
        <w:fldChar w:fldCharType="separate"/>
      </w:r>
      <w:r w:rsidR="00C50827">
        <w:t xml:space="preserve">Figure </w:t>
      </w:r>
      <w:r w:rsidR="00C50827">
        <w:rPr>
          <w:noProof/>
        </w:rPr>
        <w:t>6</w:t>
      </w:r>
      <w:r w:rsidR="00C50827">
        <w:noBreakHyphen/>
      </w:r>
      <w:r w:rsidR="00C50827">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C50827">
        <w:t xml:space="preserve">Table </w:t>
      </w:r>
      <w:r w:rsidR="00C50827">
        <w:rPr>
          <w:noProof/>
        </w:rPr>
        <w:t>6</w:t>
      </w:r>
      <w:r w:rsidR="00C50827">
        <w:noBreakHyphen/>
      </w:r>
      <w:r w:rsidR="00C50827">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C50827">
        <w:t xml:space="preserve">Figure </w:t>
      </w:r>
      <w:r w:rsidR="00C50827">
        <w:rPr>
          <w:noProof/>
        </w:rPr>
        <w:t>6</w:t>
      </w:r>
      <w:r w:rsidR="00C50827">
        <w:noBreakHyphen/>
      </w:r>
      <w:r w:rsidR="00C50827">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C50827">
        <w:t xml:space="preserve">Figure </w:t>
      </w:r>
      <w:r w:rsidR="00C50827">
        <w:rPr>
          <w:noProof/>
        </w:rPr>
        <w:t>6</w:t>
      </w:r>
      <w:r w:rsidR="00C50827">
        <w:noBreakHyphen/>
      </w:r>
      <w:r w:rsidR="00C50827">
        <w:rPr>
          <w:noProof/>
        </w:rPr>
        <w:t>6</w:t>
      </w:r>
      <w:r>
        <w:fldChar w:fldCharType="end"/>
      </w:r>
      <w:r>
        <w:rPr>
          <w:sz w:val="20"/>
        </w:rPr>
        <w:t xml:space="preserve">, </w:t>
      </w:r>
      <w:r>
        <w:fldChar w:fldCharType="begin"/>
      </w:r>
      <w:r>
        <w:instrText xml:space="preserve"> REF _Ref298678202 \h </w:instrText>
      </w:r>
      <w:r>
        <w:fldChar w:fldCharType="separate"/>
      </w:r>
      <w:r w:rsidR="00C50827">
        <w:t xml:space="preserve">Figure </w:t>
      </w:r>
      <w:r w:rsidR="00C50827">
        <w:rPr>
          <w:noProof/>
        </w:rPr>
        <w:t>6</w:t>
      </w:r>
      <w:r w:rsidR="00C50827">
        <w:noBreakHyphen/>
      </w:r>
      <w:r w:rsidR="00C50827">
        <w:rPr>
          <w:noProof/>
        </w:rPr>
        <w:t>7</w:t>
      </w:r>
      <w:r>
        <w:fldChar w:fldCharType="end"/>
      </w:r>
      <w:r>
        <w:t xml:space="preserve">, </w:t>
      </w:r>
      <w:r>
        <w:fldChar w:fldCharType="begin"/>
      </w:r>
      <w:r>
        <w:instrText xml:space="preserve"> REF _Ref298678407 \h </w:instrText>
      </w:r>
      <w:r>
        <w:fldChar w:fldCharType="separate"/>
      </w:r>
      <w:r w:rsidR="00C50827">
        <w:t xml:space="preserve">Figure </w:t>
      </w:r>
      <w:r w:rsidR="00C50827">
        <w:rPr>
          <w:noProof/>
        </w:rPr>
        <w:t>6</w:t>
      </w:r>
      <w:r w:rsidR="00C50827">
        <w:noBreakHyphen/>
      </w:r>
      <w:r w:rsidR="00C50827">
        <w:rPr>
          <w:noProof/>
        </w:rPr>
        <w:t>8</w:t>
      </w:r>
      <w:r>
        <w:fldChar w:fldCharType="end"/>
      </w:r>
      <w:r>
        <w:t xml:space="preserve">, </w:t>
      </w:r>
      <w:r>
        <w:fldChar w:fldCharType="begin"/>
      </w:r>
      <w:r>
        <w:instrText xml:space="preserve"> REF _Ref298678416 \h </w:instrText>
      </w:r>
      <w:r>
        <w:fldChar w:fldCharType="separate"/>
      </w:r>
      <w:r w:rsidR="00C50827">
        <w:t xml:space="preserve">Figure </w:t>
      </w:r>
      <w:r w:rsidR="00C50827">
        <w:rPr>
          <w:noProof/>
        </w:rPr>
        <w:t>6</w:t>
      </w:r>
      <w:r w:rsidR="00C50827">
        <w:noBreakHyphen/>
      </w:r>
      <w:r w:rsidR="00C50827">
        <w:rPr>
          <w:noProof/>
        </w:rPr>
        <w:t>9</w:t>
      </w:r>
      <w:r>
        <w:fldChar w:fldCharType="end"/>
      </w:r>
      <w:r>
        <w:t xml:space="preserve">, and </w:t>
      </w:r>
      <w:r>
        <w:fldChar w:fldCharType="begin"/>
      </w:r>
      <w:r>
        <w:instrText xml:space="preserve"> REF _Ref298678429 \h </w:instrText>
      </w:r>
      <w:r>
        <w:fldChar w:fldCharType="separate"/>
      </w:r>
      <w:r w:rsidR="00C50827">
        <w:t xml:space="preserve">Figure </w:t>
      </w:r>
      <w:r w:rsidR="00C50827">
        <w:rPr>
          <w:noProof/>
        </w:rPr>
        <w:t>6</w:t>
      </w:r>
      <w:r w:rsidR="00C50827">
        <w:noBreakHyphen/>
      </w:r>
      <w:r w:rsidR="00C50827">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C50827">
        <w:t xml:space="preserve">Figure </w:t>
      </w:r>
      <w:r w:rsidR="00C50827">
        <w:rPr>
          <w:noProof/>
        </w:rPr>
        <w:t>6</w:t>
      </w:r>
      <w:r w:rsidR="00C50827">
        <w:noBreakHyphen/>
      </w:r>
      <w:r w:rsidR="00C50827">
        <w:rPr>
          <w:noProof/>
        </w:rPr>
        <w:t>7</w:t>
      </w:r>
      <w:r>
        <w:fldChar w:fldCharType="end"/>
      </w:r>
      <w:r>
        <w:t xml:space="preserve">, lower-left corner).  </w:t>
      </w:r>
    </w:p>
    <w:p w14:paraId="6E8414F1" w14:textId="77777777"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3" w:tooltip="Ritchie, 2013 #1530" w:history="1">
        <w:r w:rsidR="00364C0F">
          <w:fldChar w:fldCharType="begin"/>
        </w:r>
        <w:r w:rsidR="00364C0F">
          <w:instrText xml:space="preserve"> ADDIN EN.CITE &lt;EndNote&gt;&lt;Cite&gt;&lt;Author&gt;Ritchie&lt;/Author&gt;&lt;Year&gt;2013&lt;/Year&gt;&lt;RecNum&gt;1530&lt;/RecNum&gt;&lt;DisplayText&gt;&lt;style face="superscript"&gt;83&lt;/style&gt;&lt;/DisplayText&gt;&lt;record&gt;&lt;rec-number&gt;1530&lt;/rec-number&gt;&lt;foreign-keys&gt;&lt;key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364C0F">
          <w:fldChar w:fldCharType="separate"/>
        </w:r>
        <w:r w:rsidR="00364C0F" w:rsidRPr="00364C0F">
          <w:rPr>
            <w:noProof/>
            <w:vertAlign w:val="superscript"/>
          </w:rPr>
          <w:t>83</w:t>
        </w:r>
        <w:r w:rsidR="00364C0F">
          <w:fldChar w:fldCharType="end"/>
        </w:r>
      </w:hyperlink>
      <w:r>
        <w:t xml:space="preserve">  Neither of these criteria are significantly dependent on the water being well sampled. In a similar study by Fried </w:t>
      </w:r>
      <w:r w:rsidRPr="00C71D1E">
        <w:rPr>
          <w:i/>
        </w:rPr>
        <w:t>et al</w:t>
      </w:r>
      <w:r>
        <w:t>.</w:t>
      </w:r>
      <w:hyperlink w:anchor="_ENREF_167" w:tooltip="Fried, 2013 #1528" w:history="1">
        <w:r w:rsidR="00364C0F">
          <w:fldChar w:fldCharType="begin"/>
        </w:r>
        <w:r w:rsidR="00364C0F">
          <w:instrText xml:space="preserve"> ADDIN EN.CITE &lt;EndNote&gt;&lt;Cite&gt;&lt;Author&gt;Fried&lt;/Author&gt;&lt;Year&gt;2013&lt;/Year&gt;&lt;RecNum&gt;1528&lt;/RecNum&gt;&lt;DisplayText&gt;&lt;style face="superscript"&gt;167&lt;/style&gt;&lt;/DisplayText&gt;&lt;record&gt;&lt;rec-number&gt;1528&lt;/rec-number&gt;&lt;foreign-keys&gt;&lt;key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364C0F">
          <w:fldChar w:fldCharType="separate"/>
        </w:r>
        <w:r w:rsidR="00364C0F" w:rsidRPr="00364C0F">
          <w:rPr>
            <w:noProof/>
            <w:vertAlign w:val="superscript"/>
          </w:rPr>
          <w:t>167</w:t>
        </w:r>
        <w:r w:rsidR="00364C0F">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6830C7">
        <w:rPr>
          <w:position w:val="-4"/>
        </w:rPr>
        <w:pict w14:anchorId="4F03F736">
          <v:shape id="_x0000_i1145" type="#_x0000_t75" style="width:40pt;height:13pt">
            <v:imagedata r:id="rId134" o:title=""/>
          </v:shape>
        </w:pict>
      </w:r>
      <w:r>
        <w:t xml:space="preserve">, is shown in </w:t>
      </w:r>
      <w:r w:rsidR="00487D2D">
        <w:fldChar w:fldCharType="begin"/>
      </w:r>
      <w:r w:rsidR="00487D2D">
        <w:instrText xml:space="preserve"> REF _Ref298759664 \h </w:instrText>
      </w:r>
      <w:r w:rsidR="00487D2D">
        <w:fldChar w:fldCharType="separate"/>
      </w:r>
      <w:r w:rsidR="00C50827">
        <w:t xml:space="preserve">Figure </w:t>
      </w:r>
      <w:r w:rsidR="00C50827">
        <w:rPr>
          <w:noProof/>
        </w:rPr>
        <w:t>6</w:t>
      </w:r>
      <w:r w:rsidR="00C50827">
        <w:noBreakHyphen/>
      </w:r>
      <w:r w:rsidR="00C50827">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C50827">
        <w:t xml:space="preserve">Figure </w:t>
      </w:r>
      <w:r w:rsidR="00C50827">
        <w:rPr>
          <w:noProof/>
        </w:rPr>
        <w:t>6</w:t>
      </w:r>
      <w:r w:rsidR="00C50827">
        <w:noBreakHyphen/>
      </w:r>
      <w:r w:rsidR="00C50827">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30" w:name="_Toc299021940"/>
      <w:r>
        <w:t>Nearest Water</w:t>
      </w:r>
      <w:bookmarkEnd w:id="230"/>
      <w:r w:rsidR="00CE2A8A">
        <w:t xml:space="preserve"> </w:t>
      </w:r>
    </w:p>
    <w:p w14:paraId="76E34FA7"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C50827">
        <w:t xml:space="preserve">Figure </w:t>
      </w:r>
      <w:r w:rsidR="00C50827">
        <w:rPr>
          <w:noProof/>
        </w:rPr>
        <w:t>6</w:t>
      </w:r>
      <w:r w:rsidR="00C50827">
        <w:noBreakHyphen/>
      </w:r>
      <w:r w:rsidR="00C50827">
        <w:rPr>
          <w:noProof/>
        </w:rPr>
        <w:t>1</w:t>
      </w:r>
      <w:r>
        <w:fldChar w:fldCharType="end"/>
      </w:r>
      <w:r>
        <w:t xml:space="preserve">, </w:t>
      </w:r>
      <w:r>
        <w:fldChar w:fldCharType="begin"/>
      </w:r>
      <w:r>
        <w:instrText xml:space="preserve"> REF _Ref298677990 \h </w:instrText>
      </w:r>
      <w:r>
        <w:fldChar w:fldCharType="separate"/>
      </w:r>
      <w:r w:rsidR="00C50827">
        <w:t xml:space="preserve">Figure </w:t>
      </w:r>
      <w:r w:rsidR="00C50827">
        <w:rPr>
          <w:noProof/>
        </w:rPr>
        <w:t>6</w:t>
      </w:r>
      <w:r w:rsidR="00C50827">
        <w:noBreakHyphen/>
      </w:r>
      <w:r w:rsidR="00C50827">
        <w:rPr>
          <w:noProof/>
        </w:rPr>
        <w:t>2</w:t>
      </w:r>
      <w:r>
        <w:fldChar w:fldCharType="end"/>
      </w:r>
      <w:r>
        <w:t xml:space="preserve">, </w:t>
      </w:r>
      <w:r>
        <w:fldChar w:fldCharType="begin"/>
      </w:r>
      <w:r>
        <w:instrText xml:space="preserve"> REF _Ref298678014 \h </w:instrText>
      </w:r>
      <w:r>
        <w:fldChar w:fldCharType="separate"/>
      </w:r>
      <w:r w:rsidR="00C50827">
        <w:t xml:space="preserve">Figure </w:t>
      </w:r>
      <w:r w:rsidR="00C50827">
        <w:rPr>
          <w:noProof/>
        </w:rPr>
        <w:t>6</w:t>
      </w:r>
      <w:r w:rsidR="00C50827">
        <w:noBreakHyphen/>
      </w:r>
      <w:r w:rsidR="00C50827">
        <w:rPr>
          <w:noProof/>
        </w:rPr>
        <w:t>3</w:t>
      </w:r>
      <w:r>
        <w:fldChar w:fldCharType="end"/>
      </w:r>
      <w:r>
        <w:t xml:space="preserve">, </w:t>
      </w:r>
      <w:r>
        <w:fldChar w:fldCharType="begin"/>
      </w:r>
      <w:r>
        <w:instrText xml:space="preserve"> REF _Ref298678027 \h </w:instrText>
      </w:r>
      <w:r>
        <w:fldChar w:fldCharType="separate"/>
      </w:r>
      <w:r w:rsidR="00C50827">
        <w:t xml:space="preserve">Figure </w:t>
      </w:r>
      <w:r w:rsidR="00C50827">
        <w:rPr>
          <w:noProof/>
        </w:rPr>
        <w:t>6</w:t>
      </w:r>
      <w:r w:rsidR="00C50827">
        <w:noBreakHyphen/>
      </w:r>
      <w:r w:rsidR="00C50827">
        <w:rPr>
          <w:noProof/>
        </w:rPr>
        <w:t>4</w:t>
      </w:r>
      <w:r>
        <w:fldChar w:fldCharType="end"/>
      </w:r>
      <w:r>
        <w:t xml:space="preserve">, and </w:t>
      </w:r>
      <w:r>
        <w:fldChar w:fldCharType="begin"/>
      </w:r>
      <w:r>
        <w:instrText xml:space="preserve"> REF _Ref298678042 \h </w:instrText>
      </w:r>
      <w:r>
        <w:fldChar w:fldCharType="separate"/>
      </w:r>
      <w:r w:rsidR="00C50827">
        <w:t xml:space="preserve">Figure </w:t>
      </w:r>
      <w:r w:rsidR="00C50827">
        <w:rPr>
          <w:noProof/>
        </w:rPr>
        <w:t>6</w:t>
      </w:r>
      <w:r w:rsidR="00C50827">
        <w:noBreakHyphen/>
      </w:r>
      <w:r w:rsidR="00C50827">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6830C7">
        <w:rPr>
          <w:position w:val="-10"/>
        </w:rPr>
        <w:pict w14:anchorId="662FBF7C">
          <v:shape id="_x0000_i1146" type="#_x0000_t75" style="width:18pt;height:16pt">
            <v:imagedata r:id="rId135"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C50827">
        <w:t xml:space="preserve">Table </w:t>
      </w:r>
      <w:r w:rsidR="00C50827">
        <w:rPr>
          <w:noProof/>
        </w:rPr>
        <w:t>6</w:t>
      </w:r>
      <w:r w:rsidR="00C50827">
        <w:noBreakHyphen/>
      </w:r>
      <w:r w:rsidR="00C50827">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C50827" w:rsidRPr="00C50827">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6830C7">
        <w:rPr>
          <w:position w:val="-26"/>
        </w:rPr>
        <w:pict w14:anchorId="50D1F554">
          <v:shape id="_x0000_i1147" type="#_x0000_t75" style="width:79pt;height:36pt">
            <v:imagedata r:id="rId13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1" w:name="ZEqnNum729018"/>
      <w:r w:rsidR="00865C31">
        <w:instrText>(</w:instrText>
      </w:r>
      <w:fldSimple w:instr=" SEQ MTChap \c \* Arabic \* MERGEFORMAT ">
        <w:r w:rsidR="00C50827">
          <w:rPr>
            <w:noProof/>
          </w:rPr>
          <w:instrText>6</w:instrText>
        </w:r>
      </w:fldSimple>
      <w:r w:rsidR="00865C31">
        <w:instrText>-</w:instrText>
      </w:r>
      <w:fldSimple w:instr=" SEQ MTEqn \c \* Arabic \* MERGEFORMAT ">
        <w:r w:rsidR="00C50827">
          <w:rPr>
            <w:noProof/>
          </w:rPr>
          <w:instrText>1</w:instrText>
        </w:r>
      </w:fldSimple>
      <w:r w:rsidR="00865C31">
        <w:instrText>)</w:instrText>
      </w:r>
      <w:bookmarkEnd w:id="231"/>
      <w:r w:rsidR="00865C31">
        <w:fldChar w:fldCharType="end"/>
      </w:r>
      <w:r w:rsidR="00CE2A8A">
        <w:t xml:space="preserve"> </w:t>
      </w:r>
    </w:p>
    <w:p w14:paraId="36809F6A" w14:textId="77777777" w:rsidR="00CE2A8A" w:rsidRPr="00B67C19" w:rsidRDefault="00CE2A8A" w:rsidP="00CE2A8A">
      <w:pPr>
        <w:pStyle w:val="text"/>
      </w:pPr>
      <w:r>
        <w:t xml:space="preserve">However, as seen in </w:t>
      </w:r>
      <w:r>
        <w:fldChar w:fldCharType="begin"/>
      </w:r>
      <w:r>
        <w:instrText xml:space="preserve"> REF _Ref298677852 \h </w:instrText>
      </w:r>
      <w:r>
        <w:fldChar w:fldCharType="separate"/>
      </w:r>
      <w:r w:rsidR="00C50827">
        <w:t xml:space="preserve">Table </w:t>
      </w:r>
      <w:r w:rsidR="00C50827">
        <w:rPr>
          <w:noProof/>
        </w:rPr>
        <w:t>6</w:t>
      </w:r>
      <w:r w:rsidR="00C50827">
        <w:noBreakHyphen/>
      </w:r>
      <w:r w:rsidR="00C50827">
        <w:rPr>
          <w:noProof/>
        </w:rPr>
        <w:t>2</w:t>
      </w:r>
      <w:r>
        <w:fldChar w:fldCharType="end"/>
      </w:r>
      <w:r>
        <w:t>, the “ideal” protein</w:t>
      </w:r>
      <w:r w:rsidR="00611E52">
        <w:t xml:space="preserve"> dielectric</w:t>
      </w:r>
      <w:r>
        <w:t>,</w:t>
      </w:r>
      <w:hyperlink w:anchor="_ENREF_83" w:tooltip="Ritchie, 2013 #1530" w:history="1">
        <w:r w:rsidR="00364C0F">
          <w:fldChar w:fldCharType="begin"/>
        </w:r>
        <w:r w:rsidR="00364C0F">
          <w:instrText xml:space="preserve"> ADDIN EN.CITE &lt;EndNote&gt;&lt;Cite&gt;&lt;Author&gt;Ritchie&lt;/Author&gt;&lt;Year&gt;2013&lt;/Year&gt;&lt;RecNum&gt;1530&lt;/RecNum&gt;&lt;DisplayText&gt;&lt;style face="superscript"&gt;83&lt;/style&gt;&lt;/DisplayText&gt;&lt;record&gt;&lt;rec-number&gt;1530&lt;/rec-number&gt;&lt;foreign-keys&gt;&lt;key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364C0F">
          <w:fldChar w:fldCharType="separate"/>
        </w:r>
        <w:r w:rsidR="00364C0F" w:rsidRPr="00364C0F">
          <w:rPr>
            <w:noProof/>
            <w:vertAlign w:val="superscript"/>
          </w:rPr>
          <w:t>83</w:t>
        </w:r>
        <w:r w:rsidR="00364C0F">
          <w:fldChar w:fldCharType="end"/>
        </w:r>
      </w:hyperlink>
      <w:r>
        <w:t xml:space="preserve"> is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2" w:name="_Toc299021941"/>
      <w:r>
        <w:t>Hydrogen-bonding Water</w:t>
      </w:r>
      <w:bookmarkEnd w:id="232"/>
    </w:p>
    <w:p w14:paraId="17B30373"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C50827">
        <w:t xml:space="preserve">Figure </w:t>
      </w:r>
      <w:r w:rsidR="00C50827">
        <w:rPr>
          <w:noProof/>
        </w:rPr>
        <w:t>6</w:t>
      </w:r>
      <w:r w:rsidR="00C50827">
        <w:noBreakHyphen/>
      </w:r>
      <w:r w:rsidR="00C50827">
        <w:rPr>
          <w:noProof/>
        </w:rPr>
        <w:t>1</w:t>
      </w:r>
      <w:r>
        <w:fldChar w:fldCharType="end"/>
      </w:r>
      <w:r>
        <w:t xml:space="preserve">, </w:t>
      </w:r>
      <w:r>
        <w:fldChar w:fldCharType="begin"/>
      </w:r>
      <w:r>
        <w:instrText xml:space="preserve"> REF _Ref298677990 \h </w:instrText>
      </w:r>
      <w:r>
        <w:fldChar w:fldCharType="separate"/>
      </w:r>
      <w:r w:rsidR="00C50827">
        <w:t xml:space="preserve">Figure </w:t>
      </w:r>
      <w:r w:rsidR="00C50827">
        <w:rPr>
          <w:noProof/>
        </w:rPr>
        <w:t>6</w:t>
      </w:r>
      <w:r w:rsidR="00C50827">
        <w:noBreakHyphen/>
      </w:r>
      <w:r w:rsidR="00C50827">
        <w:rPr>
          <w:noProof/>
        </w:rPr>
        <w:t>2</w:t>
      </w:r>
      <w:r>
        <w:fldChar w:fldCharType="end"/>
      </w:r>
      <w:r>
        <w:t xml:space="preserve">, </w:t>
      </w:r>
      <w:r>
        <w:fldChar w:fldCharType="begin"/>
      </w:r>
      <w:r>
        <w:instrText xml:space="preserve"> REF _Ref298678014 \h </w:instrText>
      </w:r>
      <w:r>
        <w:fldChar w:fldCharType="separate"/>
      </w:r>
      <w:r w:rsidR="00C50827">
        <w:t xml:space="preserve">Figure </w:t>
      </w:r>
      <w:r w:rsidR="00C50827">
        <w:rPr>
          <w:noProof/>
        </w:rPr>
        <w:t>6</w:t>
      </w:r>
      <w:r w:rsidR="00C50827">
        <w:noBreakHyphen/>
      </w:r>
      <w:r w:rsidR="00C50827">
        <w:rPr>
          <w:noProof/>
        </w:rPr>
        <w:t>3</w:t>
      </w:r>
      <w:r>
        <w:fldChar w:fldCharType="end"/>
      </w:r>
      <w:r>
        <w:t xml:space="preserve">, </w:t>
      </w:r>
      <w:r>
        <w:fldChar w:fldCharType="begin"/>
      </w:r>
      <w:r>
        <w:instrText xml:space="preserve"> REF _Ref298678027 \h </w:instrText>
      </w:r>
      <w:r>
        <w:fldChar w:fldCharType="separate"/>
      </w:r>
      <w:r w:rsidR="00C50827">
        <w:t xml:space="preserve">Figure </w:t>
      </w:r>
      <w:r w:rsidR="00C50827">
        <w:rPr>
          <w:noProof/>
        </w:rPr>
        <w:t>6</w:t>
      </w:r>
      <w:r w:rsidR="00C50827">
        <w:noBreakHyphen/>
      </w:r>
      <w:r w:rsidR="00C50827">
        <w:rPr>
          <w:noProof/>
        </w:rPr>
        <w:t>4</w:t>
      </w:r>
      <w:r>
        <w:fldChar w:fldCharType="end"/>
      </w:r>
      <w:r>
        <w:t xml:space="preserve">, and </w:t>
      </w:r>
      <w:r>
        <w:fldChar w:fldCharType="begin"/>
      </w:r>
      <w:r>
        <w:instrText xml:space="preserve"> REF _Ref298678042 \h </w:instrText>
      </w:r>
      <w:r>
        <w:fldChar w:fldCharType="separate"/>
      </w:r>
      <w:r w:rsidR="00C50827">
        <w:t xml:space="preserve">Figure </w:t>
      </w:r>
      <w:r w:rsidR="00C50827">
        <w:rPr>
          <w:noProof/>
        </w:rPr>
        <w:t>6</w:t>
      </w:r>
      <w:r w:rsidR="00C50827">
        <w:noBreakHyphen/>
      </w:r>
      <w:r w:rsidR="00C50827">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C50827">
        <w:t xml:space="preserve">Table </w:t>
      </w:r>
      <w:r w:rsidR="00C50827">
        <w:rPr>
          <w:noProof/>
        </w:rPr>
        <w:t>6</w:t>
      </w:r>
      <w:r w:rsidR="00C50827">
        <w:noBreakHyphen/>
      </w:r>
      <w:r w:rsidR="00C50827">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3" w:name="_Toc299021942"/>
      <w:r>
        <w:t>Calculations of Field Differences:</w:t>
      </w:r>
      <w:bookmarkEnd w:id="233"/>
    </w:p>
    <w:p w14:paraId="67907E82" w14:textId="77777777" w:rsidR="00CE2A8A" w:rsidRPr="00DA3D6E" w:rsidRDefault="00CE2A8A" w:rsidP="00CE2A8A">
      <w:pPr>
        <w:pStyle w:val="text"/>
      </w:pPr>
      <w:r>
        <w:fldChar w:fldCharType="begin"/>
      </w:r>
      <w:r>
        <w:instrText xml:space="preserve"> REF _Ref298678259 \h </w:instrText>
      </w:r>
      <w:r>
        <w:fldChar w:fldCharType="separate"/>
      </w:r>
      <w:r w:rsidR="00C50827">
        <w:t xml:space="preserve">Figure </w:t>
      </w:r>
      <w:r w:rsidR="00C50827">
        <w:rPr>
          <w:noProof/>
        </w:rPr>
        <w:t>6</w:t>
      </w:r>
      <w:r w:rsidR="00C50827">
        <w:noBreakHyphen/>
      </w:r>
      <w:r w:rsidR="00C50827">
        <w:rPr>
          <w:noProof/>
        </w:rPr>
        <w:t>13</w:t>
      </w:r>
      <w:r>
        <w:fldChar w:fldCharType="end"/>
      </w:r>
      <w:r>
        <w:t xml:space="preserve">, </w:t>
      </w:r>
      <w:r>
        <w:fldChar w:fldCharType="begin"/>
      </w:r>
      <w:r>
        <w:instrText xml:space="preserve"> REF _Ref298678544 \h </w:instrText>
      </w:r>
      <w:r>
        <w:fldChar w:fldCharType="separate"/>
      </w:r>
      <w:r w:rsidR="00C50827">
        <w:t xml:space="preserve">Figure </w:t>
      </w:r>
      <w:r w:rsidR="00C50827">
        <w:rPr>
          <w:noProof/>
        </w:rPr>
        <w:t>6</w:t>
      </w:r>
      <w:r w:rsidR="00C50827">
        <w:noBreakHyphen/>
      </w:r>
      <w:r w:rsidR="00C50827">
        <w:rPr>
          <w:noProof/>
        </w:rPr>
        <w:t>14</w:t>
      </w:r>
      <w:r>
        <w:fldChar w:fldCharType="end"/>
      </w:r>
      <w:r>
        <w:t xml:space="preserve">, </w:t>
      </w:r>
      <w:r>
        <w:fldChar w:fldCharType="begin"/>
      </w:r>
      <w:r>
        <w:instrText xml:space="preserve"> REF _Ref298678575 \h </w:instrText>
      </w:r>
      <w:r>
        <w:fldChar w:fldCharType="separate"/>
      </w:r>
      <w:r w:rsidR="00C50827">
        <w:t xml:space="preserve">Figure </w:t>
      </w:r>
      <w:r w:rsidR="00C50827">
        <w:rPr>
          <w:noProof/>
        </w:rPr>
        <w:t>6</w:t>
      </w:r>
      <w:r w:rsidR="00C50827">
        <w:noBreakHyphen/>
      </w:r>
      <w:r w:rsidR="00C50827">
        <w:rPr>
          <w:noProof/>
        </w:rPr>
        <w:t>15</w:t>
      </w:r>
      <w:r>
        <w:fldChar w:fldCharType="end"/>
      </w:r>
      <w:r>
        <w:t xml:space="preserve">, and </w:t>
      </w:r>
      <w:r>
        <w:fldChar w:fldCharType="begin"/>
      </w:r>
      <w:r>
        <w:instrText xml:space="preserve"> REF _Ref298678581 \h </w:instrText>
      </w:r>
      <w:r>
        <w:fldChar w:fldCharType="separate"/>
      </w:r>
      <w:r w:rsidR="00C50827">
        <w:t xml:space="preserve">Figure </w:t>
      </w:r>
      <w:r w:rsidR="00C50827">
        <w:rPr>
          <w:noProof/>
        </w:rPr>
        <w:t>6</w:t>
      </w:r>
      <w:r w:rsidR="00C50827">
        <w:noBreakHyphen/>
      </w:r>
      <w:r w:rsidR="00C50827">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4" w:name="_Toc299021943"/>
      <w:r>
        <w:t>5 Å Sphere</w:t>
      </w:r>
      <w:bookmarkEnd w:id="234"/>
    </w:p>
    <w:p w14:paraId="42D3C21D" w14:textId="77777777"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C50827">
        <w:t xml:space="preserve">Figure </w:t>
      </w:r>
      <w:r w:rsidR="00C50827">
        <w:rPr>
          <w:noProof/>
        </w:rPr>
        <w:t>6</w:t>
      </w:r>
      <w:r w:rsidR="00C50827">
        <w:noBreakHyphen/>
      </w:r>
      <w:r w:rsidR="00C50827">
        <w:rPr>
          <w:noProof/>
        </w:rPr>
        <w:t>13</w:t>
      </w:r>
      <w:r>
        <w:fldChar w:fldCharType="end"/>
      </w:r>
      <w:r>
        <w:t xml:space="preserve">, </w:t>
      </w:r>
      <w:r>
        <w:fldChar w:fldCharType="begin"/>
      </w:r>
      <w:r>
        <w:instrText xml:space="preserve"> REF _Ref298678544 \h </w:instrText>
      </w:r>
      <w:r>
        <w:fldChar w:fldCharType="separate"/>
      </w:r>
      <w:r w:rsidR="00C50827">
        <w:t xml:space="preserve">Figure </w:t>
      </w:r>
      <w:r w:rsidR="00C50827">
        <w:rPr>
          <w:noProof/>
        </w:rPr>
        <w:t>6</w:t>
      </w:r>
      <w:r w:rsidR="00C50827">
        <w:noBreakHyphen/>
      </w:r>
      <w:r w:rsidR="00C50827">
        <w:rPr>
          <w:noProof/>
        </w:rPr>
        <w:t>14</w:t>
      </w:r>
      <w:r>
        <w:fldChar w:fldCharType="end"/>
      </w:r>
      <w:r>
        <w:t xml:space="preserve">, </w:t>
      </w:r>
      <w:r>
        <w:fldChar w:fldCharType="begin"/>
      </w:r>
      <w:r>
        <w:instrText xml:space="preserve"> REF _Ref298678575 \h </w:instrText>
      </w:r>
      <w:r>
        <w:fldChar w:fldCharType="separate"/>
      </w:r>
      <w:r w:rsidR="00C50827">
        <w:t xml:space="preserve">Figure </w:t>
      </w:r>
      <w:r w:rsidR="00C50827">
        <w:rPr>
          <w:noProof/>
        </w:rPr>
        <w:t>6</w:t>
      </w:r>
      <w:r w:rsidR="00C50827">
        <w:noBreakHyphen/>
      </w:r>
      <w:r w:rsidR="00C50827">
        <w:rPr>
          <w:noProof/>
        </w:rPr>
        <w:t>15</w:t>
      </w:r>
      <w:r>
        <w:fldChar w:fldCharType="end"/>
      </w:r>
      <w:r>
        <w:t xml:space="preserve">, and </w:t>
      </w:r>
      <w:r>
        <w:fldChar w:fldCharType="begin"/>
      </w:r>
      <w:r>
        <w:instrText xml:space="preserve"> REF _Ref298678581 \h </w:instrText>
      </w:r>
      <w:r>
        <w:fldChar w:fldCharType="separate"/>
      </w:r>
      <w:r w:rsidR="00C50827">
        <w:t xml:space="preserve">Figure </w:t>
      </w:r>
      <w:r w:rsidR="00C50827">
        <w:rPr>
          <w:noProof/>
        </w:rPr>
        <w:t>6</w:t>
      </w:r>
      <w:r w:rsidR="00C50827">
        <w:noBreakHyphen/>
      </w:r>
      <w:r w:rsidR="00C50827">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3" w:tooltip="Ritchie, 2013 #1530" w:history="1">
        <w:r w:rsidR="00364C0F">
          <w:fldChar w:fldCharType="begin"/>
        </w:r>
        <w:r w:rsidR="00364C0F">
          <w:instrText xml:space="preserve"> ADDIN EN.CITE &lt;EndNote&gt;&lt;Cite&gt;&lt;Author&gt;Ritchie&lt;/Author&gt;&lt;Year&gt;2013&lt;/Year&gt;&lt;RecNum&gt;1530&lt;/RecNum&gt;&lt;DisplayText&gt;&lt;style face="superscript"&gt;83&lt;/style&gt;&lt;/DisplayText&gt;&lt;record&gt;&lt;rec-number&gt;1530&lt;/rec-number&gt;&lt;foreign-keys&gt;&lt;key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364C0F">
          <w:fldChar w:fldCharType="separate"/>
        </w:r>
        <w:r w:rsidR="00364C0F" w:rsidRPr="00364C0F">
          <w:rPr>
            <w:noProof/>
            <w:vertAlign w:val="superscript"/>
          </w:rPr>
          <w:t>83</w:t>
        </w:r>
        <w:r w:rsidR="00364C0F">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35" w:name="_Toc299021944"/>
      <w:r>
        <w:t>Nearest W</w:t>
      </w:r>
      <w:r w:rsidR="009D2B58">
        <w:t>ater and Hydrogen-bonding Water</w:t>
      </w:r>
      <w:bookmarkEnd w:id="235"/>
    </w:p>
    <w:p w14:paraId="0AAE0BC4"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C50827">
        <w:t xml:space="preserve">Figure </w:t>
      </w:r>
      <w:r w:rsidR="00C50827">
        <w:rPr>
          <w:noProof/>
        </w:rPr>
        <w:t>6</w:t>
      </w:r>
      <w:r w:rsidR="00C50827">
        <w:noBreakHyphen/>
      </w:r>
      <w:r w:rsidR="00C50827">
        <w:rPr>
          <w:noProof/>
        </w:rPr>
        <w:t>13</w:t>
      </w:r>
      <w:r>
        <w:fldChar w:fldCharType="end"/>
      </w:r>
      <w:r>
        <w:t xml:space="preserve">, </w:t>
      </w:r>
      <w:r>
        <w:fldChar w:fldCharType="begin"/>
      </w:r>
      <w:r>
        <w:instrText xml:space="preserve"> REF _Ref298678544 \h </w:instrText>
      </w:r>
      <w:r>
        <w:fldChar w:fldCharType="separate"/>
      </w:r>
      <w:r w:rsidR="00C50827">
        <w:t xml:space="preserve">Figure </w:t>
      </w:r>
      <w:r w:rsidR="00C50827">
        <w:rPr>
          <w:noProof/>
        </w:rPr>
        <w:t>6</w:t>
      </w:r>
      <w:r w:rsidR="00C50827">
        <w:noBreakHyphen/>
      </w:r>
      <w:r w:rsidR="00C50827">
        <w:rPr>
          <w:noProof/>
        </w:rPr>
        <w:t>14</w:t>
      </w:r>
      <w:r>
        <w:fldChar w:fldCharType="end"/>
      </w:r>
      <w:r>
        <w:t xml:space="preserve">, </w:t>
      </w:r>
      <w:r>
        <w:fldChar w:fldCharType="begin"/>
      </w:r>
      <w:r>
        <w:instrText xml:space="preserve"> REF _Ref298678575 \h </w:instrText>
      </w:r>
      <w:r>
        <w:fldChar w:fldCharType="separate"/>
      </w:r>
      <w:r w:rsidR="00C50827">
        <w:t xml:space="preserve">Figure </w:t>
      </w:r>
      <w:r w:rsidR="00C50827">
        <w:rPr>
          <w:noProof/>
        </w:rPr>
        <w:t>6</w:t>
      </w:r>
      <w:r w:rsidR="00C50827">
        <w:noBreakHyphen/>
      </w:r>
      <w:r w:rsidR="00C50827">
        <w:rPr>
          <w:noProof/>
        </w:rPr>
        <w:t>15</w:t>
      </w:r>
      <w:r>
        <w:fldChar w:fldCharType="end"/>
      </w:r>
      <w:r>
        <w:t xml:space="preserve">, and </w:t>
      </w:r>
      <w:r>
        <w:fldChar w:fldCharType="begin"/>
      </w:r>
      <w:r>
        <w:instrText xml:space="preserve"> REF _Ref298678581 \h </w:instrText>
      </w:r>
      <w:r>
        <w:fldChar w:fldCharType="separate"/>
      </w:r>
      <w:r w:rsidR="00C50827">
        <w:t xml:space="preserve">Figure </w:t>
      </w:r>
      <w:r w:rsidR="00C50827">
        <w:rPr>
          <w:noProof/>
        </w:rPr>
        <w:t>6</w:t>
      </w:r>
      <w:r w:rsidR="00C50827">
        <w:noBreakHyphen/>
      </w:r>
      <w:r w:rsidR="00C50827">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77777777"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3" w:tooltip="Layfield, 2013 #472" w:history="1">
        <w:r w:rsidR="00364C0F">
          <w:fldChar w:fldCharType="begin"/>
        </w:r>
        <w:r w:rsidR="00364C0F">
          <w:instrText xml:space="preserve"> ADDIN EN.CITE &lt;EndNote&gt;&lt;Cite&gt;&lt;Author&gt;Layfield&lt;/Author&gt;&lt;Year&gt;2013&lt;/Year&gt;&lt;RecNum&gt;472&lt;/RecNum&gt;&lt;DisplayText&gt;&lt;style face="superscript"&gt;113&lt;/style&gt;&lt;/DisplayText&gt;&lt;record&gt;&lt;rec-number&gt;472&lt;/rec-number&gt;&lt;foreign-keys&gt;&lt;key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364C0F">
          <w:fldChar w:fldCharType="separate"/>
        </w:r>
        <w:r w:rsidR="00364C0F" w:rsidRPr="00364C0F">
          <w:rPr>
            <w:noProof/>
            <w:vertAlign w:val="superscript"/>
          </w:rPr>
          <w:t>113</w:t>
        </w:r>
        <w:r w:rsidR="00364C0F">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3" w:tooltip="Layfield, 2013 #472" w:history="1">
        <w:r w:rsidR="00364C0F">
          <w:fldChar w:fldCharType="begin">
            <w:fldData xml:space="preserve">PEVuZE5vdGU+PENpdGU+PEF1dGhvcj5MYXlmaWVsZDwvQXV0aG9yPjxZZWFyPjIwMTM8L1llYXI+
PFJlY051bT40NzI8L1JlY051bT48RGlzcGxheVRleHQ+PHN0eWxlIGZhY2U9InN1cGVyc2NyaXB0
Ij4xMTM8L3N0eWxlPjwvRGlzcGxheVRleHQ+PHJlY29yZD48cmVjLW51bWJlcj40NzI8L3JlYy1u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364C0F">
          <w:instrText xml:space="preserve"> ADDIN EN.CITE </w:instrText>
        </w:r>
        <w:r w:rsidR="00364C0F">
          <w:fldChar w:fldCharType="begin">
            <w:fldData xml:space="preserve">PEVuZE5vdGU+PENpdGU+PEF1dGhvcj5MYXlmaWVsZDwvQXV0aG9yPjxZZWFyPjIwMTM8L1llYXI+
PFJlY051bT40NzI8L1JlY051bT48RGlzcGxheVRleHQ+PHN0eWxlIGZhY2U9InN1cGVyc2NyaXB0
Ij4xMTM8L3N0eWxlPjwvRGlzcGxheVRleHQ+PHJlY29yZD48cmVjLW51bWJlcj40NzI8L3JlYy1u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364C0F">
          <w:instrText xml:space="preserve"> ADDIN EN.CITE.DATA </w:instrText>
        </w:r>
        <w:r w:rsidR="00364C0F">
          <w:fldChar w:fldCharType="end"/>
        </w:r>
        <w:r w:rsidR="00364C0F">
          <w:fldChar w:fldCharType="separate"/>
        </w:r>
        <w:r w:rsidR="00364C0F" w:rsidRPr="00364C0F">
          <w:rPr>
            <w:noProof/>
            <w:vertAlign w:val="superscript"/>
          </w:rPr>
          <w:t>113</w:t>
        </w:r>
        <w:r w:rsidR="00364C0F">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MTMsIDE1LCAxNjg8L3N0eWxlPjwvRGlzcGxheVRleHQ+PHJlY29yZD48cmVjLW51bWJlcj4yNjI8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364C0F">
        <w:instrText xml:space="preserve"> ADDIN EN.CITE </w:instrText>
      </w:r>
      <w:r w:rsidR="00364C0F">
        <w:fldChar w:fldCharType="begin">
          <w:fldData xml:space="preserve">PEVuZE5vdGU+PENpdGU+PEF1dGhvcj5Qb25kZXI8L0F1dGhvcj48WWVhcj4yMDEwPC9ZZWFyPjxS
ZWNOdW0+MjYyPC9SZWNOdW0+PERpc3BsYXlUZXh0PjxzdHlsZSBmYWNlPSJzdXBlcnNjcmlwdCI+
MTMsIDE1LCAxNjg8L3N0eWxlPjwvRGlzcGxheVRleHQ+PHJlY29yZD48cmVjLW51bWJlcj4yNjI8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364C0F">
        <w:instrText xml:space="preserve"> ADDIN EN.CITE.DATA </w:instrText>
      </w:r>
      <w:r w:rsidR="00364C0F">
        <w:fldChar w:fldCharType="end"/>
      </w:r>
      <w:r>
        <w:fldChar w:fldCharType="separate"/>
      </w:r>
      <w:hyperlink w:anchor="_ENREF_13" w:tooltip="Ponder, 2010 #262" w:history="1">
        <w:r w:rsidR="00364C0F" w:rsidRPr="00364C0F">
          <w:rPr>
            <w:noProof/>
            <w:vertAlign w:val="superscript"/>
          </w:rPr>
          <w:t>13</w:t>
        </w:r>
      </w:hyperlink>
      <w:r w:rsidR="00364C0F" w:rsidRPr="00364C0F">
        <w:rPr>
          <w:noProof/>
          <w:vertAlign w:val="superscript"/>
        </w:rPr>
        <w:t xml:space="preserve">, </w:t>
      </w:r>
      <w:hyperlink w:anchor="_ENREF_15" w:tooltip="Schnieders, 2007 #342" w:history="1">
        <w:r w:rsidR="00364C0F" w:rsidRPr="00364C0F">
          <w:rPr>
            <w:noProof/>
            <w:vertAlign w:val="superscript"/>
          </w:rPr>
          <w:t>15</w:t>
        </w:r>
      </w:hyperlink>
      <w:r w:rsidR="00364C0F" w:rsidRPr="00364C0F">
        <w:rPr>
          <w:noProof/>
          <w:vertAlign w:val="superscript"/>
        </w:rPr>
        <w:t xml:space="preserve">, </w:t>
      </w:r>
      <w:hyperlink w:anchor="_ENREF_168" w:tooltip="Ren, 2003 #483" w:history="1">
        <w:r w:rsidR="00364C0F" w:rsidRPr="00364C0F">
          <w:rPr>
            <w:noProof/>
            <w:vertAlign w:val="superscript"/>
          </w:rPr>
          <w:t>168</w:t>
        </w:r>
      </w:hyperlink>
      <w:r>
        <w:fldChar w:fldCharType="end"/>
      </w:r>
      <w:r>
        <w:t xml:space="preserve">  To address the possibly poor solvent sampling, our next study presented significantly increased the sampling time for each umbrella window.</w:t>
      </w:r>
    </w:p>
    <w:p w14:paraId="5264C9BA" w14:textId="13C49F73" w:rsidR="00CE2A8A" w:rsidRDefault="00CE2A8A" w:rsidP="00CE2A8A">
      <w:pPr>
        <w:pStyle w:val="Heading7"/>
      </w:pPr>
      <w:r>
        <w:br w:type="page"/>
      </w:r>
      <w:bookmarkStart w:id="236" w:name="_Ref298677763"/>
      <w:bookmarkStart w:id="237" w:name="_Toc299021962"/>
      <w:r>
        <w:t xml:space="preserve">Table </w:t>
      </w:r>
      <w:fldSimple w:instr=" STYLEREF 2 \s ">
        <w:r w:rsidR="00C50827">
          <w:rPr>
            <w:noProof/>
          </w:rPr>
          <w:t>6</w:t>
        </w:r>
      </w:fldSimple>
      <w:r w:rsidR="00BD42D9">
        <w:noBreakHyphen/>
      </w:r>
      <w:fldSimple w:instr=" SEQ Table \* ARABIC \s 2 ">
        <w:r w:rsidR="00C50827">
          <w:rPr>
            <w:noProof/>
          </w:rPr>
          <w:t>1</w:t>
        </w:r>
      </w:fldSimple>
      <w:bookmarkEnd w:id="236"/>
      <w:r>
        <w:t>: Average number of Frames Water Molecules Remained within 5 Å of the Thiocyanate N</w:t>
      </w:r>
      <w:r>
        <w:sym w:font="Symbol" w:char="F065"/>
      </w:r>
      <w:r>
        <w:t xml:space="preserve"> Atom</w:t>
      </w:r>
      <w:bookmarkEnd w:id="237"/>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7D2B5FED" w:rsidR="00CE2A8A" w:rsidRDefault="00CE2A8A" w:rsidP="00CE2A8A">
      <w:pPr>
        <w:pStyle w:val="Heading7"/>
      </w:pPr>
      <w:r>
        <w:br w:type="page"/>
      </w:r>
      <w:bookmarkStart w:id="238" w:name="_Ref298677852"/>
      <w:bookmarkStart w:id="239" w:name="_Toc299021963"/>
      <w:r>
        <w:t xml:space="preserve">Table </w:t>
      </w:r>
      <w:fldSimple w:instr=" STYLEREF 2 \s ">
        <w:r w:rsidR="00C50827">
          <w:rPr>
            <w:noProof/>
          </w:rPr>
          <w:t>6</w:t>
        </w:r>
      </w:fldSimple>
      <w:r w:rsidR="00BD42D9">
        <w:noBreakHyphen/>
      </w:r>
      <w:fldSimple w:instr=" SEQ Table \* ARABIC \s 2 ">
        <w:r w:rsidR="00C50827">
          <w:rPr>
            <w:noProof/>
          </w:rPr>
          <w:t>2</w:t>
        </w:r>
      </w:fldSimple>
      <w:bookmarkEnd w:id="238"/>
      <w:r>
        <w:t>: Virtual Stark Tuning Rate (VSTR), "ideal" Dielectric Constants (</w:t>
      </w:r>
      <w:r>
        <w:sym w:font="Symbol" w:char="F065"/>
      </w:r>
      <w:r>
        <w:t>'), Correlation Coefficients (r), and p-values for APBS Calculations of Electrostatic Fields</w:t>
      </w:r>
      <w:bookmarkEnd w:id="239"/>
    </w:p>
    <w:tbl>
      <w:tblPr>
        <w:tblW w:w="0" w:type="auto"/>
        <w:tblCellMar>
          <w:left w:w="0" w:type="dxa"/>
          <w:right w:w="0" w:type="dxa"/>
        </w:tblCellMar>
        <w:tblLook w:val="04A0" w:firstRow="1" w:lastRow="0" w:firstColumn="1" w:lastColumn="0" w:noHBand="0" w:noVBand="1"/>
      </w:tblPr>
      <w:tblGrid>
        <w:gridCol w:w="1577"/>
        <w:gridCol w:w="887"/>
        <w:gridCol w:w="887"/>
        <w:gridCol w:w="887"/>
        <w:gridCol w:w="887"/>
        <w:gridCol w:w="887"/>
        <w:gridCol w:w="886"/>
        <w:gridCol w:w="886"/>
        <w:gridCol w:w="886"/>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77777777" w:rsidR="00CE2A8A" w:rsidRDefault="00CE2A8A" w:rsidP="002E7F59">
            <w:pPr>
              <w:ind w:left="720" w:hanging="720"/>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77777777" w:rsidR="00CE2A8A" w:rsidRDefault="00CE2A8A" w:rsidP="002E7F59">
            <w:pPr>
              <w:jc w:val="center"/>
              <w:rPr>
                <w:color w:val="000000"/>
                <w:sz w:val="18"/>
                <w:szCs w:val="18"/>
              </w:rPr>
            </w:pPr>
            <w:r>
              <w:rPr>
                <w:color w:val="000000"/>
                <w:sz w:val="18"/>
                <w:szCs w:val="18"/>
              </w:rPr>
              <w:t xml:space="preserve">2.3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77777777" w:rsidR="00CE2A8A" w:rsidRDefault="00CE2A8A" w:rsidP="002E7F59">
            <w:pPr>
              <w:jc w:val="center"/>
              <w:rPr>
                <w:color w:val="000000"/>
                <w:sz w:val="18"/>
                <w:szCs w:val="18"/>
              </w:rPr>
            </w:pPr>
            <w:r>
              <w:rPr>
                <w:color w:val="000000"/>
                <w:sz w:val="18"/>
                <w:szCs w:val="18"/>
              </w:rPr>
              <w:t xml:space="preserve">0.99 </w:t>
            </w:r>
            <w:r>
              <w:rPr>
                <w:rFonts w:ascii="Symbol" w:hAnsi="Symbol"/>
                <w:color w:val="000000"/>
                <w:sz w:val="18"/>
                <w:szCs w:val="18"/>
              </w:rPr>
              <w:t></w:t>
            </w:r>
            <w:r>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77777777" w:rsidR="00CE2A8A" w:rsidRDefault="00CE2A8A" w:rsidP="002E7F59">
            <w:pPr>
              <w:jc w:val="center"/>
              <w:rPr>
                <w:color w:val="000000"/>
                <w:sz w:val="18"/>
                <w:szCs w:val="18"/>
              </w:rPr>
            </w:pPr>
            <w:r>
              <w:rPr>
                <w:color w:val="000000"/>
                <w:sz w:val="18"/>
                <w:szCs w:val="18"/>
              </w:rPr>
              <w:t xml:space="preserve">4.0 </w:t>
            </w:r>
            <w:r>
              <w:rPr>
                <w:rFonts w:ascii="Symbol" w:hAnsi="Symbol"/>
                <w:color w:val="000000"/>
                <w:sz w:val="18"/>
                <w:szCs w:val="18"/>
              </w:rPr>
              <w:t></w:t>
            </w:r>
            <w:r>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77777777" w:rsidR="00CE2A8A" w:rsidRDefault="00CE2A8A" w:rsidP="002E7F59">
            <w:pPr>
              <w:ind w:left="720" w:hanging="720"/>
              <w:jc w:val="center"/>
              <w:rPr>
                <w:color w:val="000000"/>
                <w:sz w:val="18"/>
                <w:szCs w:val="18"/>
              </w:rPr>
            </w:pPr>
            <w:r>
              <w:rPr>
                <w:color w:val="000000"/>
                <w:sz w:val="18"/>
                <w:szCs w:val="18"/>
              </w:rPr>
              <w:t xml:space="preserve">0.29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77777777" w:rsidR="00CE2A8A" w:rsidRDefault="00CE2A8A" w:rsidP="002E7F59">
            <w:pPr>
              <w:jc w:val="center"/>
              <w:rPr>
                <w:color w:val="000000"/>
                <w:sz w:val="18"/>
                <w:szCs w:val="18"/>
              </w:rPr>
            </w:pPr>
            <w:r>
              <w:rPr>
                <w:color w:val="000000"/>
                <w:sz w:val="18"/>
                <w:szCs w:val="18"/>
              </w:rPr>
              <w:t xml:space="preserve">13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77777777" w:rsidR="00CE2A8A" w:rsidRDefault="00CE2A8A" w:rsidP="002E7F59">
            <w:pPr>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77777777" w:rsidR="00CE2A8A" w:rsidRDefault="00CE2A8A" w:rsidP="002E7F59">
            <w:pPr>
              <w:ind w:left="720" w:hanging="720"/>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77777777" w:rsidR="00CE2A8A" w:rsidRDefault="00CE2A8A" w:rsidP="002E7F59">
            <w:pPr>
              <w:jc w:val="center"/>
              <w:rPr>
                <w:color w:val="000000"/>
                <w:sz w:val="18"/>
                <w:szCs w:val="18"/>
              </w:rPr>
            </w:pPr>
            <w:r>
              <w:rPr>
                <w:color w:val="000000"/>
                <w:sz w:val="18"/>
                <w:szCs w:val="18"/>
              </w:rPr>
              <w:t xml:space="preserve">0.66 </w:t>
            </w:r>
            <w:r>
              <w:rPr>
                <w:rFonts w:ascii="Symbol" w:hAnsi="Symbol"/>
                <w:color w:val="000000"/>
                <w:sz w:val="18"/>
                <w:szCs w:val="18"/>
              </w:rPr>
              <w:t></w:t>
            </w:r>
            <w:r>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77777777" w:rsidR="00CE2A8A" w:rsidRDefault="00CE2A8A" w:rsidP="002E7F59">
            <w:pPr>
              <w:jc w:val="center"/>
              <w:rPr>
                <w:color w:val="000000"/>
                <w:sz w:val="18"/>
                <w:szCs w:val="18"/>
              </w:rPr>
            </w:pPr>
            <w:r>
              <w:rPr>
                <w:color w:val="000000"/>
                <w:sz w:val="18"/>
                <w:szCs w:val="18"/>
              </w:rPr>
              <w:t xml:space="preserve">6.0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77777777" w:rsidR="00CE2A8A" w:rsidRDefault="00CE2A8A" w:rsidP="002E7F59">
            <w:pPr>
              <w:jc w:val="center"/>
              <w:rPr>
                <w:color w:val="000000"/>
                <w:sz w:val="18"/>
                <w:szCs w:val="18"/>
              </w:rPr>
            </w:pPr>
            <w:r>
              <w:rPr>
                <w:color w:val="000000"/>
                <w:sz w:val="18"/>
                <w:szCs w:val="18"/>
              </w:rPr>
              <w:t xml:space="preserve">0.26 </w:t>
            </w:r>
            <w:r>
              <w:rPr>
                <w:rFonts w:ascii="Symbol" w:hAnsi="Symbol"/>
                <w:color w:val="000000"/>
                <w:sz w:val="18"/>
                <w:szCs w:val="18"/>
              </w:rPr>
              <w:t></w:t>
            </w:r>
            <w:r>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77777777" w:rsidR="00CE2A8A" w:rsidRDefault="00CE2A8A" w:rsidP="002E7F59">
            <w:pPr>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77777777" w:rsidR="00CE2A8A" w:rsidRDefault="00CE2A8A" w:rsidP="002E7F59">
            <w:pPr>
              <w:ind w:left="720" w:hanging="720"/>
              <w:jc w:val="center"/>
              <w:rPr>
                <w:color w:val="000000"/>
                <w:sz w:val="18"/>
                <w:szCs w:val="18"/>
              </w:rPr>
            </w:pPr>
            <w:r>
              <w:rPr>
                <w:color w:val="000000"/>
                <w:sz w:val="18"/>
                <w:szCs w:val="18"/>
              </w:rPr>
              <w:t xml:space="preserve">0.60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7777777" w:rsidR="00CE2A8A" w:rsidRDefault="00CE2A8A" w:rsidP="002E7F59">
            <w:pPr>
              <w:jc w:val="center"/>
              <w:rPr>
                <w:color w:val="000000"/>
                <w:sz w:val="18"/>
                <w:szCs w:val="18"/>
              </w:rPr>
            </w:pPr>
            <w:r>
              <w:rPr>
                <w:color w:val="000000"/>
                <w:sz w:val="18"/>
                <w:szCs w:val="18"/>
              </w:rPr>
              <w:t xml:space="preserve">6.6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77777777" w:rsidR="00CE2A8A" w:rsidRDefault="00CE2A8A" w:rsidP="002E7F59">
            <w:pPr>
              <w:jc w:val="center"/>
              <w:rPr>
                <w:color w:val="000000"/>
                <w:sz w:val="18"/>
                <w:szCs w:val="18"/>
              </w:rPr>
            </w:pPr>
            <w:r>
              <w:rPr>
                <w:color w:val="000000"/>
                <w:sz w:val="18"/>
                <w:szCs w:val="18"/>
              </w:rPr>
              <w:t xml:space="preserve">0.76 </w:t>
            </w:r>
            <w:r>
              <w:rPr>
                <w:rFonts w:ascii="Symbol" w:hAnsi="Symbol"/>
                <w:color w:val="000000"/>
                <w:sz w:val="18"/>
                <w:szCs w:val="18"/>
              </w:rPr>
              <w:t></w:t>
            </w:r>
            <w:r>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77777777" w:rsidR="00CE2A8A" w:rsidRDefault="00CE2A8A" w:rsidP="002E7F59">
            <w:pPr>
              <w:jc w:val="center"/>
              <w:rPr>
                <w:color w:val="000000"/>
                <w:sz w:val="18"/>
                <w:szCs w:val="18"/>
              </w:rPr>
            </w:pPr>
            <w:r>
              <w:rPr>
                <w:color w:val="000000"/>
                <w:sz w:val="18"/>
                <w:szCs w:val="18"/>
              </w:rPr>
              <w:t xml:space="preserve">5.2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77777777" w:rsidR="00CE2A8A" w:rsidRDefault="00CE2A8A" w:rsidP="002E7F59">
            <w:pPr>
              <w:ind w:left="720" w:hanging="720"/>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77777777" w:rsidR="00CE2A8A" w:rsidRDefault="00CE2A8A" w:rsidP="002E7F59">
            <w:pPr>
              <w:jc w:val="center"/>
              <w:rPr>
                <w:color w:val="000000"/>
                <w:sz w:val="18"/>
                <w:szCs w:val="18"/>
              </w:rPr>
            </w:pPr>
            <w:r>
              <w:rPr>
                <w:color w:val="000000"/>
                <w:sz w:val="18"/>
                <w:szCs w:val="18"/>
              </w:rPr>
              <w:t xml:space="preserve">2.6 </w:t>
            </w:r>
            <w:r>
              <w:rPr>
                <w:rFonts w:ascii="Symbol" w:hAnsi="Symbol"/>
                <w:color w:val="000000"/>
                <w:sz w:val="18"/>
                <w:szCs w:val="18"/>
              </w:rPr>
              <w:t></w:t>
            </w:r>
            <w:r>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77777777" w:rsidR="00CE2A8A" w:rsidRDefault="00CE2A8A" w:rsidP="002E7F59">
            <w:pPr>
              <w:jc w:val="center"/>
              <w:rPr>
                <w:color w:val="000000"/>
                <w:sz w:val="18"/>
                <w:szCs w:val="18"/>
              </w:rPr>
            </w:pPr>
            <w:r>
              <w:rPr>
                <w:color w:val="000000"/>
                <w:sz w:val="18"/>
                <w:szCs w:val="18"/>
              </w:rPr>
              <w:t xml:space="preserve">0.95 </w:t>
            </w:r>
            <w:r>
              <w:rPr>
                <w:rFonts w:ascii="Symbol" w:hAnsi="Symbol"/>
                <w:color w:val="000000"/>
                <w:sz w:val="18"/>
                <w:szCs w:val="18"/>
              </w:rPr>
              <w:t></w:t>
            </w:r>
            <w:r>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77777777" w:rsidR="00CE2A8A" w:rsidRDefault="00CE2A8A" w:rsidP="002E7F59">
            <w:pPr>
              <w:jc w:val="center"/>
              <w:rPr>
                <w:color w:val="000000"/>
                <w:sz w:val="18"/>
                <w:szCs w:val="18"/>
              </w:rPr>
            </w:pPr>
            <w:r>
              <w:rPr>
                <w:color w:val="000000"/>
                <w:sz w:val="18"/>
                <w:szCs w:val="18"/>
              </w:rPr>
              <w:t xml:space="preserve">4.2 </w:t>
            </w:r>
            <w:r>
              <w:rPr>
                <w:rFonts w:ascii="Symbol" w:hAnsi="Symbol"/>
                <w:color w:val="000000"/>
                <w:sz w:val="18"/>
                <w:szCs w:val="18"/>
              </w:rPr>
              <w:t></w:t>
            </w:r>
            <w:r>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77777777" w:rsidR="00CE2A8A" w:rsidRDefault="00CE2A8A" w:rsidP="002E7F59">
            <w:pPr>
              <w:ind w:left="720" w:hanging="720"/>
              <w:jc w:val="center"/>
              <w:rPr>
                <w:color w:val="000000"/>
                <w:sz w:val="18"/>
                <w:szCs w:val="18"/>
              </w:rPr>
            </w:pPr>
            <w:r>
              <w:rPr>
                <w:color w:val="000000"/>
                <w:sz w:val="18"/>
                <w:szCs w:val="18"/>
              </w:rPr>
              <w:t xml:space="preserve">0.62 </w:t>
            </w:r>
            <w:r>
              <w:rPr>
                <w:rFonts w:ascii="Symbol" w:hAnsi="Symbol"/>
                <w:color w:val="000000"/>
                <w:sz w:val="18"/>
                <w:szCs w:val="18"/>
              </w:rPr>
              <w:t></w:t>
            </w:r>
            <w:r>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77777777" w:rsidR="00CE2A8A" w:rsidRDefault="00CE2A8A" w:rsidP="002E7F59">
            <w:pPr>
              <w:jc w:val="center"/>
              <w:rPr>
                <w:color w:val="000000"/>
                <w:sz w:val="18"/>
                <w:szCs w:val="18"/>
              </w:rPr>
            </w:pPr>
            <w:r>
              <w:rPr>
                <w:color w:val="000000"/>
                <w:sz w:val="18"/>
                <w:szCs w:val="18"/>
              </w:rPr>
              <w:t xml:space="preserve">6.4 </w:t>
            </w:r>
            <w:r>
              <w:rPr>
                <w:rFonts w:ascii="Symbol" w:hAnsi="Symbol"/>
                <w:color w:val="000000"/>
                <w:sz w:val="18"/>
                <w:szCs w:val="18"/>
              </w:rPr>
              <w:t></w:t>
            </w:r>
            <w:r>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77777777" w:rsidR="00CE2A8A" w:rsidRDefault="00CE2A8A" w:rsidP="002E7F59">
            <w:pPr>
              <w:jc w:val="center"/>
              <w:rPr>
                <w:color w:val="000000"/>
                <w:sz w:val="18"/>
                <w:szCs w:val="18"/>
              </w:rPr>
            </w:pPr>
            <w:r>
              <w:rPr>
                <w:color w:val="000000"/>
                <w:sz w:val="18"/>
                <w:szCs w:val="18"/>
              </w:rPr>
              <w:t xml:space="preserve">3.5 </w:t>
            </w:r>
            <w:r>
              <w:rPr>
                <w:rFonts w:ascii="Symbol" w:hAnsi="Symbol"/>
                <w:color w:val="000000"/>
                <w:sz w:val="18"/>
                <w:szCs w:val="18"/>
              </w:rPr>
              <w:t></w:t>
            </w:r>
            <w:r>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77777777" w:rsidR="00CE2A8A" w:rsidRDefault="00CE2A8A" w:rsidP="002E7F59">
            <w:pPr>
              <w:ind w:left="720" w:hanging="720"/>
              <w:jc w:val="center"/>
              <w:rPr>
                <w:color w:val="000000"/>
                <w:sz w:val="18"/>
                <w:szCs w:val="18"/>
              </w:rPr>
            </w:pPr>
            <w:r>
              <w:rPr>
                <w:color w:val="000000"/>
                <w:sz w:val="18"/>
                <w:szCs w:val="18"/>
              </w:rPr>
              <w:t xml:space="preserve">0.54 </w:t>
            </w:r>
            <w:r>
              <w:rPr>
                <w:rFonts w:ascii="Symbol" w:hAnsi="Symbol"/>
                <w:color w:val="000000"/>
                <w:sz w:val="18"/>
                <w:szCs w:val="18"/>
              </w:rPr>
              <w:t></w:t>
            </w:r>
            <w:r>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77777777" w:rsidR="00CE2A8A" w:rsidRDefault="00CE2A8A" w:rsidP="002E7F59">
            <w:pPr>
              <w:jc w:val="center"/>
              <w:rPr>
                <w:color w:val="000000"/>
                <w:sz w:val="18"/>
                <w:szCs w:val="18"/>
              </w:rPr>
            </w:pPr>
            <w:r>
              <w:rPr>
                <w:color w:val="000000"/>
                <w:sz w:val="18"/>
                <w:szCs w:val="18"/>
              </w:rPr>
              <w:t xml:space="preserve">7.3 </w:t>
            </w:r>
            <w:r>
              <w:rPr>
                <w:rFonts w:ascii="Symbol" w:hAnsi="Symbol"/>
                <w:color w:val="000000"/>
                <w:sz w:val="18"/>
                <w:szCs w:val="18"/>
              </w:rPr>
              <w:t></w:t>
            </w:r>
            <w:r>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77777777" w:rsidR="00CE2A8A" w:rsidRDefault="00CE2A8A" w:rsidP="002E7F59">
            <w:pPr>
              <w:jc w:val="center"/>
              <w:rPr>
                <w:color w:val="000000"/>
                <w:sz w:val="18"/>
                <w:szCs w:val="18"/>
              </w:rPr>
            </w:pPr>
            <w:r>
              <w:rPr>
                <w:color w:val="000000"/>
                <w:sz w:val="18"/>
                <w:szCs w:val="18"/>
              </w:rPr>
              <w:t xml:space="preserve">0.40 </w:t>
            </w:r>
            <w:r>
              <w:rPr>
                <w:rFonts w:ascii="Symbol" w:hAnsi="Symbol"/>
                <w:color w:val="000000"/>
                <w:sz w:val="18"/>
                <w:szCs w:val="18"/>
              </w:rPr>
              <w:t></w:t>
            </w:r>
            <w:r>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77777777" w:rsidR="00CE2A8A" w:rsidRDefault="00CE2A8A" w:rsidP="002E7F59">
            <w:pPr>
              <w:jc w:val="center"/>
              <w:rPr>
                <w:color w:val="000000"/>
                <w:sz w:val="18"/>
                <w:szCs w:val="18"/>
              </w:rPr>
            </w:pPr>
            <w:r>
              <w:rPr>
                <w:color w:val="000000"/>
                <w:sz w:val="18"/>
                <w:szCs w:val="18"/>
              </w:rPr>
              <w:t xml:space="preserve">9.9 </w:t>
            </w:r>
            <w:r>
              <w:rPr>
                <w:rFonts w:ascii="Symbol" w:hAnsi="Symbol"/>
                <w:color w:val="000000"/>
                <w:sz w:val="18"/>
                <w:szCs w:val="18"/>
              </w:rPr>
              <w:t></w:t>
            </w:r>
            <w:r>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77777777" w:rsidR="00CE2A8A" w:rsidRDefault="00CE2A8A" w:rsidP="002E7F59">
            <w:pPr>
              <w:ind w:left="720" w:hanging="720"/>
              <w:jc w:val="center"/>
              <w:rPr>
                <w:color w:val="000000"/>
                <w:sz w:val="18"/>
                <w:szCs w:val="18"/>
              </w:rPr>
            </w:pPr>
            <w:r>
              <w:rPr>
                <w:color w:val="000000"/>
                <w:sz w:val="18"/>
                <w:szCs w:val="18"/>
              </w:rPr>
              <w:t xml:space="preserve">0.34 </w:t>
            </w:r>
            <w:r>
              <w:rPr>
                <w:rFonts w:ascii="Symbol" w:hAnsi="Symbol"/>
                <w:color w:val="000000"/>
                <w:sz w:val="18"/>
                <w:szCs w:val="18"/>
              </w:rPr>
              <w:t></w:t>
            </w:r>
            <w:r>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77777777" w:rsidR="00CE2A8A" w:rsidRDefault="00CE2A8A" w:rsidP="002E7F59">
            <w:pPr>
              <w:jc w:val="center"/>
              <w:rPr>
                <w:color w:val="000000"/>
                <w:sz w:val="18"/>
                <w:szCs w:val="18"/>
              </w:rPr>
            </w:pPr>
            <w:r>
              <w:rPr>
                <w:color w:val="000000"/>
                <w:sz w:val="18"/>
                <w:szCs w:val="18"/>
              </w:rPr>
              <w:t xml:space="preserve">0.49 </w:t>
            </w:r>
            <w:r>
              <w:rPr>
                <w:rFonts w:ascii="Symbol" w:hAnsi="Symbol"/>
                <w:color w:val="000000"/>
                <w:sz w:val="18"/>
                <w:szCs w:val="18"/>
              </w:rPr>
              <w:t></w:t>
            </w:r>
            <w:r>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77777777" w:rsidR="00CE2A8A" w:rsidRDefault="00CE2A8A" w:rsidP="002E7F59">
            <w:pPr>
              <w:jc w:val="center"/>
              <w:rPr>
                <w:color w:val="000000"/>
                <w:sz w:val="18"/>
                <w:szCs w:val="18"/>
              </w:rPr>
            </w:pPr>
            <w:r>
              <w:rPr>
                <w:color w:val="000000"/>
                <w:sz w:val="18"/>
                <w:szCs w:val="18"/>
              </w:rPr>
              <w:t xml:space="preserve">8.1 </w:t>
            </w:r>
            <w:r>
              <w:rPr>
                <w:rFonts w:ascii="Symbol" w:hAnsi="Symbol"/>
                <w:color w:val="000000"/>
                <w:sz w:val="18"/>
                <w:szCs w:val="18"/>
              </w:rPr>
              <w:t></w:t>
            </w:r>
            <w:r>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77777777" w:rsidR="00CE2A8A" w:rsidRDefault="00CE2A8A" w:rsidP="002E7F59">
            <w:pPr>
              <w:ind w:left="720" w:hanging="720"/>
              <w:jc w:val="center"/>
              <w:rPr>
                <w:color w:val="000000"/>
                <w:sz w:val="18"/>
                <w:szCs w:val="18"/>
              </w:rPr>
            </w:pPr>
            <w:r>
              <w:rPr>
                <w:color w:val="000000"/>
                <w:sz w:val="18"/>
                <w:szCs w:val="18"/>
              </w:rPr>
              <w:t xml:space="preserve">0.77 </w:t>
            </w:r>
            <w:r>
              <w:rPr>
                <w:rFonts w:ascii="Symbol" w:hAnsi="Symbol"/>
                <w:color w:val="000000"/>
                <w:sz w:val="18"/>
                <w:szCs w:val="18"/>
              </w:rPr>
              <w:t></w:t>
            </w:r>
            <w:r>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77777777" w:rsidR="00CE2A8A" w:rsidRDefault="00CE2A8A" w:rsidP="002E7F59">
            <w:pPr>
              <w:jc w:val="center"/>
              <w:rPr>
                <w:color w:val="000000"/>
                <w:sz w:val="18"/>
                <w:szCs w:val="18"/>
              </w:rPr>
            </w:pPr>
            <w:r>
              <w:rPr>
                <w:color w:val="000000"/>
                <w:sz w:val="18"/>
                <w:szCs w:val="18"/>
              </w:rPr>
              <w:t xml:space="preserve">5.1 </w:t>
            </w:r>
            <w:r>
              <w:rPr>
                <w:rFonts w:ascii="Symbol" w:hAnsi="Symbol"/>
                <w:color w:val="000000"/>
                <w:sz w:val="18"/>
                <w:szCs w:val="18"/>
              </w:rPr>
              <w:t></w:t>
            </w:r>
            <w:r>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77777777" w:rsidR="00CE2A8A" w:rsidRDefault="00CE2A8A" w:rsidP="002E7F59">
            <w:pPr>
              <w:jc w:val="center"/>
              <w:rPr>
                <w:color w:val="000000"/>
                <w:sz w:val="18"/>
                <w:szCs w:val="18"/>
              </w:rPr>
            </w:pPr>
            <w:r>
              <w:rPr>
                <w:color w:val="000000"/>
                <w:sz w:val="18"/>
                <w:szCs w:val="18"/>
              </w:rPr>
              <w:t xml:space="preserve">0.55 </w:t>
            </w:r>
            <w:r>
              <w:rPr>
                <w:rFonts w:ascii="Symbol" w:hAnsi="Symbol"/>
                <w:color w:val="000000"/>
                <w:sz w:val="18"/>
                <w:szCs w:val="18"/>
              </w:rPr>
              <w:t></w:t>
            </w:r>
            <w:r>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77777777" w:rsidR="00CE2A8A" w:rsidRDefault="00CE2A8A" w:rsidP="002E7F59">
            <w:pPr>
              <w:jc w:val="center"/>
              <w:rPr>
                <w:color w:val="000000"/>
                <w:sz w:val="18"/>
                <w:szCs w:val="18"/>
              </w:rPr>
            </w:pPr>
            <w:r>
              <w:rPr>
                <w:color w:val="000000"/>
                <w:sz w:val="18"/>
                <w:szCs w:val="18"/>
              </w:rPr>
              <w:t xml:space="preserve">7.1 </w:t>
            </w:r>
            <w:r>
              <w:rPr>
                <w:rFonts w:ascii="Symbol" w:hAnsi="Symbol"/>
                <w:color w:val="000000"/>
                <w:sz w:val="18"/>
                <w:szCs w:val="18"/>
              </w:rPr>
              <w:t></w:t>
            </w:r>
            <w:r>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77777777" w:rsidR="00CE2A8A" w:rsidRDefault="00CE2A8A" w:rsidP="002E7F59">
            <w:pPr>
              <w:ind w:left="720" w:hanging="720"/>
              <w:jc w:val="center"/>
              <w:rPr>
                <w:color w:val="000000"/>
                <w:sz w:val="18"/>
                <w:szCs w:val="18"/>
              </w:rPr>
            </w:pPr>
            <w:r>
              <w:rPr>
                <w:color w:val="000000"/>
                <w:sz w:val="18"/>
                <w:szCs w:val="18"/>
              </w:rPr>
              <w:t xml:space="preserve">0.80 </w:t>
            </w:r>
            <w:r>
              <w:rPr>
                <w:rFonts w:ascii="Symbol" w:hAnsi="Symbol"/>
                <w:color w:val="000000"/>
                <w:sz w:val="18"/>
                <w:szCs w:val="18"/>
              </w:rPr>
              <w:t></w:t>
            </w:r>
            <w:r>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77777777" w:rsidR="00CE2A8A" w:rsidRDefault="00CE2A8A" w:rsidP="002E7F59">
            <w:pPr>
              <w:jc w:val="center"/>
              <w:rPr>
                <w:color w:val="000000"/>
                <w:sz w:val="18"/>
                <w:szCs w:val="18"/>
              </w:rPr>
            </w:pPr>
            <w:r>
              <w:rPr>
                <w:color w:val="000000"/>
                <w:sz w:val="18"/>
                <w:szCs w:val="18"/>
              </w:rPr>
              <w:t xml:space="preserve">4.9 </w:t>
            </w:r>
            <w:r>
              <w:rPr>
                <w:rFonts w:ascii="Symbol" w:hAnsi="Symbol"/>
                <w:color w:val="000000"/>
                <w:sz w:val="18"/>
                <w:szCs w:val="18"/>
              </w:rPr>
              <w:t></w:t>
            </w:r>
            <w:r>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77777777" w:rsidR="00CE2A8A" w:rsidRDefault="00CE2A8A" w:rsidP="002E7F59">
            <w:pPr>
              <w:jc w:val="center"/>
              <w:rPr>
                <w:color w:val="000000"/>
                <w:sz w:val="18"/>
                <w:szCs w:val="18"/>
              </w:rPr>
            </w:pPr>
            <w:r>
              <w:rPr>
                <w:color w:val="000000"/>
                <w:sz w:val="18"/>
                <w:szCs w:val="18"/>
              </w:rPr>
              <w:t xml:space="preserve">0.89 </w:t>
            </w:r>
            <w:r>
              <w:rPr>
                <w:rFonts w:ascii="Symbol" w:hAnsi="Symbol"/>
                <w:color w:val="000000"/>
                <w:sz w:val="18"/>
                <w:szCs w:val="18"/>
              </w:rPr>
              <w:t></w:t>
            </w:r>
            <w:r>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77777777" w:rsidR="00CE2A8A" w:rsidRDefault="00CE2A8A" w:rsidP="002E7F59">
            <w:pPr>
              <w:jc w:val="center"/>
              <w:rPr>
                <w:color w:val="000000"/>
                <w:sz w:val="18"/>
                <w:szCs w:val="18"/>
              </w:rPr>
            </w:pPr>
            <w:r>
              <w:rPr>
                <w:color w:val="000000"/>
                <w:sz w:val="18"/>
                <w:szCs w:val="18"/>
              </w:rPr>
              <w:t xml:space="preserve">4.4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7777777" w:rsidR="00CE2A8A" w:rsidRDefault="00CE2A8A" w:rsidP="002E7F59">
            <w:pPr>
              <w:ind w:left="720" w:hanging="720"/>
              <w:jc w:val="center"/>
              <w:rPr>
                <w:color w:val="000000"/>
                <w:sz w:val="18"/>
                <w:szCs w:val="18"/>
              </w:rPr>
            </w:pPr>
            <w:r>
              <w:rPr>
                <w:color w:val="000000"/>
                <w:sz w:val="18"/>
                <w:szCs w:val="18"/>
              </w:rPr>
              <w:t xml:space="preserve">0.32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77777777" w:rsidR="00CE2A8A" w:rsidRDefault="00CE2A8A" w:rsidP="002E7F59">
            <w:pPr>
              <w:jc w:val="center"/>
              <w:rPr>
                <w:color w:val="000000"/>
                <w:sz w:val="18"/>
                <w:szCs w:val="18"/>
              </w:rPr>
            </w:pPr>
            <w:r>
              <w:rPr>
                <w:color w:val="000000"/>
                <w:sz w:val="18"/>
                <w:szCs w:val="18"/>
              </w:rPr>
              <w:t xml:space="preserve">0.57 </w:t>
            </w:r>
            <w:r>
              <w:rPr>
                <w:rFonts w:ascii="Symbol" w:hAnsi="Symbol"/>
                <w:color w:val="000000"/>
                <w:sz w:val="18"/>
                <w:szCs w:val="18"/>
              </w:rPr>
              <w:t></w:t>
            </w:r>
            <w:r>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77777777" w:rsidR="00CE2A8A" w:rsidRDefault="00CE2A8A" w:rsidP="002E7F59">
            <w:pPr>
              <w:jc w:val="center"/>
              <w:rPr>
                <w:color w:val="000000"/>
                <w:sz w:val="18"/>
                <w:szCs w:val="18"/>
              </w:rPr>
            </w:pPr>
            <w:r>
              <w:rPr>
                <w:color w:val="000000"/>
                <w:sz w:val="18"/>
                <w:szCs w:val="18"/>
              </w:rPr>
              <w:t xml:space="preserve">7.0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77777777" w:rsidR="00CE2A8A" w:rsidRDefault="00CE2A8A" w:rsidP="002E7F59">
            <w:pPr>
              <w:ind w:left="720" w:hanging="720"/>
              <w:jc w:val="center"/>
              <w:rPr>
                <w:color w:val="000000"/>
                <w:sz w:val="18"/>
                <w:szCs w:val="18"/>
              </w:rPr>
            </w:pPr>
            <w:r>
              <w:rPr>
                <w:color w:val="000000"/>
                <w:sz w:val="18"/>
                <w:szCs w:val="18"/>
              </w:rPr>
              <w:t xml:space="preserve">0.37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77777777" w:rsidR="00CE2A8A" w:rsidRDefault="00CE2A8A" w:rsidP="002E7F59">
            <w:pPr>
              <w:jc w:val="center"/>
              <w:rPr>
                <w:color w:val="000000"/>
                <w:sz w:val="18"/>
                <w:szCs w:val="18"/>
              </w:rPr>
            </w:pPr>
            <w:r>
              <w:rPr>
                <w:color w:val="000000"/>
                <w:sz w:val="18"/>
                <w:szCs w:val="18"/>
              </w:rPr>
              <w:t xml:space="preserve">0.23 </w:t>
            </w:r>
            <w:r>
              <w:rPr>
                <w:rFonts w:ascii="Symbol" w:hAnsi="Symbol"/>
                <w:color w:val="000000"/>
                <w:sz w:val="18"/>
                <w:szCs w:val="18"/>
              </w:rPr>
              <w:t></w:t>
            </w:r>
            <w:r>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77777777" w:rsidR="00CE2A8A" w:rsidRDefault="00CE2A8A" w:rsidP="002E7F59">
            <w:pPr>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77777777" w:rsidR="00CE2A8A" w:rsidRDefault="00CE2A8A" w:rsidP="002E7F59">
            <w:pPr>
              <w:ind w:left="720" w:hanging="720"/>
              <w:jc w:val="center"/>
              <w:rPr>
                <w:color w:val="000000"/>
                <w:sz w:val="18"/>
                <w:szCs w:val="18"/>
              </w:rPr>
            </w:pPr>
            <w:r>
              <w:rPr>
                <w:color w:val="000000"/>
                <w:sz w:val="18"/>
                <w:szCs w:val="18"/>
              </w:rPr>
              <w:t xml:space="preserve">0.50 </w:t>
            </w:r>
            <w:r>
              <w:rPr>
                <w:rFonts w:ascii="Symbol" w:hAnsi="Symbol"/>
                <w:color w:val="000000"/>
                <w:sz w:val="18"/>
                <w:szCs w:val="18"/>
              </w:rPr>
              <w:t></w:t>
            </w:r>
            <w:r>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77777777" w:rsidR="00CE2A8A" w:rsidRDefault="00CE2A8A" w:rsidP="002E7F59">
            <w:pPr>
              <w:jc w:val="center"/>
              <w:rPr>
                <w:color w:val="000000"/>
                <w:sz w:val="18"/>
                <w:szCs w:val="18"/>
              </w:rPr>
            </w:pPr>
            <w:r>
              <w:rPr>
                <w:color w:val="000000"/>
                <w:sz w:val="18"/>
                <w:szCs w:val="18"/>
              </w:rPr>
              <w:t xml:space="preserve">8.0 </w:t>
            </w:r>
            <w:r>
              <w:rPr>
                <w:rFonts w:ascii="Symbol" w:hAnsi="Symbol"/>
                <w:color w:val="000000"/>
                <w:sz w:val="18"/>
                <w:szCs w:val="18"/>
              </w:rPr>
              <w:t></w:t>
            </w:r>
            <w:r>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77777777" w:rsidR="00CE2A8A" w:rsidRDefault="00CE2A8A" w:rsidP="002E7F59">
            <w:pPr>
              <w:jc w:val="center"/>
              <w:rPr>
                <w:color w:val="000000"/>
                <w:sz w:val="18"/>
                <w:szCs w:val="18"/>
              </w:rPr>
            </w:pPr>
            <w:r>
              <w:rPr>
                <w:color w:val="000000"/>
                <w:sz w:val="18"/>
                <w:szCs w:val="18"/>
              </w:rPr>
              <w:t xml:space="preserve">0.63 </w:t>
            </w:r>
            <w:r>
              <w:rPr>
                <w:rFonts w:ascii="Symbol" w:hAnsi="Symbol"/>
                <w:color w:val="000000"/>
                <w:sz w:val="18"/>
                <w:szCs w:val="18"/>
              </w:rPr>
              <w:t></w:t>
            </w:r>
            <w:r>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7777777" w:rsidR="00CE2A8A" w:rsidRDefault="00CE2A8A" w:rsidP="002E7F59">
            <w:pPr>
              <w:jc w:val="center"/>
              <w:rPr>
                <w:color w:val="000000"/>
                <w:sz w:val="18"/>
                <w:szCs w:val="18"/>
              </w:rPr>
            </w:pPr>
            <w:r>
              <w:rPr>
                <w:color w:val="000000"/>
                <w:sz w:val="18"/>
                <w:szCs w:val="18"/>
              </w:rPr>
              <w:t xml:space="preserve">6.3 </w:t>
            </w:r>
            <w:r>
              <w:rPr>
                <w:rFonts w:ascii="Symbol" w:hAnsi="Symbol"/>
                <w:color w:val="000000"/>
                <w:sz w:val="18"/>
                <w:szCs w:val="18"/>
              </w:rPr>
              <w:t></w:t>
            </w:r>
            <w:r>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77777777" w:rsidR="00CE2A8A" w:rsidRDefault="00CE2A8A" w:rsidP="002E7F59">
            <w:pPr>
              <w:jc w:val="center"/>
              <w:rPr>
                <w:color w:val="000000"/>
                <w:sz w:val="18"/>
                <w:szCs w:val="18"/>
              </w:rPr>
            </w:pPr>
            <w:r>
              <w:rPr>
                <w:color w:val="000000"/>
                <w:sz w:val="18"/>
                <w:szCs w:val="18"/>
              </w:rPr>
              <w:t xml:space="preserve">0.37 </w:t>
            </w:r>
            <w:r>
              <w:rPr>
                <w:rFonts w:ascii="Symbol" w:hAnsi="Symbol"/>
                <w:color w:val="000000"/>
                <w:sz w:val="18"/>
                <w:szCs w:val="18"/>
              </w:rPr>
              <w:t></w:t>
            </w:r>
            <w:r>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77777777" w:rsidR="00CE2A8A" w:rsidRDefault="00CE2A8A" w:rsidP="002E7F59">
            <w:pPr>
              <w:jc w:val="center"/>
              <w:rPr>
                <w:color w:val="000000"/>
                <w:sz w:val="18"/>
                <w:szCs w:val="18"/>
              </w:rPr>
            </w:pPr>
            <w:r>
              <w:rPr>
                <w:color w:val="000000"/>
                <w:sz w:val="18"/>
                <w:szCs w:val="18"/>
              </w:rPr>
              <w:t xml:space="preserve">0.77 </w:t>
            </w:r>
            <w:r>
              <w:rPr>
                <w:rFonts w:ascii="Symbol" w:hAnsi="Symbol"/>
                <w:color w:val="000000"/>
                <w:sz w:val="18"/>
                <w:szCs w:val="18"/>
              </w:rPr>
              <w:t></w:t>
            </w:r>
            <w:r>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77777777" w:rsidR="00CE2A8A" w:rsidRDefault="00CE2A8A" w:rsidP="002E7F59">
            <w:pPr>
              <w:jc w:val="center"/>
              <w:rPr>
                <w:color w:val="000000"/>
                <w:sz w:val="18"/>
                <w:szCs w:val="18"/>
              </w:rPr>
            </w:pPr>
            <w:r>
              <w:rPr>
                <w:color w:val="000000"/>
                <w:sz w:val="18"/>
                <w:szCs w:val="18"/>
              </w:rPr>
              <w:t xml:space="preserve">5.2 </w:t>
            </w:r>
            <w:r>
              <w:rPr>
                <w:rFonts w:ascii="Symbol" w:hAnsi="Symbol"/>
                <w:color w:val="000000"/>
                <w:sz w:val="18"/>
                <w:szCs w:val="18"/>
              </w:rPr>
              <w:t></w:t>
            </w:r>
            <w:r>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77777777" w:rsidR="00CE2A8A" w:rsidRDefault="00CE2A8A" w:rsidP="002E7F59">
            <w:pPr>
              <w:ind w:left="720" w:hanging="720"/>
              <w:jc w:val="center"/>
              <w:rPr>
                <w:color w:val="000000"/>
                <w:sz w:val="18"/>
                <w:szCs w:val="18"/>
              </w:rPr>
            </w:pPr>
            <w:r>
              <w:rPr>
                <w:color w:val="000000"/>
                <w:sz w:val="18"/>
                <w:szCs w:val="18"/>
              </w:rPr>
              <w:t xml:space="preserve">4.7 </w:t>
            </w:r>
            <w:r>
              <w:rPr>
                <w:rFonts w:ascii="Symbol" w:hAnsi="Symbol"/>
                <w:color w:val="000000"/>
                <w:sz w:val="18"/>
                <w:szCs w:val="18"/>
              </w:rPr>
              <w:t></w:t>
            </w:r>
            <w:r>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77777777" w:rsidR="00CE2A8A" w:rsidRDefault="00CE2A8A" w:rsidP="002E7F59">
            <w:pPr>
              <w:jc w:val="center"/>
              <w:rPr>
                <w:color w:val="000000"/>
                <w:sz w:val="18"/>
                <w:szCs w:val="18"/>
              </w:rPr>
            </w:pPr>
            <w:r>
              <w:rPr>
                <w:color w:val="000000"/>
                <w:sz w:val="18"/>
                <w:szCs w:val="18"/>
              </w:rPr>
              <w:t xml:space="preserve">0.85 </w:t>
            </w:r>
            <w:r>
              <w:rPr>
                <w:rFonts w:ascii="Symbol" w:hAnsi="Symbol"/>
                <w:color w:val="000000"/>
                <w:sz w:val="18"/>
                <w:szCs w:val="18"/>
              </w:rPr>
              <w:t></w:t>
            </w:r>
            <w:r>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77777777" w:rsidR="00CE2A8A" w:rsidRDefault="00CE2A8A" w:rsidP="002E7F59">
            <w:pPr>
              <w:jc w:val="center"/>
              <w:rPr>
                <w:color w:val="000000"/>
                <w:sz w:val="18"/>
                <w:szCs w:val="18"/>
              </w:rPr>
            </w:pPr>
            <w:r>
              <w:rPr>
                <w:color w:val="000000"/>
                <w:sz w:val="18"/>
                <w:szCs w:val="18"/>
              </w:rPr>
              <w:t xml:space="preserve">0.91 </w:t>
            </w:r>
            <w:r>
              <w:rPr>
                <w:rFonts w:ascii="Symbol" w:hAnsi="Symbol"/>
                <w:color w:val="000000"/>
                <w:sz w:val="18"/>
                <w:szCs w:val="18"/>
              </w:rPr>
              <w:t></w:t>
            </w:r>
            <w:r>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77777777" w:rsidR="00CE2A8A" w:rsidRDefault="00CE2A8A" w:rsidP="002E7F59">
            <w:pPr>
              <w:jc w:val="center"/>
              <w:rPr>
                <w:color w:val="000000"/>
                <w:sz w:val="18"/>
                <w:szCs w:val="18"/>
              </w:rPr>
            </w:pPr>
            <w:r>
              <w:rPr>
                <w:color w:val="000000"/>
                <w:sz w:val="18"/>
                <w:szCs w:val="18"/>
              </w:rPr>
              <w:t xml:space="preserve">4.3 </w:t>
            </w:r>
            <w:r>
              <w:rPr>
                <w:rFonts w:ascii="Symbol" w:hAnsi="Symbol"/>
                <w:color w:val="000000"/>
                <w:sz w:val="18"/>
                <w:szCs w:val="18"/>
              </w:rPr>
              <w:t></w:t>
            </w:r>
            <w:r>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77777777" w:rsidR="00CE2A8A" w:rsidRDefault="00CE2A8A" w:rsidP="002E7F59">
            <w:pPr>
              <w:ind w:left="720" w:hanging="720"/>
              <w:jc w:val="center"/>
              <w:rPr>
                <w:color w:val="000000"/>
                <w:sz w:val="18"/>
                <w:szCs w:val="18"/>
              </w:rPr>
            </w:pPr>
            <w:r>
              <w:rPr>
                <w:color w:val="000000"/>
                <w:sz w:val="18"/>
                <w:szCs w:val="18"/>
              </w:rPr>
              <w:t xml:space="preserve">0.30 </w:t>
            </w:r>
            <w:r>
              <w:rPr>
                <w:rFonts w:ascii="Symbol" w:hAnsi="Symbol"/>
                <w:color w:val="000000"/>
                <w:sz w:val="18"/>
                <w:szCs w:val="18"/>
              </w:rPr>
              <w:t></w:t>
            </w:r>
            <w:r>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77777777" w:rsidR="00CE2A8A" w:rsidRDefault="00CE2A8A" w:rsidP="002E7F59">
            <w:pPr>
              <w:jc w:val="center"/>
              <w:rPr>
                <w:color w:val="000000"/>
                <w:sz w:val="18"/>
                <w:szCs w:val="18"/>
              </w:rPr>
            </w:pPr>
            <w:r>
              <w:rPr>
                <w:color w:val="000000"/>
                <w:sz w:val="18"/>
                <w:szCs w:val="18"/>
              </w:rPr>
              <w:t xml:space="preserve">13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77777777" w:rsidR="00CE2A8A" w:rsidRDefault="00CE2A8A" w:rsidP="002E7F59">
            <w:pPr>
              <w:jc w:val="center"/>
              <w:rPr>
                <w:color w:val="000000"/>
                <w:sz w:val="18"/>
                <w:szCs w:val="18"/>
              </w:rPr>
            </w:pPr>
            <w:r>
              <w:rPr>
                <w:color w:val="000000"/>
                <w:sz w:val="18"/>
                <w:szCs w:val="18"/>
              </w:rPr>
              <w:t xml:space="preserve">0.43 </w:t>
            </w:r>
            <w:r>
              <w:rPr>
                <w:rFonts w:ascii="Symbol" w:hAnsi="Symbol"/>
                <w:color w:val="000000"/>
                <w:sz w:val="18"/>
                <w:szCs w:val="18"/>
              </w:rPr>
              <w:t></w:t>
            </w:r>
            <w:r>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77777777" w:rsidR="00CE2A8A" w:rsidRDefault="00CE2A8A" w:rsidP="002E7F59">
            <w:pPr>
              <w:jc w:val="center"/>
              <w:rPr>
                <w:color w:val="000000"/>
                <w:sz w:val="18"/>
                <w:szCs w:val="18"/>
              </w:rPr>
            </w:pPr>
            <w:r>
              <w:rPr>
                <w:color w:val="000000"/>
                <w:sz w:val="18"/>
                <w:szCs w:val="18"/>
              </w:rPr>
              <w:t xml:space="preserve">9.2 </w:t>
            </w:r>
            <w:r>
              <w:rPr>
                <w:rFonts w:ascii="Symbol" w:hAnsi="Symbol"/>
                <w:color w:val="000000"/>
                <w:sz w:val="18"/>
                <w:szCs w:val="18"/>
              </w:rPr>
              <w:t></w:t>
            </w:r>
            <w:r>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77777777" w:rsidR="00CE2A8A" w:rsidRDefault="00CE2A8A" w:rsidP="002E7F59">
            <w:pPr>
              <w:ind w:left="720" w:hanging="720"/>
              <w:jc w:val="center"/>
              <w:rPr>
                <w:color w:val="000000"/>
                <w:sz w:val="18"/>
                <w:szCs w:val="18"/>
              </w:rPr>
            </w:pPr>
            <w:r>
              <w:rPr>
                <w:color w:val="000000"/>
                <w:sz w:val="18"/>
                <w:szCs w:val="18"/>
              </w:rPr>
              <w:t xml:space="preserve">1.6 </w:t>
            </w:r>
            <w:r>
              <w:rPr>
                <w:rFonts w:ascii="Symbol" w:hAnsi="Symbol"/>
                <w:color w:val="000000"/>
                <w:sz w:val="18"/>
                <w:szCs w:val="18"/>
              </w:rPr>
              <w:t></w:t>
            </w:r>
            <w:r>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77777777" w:rsidR="00CE2A8A" w:rsidRDefault="00CE2A8A" w:rsidP="002E7F59">
            <w:pPr>
              <w:jc w:val="center"/>
              <w:rPr>
                <w:color w:val="000000"/>
                <w:sz w:val="18"/>
                <w:szCs w:val="18"/>
              </w:rPr>
            </w:pPr>
            <w:r>
              <w:rPr>
                <w:color w:val="000000"/>
                <w:sz w:val="18"/>
                <w:szCs w:val="18"/>
              </w:rPr>
              <w:t xml:space="preserve">2.5 </w:t>
            </w:r>
            <w:r>
              <w:rPr>
                <w:rFonts w:ascii="Symbol" w:hAnsi="Symbol"/>
                <w:color w:val="000000"/>
                <w:sz w:val="18"/>
                <w:szCs w:val="18"/>
              </w:rPr>
              <w:t></w:t>
            </w:r>
            <w:r>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77777777" w:rsidR="00CE2A8A" w:rsidRDefault="00CE2A8A" w:rsidP="002E7F59">
            <w:pPr>
              <w:jc w:val="center"/>
              <w:rPr>
                <w:color w:val="000000"/>
                <w:sz w:val="18"/>
                <w:szCs w:val="18"/>
              </w:rPr>
            </w:pPr>
            <w:r>
              <w:rPr>
                <w:color w:val="000000"/>
                <w:sz w:val="18"/>
                <w:szCs w:val="18"/>
              </w:rPr>
              <w:t xml:space="preserve">0.92 </w:t>
            </w:r>
            <w:r>
              <w:rPr>
                <w:rFonts w:ascii="Symbol" w:hAnsi="Symbol"/>
                <w:color w:val="000000"/>
                <w:sz w:val="18"/>
                <w:szCs w:val="18"/>
              </w:rPr>
              <w:t></w:t>
            </w:r>
            <w:r>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77777777" w:rsidR="00CE2A8A" w:rsidRDefault="00CE2A8A" w:rsidP="002E7F59">
            <w:pPr>
              <w:jc w:val="center"/>
              <w:rPr>
                <w:color w:val="000000"/>
                <w:sz w:val="18"/>
                <w:szCs w:val="18"/>
              </w:rPr>
            </w:pPr>
            <w:r>
              <w:rPr>
                <w:color w:val="000000"/>
                <w:sz w:val="18"/>
                <w:szCs w:val="18"/>
              </w:rPr>
              <w:t xml:space="preserve">4.3 </w:t>
            </w:r>
            <w:r>
              <w:rPr>
                <w:rFonts w:ascii="Symbol" w:hAnsi="Symbol"/>
                <w:color w:val="000000"/>
                <w:sz w:val="18"/>
                <w:szCs w:val="18"/>
              </w:rPr>
              <w:t></w:t>
            </w:r>
            <w:r>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7777777" w:rsidR="00CE2A8A" w:rsidRDefault="00CE2A8A" w:rsidP="002E7F59">
            <w:pPr>
              <w:ind w:left="720" w:hanging="720"/>
              <w:jc w:val="center"/>
              <w:rPr>
                <w:color w:val="000000"/>
                <w:sz w:val="18"/>
                <w:szCs w:val="18"/>
              </w:rPr>
            </w:pPr>
            <w:r>
              <w:rPr>
                <w:color w:val="000000"/>
                <w:sz w:val="18"/>
                <w:szCs w:val="18"/>
              </w:rPr>
              <w:t xml:space="preserve">0.28 </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r>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77777777" w:rsidR="00CE2A8A" w:rsidRDefault="00CE2A8A" w:rsidP="002E7F59">
            <w:pPr>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77777777" w:rsidR="00CE2A8A" w:rsidRDefault="00CE2A8A" w:rsidP="002E7F59">
            <w:pPr>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77777777" w:rsidR="00CE2A8A" w:rsidRDefault="00CE2A8A" w:rsidP="002E7F59">
            <w:pPr>
              <w:ind w:left="720" w:hanging="720"/>
              <w:jc w:val="center"/>
              <w:rPr>
                <w:color w:val="000000"/>
                <w:sz w:val="18"/>
                <w:szCs w:val="18"/>
              </w:rPr>
            </w:pPr>
            <w:r>
              <w:rPr>
                <w:color w:val="000000"/>
                <w:sz w:val="18"/>
                <w:szCs w:val="18"/>
              </w:rPr>
              <w:t xml:space="preserve">0.35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77777777" w:rsidR="00CE2A8A" w:rsidRDefault="00CE2A8A" w:rsidP="002E7F59">
            <w:pPr>
              <w:jc w:val="center"/>
              <w:rPr>
                <w:color w:val="000000"/>
                <w:sz w:val="18"/>
                <w:szCs w:val="18"/>
              </w:rPr>
            </w:pPr>
            <w:r>
              <w:rPr>
                <w:color w:val="000000"/>
                <w:sz w:val="18"/>
                <w:szCs w:val="18"/>
              </w:rPr>
              <w:t xml:space="preserve">0.63 </w:t>
            </w:r>
            <w:r>
              <w:rPr>
                <w:rFonts w:ascii="Symbol" w:hAnsi="Symbol"/>
                <w:color w:val="000000"/>
                <w:sz w:val="18"/>
                <w:szCs w:val="18"/>
              </w:rPr>
              <w:t></w:t>
            </w:r>
            <w:r>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777777" w:rsidR="00CE2A8A" w:rsidRDefault="00CE2A8A" w:rsidP="002E7F59">
            <w:pPr>
              <w:jc w:val="center"/>
              <w:rPr>
                <w:color w:val="000000"/>
                <w:sz w:val="18"/>
                <w:szCs w:val="18"/>
              </w:rPr>
            </w:pPr>
            <w:r>
              <w:rPr>
                <w:color w:val="000000"/>
                <w:sz w:val="18"/>
                <w:szCs w:val="18"/>
              </w:rPr>
              <w:t xml:space="preserve">6.3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7777777" w:rsidR="00CE2A8A" w:rsidRDefault="00CE2A8A" w:rsidP="002E7F59">
            <w:pPr>
              <w:ind w:left="720" w:hanging="720"/>
              <w:jc w:val="center"/>
              <w:rPr>
                <w:color w:val="000000"/>
                <w:sz w:val="18"/>
                <w:szCs w:val="18"/>
              </w:rPr>
            </w:pPr>
            <w:r>
              <w:rPr>
                <w:color w:val="000000"/>
                <w:sz w:val="18"/>
                <w:szCs w:val="18"/>
              </w:rPr>
              <w:t xml:space="preserve">0.42 </w:t>
            </w:r>
            <w:r>
              <w:rPr>
                <w:rFonts w:ascii="Symbol" w:hAnsi="Symbol"/>
                <w:color w:val="000000"/>
                <w:sz w:val="18"/>
                <w:szCs w:val="18"/>
              </w:rPr>
              <w:t></w:t>
            </w:r>
            <w:r>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77777777" w:rsidR="00CE2A8A" w:rsidRDefault="00CE2A8A" w:rsidP="002E7F59">
            <w:pPr>
              <w:jc w:val="center"/>
              <w:rPr>
                <w:color w:val="000000"/>
                <w:sz w:val="18"/>
                <w:szCs w:val="18"/>
              </w:rPr>
            </w:pPr>
            <w:r>
              <w:rPr>
                <w:color w:val="000000"/>
                <w:sz w:val="18"/>
                <w:szCs w:val="18"/>
              </w:rPr>
              <w:t xml:space="preserve">9.4 </w:t>
            </w:r>
            <w:r>
              <w:rPr>
                <w:rFonts w:ascii="Symbol" w:hAnsi="Symbol"/>
                <w:color w:val="000000"/>
                <w:sz w:val="18"/>
                <w:szCs w:val="18"/>
              </w:rPr>
              <w:t></w:t>
            </w:r>
            <w:r>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77777777" w:rsidR="00CE2A8A" w:rsidRDefault="00CE2A8A" w:rsidP="002E7F59">
            <w:pPr>
              <w:jc w:val="center"/>
              <w:rPr>
                <w:color w:val="000000"/>
                <w:sz w:val="18"/>
                <w:szCs w:val="18"/>
              </w:rPr>
            </w:pPr>
            <w:r>
              <w:rPr>
                <w:color w:val="000000"/>
                <w:sz w:val="18"/>
                <w:szCs w:val="18"/>
              </w:rPr>
              <w:t xml:space="preserve">0.25 </w:t>
            </w:r>
            <w:r>
              <w:rPr>
                <w:rFonts w:ascii="Symbol" w:hAnsi="Symbol"/>
                <w:color w:val="000000"/>
                <w:sz w:val="18"/>
                <w:szCs w:val="18"/>
              </w:rPr>
              <w:t></w:t>
            </w:r>
            <w:r>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77777777" w:rsidR="00CE2A8A" w:rsidRDefault="00CE2A8A" w:rsidP="002E7F59">
            <w:pPr>
              <w:jc w:val="center"/>
              <w:rPr>
                <w:color w:val="000000"/>
                <w:sz w:val="18"/>
                <w:szCs w:val="18"/>
              </w:rPr>
            </w:pPr>
            <w:r>
              <w:rPr>
                <w:color w:val="000000"/>
                <w:sz w:val="18"/>
                <w:szCs w:val="18"/>
              </w:rPr>
              <w:t xml:space="preserve">16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77777777" w:rsidR="00CE2A8A" w:rsidRDefault="00CE2A8A" w:rsidP="002E7F59">
            <w:pPr>
              <w:ind w:left="720" w:hanging="720"/>
              <w:jc w:val="center"/>
              <w:rPr>
                <w:color w:val="000000"/>
                <w:sz w:val="18"/>
                <w:szCs w:val="18"/>
              </w:rPr>
            </w:pPr>
            <w:r>
              <w:rPr>
                <w:color w:val="000000"/>
                <w:sz w:val="18"/>
                <w:szCs w:val="18"/>
              </w:rPr>
              <w:t xml:space="preserve">0.55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77777777" w:rsidR="00CE2A8A" w:rsidRDefault="00CE2A8A" w:rsidP="002E7F59">
            <w:pPr>
              <w:jc w:val="center"/>
              <w:rPr>
                <w:color w:val="000000"/>
                <w:sz w:val="18"/>
                <w:szCs w:val="18"/>
              </w:rPr>
            </w:pPr>
            <w:r>
              <w:rPr>
                <w:color w:val="000000"/>
                <w:sz w:val="18"/>
                <w:szCs w:val="18"/>
              </w:rPr>
              <w:t xml:space="preserve">7.2 </w:t>
            </w:r>
            <w:r>
              <w:rPr>
                <w:rFonts w:ascii="Symbol" w:hAnsi="Symbol"/>
                <w:color w:val="000000"/>
                <w:sz w:val="18"/>
                <w:szCs w:val="18"/>
              </w:rPr>
              <w:t></w:t>
            </w:r>
            <w:r>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77777777" w:rsidR="00CE2A8A" w:rsidRDefault="00CE2A8A" w:rsidP="002E7F59">
            <w:pPr>
              <w:jc w:val="center"/>
              <w:rPr>
                <w:color w:val="000000"/>
                <w:sz w:val="18"/>
                <w:szCs w:val="18"/>
              </w:rPr>
            </w:pPr>
            <w:r>
              <w:rPr>
                <w:color w:val="000000"/>
                <w:sz w:val="18"/>
                <w:szCs w:val="18"/>
              </w:rPr>
              <w:t xml:space="preserve">0.69 </w:t>
            </w:r>
            <w:r>
              <w:rPr>
                <w:rFonts w:ascii="Symbol" w:hAnsi="Symbol"/>
                <w:color w:val="000000"/>
                <w:sz w:val="18"/>
                <w:szCs w:val="18"/>
              </w:rPr>
              <w:t></w:t>
            </w:r>
            <w:r>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77777777" w:rsidR="00CE2A8A" w:rsidRDefault="00CE2A8A" w:rsidP="002E7F59">
            <w:pPr>
              <w:jc w:val="center"/>
              <w:rPr>
                <w:color w:val="000000"/>
                <w:sz w:val="18"/>
                <w:szCs w:val="18"/>
              </w:rPr>
            </w:pPr>
            <w:r>
              <w:rPr>
                <w:color w:val="000000"/>
                <w:sz w:val="18"/>
                <w:szCs w:val="18"/>
              </w:rPr>
              <w:t xml:space="preserve">5.8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77777777" w:rsidR="00CE2A8A" w:rsidRDefault="00CE2A8A" w:rsidP="002E7F59">
            <w:pPr>
              <w:ind w:left="720" w:hanging="720"/>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7777777" w:rsidR="00CE2A8A" w:rsidRDefault="00CE2A8A" w:rsidP="002E7F59">
            <w:pPr>
              <w:jc w:val="center"/>
              <w:rPr>
                <w:color w:val="000000"/>
                <w:sz w:val="18"/>
                <w:szCs w:val="18"/>
              </w:rPr>
            </w:pPr>
            <w:r>
              <w:rPr>
                <w:color w:val="000000"/>
                <w:sz w:val="18"/>
                <w:szCs w:val="18"/>
              </w:rPr>
              <w:t xml:space="preserve">3.8 </w:t>
            </w:r>
            <w:r>
              <w:rPr>
                <w:rFonts w:ascii="Symbol" w:hAnsi="Symbol"/>
                <w:color w:val="000000"/>
                <w:sz w:val="18"/>
                <w:szCs w:val="18"/>
              </w:rPr>
              <w:t></w:t>
            </w:r>
            <w:r>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77777777" w:rsidR="00CE2A8A" w:rsidRDefault="00CE2A8A" w:rsidP="002E7F59">
            <w:pPr>
              <w:jc w:val="center"/>
              <w:rPr>
                <w:color w:val="000000"/>
                <w:sz w:val="18"/>
                <w:szCs w:val="18"/>
              </w:rPr>
            </w:pPr>
            <w:r>
              <w:rPr>
                <w:color w:val="000000"/>
                <w:sz w:val="18"/>
                <w:szCs w:val="18"/>
              </w:rPr>
              <w:t xml:space="preserve">0.72 </w:t>
            </w:r>
            <w:r>
              <w:rPr>
                <w:rFonts w:ascii="Symbol" w:hAnsi="Symbol"/>
                <w:color w:val="000000"/>
                <w:sz w:val="18"/>
                <w:szCs w:val="18"/>
              </w:rPr>
              <w:t></w:t>
            </w:r>
            <w:r>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7777777" w:rsidR="00CE2A8A" w:rsidRDefault="00CE2A8A" w:rsidP="002E7F59">
            <w:pPr>
              <w:jc w:val="center"/>
              <w:rPr>
                <w:color w:val="000000"/>
                <w:sz w:val="18"/>
                <w:szCs w:val="18"/>
              </w:rPr>
            </w:pPr>
            <w:r>
              <w:rPr>
                <w:color w:val="000000"/>
                <w:sz w:val="18"/>
                <w:szCs w:val="18"/>
              </w:rPr>
              <w:t xml:space="preserve">5.5 </w:t>
            </w:r>
            <w:r>
              <w:rPr>
                <w:rFonts w:ascii="Symbol" w:hAnsi="Symbol"/>
                <w:color w:val="000000"/>
                <w:sz w:val="18"/>
                <w:szCs w:val="18"/>
              </w:rPr>
              <w:t></w:t>
            </w:r>
            <w:r>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77777777" w:rsidR="00CE2A8A" w:rsidRDefault="00CE2A8A" w:rsidP="002E7F59">
            <w:pPr>
              <w:ind w:left="720" w:hanging="720"/>
              <w:jc w:val="center"/>
              <w:rPr>
                <w:color w:val="000000"/>
                <w:sz w:val="18"/>
                <w:szCs w:val="18"/>
              </w:rPr>
            </w:pPr>
            <w:r>
              <w:rPr>
                <w:color w:val="000000"/>
                <w:sz w:val="18"/>
                <w:szCs w:val="18"/>
              </w:rPr>
              <w:t xml:space="preserve">0.57 </w:t>
            </w:r>
            <w:r>
              <w:rPr>
                <w:rFonts w:ascii="Symbol" w:hAnsi="Symbol"/>
                <w:color w:val="000000"/>
                <w:sz w:val="18"/>
                <w:szCs w:val="18"/>
              </w:rPr>
              <w:t></w:t>
            </w:r>
            <w:r>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77777777" w:rsidR="00CE2A8A" w:rsidRDefault="00CE2A8A" w:rsidP="002E7F59">
            <w:pPr>
              <w:jc w:val="center"/>
              <w:rPr>
                <w:color w:val="000000"/>
                <w:sz w:val="18"/>
                <w:szCs w:val="18"/>
              </w:rPr>
            </w:pPr>
            <w:r>
              <w:rPr>
                <w:color w:val="000000"/>
                <w:sz w:val="18"/>
                <w:szCs w:val="18"/>
              </w:rPr>
              <w:t xml:space="preserve">6.9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77777777" w:rsidR="00CE2A8A" w:rsidRDefault="00CE2A8A" w:rsidP="002E7F59">
            <w:pPr>
              <w:jc w:val="center"/>
              <w:rPr>
                <w:color w:val="000000"/>
                <w:sz w:val="18"/>
                <w:szCs w:val="18"/>
              </w:rPr>
            </w:pPr>
            <w:r>
              <w:rPr>
                <w:color w:val="000000"/>
                <w:sz w:val="18"/>
                <w:szCs w:val="18"/>
              </w:rPr>
              <w:t xml:space="preserve">1.0 </w:t>
            </w:r>
            <w:r>
              <w:rPr>
                <w:rFonts w:ascii="Symbol" w:hAnsi="Symbol"/>
                <w:color w:val="000000"/>
                <w:sz w:val="18"/>
                <w:szCs w:val="18"/>
              </w:rPr>
              <w:t></w:t>
            </w:r>
            <w:r>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77777777" w:rsidR="00CE2A8A" w:rsidRDefault="00CE2A8A" w:rsidP="002E7F59">
            <w:pPr>
              <w:jc w:val="center"/>
              <w:rPr>
                <w:color w:val="000000"/>
                <w:sz w:val="18"/>
                <w:szCs w:val="18"/>
              </w:rPr>
            </w:pPr>
            <w:r>
              <w:rPr>
                <w:color w:val="000000"/>
                <w:sz w:val="18"/>
                <w:szCs w:val="18"/>
              </w:rPr>
              <w:t xml:space="preserve">3.9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77777777" w:rsidR="00CE2A8A" w:rsidRDefault="00CE2A8A" w:rsidP="002E7F59">
            <w:pPr>
              <w:ind w:left="720" w:hanging="720"/>
              <w:jc w:val="center"/>
              <w:rPr>
                <w:color w:val="000000"/>
                <w:sz w:val="18"/>
                <w:szCs w:val="18"/>
              </w:rPr>
            </w:pPr>
            <w:r>
              <w:rPr>
                <w:color w:val="000000"/>
                <w:sz w:val="18"/>
                <w:szCs w:val="18"/>
              </w:rPr>
              <w:t xml:space="preserve">0.59 </w:t>
            </w:r>
            <w:r>
              <w:rPr>
                <w:rFonts w:ascii="Symbol" w:hAnsi="Symbol"/>
                <w:color w:val="000000"/>
                <w:sz w:val="18"/>
                <w:szCs w:val="18"/>
              </w:rPr>
              <w:t></w:t>
            </w:r>
            <w:r>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77777777" w:rsidR="00CE2A8A" w:rsidRDefault="00CE2A8A" w:rsidP="002E7F59">
            <w:pPr>
              <w:jc w:val="center"/>
              <w:rPr>
                <w:color w:val="000000"/>
                <w:sz w:val="18"/>
                <w:szCs w:val="18"/>
              </w:rPr>
            </w:pPr>
            <w:r>
              <w:rPr>
                <w:color w:val="000000"/>
                <w:sz w:val="18"/>
                <w:szCs w:val="18"/>
              </w:rPr>
              <w:t xml:space="preserve">6.7 </w:t>
            </w:r>
            <w:r>
              <w:rPr>
                <w:rFonts w:ascii="Symbol" w:hAnsi="Symbol"/>
                <w:color w:val="000000"/>
                <w:sz w:val="18"/>
                <w:szCs w:val="18"/>
              </w:rPr>
              <w:t></w:t>
            </w:r>
            <w:r>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77777777" w:rsidR="00CE2A8A" w:rsidRDefault="00CE2A8A" w:rsidP="002E7F59">
            <w:pPr>
              <w:jc w:val="center"/>
              <w:rPr>
                <w:color w:val="000000"/>
                <w:sz w:val="18"/>
                <w:szCs w:val="18"/>
              </w:rPr>
            </w:pPr>
            <w:r>
              <w:rPr>
                <w:color w:val="000000"/>
                <w:sz w:val="18"/>
                <w:szCs w:val="18"/>
              </w:rPr>
              <w:t xml:space="preserve">0.41 </w:t>
            </w:r>
            <w:r>
              <w:rPr>
                <w:rFonts w:ascii="Symbol" w:hAnsi="Symbol"/>
                <w:color w:val="000000"/>
                <w:sz w:val="18"/>
                <w:szCs w:val="18"/>
              </w:rPr>
              <w:t></w:t>
            </w:r>
            <w:r>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77777777" w:rsidR="00CE2A8A" w:rsidRDefault="00CE2A8A" w:rsidP="002E7F59">
            <w:pPr>
              <w:jc w:val="center"/>
              <w:rPr>
                <w:color w:val="000000"/>
                <w:sz w:val="18"/>
                <w:szCs w:val="18"/>
              </w:rPr>
            </w:pPr>
            <w:r>
              <w:rPr>
                <w:color w:val="000000"/>
                <w:sz w:val="18"/>
                <w:szCs w:val="18"/>
              </w:rPr>
              <w:t xml:space="preserve">9.6 </w:t>
            </w:r>
            <w:r>
              <w:rPr>
                <w:rFonts w:ascii="Symbol" w:hAnsi="Symbol"/>
                <w:color w:val="000000"/>
                <w:sz w:val="18"/>
                <w:szCs w:val="18"/>
              </w:rPr>
              <w:t></w:t>
            </w:r>
            <w:r>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77777777" w:rsidR="00CE2A8A" w:rsidRDefault="00CE2A8A" w:rsidP="002E7F59">
            <w:pPr>
              <w:ind w:left="720" w:hanging="720"/>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77777777" w:rsidR="00CE2A8A" w:rsidRDefault="00CE2A8A" w:rsidP="002E7F59">
            <w:pPr>
              <w:jc w:val="center"/>
              <w:rPr>
                <w:color w:val="000000"/>
                <w:sz w:val="18"/>
                <w:szCs w:val="18"/>
              </w:rPr>
            </w:pPr>
            <w:r>
              <w:rPr>
                <w:color w:val="000000"/>
                <w:sz w:val="18"/>
                <w:szCs w:val="18"/>
              </w:rPr>
              <w:t xml:space="preserve">0.48 </w:t>
            </w:r>
            <w:r>
              <w:rPr>
                <w:rFonts w:ascii="Symbol" w:hAnsi="Symbol"/>
                <w:color w:val="000000"/>
                <w:sz w:val="18"/>
                <w:szCs w:val="18"/>
              </w:rPr>
              <w:t></w:t>
            </w:r>
            <w:r>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7777777" w:rsidR="00CE2A8A" w:rsidRDefault="00CE2A8A" w:rsidP="002E7F59">
            <w:pPr>
              <w:jc w:val="center"/>
              <w:rPr>
                <w:color w:val="000000"/>
                <w:sz w:val="18"/>
                <w:szCs w:val="18"/>
              </w:rPr>
            </w:pPr>
            <w:r>
              <w:rPr>
                <w:color w:val="000000"/>
                <w:sz w:val="18"/>
                <w:szCs w:val="18"/>
              </w:rPr>
              <w:t xml:space="preserve">8.2 </w:t>
            </w:r>
            <w:r>
              <w:rPr>
                <w:rFonts w:ascii="Symbol" w:hAnsi="Symbol"/>
                <w:color w:val="000000"/>
                <w:sz w:val="18"/>
                <w:szCs w:val="18"/>
              </w:rPr>
              <w:t></w:t>
            </w:r>
            <w:r>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77777777" w:rsidR="00CE2A8A" w:rsidRDefault="00CE2A8A" w:rsidP="002E7F59">
            <w:pPr>
              <w:ind w:left="720" w:hanging="720"/>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77777777" w:rsidR="00CE2A8A" w:rsidRDefault="00CE2A8A" w:rsidP="002E7F59">
            <w:pPr>
              <w:jc w:val="center"/>
              <w:rPr>
                <w:color w:val="000000"/>
                <w:sz w:val="18"/>
                <w:szCs w:val="18"/>
              </w:rPr>
            </w:pPr>
            <w:r>
              <w:rPr>
                <w:color w:val="000000"/>
                <w:sz w:val="18"/>
                <w:szCs w:val="18"/>
              </w:rPr>
              <w:t xml:space="preserve">2.3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77777777" w:rsidR="00CE2A8A" w:rsidRDefault="00CE2A8A" w:rsidP="002E7F59">
            <w:pPr>
              <w:jc w:val="center"/>
              <w:rPr>
                <w:color w:val="000000"/>
                <w:sz w:val="18"/>
                <w:szCs w:val="18"/>
              </w:rPr>
            </w:pPr>
            <w:r>
              <w:rPr>
                <w:color w:val="000000"/>
                <w:sz w:val="18"/>
                <w:szCs w:val="18"/>
              </w:rPr>
              <w:t xml:space="preserve">0.97 </w:t>
            </w:r>
            <w:r>
              <w:rPr>
                <w:rFonts w:ascii="Symbol" w:hAnsi="Symbol"/>
                <w:color w:val="000000"/>
                <w:sz w:val="18"/>
                <w:szCs w:val="18"/>
              </w:rPr>
              <w:t></w:t>
            </w:r>
            <w:r>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77777777" w:rsidR="00CE2A8A" w:rsidRDefault="00CE2A8A" w:rsidP="002E7F59">
            <w:pPr>
              <w:jc w:val="center"/>
              <w:rPr>
                <w:color w:val="000000"/>
                <w:sz w:val="18"/>
                <w:szCs w:val="18"/>
              </w:rPr>
            </w:pPr>
            <w:r>
              <w:rPr>
                <w:color w:val="000000"/>
                <w:sz w:val="18"/>
                <w:szCs w:val="18"/>
              </w:rPr>
              <w:t xml:space="preserve">4.1 </w:t>
            </w:r>
            <w:r>
              <w:rPr>
                <w:rFonts w:ascii="Symbol" w:hAnsi="Symbol"/>
                <w:color w:val="000000"/>
                <w:sz w:val="18"/>
                <w:szCs w:val="18"/>
              </w:rPr>
              <w:t></w:t>
            </w:r>
            <w:r>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77777777" w:rsidR="00CE2A8A" w:rsidRDefault="00CE2A8A" w:rsidP="002E7F59">
            <w:pPr>
              <w:ind w:left="720" w:hanging="720"/>
              <w:jc w:val="center"/>
              <w:rPr>
                <w:color w:val="000000"/>
                <w:sz w:val="18"/>
                <w:szCs w:val="18"/>
              </w:rPr>
            </w:pPr>
            <w:r>
              <w:rPr>
                <w:color w:val="000000"/>
                <w:sz w:val="18"/>
                <w:szCs w:val="18"/>
              </w:rPr>
              <w:t xml:space="preserve">0.29 </w:t>
            </w:r>
            <w:r>
              <w:rPr>
                <w:rFonts w:ascii="Symbol" w:hAnsi="Symbol"/>
                <w:color w:val="000000"/>
                <w:sz w:val="18"/>
                <w:szCs w:val="18"/>
              </w:rPr>
              <w:t></w:t>
            </w:r>
            <w:r>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77777777" w:rsidR="00CE2A8A" w:rsidRDefault="00CE2A8A" w:rsidP="002E7F59">
            <w:pPr>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77777777" w:rsidR="00CE2A8A" w:rsidRDefault="00CE2A8A" w:rsidP="002E7F59">
            <w:pPr>
              <w:jc w:val="center"/>
              <w:rPr>
                <w:color w:val="000000"/>
                <w:sz w:val="18"/>
                <w:szCs w:val="18"/>
              </w:rPr>
            </w:pPr>
            <w:r>
              <w:rPr>
                <w:color w:val="000000"/>
                <w:sz w:val="18"/>
                <w:szCs w:val="18"/>
              </w:rPr>
              <w:t xml:space="preserve">0.35 </w:t>
            </w:r>
            <w:r>
              <w:rPr>
                <w:rFonts w:ascii="Symbol" w:hAnsi="Symbol"/>
                <w:color w:val="000000"/>
                <w:sz w:val="18"/>
                <w:szCs w:val="18"/>
              </w:rPr>
              <w:t></w:t>
            </w:r>
            <w:r>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77777777" w:rsidR="00CE2A8A" w:rsidRDefault="00CE2A8A" w:rsidP="002E7F59">
            <w:pPr>
              <w:ind w:left="720" w:hanging="720"/>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77777777" w:rsidR="00CE2A8A" w:rsidRDefault="00CE2A8A" w:rsidP="002E7F59">
            <w:pPr>
              <w:jc w:val="center"/>
              <w:rPr>
                <w:color w:val="000000"/>
                <w:sz w:val="18"/>
                <w:szCs w:val="18"/>
              </w:rPr>
            </w:pPr>
            <w:r>
              <w:rPr>
                <w:color w:val="000000"/>
                <w:sz w:val="18"/>
                <w:szCs w:val="18"/>
              </w:rPr>
              <w:t xml:space="preserve">0.65 </w:t>
            </w:r>
            <w:r>
              <w:rPr>
                <w:rFonts w:ascii="Symbol" w:hAnsi="Symbol"/>
                <w:color w:val="000000"/>
                <w:sz w:val="18"/>
                <w:szCs w:val="18"/>
              </w:rPr>
              <w:t></w:t>
            </w:r>
            <w:r>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7777777" w:rsidR="00CE2A8A" w:rsidRDefault="00CE2A8A" w:rsidP="002E7F59">
            <w:pPr>
              <w:jc w:val="center"/>
              <w:rPr>
                <w:color w:val="000000"/>
                <w:sz w:val="18"/>
                <w:szCs w:val="18"/>
              </w:rPr>
            </w:pPr>
            <w:r>
              <w:rPr>
                <w:color w:val="000000"/>
                <w:sz w:val="18"/>
                <w:szCs w:val="18"/>
              </w:rPr>
              <w:t xml:space="preserve">6.1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77777777" w:rsidR="00CE2A8A" w:rsidRDefault="00CE2A8A" w:rsidP="002E7F59">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77777777" w:rsidR="00CE2A8A" w:rsidRDefault="00CE2A8A" w:rsidP="002E7F59">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77777777" w:rsidR="00CE2A8A" w:rsidRDefault="00CE2A8A" w:rsidP="002E7F59">
            <w:pPr>
              <w:jc w:val="center"/>
              <w:rPr>
                <w:color w:val="000000"/>
                <w:sz w:val="18"/>
                <w:szCs w:val="18"/>
              </w:rPr>
            </w:pPr>
            <w:r>
              <w:rPr>
                <w:color w:val="000000"/>
                <w:sz w:val="18"/>
                <w:szCs w:val="18"/>
              </w:rPr>
              <w:t xml:space="preserve">0.26 </w:t>
            </w:r>
            <w:r>
              <w:rPr>
                <w:rFonts w:ascii="Symbol" w:hAnsi="Symbol"/>
                <w:color w:val="000000"/>
                <w:sz w:val="18"/>
                <w:szCs w:val="18"/>
              </w:rPr>
              <w:t></w:t>
            </w:r>
            <w:r>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77777777" w:rsidR="00CE2A8A" w:rsidRDefault="00CE2A8A" w:rsidP="002E7F59">
            <w:pPr>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77777777" w:rsidR="00CE2A8A" w:rsidRDefault="00CE2A8A" w:rsidP="002E7F59">
            <w:pPr>
              <w:ind w:left="720" w:hanging="720"/>
              <w:jc w:val="center"/>
              <w:rPr>
                <w:color w:val="000000"/>
                <w:sz w:val="18"/>
                <w:szCs w:val="18"/>
              </w:rPr>
            </w:pPr>
            <w:r>
              <w:rPr>
                <w:color w:val="000000"/>
                <w:sz w:val="18"/>
                <w:szCs w:val="18"/>
              </w:rPr>
              <w:t xml:space="preserve">0.59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77777777" w:rsidR="00CE2A8A" w:rsidRDefault="00CE2A8A" w:rsidP="002E7F59">
            <w:pPr>
              <w:jc w:val="center"/>
              <w:rPr>
                <w:color w:val="000000"/>
                <w:sz w:val="18"/>
                <w:szCs w:val="18"/>
              </w:rPr>
            </w:pPr>
            <w:r>
              <w:rPr>
                <w:color w:val="000000"/>
                <w:sz w:val="18"/>
                <w:szCs w:val="18"/>
              </w:rPr>
              <w:t xml:space="preserve">6.7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77777777" w:rsidR="00CE2A8A" w:rsidRDefault="00CE2A8A" w:rsidP="002E7F59">
            <w:pPr>
              <w:jc w:val="center"/>
              <w:rPr>
                <w:color w:val="000000"/>
                <w:sz w:val="18"/>
                <w:szCs w:val="18"/>
              </w:rPr>
            </w:pPr>
            <w:r>
              <w:rPr>
                <w:color w:val="000000"/>
                <w:sz w:val="18"/>
                <w:szCs w:val="18"/>
              </w:rPr>
              <w:t xml:space="preserve">0.74 </w:t>
            </w:r>
            <w:r>
              <w:rPr>
                <w:rFonts w:ascii="Symbol" w:hAnsi="Symbol"/>
                <w:color w:val="000000"/>
                <w:sz w:val="18"/>
                <w:szCs w:val="18"/>
              </w:rPr>
              <w:t></w:t>
            </w:r>
            <w:r>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77777777" w:rsidR="00CE2A8A" w:rsidRDefault="00CE2A8A" w:rsidP="002E7F59">
            <w:pPr>
              <w:jc w:val="center"/>
              <w:rPr>
                <w:color w:val="000000"/>
                <w:sz w:val="18"/>
                <w:szCs w:val="18"/>
              </w:rPr>
            </w:pPr>
            <w:r>
              <w:rPr>
                <w:color w:val="000000"/>
                <w:sz w:val="18"/>
                <w:szCs w:val="18"/>
              </w:rPr>
              <w:t xml:space="preserve">5.3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77777777" w:rsidR="00CE2A8A" w:rsidRDefault="00CE2A8A" w:rsidP="002E7F59">
            <w:pPr>
              <w:ind w:left="720" w:hanging="720"/>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77777777" w:rsidR="00CE2A8A" w:rsidRDefault="00CE2A8A" w:rsidP="002E7F59">
            <w:pPr>
              <w:jc w:val="center"/>
              <w:rPr>
                <w:color w:val="000000"/>
                <w:sz w:val="18"/>
                <w:szCs w:val="18"/>
              </w:rPr>
            </w:pPr>
            <w:r>
              <w:rPr>
                <w:color w:val="000000"/>
                <w:sz w:val="18"/>
                <w:szCs w:val="18"/>
              </w:rPr>
              <w:t xml:space="preserve">2.8 </w:t>
            </w:r>
            <w:r>
              <w:rPr>
                <w:rFonts w:ascii="Symbol" w:hAnsi="Symbol"/>
                <w:color w:val="000000"/>
                <w:sz w:val="18"/>
                <w:szCs w:val="18"/>
              </w:rPr>
              <w:t></w:t>
            </w:r>
            <w:r>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7777777" w:rsidR="00CE2A8A" w:rsidRDefault="00CE2A8A" w:rsidP="002E7F59">
            <w:pPr>
              <w:jc w:val="center"/>
              <w:rPr>
                <w:color w:val="000000"/>
                <w:sz w:val="18"/>
                <w:szCs w:val="18"/>
              </w:rPr>
            </w:pPr>
            <w:r>
              <w:rPr>
                <w:color w:val="000000"/>
                <w:sz w:val="18"/>
                <w:szCs w:val="18"/>
              </w:rPr>
              <w:t xml:space="preserve">0.90 </w:t>
            </w:r>
            <w:r>
              <w:rPr>
                <w:rFonts w:ascii="Symbol" w:hAnsi="Symbol"/>
                <w:color w:val="000000"/>
                <w:sz w:val="18"/>
                <w:szCs w:val="18"/>
              </w:rPr>
              <w:t></w:t>
            </w:r>
            <w:r>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77777777" w:rsidR="00CE2A8A" w:rsidRDefault="00CE2A8A" w:rsidP="002E7F59">
            <w:pPr>
              <w:jc w:val="center"/>
              <w:rPr>
                <w:color w:val="000000"/>
                <w:sz w:val="18"/>
                <w:szCs w:val="18"/>
              </w:rPr>
            </w:pPr>
            <w:r>
              <w:rPr>
                <w:color w:val="000000"/>
                <w:sz w:val="18"/>
                <w:szCs w:val="18"/>
              </w:rPr>
              <w:t xml:space="preserve">4.4 </w:t>
            </w:r>
            <w:r>
              <w:rPr>
                <w:rFonts w:ascii="Symbol" w:hAnsi="Symbol"/>
                <w:color w:val="000000"/>
                <w:sz w:val="18"/>
                <w:szCs w:val="18"/>
              </w:rPr>
              <w:t></w:t>
            </w:r>
            <w:r>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77777777" w:rsidR="00CE2A8A" w:rsidRDefault="00CE2A8A" w:rsidP="002E7F59">
            <w:pPr>
              <w:ind w:left="720" w:hanging="720"/>
              <w:jc w:val="center"/>
              <w:rPr>
                <w:color w:val="000000"/>
                <w:sz w:val="18"/>
                <w:szCs w:val="18"/>
              </w:rPr>
            </w:pPr>
            <w:r>
              <w:rPr>
                <w:color w:val="000000"/>
                <w:sz w:val="18"/>
                <w:szCs w:val="18"/>
              </w:rPr>
              <w:t xml:space="preserve">0.61 </w:t>
            </w:r>
            <w:r>
              <w:rPr>
                <w:rFonts w:ascii="Symbol" w:hAnsi="Symbol"/>
                <w:color w:val="000000"/>
                <w:sz w:val="18"/>
                <w:szCs w:val="18"/>
              </w:rPr>
              <w:t></w:t>
            </w:r>
            <w:r>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77777777" w:rsidR="00CE2A8A" w:rsidRDefault="00CE2A8A" w:rsidP="002E7F59">
            <w:pPr>
              <w:jc w:val="center"/>
              <w:rPr>
                <w:color w:val="000000"/>
                <w:sz w:val="18"/>
                <w:szCs w:val="18"/>
              </w:rPr>
            </w:pPr>
            <w:r>
              <w:rPr>
                <w:color w:val="000000"/>
                <w:sz w:val="18"/>
                <w:szCs w:val="18"/>
              </w:rPr>
              <w:t xml:space="preserve">6.5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77777777" w:rsidR="00CE2A8A" w:rsidRDefault="00CE2A8A" w:rsidP="002E7F59">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77777777" w:rsidR="00CE2A8A" w:rsidRDefault="00CE2A8A" w:rsidP="002E7F59">
            <w:pPr>
              <w:jc w:val="center"/>
              <w:rPr>
                <w:color w:val="000000"/>
                <w:sz w:val="18"/>
                <w:szCs w:val="18"/>
              </w:rPr>
            </w:pPr>
            <w:r>
              <w:rPr>
                <w:color w:val="000000"/>
                <w:sz w:val="18"/>
                <w:szCs w:val="18"/>
              </w:rPr>
              <w:t xml:space="preserve">3.6 </w:t>
            </w:r>
            <w:r>
              <w:rPr>
                <w:rFonts w:ascii="Symbol" w:hAnsi="Symbol"/>
                <w:color w:val="000000"/>
                <w:sz w:val="18"/>
                <w:szCs w:val="18"/>
              </w:rPr>
              <w:t></w:t>
            </w:r>
            <w:r>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77777777" w:rsidR="00CE2A8A" w:rsidRDefault="00CE2A8A" w:rsidP="002E7F59">
            <w:pPr>
              <w:ind w:left="720" w:hanging="720"/>
              <w:jc w:val="center"/>
              <w:rPr>
                <w:color w:val="000000"/>
                <w:sz w:val="18"/>
                <w:szCs w:val="18"/>
              </w:rPr>
            </w:pPr>
            <w:r>
              <w:rPr>
                <w:color w:val="000000"/>
                <w:sz w:val="18"/>
                <w:szCs w:val="18"/>
              </w:rPr>
              <w:t xml:space="preserve">0.51 </w:t>
            </w:r>
            <w:r>
              <w:rPr>
                <w:rFonts w:ascii="Symbol" w:hAnsi="Symbol"/>
                <w:color w:val="000000"/>
                <w:sz w:val="18"/>
                <w:szCs w:val="18"/>
              </w:rPr>
              <w:t></w:t>
            </w:r>
            <w:r>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77777777" w:rsidR="00CE2A8A" w:rsidRDefault="00CE2A8A" w:rsidP="002E7F59">
            <w:pPr>
              <w:jc w:val="center"/>
              <w:rPr>
                <w:color w:val="000000"/>
                <w:sz w:val="18"/>
                <w:szCs w:val="18"/>
              </w:rPr>
            </w:pPr>
            <w:r>
              <w:rPr>
                <w:color w:val="000000"/>
                <w:sz w:val="18"/>
                <w:szCs w:val="18"/>
              </w:rPr>
              <w:t xml:space="preserve">7.7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77777777" w:rsidR="00CE2A8A" w:rsidRDefault="00CE2A8A" w:rsidP="002E7F59">
            <w:pPr>
              <w:jc w:val="center"/>
              <w:rPr>
                <w:color w:val="000000"/>
                <w:sz w:val="18"/>
                <w:szCs w:val="18"/>
              </w:rPr>
            </w:pPr>
            <w:r>
              <w:rPr>
                <w:color w:val="000000"/>
                <w:sz w:val="18"/>
                <w:szCs w:val="18"/>
              </w:rPr>
              <w:t xml:space="preserve">0.38 </w:t>
            </w:r>
            <w:r>
              <w:rPr>
                <w:rFonts w:ascii="Symbol" w:hAnsi="Symbol"/>
                <w:color w:val="000000"/>
                <w:sz w:val="18"/>
                <w:szCs w:val="18"/>
              </w:rPr>
              <w:t></w:t>
            </w:r>
            <w:r>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77777777" w:rsidR="00CE2A8A" w:rsidRDefault="00CE2A8A" w:rsidP="002E7F59">
            <w:pPr>
              <w:jc w:val="center"/>
              <w:rPr>
                <w:color w:val="000000"/>
                <w:sz w:val="18"/>
                <w:szCs w:val="18"/>
              </w:rPr>
            </w:pPr>
            <w:r>
              <w:rPr>
                <w:color w:val="000000"/>
                <w:sz w:val="18"/>
                <w:szCs w:val="18"/>
              </w:rPr>
              <w:t xml:space="preserve">10 </w:t>
            </w:r>
            <w:r>
              <w:rPr>
                <w:rFonts w:ascii="Symbol" w:hAnsi="Symbol"/>
                <w:color w:val="000000"/>
                <w:sz w:val="18"/>
                <w:szCs w:val="18"/>
              </w:rPr>
              <w:t></w:t>
            </w:r>
            <w:r>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7777777" w:rsidR="00CE2A8A" w:rsidRDefault="00CE2A8A" w:rsidP="002E7F59">
            <w:pPr>
              <w:ind w:left="720" w:hanging="720"/>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77777777" w:rsidR="00CE2A8A" w:rsidRDefault="00CE2A8A" w:rsidP="002E7F59">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77777777" w:rsidR="00CE2A8A" w:rsidRDefault="00CE2A8A" w:rsidP="002E7F59">
            <w:pPr>
              <w:jc w:val="center"/>
              <w:rPr>
                <w:color w:val="000000"/>
                <w:sz w:val="18"/>
                <w:szCs w:val="18"/>
              </w:rPr>
            </w:pPr>
            <w:r>
              <w:rPr>
                <w:color w:val="000000"/>
                <w:sz w:val="18"/>
                <w:szCs w:val="18"/>
              </w:rPr>
              <w:t xml:space="preserve">0.47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7777777" w:rsidR="00CE2A8A" w:rsidRDefault="00CE2A8A" w:rsidP="002E7F59">
            <w:pPr>
              <w:jc w:val="center"/>
              <w:rPr>
                <w:color w:val="000000"/>
                <w:sz w:val="18"/>
                <w:szCs w:val="18"/>
              </w:rPr>
            </w:pPr>
            <w:r>
              <w:rPr>
                <w:color w:val="000000"/>
                <w:sz w:val="18"/>
                <w:szCs w:val="18"/>
              </w:rPr>
              <w:t xml:space="preserve">8.3 </w:t>
            </w:r>
            <w:r>
              <w:rPr>
                <w:rFonts w:ascii="Symbol" w:hAnsi="Symbol"/>
                <w:color w:val="000000"/>
                <w:sz w:val="18"/>
                <w:szCs w:val="18"/>
              </w:rPr>
              <w:t></w:t>
            </w:r>
            <w:r>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35EF1AEE" w:rsidR="00CE2A8A" w:rsidRDefault="00CE2A8A" w:rsidP="00CE2A8A">
      <w:pPr>
        <w:pStyle w:val="Heading7"/>
      </w:pPr>
      <w:r>
        <w:br w:type="page"/>
      </w:r>
      <w:bookmarkStart w:id="240" w:name="_Ref298678336"/>
      <w:bookmarkStart w:id="241" w:name="_Toc299021964"/>
      <w:r>
        <w:t xml:space="preserve">Table </w:t>
      </w:r>
      <w:fldSimple w:instr=" STYLEREF 2 \s ">
        <w:r w:rsidR="00C50827">
          <w:rPr>
            <w:noProof/>
          </w:rPr>
          <w:t>6</w:t>
        </w:r>
      </w:fldSimple>
      <w:r w:rsidR="00BD42D9">
        <w:noBreakHyphen/>
      </w:r>
      <w:fldSimple w:instr=" SEQ Table \* ARABIC \s 2 ">
        <w:r w:rsidR="00C50827">
          <w:rPr>
            <w:noProof/>
          </w:rPr>
          <w:t>3</w:t>
        </w:r>
      </w:fldSimple>
      <w:bookmarkEnd w:id="240"/>
      <w:r>
        <w:t>: Percentage of Total Frames with a Nitrile-Water Hydrogen Bond</w:t>
      </w:r>
      <w:bookmarkEnd w:id="241"/>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6830C7">
        <w:rPr>
          <w:b/>
          <w:noProof/>
        </w:rPr>
        <w:pict w14:anchorId="21BD65F8">
          <v:shape id="Picture 18" o:spid="_x0000_i1148" type="#_x0000_t75" style="width:6in;height:8in;visibility:visible">
            <v:imagedata r:id="rId137" o:title=""/>
          </v:shape>
        </w:pict>
      </w:r>
    </w:p>
    <w:p w14:paraId="03F19225" w14:textId="162A303A" w:rsidR="00CE2A8A" w:rsidRDefault="00CE2A8A" w:rsidP="00CE2A8A">
      <w:pPr>
        <w:pStyle w:val="Heading8"/>
        <w:rPr>
          <w:b/>
          <w:noProof/>
        </w:rPr>
      </w:pPr>
      <w:bookmarkStart w:id="242" w:name="_Ref298677919"/>
      <w:bookmarkStart w:id="243" w:name="_Toc299022001"/>
      <w:r>
        <w:t xml:space="preserve">Figure </w:t>
      </w:r>
      <w:fldSimple w:instr=" STYLEREF 2 \s ">
        <w:r w:rsidR="00C50827">
          <w:rPr>
            <w:noProof/>
          </w:rPr>
          <w:t>6</w:t>
        </w:r>
      </w:fldSimple>
      <w:r w:rsidR="00BD42D9">
        <w:noBreakHyphen/>
      </w:r>
      <w:fldSimple w:instr=" SEQ Figure \* ARABIC \s 2 ">
        <w:r w:rsidR="00C50827">
          <w:rPr>
            <w:noProof/>
          </w:rPr>
          <w:t>1</w:t>
        </w:r>
      </w:fldSimple>
      <w:bookmarkEnd w:id="242"/>
      <w:r>
        <w:t>: PB Absolute Field Plots - Monomer</w:t>
      </w:r>
      <w:bookmarkEnd w:id="243"/>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79FD9562">
          <v:shape id="Picture 19" o:spid="_x0000_i1149" type="#_x0000_t75" style="width:6in;height:8in;visibility:visible">
            <v:imagedata r:id="rId138" o:title=""/>
          </v:shape>
        </w:pict>
      </w:r>
    </w:p>
    <w:p w14:paraId="02F36E25" w14:textId="41E7FFAF" w:rsidR="00CE2A8A" w:rsidRDefault="00CE2A8A" w:rsidP="00CE2A8A">
      <w:pPr>
        <w:pStyle w:val="Heading8"/>
        <w:rPr>
          <w:b/>
          <w:noProof/>
        </w:rPr>
      </w:pPr>
      <w:bookmarkStart w:id="244" w:name="_Ref298677990"/>
      <w:bookmarkStart w:id="245" w:name="_Toc299022002"/>
      <w:r>
        <w:t xml:space="preserve">Figure </w:t>
      </w:r>
      <w:fldSimple w:instr=" STYLEREF 2 \s ">
        <w:r w:rsidR="00C50827">
          <w:rPr>
            <w:noProof/>
          </w:rPr>
          <w:t>6</w:t>
        </w:r>
      </w:fldSimple>
      <w:r w:rsidR="00BD42D9">
        <w:noBreakHyphen/>
      </w:r>
      <w:fldSimple w:instr=" SEQ Figure \* ARABIC \s 2 ">
        <w:r w:rsidR="00C50827">
          <w:rPr>
            <w:noProof/>
          </w:rPr>
          <w:t>2</w:t>
        </w:r>
      </w:fldSimple>
      <w:bookmarkEnd w:id="244"/>
      <w:r>
        <w:t>: PB Absolute Field Plots – Rap E30/K31</w:t>
      </w:r>
      <w:bookmarkEnd w:id="245"/>
    </w:p>
    <w:p w14:paraId="4FD53AFC"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1058DCF2">
          <v:shape id="_x0000_i1150" type="#_x0000_t75" style="width:6in;height:8in;visibility:visible">
            <v:imagedata r:id="rId139" o:title=""/>
          </v:shape>
        </w:pict>
      </w:r>
    </w:p>
    <w:p w14:paraId="4244C292" w14:textId="5B634C74" w:rsidR="00CE2A8A" w:rsidRDefault="00CE2A8A" w:rsidP="00CE2A8A">
      <w:pPr>
        <w:pStyle w:val="Heading8"/>
      </w:pPr>
      <w:bookmarkStart w:id="246" w:name="_Ref298678014"/>
      <w:bookmarkStart w:id="247" w:name="_Toc299022003"/>
      <w:r>
        <w:t xml:space="preserve">Figure </w:t>
      </w:r>
      <w:fldSimple w:instr=" STYLEREF 2 \s ">
        <w:r w:rsidR="00C50827">
          <w:rPr>
            <w:noProof/>
          </w:rPr>
          <w:t>6</w:t>
        </w:r>
      </w:fldSimple>
      <w:r w:rsidR="00BD42D9">
        <w:noBreakHyphen/>
      </w:r>
      <w:fldSimple w:instr=" SEQ Figure \* ARABIC \s 2 ">
        <w:r w:rsidR="00C50827">
          <w:rPr>
            <w:noProof/>
          </w:rPr>
          <w:t>3</w:t>
        </w:r>
      </w:fldSimple>
      <w:bookmarkEnd w:id="246"/>
      <w:r>
        <w:t>: PB Absolute Field Plots – Rap E30D/K31</w:t>
      </w:r>
      <w:bookmarkEnd w:id="247"/>
    </w:p>
    <w:p w14:paraId="62E93088"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6830C7">
        <w:rPr>
          <w:b/>
          <w:noProof/>
        </w:rPr>
        <w:pict w14:anchorId="3C20EBA2">
          <v:shape id="Picture 10" o:spid="_x0000_i1151" type="#_x0000_t75" style="width:6in;height:8in;visibility:visible">
            <v:imagedata r:id="rId140" o:title=""/>
          </v:shape>
        </w:pict>
      </w:r>
    </w:p>
    <w:p w14:paraId="26F7B4EA" w14:textId="5F097903" w:rsidR="00CE2A8A" w:rsidRDefault="00CE2A8A" w:rsidP="00CE2A8A">
      <w:pPr>
        <w:pStyle w:val="Heading8"/>
        <w:rPr>
          <w:b/>
          <w:noProof/>
        </w:rPr>
      </w:pPr>
      <w:bookmarkStart w:id="248" w:name="_Ref298678027"/>
      <w:bookmarkStart w:id="249" w:name="_Toc299022004"/>
      <w:r>
        <w:t xml:space="preserve">Figure </w:t>
      </w:r>
      <w:fldSimple w:instr=" STYLEREF 2 \s ">
        <w:r w:rsidR="00C50827">
          <w:rPr>
            <w:noProof/>
          </w:rPr>
          <w:t>6</w:t>
        </w:r>
      </w:fldSimple>
      <w:r w:rsidR="00BD42D9">
        <w:noBreakHyphen/>
      </w:r>
      <w:fldSimple w:instr=" SEQ Figure \* ARABIC \s 2 ">
        <w:r w:rsidR="00C50827">
          <w:rPr>
            <w:noProof/>
          </w:rPr>
          <w:t>4</w:t>
        </w:r>
      </w:fldSimple>
      <w:bookmarkEnd w:id="248"/>
      <w:r>
        <w:t>: PB Absolute Field Plots – Rap E30/K31E</w:t>
      </w:r>
      <w:bookmarkEnd w:id="249"/>
    </w:p>
    <w:p w14:paraId="07E430E1"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55FC76C6">
          <v:shape id="_x0000_i1152" type="#_x0000_t75" style="width:6in;height:8in;visibility:visible">
            <v:imagedata r:id="rId141" o:title=""/>
          </v:shape>
        </w:pict>
      </w:r>
    </w:p>
    <w:p w14:paraId="5833E03C" w14:textId="12754925" w:rsidR="00CE2A8A" w:rsidRDefault="00CE2A8A" w:rsidP="00CE2A8A">
      <w:pPr>
        <w:pStyle w:val="Heading8"/>
        <w:rPr>
          <w:b/>
          <w:noProof/>
        </w:rPr>
      </w:pPr>
      <w:bookmarkStart w:id="250" w:name="_Ref298678042"/>
      <w:bookmarkStart w:id="251" w:name="_Toc299022005"/>
      <w:r>
        <w:t xml:space="preserve">Figure </w:t>
      </w:r>
      <w:fldSimple w:instr=" STYLEREF 2 \s ">
        <w:r w:rsidR="00C50827">
          <w:rPr>
            <w:noProof/>
          </w:rPr>
          <w:t>6</w:t>
        </w:r>
      </w:fldSimple>
      <w:r w:rsidR="00BD42D9">
        <w:noBreakHyphen/>
      </w:r>
      <w:fldSimple w:instr=" SEQ Figure \* ARABIC \s 2 ">
        <w:r w:rsidR="00C50827">
          <w:rPr>
            <w:noProof/>
          </w:rPr>
          <w:t>5</w:t>
        </w:r>
      </w:fldSimple>
      <w:bookmarkEnd w:id="250"/>
      <w:r>
        <w:t>: PB Absolute Field Plots – Rap E30D/K31E</w:t>
      </w:r>
      <w:bookmarkEnd w:id="251"/>
    </w:p>
    <w:p w14:paraId="592E35FC"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6830C7">
        <w:rPr>
          <w:b/>
          <w:noProof/>
        </w:rPr>
        <w:pict w14:anchorId="51656A5D">
          <v:shape id="Picture 42" o:spid="_x0000_i1153" type="#_x0000_t75" style="width:6in;height:8in;visibility:visible">
            <v:imagedata r:id="rId142" o:title=""/>
          </v:shape>
        </w:pict>
      </w:r>
    </w:p>
    <w:p w14:paraId="5CD9FCBB" w14:textId="7430901C" w:rsidR="00CE2A8A" w:rsidRDefault="00CE2A8A" w:rsidP="00CE2A8A">
      <w:pPr>
        <w:pStyle w:val="Heading8"/>
        <w:rPr>
          <w:b/>
          <w:noProof/>
        </w:rPr>
      </w:pPr>
      <w:bookmarkStart w:id="252" w:name="_Ref298678175"/>
      <w:bookmarkStart w:id="253" w:name="_Toc299022006"/>
      <w:r>
        <w:t xml:space="preserve">Figure </w:t>
      </w:r>
      <w:fldSimple w:instr=" STYLEREF 2 \s ">
        <w:r w:rsidR="00C50827">
          <w:rPr>
            <w:noProof/>
          </w:rPr>
          <w:t>6</w:t>
        </w:r>
      </w:fldSimple>
      <w:r w:rsidR="00BD42D9">
        <w:noBreakHyphen/>
      </w:r>
      <w:fldSimple w:instr=" SEQ Figure \* ARABIC \s 2 ">
        <w:r w:rsidR="00C50827">
          <w:rPr>
            <w:noProof/>
          </w:rPr>
          <w:t>6</w:t>
        </w:r>
      </w:fldSimple>
      <w:bookmarkEnd w:id="252"/>
      <w:r>
        <w:t>: Probability of Water Lifetimes - Monomer</w:t>
      </w:r>
      <w:bookmarkEnd w:id="253"/>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6830C7">
        <w:rPr>
          <w:b/>
          <w:noProof/>
        </w:rPr>
        <w:pict w14:anchorId="3AAE42DC">
          <v:shape id="Picture 20" o:spid="_x0000_i1154" type="#_x0000_t75" style="width:6in;height:8in;visibility:visible">
            <v:imagedata r:id="rId143" o:title=""/>
          </v:shape>
        </w:pict>
      </w:r>
    </w:p>
    <w:p w14:paraId="6655C552" w14:textId="75C8A1D7" w:rsidR="00CE2A8A" w:rsidRDefault="00CE2A8A" w:rsidP="00CE2A8A">
      <w:pPr>
        <w:pStyle w:val="Heading8"/>
        <w:rPr>
          <w:b/>
          <w:noProof/>
        </w:rPr>
      </w:pPr>
      <w:bookmarkStart w:id="254" w:name="_Ref298678202"/>
      <w:bookmarkStart w:id="255" w:name="_Ref298678386"/>
      <w:bookmarkStart w:id="256" w:name="_Toc299022007"/>
      <w:r>
        <w:t xml:space="preserve">Figure </w:t>
      </w:r>
      <w:fldSimple w:instr=" STYLEREF 2 \s ">
        <w:r w:rsidR="00C50827">
          <w:rPr>
            <w:noProof/>
          </w:rPr>
          <w:t>6</w:t>
        </w:r>
      </w:fldSimple>
      <w:r w:rsidR="00BD42D9">
        <w:noBreakHyphen/>
      </w:r>
      <w:fldSimple w:instr=" SEQ Figure \* ARABIC \s 2 ">
        <w:r w:rsidR="00C50827">
          <w:rPr>
            <w:noProof/>
          </w:rPr>
          <w:t>7</w:t>
        </w:r>
      </w:fldSimple>
      <w:bookmarkEnd w:id="254"/>
      <w:r>
        <w:t>: Probability of Water Lifetimes – Rap E30/K31</w:t>
      </w:r>
      <w:bookmarkEnd w:id="255"/>
      <w:bookmarkEnd w:id="256"/>
    </w:p>
    <w:p w14:paraId="037FCDA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6830C7">
        <w:rPr>
          <w:b/>
          <w:noProof/>
        </w:rPr>
        <w:pict w14:anchorId="4A47B9ED">
          <v:shape id="_x0000_i1155" type="#_x0000_t75" style="width:6in;height:8in;visibility:visible">
            <v:imagedata r:id="rId144" o:title=""/>
          </v:shape>
        </w:pict>
      </w:r>
    </w:p>
    <w:p w14:paraId="59016AF7" w14:textId="15D725C8" w:rsidR="00CE2A8A" w:rsidRDefault="00CE2A8A" w:rsidP="00CE2A8A">
      <w:pPr>
        <w:pStyle w:val="Heading8"/>
        <w:rPr>
          <w:b/>
          <w:noProof/>
        </w:rPr>
      </w:pPr>
      <w:bookmarkStart w:id="257" w:name="_Ref298678407"/>
      <w:bookmarkStart w:id="258" w:name="_Toc299022008"/>
      <w:r>
        <w:t xml:space="preserve">Figure </w:t>
      </w:r>
      <w:fldSimple w:instr=" STYLEREF 2 \s ">
        <w:r w:rsidR="00C50827">
          <w:rPr>
            <w:noProof/>
          </w:rPr>
          <w:t>6</w:t>
        </w:r>
      </w:fldSimple>
      <w:r w:rsidR="00BD42D9">
        <w:noBreakHyphen/>
      </w:r>
      <w:fldSimple w:instr=" SEQ Figure \* ARABIC \s 2 ">
        <w:r w:rsidR="00C50827">
          <w:rPr>
            <w:noProof/>
          </w:rPr>
          <w:t>8</w:t>
        </w:r>
      </w:fldSimple>
      <w:bookmarkEnd w:id="257"/>
      <w:r>
        <w:t>: Probability of Water Lifetimes – Rap E30D/K31</w:t>
      </w:r>
      <w:bookmarkEnd w:id="258"/>
    </w:p>
    <w:p w14:paraId="267163C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6830C7">
        <w:rPr>
          <w:b/>
          <w:noProof/>
        </w:rPr>
        <w:pict w14:anchorId="3CB4A84B">
          <v:shape id="Picture 22" o:spid="_x0000_i1156" type="#_x0000_t75" style="width:6in;height:8in;visibility:visible">
            <v:imagedata r:id="rId145" o:title=""/>
          </v:shape>
        </w:pict>
      </w:r>
    </w:p>
    <w:p w14:paraId="670D2E77" w14:textId="423592FD" w:rsidR="00CE2A8A" w:rsidRDefault="00CE2A8A" w:rsidP="00CE2A8A">
      <w:pPr>
        <w:pStyle w:val="Heading8"/>
        <w:rPr>
          <w:b/>
          <w:noProof/>
        </w:rPr>
      </w:pPr>
      <w:bookmarkStart w:id="259" w:name="_Ref298678416"/>
      <w:bookmarkStart w:id="260" w:name="_Toc299022009"/>
      <w:r>
        <w:t xml:space="preserve">Figure </w:t>
      </w:r>
      <w:fldSimple w:instr=" STYLEREF 2 \s ">
        <w:r w:rsidR="00C50827">
          <w:rPr>
            <w:noProof/>
          </w:rPr>
          <w:t>6</w:t>
        </w:r>
      </w:fldSimple>
      <w:r w:rsidR="00BD42D9">
        <w:noBreakHyphen/>
      </w:r>
      <w:fldSimple w:instr=" SEQ Figure \* ARABIC \s 2 ">
        <w:r w:rsidR="00C50827">
          <w:rPr>
            <w:noProof/>
          </w:rPr>
          <w:t>9</w:t>
        </w:r>
      </w:fldSimple>
      <w:bookmarkEnd w:id="259"/>
      <w:r>
        <w:t>: Probability of Water Lifetimes – Rap E30/K31E</w:t>
      </w:r>
      <w:bookmarkEnd w:id="260"/>
    </w:p>
    <w:p w14:paraId="7FBC8A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6830C7">
        <w:rPr>
          <w:b/>
          <w:noProof/>
        </w:rPr>
        <w:pict w14:anchorId="79A90E00">
          <v:shape id="Picture 23" o:spid="_x0000_i1157" type="#_x0000_t75" style="width:6in;height:8in;visibility:visible">
            <v:imagedata r:id="rId146" o:title=""/>
          </v:shape>
        </w:pict>
      </w:r>
    </w:p>
    <w:p w14:paraId="7F15B4CE" w14:textId="2E7A42B4" w:rsidR="00CE2A8A" w:rsidRDefault="00CE2A8A" w:rsidP="00CE2A8A">
      <w:pPr>
        <w:pStyle w:val="Heading8"/>
        <w:rPr>
          <w:b/>
          <w:noProof/>
        </w:rPr>
      </w:pPr>
      <w:bookmarkStart w:id="261" w:name="_Ref298678429"/>
      <w:bookmarkStart w:id="262" w:name="_Toc299022010"/>
      <w:r>
        <w:t xml:space="preserve">Figure </w:t>
      </w:r>
      <w:fldSimple w:instr=" STYLEREF 2 \s ">
        <w:r w:rsidR="00C50827">
          <w:rPr>
            <w:noProof/>
          </w:rPr>
          <w:t>6</w:t>
        </w:r>
      </w:fldSimple>
      <w:r w:rsidR="00BD42D9">
        <w:noBreakHyphen/>
      </w:r>
      <w:fldSimple w:instr=" SEQ Figure \* ARABIC \s 2 ">
        <w:r w:rsidR="00C50827">
          <w:rPr>
            <w:noProof/>
          </w:rPr>
          <w:t>10</w:t>
        </w:r>
      </w:fldSimple>
      <w:bookmarkEnd w:id="261"/>
      <w:r>
        <w:t>: Probability of Water Lifetimes – Rap E30D/K31E</w:t>
      </w:r>
      <w:bookmarkEnd w:id="262"/>
    </w:p>
    <w:p w14:paraId="7EC62F8E"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6830C7">
        <w:rPr>
          <w:b/>
          <w:noProof/>
        </w:rPr>
        <w:pict w14:anchorId="658AFE26">
          <v:shape id="Picture 1" o:spid="_x0000_i1158" type="#_x0000_t75" style="width:6in;height:324pt;visibility:visible">
            <v:imagedata r:id="rId147" o:title=""/>
          </v:shape>
        </w:pict>
      </w:r>
    </w:p>
    <w:p w14:paraId="141B4A02" w14:textId="314EE1B6" w:rsidR="00CE2A8A" w:rsidRDefault="00CE2A8A" w:rsidP="00CE2A8A">
      <w:pPr>
        <w:pStyle w:val="Heading8"/>
        <w:rPr>
          <w:b/>
          <w:noProof/>
        </w:rPr>
      </w:pPr>
      <w:bookmarkStart w:id="263" w:name="_Ref298759664"/>
      <w:bookmarkStart w:id="264" w:name="_Toc299022011"/>
      <w:r>
        <w:t xml:space="preserve">Figure </w:t>
      </w:r>
      <w:fldSimple w:instr=" STYLEREF 2 \s ">
        <w:r w:rsidR="00C50827">
          <w:rPr>
            <w:noProof/>
          </w:rPr>
          <w:t>6</w:t>
        </w:r>
      </w:fldSimple>
      <w:r w:rsidR="00BD42D9">
        <w:noBreakHyphen/>
      </w:r>
      <w:fldSimple w:instr=" SEQ Figure \* ARABIC \s 2 ">
        <w:r w:rsidR="00C50827">
          <w:rPr>
            <w:noProof/>
          </w:rPr>
          <w:t>11</w:t>
        </w:r>
      </w:fldSimple>
      <w:bookmarkEnd w:id="263"/>
      <w:r>
        <w:t>: Average PB Field as a Function of Sampling Time</w:t>
      </w:r>
      <w:bookmarkEnd w:id="264"/>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6830C7">
        <w:rPr>
          <w:b/>
          <w:noProof/>
        </w:rPr>
        <w:pict w14:anchorId="2044E43A">
          <v:shape id="_x0000_i1159" type="#_x0000_t75" style="width:468pt;height:351pt;visibility:visible">
            <v:imagedata r:id="rId148" o:title=""/>
          </v:shape>
        </w:pict>
      </w:r>
    </w:p>
    <w:p w14:paraId="02722FD7" w14:textId="79535E1F" w:rsidR="00CE2A8A" w:rsidRDefault="00CE2A8A" w:rsidP="00CE2A8A">
      <w:pPr>
        <w:pStyle w:val="Heading8"/>
        <w:rPr>
          <w:b/>
          <w:noProof/>
        </w:rPr>
      </w:pPr>
      <w:bookmarkStart w:id="265" w:name="_Ref298678229"/>
      <w:bookmarkStart w:id="266" w:name="_Toc299022012"/>
      <w:r>
        <w:t xml:space="preserve">Figure </w:t>
      </w:r>
      <w:fldSimple w:instr=" STYLEREF 2 \s ">
        <w:r w:rsidR="00C50827">
          <w:rPr>
            <w:noProof/>
          </w:rPr>
          <w:t>6</w:t>
        </w:r>
      </w:fldSimple>
      <w:r w:rsidR="00BD42D9">
        <w:noBreakHyphen/>
      </w:r>
      <w:fldSimple w:instr=" SEQ Figure \* ARABIC \s 2 ">
        <w:r w:rsidR="00C50827">
          <w:rPr>
            <w:noProof/>
          </w:rPr>
          <w:t>12</w:t>
        </w:r>
      </w:fldSimple>
      <w:bookmarkEnd w:id="265"/>
      <w:r>
        <w:t>: Average Field Gradient as a Function of Sampling Time</w:t>
      </w:r>
      <w:bookmarkEnd w:id="266"/>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6830C7">
        <w:rPr>
          <w:b/>
          <w:noProof/>
        </w:rPr>
        <w:pict w14:anchorId="0DF4588B">
          <v:shape id="_x0000_i1160" type="#_x0000_t75" style="width:6in;height:8in;visibility:visible">
            <v:imagedata r:id="rId149" o:title=""/>
          </v:shape>
        </w:pict>
      </w:r>
    </w:p>
    <w:p w14:paraId="710650E7" w14:textId="581E1B97" w:rsidR="00CE2A8A" w:rsidRDefault="00CE2A8A" w:rsidP="00CE2A8A">
      <w:pPr>
        <w:pStyle w:val="Heading8"/>
        <w:rPr>
          <w:b/>
          <w:noProof/>
        </w:rPr>
      </w:pPr>
      <w:bookmarkStart w:id="267" w:name="_Ref298678259"/>
      <w:bookmarkStart w:id="268" w:name="_Toc299022013"/>
      <w:r>
        <w:t xml:space="preserve">Figure </w:t>
      </w:r>
      <w:fldSimple w:instr=" STYLEREF 2 \s ">
        <w:r w:rsidR="00C50827">
          <w:rPr>
            <w:noProof/>
          </w:rPr>
          <w:t>6</w:t>
        </w:r>
      </w:fldSimple>
      <w:r w:rsidR="00BD42D9">
        <w:noBreakHyphen/>
      </w:r>
      <w:fldSimple w:instr=" SEQ Figure \* ARABIC \s 2 ">
        <w:r w:rsidR="00C50827">
          <w:rPr>
            <w:noProof/>
          </w:rPr>
          <w:t>13</w:t>
        </w:r>
      </w:fldSimple>
      <w:bookmarkEnd w:id="267"/>
      <w:r>
        <w:t>: PB Relative Field Plots – Rap E30/K31</w:t>
      </w:r>
      <w:bookmarkEnd w:id="268"/>
    </w:p>
    <w:p w14:paraId="1A5A9133"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71F58D4E">
          <v:shape id="Picture 12" o:spid="_x0000_i1161" type="#_x0000_t75" style="width:6in;height:8in;visibility:visible">
            <v:imagedata r:id="rId150" o:title=""/>
          </v:shape>
        </w:pict>
      </w:r>
    </w:p>
    <w:p w14:paraId="1F811EEE" w14:textId="4C3A5FDE" w:rsidR="00CE2A8A" w:rsidRDefault="00CE2A8A" w:rsidP="00CE2A8A">
      <w:pPr>
        <w:pStyle w:val="Heading8"/>
        <w:rPr>
          <w:b/>
          <w:noProof/>
        </w:rPr>
      </w:pPr>
      <w:bookmarkStart w:id="269" w:name="_Ref298678544"/>
      <w:bookmarkStart w:id="270" w:name="_Toc299022014"/>
      <w:r>
        <w:t xml:space="preserve">Figure </w:t>
      </w:r>
      <w:fldSimple w:instr=" STYLEREF 2 \s ">
        <w:r w:rsidR="00C50827">
          <w:rPr>
            <w:noProof/>
          </w:rPr>
          <w:t>6</w:t>
        </w:r>
      </w:fldSimple>
      <w:r w:rsidR="00BD42D9">
        <w:noBreakHyphen/>
      </w:r>
      <w:fldSimple w:instr=" SEQ Figure \* ARABIC \s 2 ">
        <w:r w:rsidR="00C50827">
          <w:rPr>
            <w:noProof/>
          </w:rPr>
          <w:t>14</w:t>
        </w:r>
      </w:fldSimple>
      <w:bookmarkEnd w:id="269"/>
      <w:r>
        <w:t>: PB Relative Field Plots – Rap E30D/K31</w:t>
      </w:r>
      <w:bookmarkEnd w:id="270"/>
    </w:p>
    <w:p w14:paraId="378C5C4A"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743AEE1B">
          <v:shape id="_x0000_i1162" type="#_x0000_t75" style="width:6in;height:8in;visibility:visible">
            <v:imagedata r:id="rId151" o:title=""/>
          </v:shape>
        </w:pict>
      </w:r>
    </w:p>
    <w:p w14:paraId="1EBD55D5" w14:textId="528C3781" w:rsidR="00CE2A8A" w:rsidRDefault="00CE2A8A" w:rsidP="00CE2A8A">
      <w:pPr>
        <w:pStyle w:val="Heading8"/>
        <w:rPr>
          <w:b/>
          <w:noProof/>
        </w:rPr>
      </w:pPr>
      <w:bookmarkStart w:id="271" w:name="_Ref298678575"/>
      <w:bookmarkStart w:id="272" w:name="_Toc299022015"/>
      <w:r>
        <w:t xml:space="preserve">Figure </w:t>
      </w:r>
      <w:fldSimple w:instr=" STYLEREF 2 \s ">
        <w:r w:rsidR="00C50827">
          <w:rPr>
            <w:noProof/>
          </w:rPr>
          <w:t>6</w:t>
        </w:r>
      </w:fldSimple>
      <w:r w:rsidR="00BD42D9">
        <w:noBreakHyphen/>
      </w:r>
      <w:fldSimple w:instr=" SEQ Figure \* ARABIC \s 2 ">
        <w:r w:rsidR="00C50827">
          <w:rPr>
            <w:noProof/>
          </w:rPr>
          <w:t>15</w:t>
        </w:r>
      </w:fldSimple>
      <w:bookmarkEnd w:id="271"/>
      <w:r>
        <w:t>: PB Relative Field Plots – Rap E30/K31E</w:t>
      </w:r>
      <w:bookmarkEnd w:id="272"/>
    </w:p>
    <w:p w14:paraId="609282C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830C7">
        <w:rPr>
          <w:b/>
          <w:noProof/>
        </w:rPr>
        <w:pict w14:anchorId="13CD7CEB">
          <v:shape id="_x0000_i1163" type="#_x0000_t75" style="width:6in;height:8in;visibility:visible">
            <v:imagedata r:id="rId152" o:title=""/>
          </v:shape>
        </w:pict>
      </w:r>
    </w:p>
    <w:p w14:paraId="6FAFE12F" w14:textId="33564A27" w:rsidR="00CE2A8A" w:rsidRDefault="00CE2A8A" w:rsidP="00CE2A8A">
      <w:pPr>
        <w:pStyle w:val="Heading8"/>
      </w:pPr>
      <w:bookmarkStart w:id="273" w:name="_Ref298678581"/>
      <w:bookmarkStart w:id="274" w:name="_Toc299022016"/>
      <w:r>
        <w:t xml:space="preserve">Figure </w:t>
      </w:r>
      <w:fldSimple w:instr=" STYLEREF 2 \s ">
        <w:r w:rsidR="00C50827">
          <w:rPr>
            <w:noProof/>
          </w:rPr>
          <w:t>6</w:t>
        </w:r>
      </w:fldSimple>
      <w:r w:rsidR="00BD42D9">
        <w:noBreakHyphen/>
      </w:r>
      <w:fldSimple w:instr=" SEQ Figure \* ARABIC \s 2 ">
        <w:r w:rsidR="00C50827">
          <w:rPr>
            <w:noProof/>
          </w:rPr>
          <w:t>16</w:t>
        </w:r>
      </w:fldSimple>
      <w:bookmarkEnd w:id="273"/>
      <w:r>
        <w:t>: PB Relative Field Plots – Rap E30D/K31E</w:t>
      </w:r>
      <w:bookmarkEnd w:id="274"/>
    </w:p>
    <w:p w14:paraId="495EC08F"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5" w:name="_Toc297815430"/>
      <w:bookmarkStart w:id="276" w:name="_Toc299021945"/>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5"/>
      <w:bookmarkEnd w:id="276"/>
    </w:p>
    <w:p w14:paraId="644F581A" w14:textId="77777777" w:rsidR="006D233B" w:rsidRDefault="006D233B" w:rsidP="006D233B">
      <w:pPr>
        <w:pStyle w:val="Heading3"/>
      </w:pPr>
      <w:r>
        <w:t xml:space="preserve"> </w:t>
      </w:r>
      <w:bookmarkStart w:id="277" w:name="_Toc297815431"/>
      <w:bookmarkStart w:id="278" w:name="_Toc299021946"/>
      <w:r>
        <w:t>Introduction</w:t>
      </w:r>
      <w:bookmarkEnd w:id="277"/>
      <w:bookmarkEnd w:id="278"/>
    </w:p>
    <w:p w14:paraId="52F3BAA8" w14:textId="77777777" w:rsidR="006D233B" w:rsidRDefault="006D233B" w:rsidP="006D233B">
      <w:pPr>
        <w:pStyle w:val="text"/>
      </w:pPr>
      <w:r>
        <w:t>&lt;Body text to begin here.&gt;</w:t>
      </w:r>
    </w:p>
    <w:p w14:paraId="6B4C975F" w14:textId="77777777" w:rsidR="006D233B" w:rsidRDefault="006D233B" w:rsidP="006D233B">
      <w:pPr>
        <w:pStyle w:val="Heading3"/>
      </w:pPr>
      <w:r>
        <w:t xml:space="preserve"> </w:t>
      </w:r>
      <w:bookmarkStart w:id="279" w:name="_Toc297815432"/>
      <w:bookmarkStart w:id="280" w:name="_Toc299021947"/>
      <w:r>
        <w:t>Results</w:t>
      </w:r>
      <w:bookmarkEnd w:id="279"/>
      <w:bookmarkEnd w:id="280"/>
    </w:p>
    <w:p w14:paraId="7457F744" w14:textId="77777777" w:rsidR="006D233B" w:rsidRDefault="006D233B" w:rsidP="006D233B">
      <w:pPr>
        <w:pStyle w:val="text"/>
      </w:pPr>
      <w:r>
        <w:t>&lt;Body text to begin here.&gt;</w:t>
      </w:r>
    </w:p>
    <w:p w14:paraId="6DB5F14C" w14:textId="77777777" w:rsidR="006D233B" w:rsidRDefault="006D233B" w:rsidP="006D233B">
      <w:pPr>
        <w:pStyle w:val="Heading3"/>
      </w:pPr>
      <w:r>
        <w:t xml:space="preserve"> </w:t>
      </w:r>
      <w:bookmarkStart w:id="281" w:name="_Toc297815433"/>
      <w:bookmarkStart w:id="282" w:name="_Toc299021948"/>
      <w:r>
        <w:t>Discussion</w:t>
      </w:r>
      <w:bookmarkEnd w:id="281"/>
      <w:bookmarkEnd w:id="282"/>
    </w:p>
    <w:p w14:paraId="77F6EBB7" w14:textId="77777777" w:rsidR="006D233B" w:rsidRDefault="006D233B" w:rsidP="006D233B">
      <w:pPr>
        <w:pStyle w:val="text"/>
      </w:pPr>
      <w:r>
        <w:t>&lt;Body text to begin here.&gt;</w:t>
      </w: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3" w:name="_Toc297815434"/>
      <w:bookmarkStart w:id="284" w:name="_Toc299021949"/>
      <w:r>
        <w:fldChar w:fldCharType="end"/>
      </w:r>
      <w:r w:rsidR="001B1B5B">
        <w:t xml:space="preserve"> </w:t>
      </w:r>
      <w:r w:rsidR="008F6454">
        <w:rPr>
          <w:shd w:val="clear" w:color="auto" w:fill="FFFFFF"/>
        </w:rPr>
        <w:t>Electrostatic Fields in Small Thiocyanate Molecules with Ensembles Generated using the AMOEBA Force Field</w:t>
      </w:r>
      <w:bookmarkEnd w:id="283"/>
      <w:bookmarkEnd w:id="284"/>
      <w:r w:rsidR="008F6454">
        <w:rPr>
          <w:shd w:val="clear" w:color="auto" w:fill="FFFFFF"/>
        </w:rPr>
        <w:t xml:space="preserve"> </w:t>
      </w:r>
      <w:r w:rsidR="001B1B5B">
        <w:rPr>
          <w:shd w:val="clear" w:color="auto" w:fill="FFFFFF"/>
        </w:rPr>
        <w:t xml:space="preserve"> </w:t>
      </w:r>
    </w:p>
    <w:p w14:paraId="1CAC1D84" w14:textId="77777777" w:rsidR="001B1B5B" w:rsidRDefault="001B1B5B" w:rsidP="001B1B5B">
      <w:pPr>
        <w:pStyle w:val="Heading3"/>
      </w:pPr>
      <w:r>
        <w:t xml:space="preserve"> </w:t>
      </w:r>
      <w:bookmarkStart w:id="285" w:name="_Toc297815435"/>
      <w:bookmarkStart w:id="286" w:name="_Toc299021950"/>
      <w:r>
        <w:t>Introduction</w:t>
      </w:r>
      <w:bookmarkEnd w:id="285"/>
      <w:bookmarkEnd w:id="286"/>
    </w:p>
    <w:p w14:paraId="11F50781" w14:textId="77777777" w:rsidR="001B1B5B" w:rsidRDefault="001B1B5B" w:rsidP="001B1B5B">
      <w:pPr>
        <w:pStyle w:val="text"/>
      </w:pPr>
      <w:r>
        <w:t>&lt;Body text to begin here.&gt;</w:t>
      </w:r>
    </w:p>
    <w:p w14:paraId="002D9C56" w14:textId="77777777" w:rsidR="001B1B5B" w:rsidRDefault="001B1B5B" w:rsidP="001B1B5B">
      <w:pPr>
        <w:pStyle w:val="Heading3"/>
      </w:pPr>
      <w:r>
        <w:t xml:space="preserve"> </w:t>
      </w:r>
      <w:bookmarkStart w:id="287" w:name="_Toc297815436"/>
      <w:bookmarkStart w:id="288" w:name="_Toc299021951"/>
      <w:r>
        <w:t>Results</w:t>
      </w:r>
      <w:bookmarkEnd w:id="287"/>
      <w:bookmarkEnd w:id="288"/>
    </w:p>
    <w:p w14:paraId="70D332C1" w14:textId="77777777" w:rsidR="001B1B5B" w:rsidRDefault="001B1B5B" w:rsidP="001B1B5B">
      <w:pPr>
        <w:pStyle w:val="text"/>
      </w:pPr>
      <w:r>
        <w:t>&lt;Body text to begin here.&gt;</w:t>
      </w:r>
    </w:p>
    <w:p w14:paraId="714F1A10" w14:textId="77777777" w:rsidR="001B1B5B" w:rsidRDefault="001B1B5B" w:rsidP="009D0C43">
      <w:pPr>
        <w:pStyle w:val="Heading3"/>
      </w:pPr>
      <w:r>
        <w:t xml:space="preserve"> </w:t>
      </w:r>
      <w:bookmarkStart w:id="289" w:name="_Toc297815437"/>
      <w:bookmarkStart w:id="290" w:name="_Toc299021952"/>
      <w:r>
        <w:t>Discussion</w:t>
      </w:r>
      <w:bookmarkEnd w:id="289"/>
      <w:bookmarkEnd w:id="290"/>
    </w:p>
    <w:p w14:paraId="02A7BB19" w14:textId="77777777" w:rsidR="001B1B5B" w:rsidRDefault="001B1B5B" w:rsidP="001B1B5B">
      <w:pPr>
        <w:pStyle w:val="text"/>
      </w:pPr>
      <w:r>
        <w:t>&lt;Body text to begin here.&gt;</w:t>
      </w:r>
    </w:p>
    <w:p w14:paraId="77C1551E" w14:textId="77777777" w:rsidR="00E107C8" w:rsidRPr="00E107C8" w:rsidRDefault="00E107C8" w:rsidP="00E107C8">
      <w:pPr>
        <w:pStyle w:val="text"/>
      </w:pPr>
    </w:p>
    <w:p w14:paraId="4EEB5217" w14:textId="77777777" w:rsidR="00C50075" w:rsidRDefault="00F6224C" w:rsidP="00F6224C">
      <w:pPr>
        <w:pStyle w:val="text"/>
      </w:pPr>
      <w:r>
        <w:t xml:space="preserve"> </w:t>
      </w:r>
    </w:p>
    <w:p w14:paraId="34B92661" w14:textId="77777777" w:rsidR="00C50075" w:rsidRDefault="00C50075">
      <w:pPr>
        <w:overflowPunct/>
        <w:autoSpaceDE/>
        <w:autoSpaceDN/>
        <w:adjustRightInd/>
        <w:textAlignment w:val="auto"/>
      </w:pPr>
      <w:r>
        <w:br w:type="page"/>
      </w:r>
    </w:p>
    <w:p w14:paraId="3E0231E7" w14:textId="77777777" w:rsidR="00C50075" w:rsidRDefault="00C50075" w:rsidP="00990374">
      <w:pPr>
        <w:pStyle w:val="Heading2"/>
        <w:numPr>
          <w:ilvl w:val="0"/>
          <w:numId w:val="0"/>
        </w:numPr>
      </w:pPr>
      <w:bookmarkStart w:id="291" w:name="_Toc297815438"/>
      <w:bookmarkStart w:id="292" w:name="_Toc299021953"/>
      <w:r>
        <w:t>Appendix</w:t>
      </w:r>
      <w:bookmarkEnd w:id="292"/>
      <w:r>
        <w:t xml:space="preserve"> </w:t>
      </w:r>
      <w:bookmarkEnd w:id="291"/>
    </w:p>
    <w:p w14:paraId="75413C83" w14:textId="77777777"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62BB665F" w14:textId="77777777" w:rsidR="00C50075" w:rsidRDefault="00C50075" w:rsidP="00990374">
      <w:pPr>
        <w:pStyle w:val="Heading2"/>
        <w:numPr>
          <w:ilvl w:val="0"/>
          <w:numId w:val="0"/>
        </w:numPr>
      </w:pPr>
      <w:r>
        <w:br w:type="page"/>
      </w:r>
      <w:bookmarkStart w:id="293" w:name="_Toc297815439"/>
      <w:bookmarkStart w:id="294" w:name="_Toc299021954"/>
      <w:r>
        <w:t>Glossary</w:t>
      </w:r>
      <w:bookmarkEnd w:id="293"/>
      <w:bookmarkEnd w:id="294"/>
    </w:p>
    <w:p w14:paraId="4A534339" w14:textId="77777777" w:rsidR="00C50075" w:rsidRDefault="00C50075" w:rsidP="00990374">
      <w:pPr>
        <w:pStyle w:val="Heading2"/>
        <w:numPr>
          <w:ilvl w:val="0"/>
          <w:numId w:val="0"/>
        </w:numPr>
      </w:pPr>
      <w:bookmarkStart w:id="295" w:name="_Toc297815440"/>
      <w:bookmarkEnd w:id="295"/>
    </w:p>
    <w:p w14:paraId="7746AD15"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296" w:name="_Toc297815441"/>
      <w:bookmarkStart w:id="297" w:name="_Toc299021955"/>
      <w:r>
        <w:t>References</w:t>
      </w:r>
      <w:bookmarkEnd w:id="296"/>
      <w:bookmarkEnd w:id="297"/>
    </w:p>
    <w:bookmarkStart w:id="298" w:name="_Toc297815442"/>
    <w:bookmarkEnd w:id="298"/>
    <w:p w14:paraId="14F2AE26" w14:textId="77777777" w:rsidR="00364C0F" w:rsidRPr="00364C0F" w:rsidRDefault="00A52ADE" w:rsidP="00364C0F">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299" w:name="_ENREF_1"/>
      <w:r w:rsidR="00364C0F" w:rsidRPr="00364C0F">
        <w:rPr>
          <w:noProof/>
        </w:rPr>
        <w:t>1.</w:t>
      </w:r>
      <w:r w:rsidR="00364C0F" w:rsidRPr="00364C0F">
        <w:rPr>
          <w:noProof/>
        </w:rPr>
        <w:tab/>
        <w:t xml:space="preserve">Weimann, A.; Zantop, T.; Rummler, M.; Hassenpflug, J.; Petersen, W., Primary stability of bone-patellar tendon-bone graft fixation with biodegradable pins. </w:t>
      </w:r>
      <w:r w:rsidR="00364C0F" w:rsidRPr="00364C0F">
        <w:rPr>
          <w:i/>
          <w:noProof/>
        </w:rPr>
        <w:t xml:space="preserve">Arthroscopy </w:t>
      </w:r>
      <w:r w:rsidR="00364C0F" w:rsidRPr="00364C0F">
        <w:rPr>
          <w:b/>
          <w:noProof/>
        </w:rPr>
        <w:t>2003,</w:t>
      </w:r>
      <w:r w:rsidR="00364C0F" w:rsidRPr="00364C0F">
        <w:rPr>
          <w:noProof/>
        </w:rPr>
        <w:t xml:space="preserve"> </w:t>
      </w:r>
      <w:r w:rsidR="00364C0F" w:rsidRPr="00364C0F">
        <w:rPr>
          <w:i/>
          <w:noProof/>
        </w:rPr>
        <w:t>19</w:t>
      </w:r>
      <w:r w:rsidR="00364C0F" w:rsidRPr="00364C0F">
        <w:rPr>
          <w:noProof/>
        </w:rPr>
        <w:t xml:space="preserve"> (10), 1097-1102.</w:t>
      </w:r>
      <w:bookmarkEnd w:id="299"/>
    </w:p>
    <w:p w14:paraId="3D0FAB8A" w14:textId="77777777" w:rsidR="00364C0F" w:rsidRPr="00364C0F" w:rsidRDefault="00364C0F" w:rsidP="00364C0F">
      <w:pPr>
        <w:rPr>
          <w:noProof/>
        </w:rPr>
      </w:pPr>
      <w:bookmarkStart w:id="300" w:name="_ENREF_2"/>
      <w:r w:rsidRPr="00364C0F">
        <w:rPr>
          <w:noProof/>
        </w:rPr>
        <w:t>2.</w:t>
      </w:r>
      <w:r w:rsidRPr="00364C0F">
        <w:rPr>
          <w:noProof/>
        </w:rPr>
        <w:tab/>
        <w:t xml:space="preserve">Gunner, M. R.; Nicholls, A.; Honig, B., Electrostatic Potentials in Rhodopseudomonas viridis Reaction Centers: Implications for the Driving Force and Directionality of Electron Transfer. </w:t>
      </w:r>
      <w:r w:rsidRPr="00364C0F">
        <w:rPr>
          <w:i/>
          <w:noProof/>
        </w:rPr>
        <w:t xml:space="preserve">J. Phys. Chem. </w:t>
      </w:r>
      <w:r w:rsidRPr="00364C0F">
        <w:rPr>
          <w:b/>
          <w:noProof/>
        </w:rPr>
        <w:t>1996,</w:t>
      </w:r>
      <w:r w:rsidRPr="00364C0F">
        <w:rPr>
          <w:noProof/>
        </w:rPr>
        <w:t xml:space="preserve"> </w:t>
      </w:r>
      <w:r w:rsidRPr="00364C0F">
        <w:rPr>
          <w:i/>
          <w:noProof/>
        </w:rPr>
        <w:t>100</w:t>
      </w:r>
      <w:r w:rsidRPr="00364C0F">
        <w:rPr>
          <w:noProof/>
        </w:rPr>
        <w:t>, 4277-4291.</w:t>
      </w:r>
      <w:bookmarkEnd w:id="300"/>
    </w:p>
    <w:p w14:paraId="1D34AEC4" w14:textId="77777777" w:rsidR="00364C0F" w:rsidRPr="00364C0F" w:rsidRDefault="00364C0F" w:rsidP="00364C0F">
      <w:pPr>
        <w:rPr>
          <w:noProof/>
        </w:rPr>
      </w:pPr>
      <w:bookmarkStart w:id="301" w:name="_ENREF_3"/>
      <w:r w:rsidRPr="00364C0F">
        <w:rPr>
          <w:noProof/>
        </w:rPr>
        <w:t>3.</w:t>
      </w:r>
      <w:r w:rsidRPr="00364C0F">
        <w:rPr>
          <w:noProof/>
        </w:rPr>
        <w:tab/>
        <w:t xml:space="preserve">Honig, B.; Nicholls, A., Classical Electrostatics in Biology and Chemistry. </w:t>
      </w:r>
      <w:r w:rsidRPr="00364C0F">
        <w:rPr>
          <w:i/>
          <w:noProof/>
        </w:rPr>
        <w:t xml:space="preserve">Science </w:t>
      </w:r>
      <w:r w:rsidRPr="00364C0F">
        <w:rPr>
          <w:b/>
          <w:noProof/>
        </w:rPr>
        <w:t>1995,</w:t>
      </w:r>
      <w:r w:rsidRPr="00364C0F">
        <w:rPr>
          <w:noProof/>
        </w:rPr>
        <w:t xml:space="preserve"> </w:t>
      </w:r>
      <w:r w:rsidRPr="00364C0F">
        <w:rPr>
          <w:i/>
          <w:noProof/>
        </w:rPr>
        <w:t>268</w:t>
      </w:r>
      <w:r w:rsidRPr="00364C0F">
        <w:rPr>
          <w:noProof/>
        </w:rPr>
        <w:t>, 1144-1149.</w:t>
      </w:r>
      <w:bookmarkEnd w:id="301"/>
    </w:p>
    <w:p w14:paraId="092162AF" w14:textId="77777777" w:rsidR="00364C0F" w:rsidRPr="00364C0F" w:rsidRDefault="00364C0F" w:rsidP="00364C0F">
      <w:pPr>
        <w:rPr>
          <w:noProof/>
        </w:rPr>
      </w:pPr>
      <w:bookmarkStart w:id="302" w:name="_ENREF_4"/>
      <w:r w:rsidRPr="00364C0F">
        <w:rPr>
          <w:noProof/>
        </w:rPr>
        <w:t>4.</w:t>
      </w:r>
      <w:r w:rsidRPr="00364C0F">
        <w:rPr>
          <w:noProof/>
        </w:rPr>
        <w:tab/>
        <w:t xml:space="preserve">Nielsen, J. E.; Andersen, K. V.; Honig, B.; Hooft, R. W. W.; Klebe, G.; Vriend, G.; Wade, R. C., Improving Macromolecular Electrostatics Calculations. </w:t>
      </w:r>
      <w:r w:rsidRPr="00364C0F">
        <w:rPr>
          <w:i/>
          <w:noProof/>
        </w:rPr>
        <w:t xml:space="preserve">Protein Eng. </w:t>
      </w:r>
      <w:r w:rsidRPr="00364C0F">
        <w:rPr>
          <w:b/>
          <w:noProof/>
        </w:rPr>
        <w:t>1999,</w:t>
      </w:r>
      <w:r w:rsidRPr="00364C0F">
        <w:rPr>
          <w:noProof/>
        </w:rPr>
        <w:t xml:space="preserve"> </w:t>
      </w:r>
      <w:r w:rsidRPr="00364C0F">
        <w:rPr>
          <w:i/>
          <w:noProof/>
        </w:rPr>
        <w:t>12</w:t>
      </w:r>
      <w:r w:rsidRPr="00364C0F">
        <w:rPr>
          <w:noProof/>
        </w:rPr>
        <w:t>, 657-662.</w:t>
      </w:r>
      <w:bookmarkEnd w:id="302"/>
    </w:p>
    <w:p w14:paraId="60D38001" w14:textId="77777777" w:rsidR="00364C0F" w:rsidRPr="00364C0F" w:rsidRDefault="00364C0F" w:rsidP="00364C0F">
      <w:pPr>
        <w:rPr>
          <w:noProof/>
        </w:rPr>
      </w:pPr>
      <w:bookmarkStart w:id="303" w:name="_ENREF_5"/>
      <w:r w:rsidRPr="00364C0F">
        <w:rPr>
          <w:noProof/>
        </w:rPr>
        <w:t>5.</w:t>
      </w:r>
      <w:r w:rsidRPr="00364C0F">
        <w:rPr>
          <w:noProof/>
        </w:rPr>
        <w:tab/>
        <w:t xml:space="preserve">Warshel, A., What about protein polarity? </w:t>
      </w:r>
      <w:r w:rsidRPr="00364C0F">
        <w:rPr>
          <w:i/>
          <w:noProof/>
        </w:rPr>
        <w:t xml:space="preserve">Nature </w:t>
      </w:r>
      <w:r w:rsidRPr="00364C0F">
        <w:rPr>
          <w:b/>
          <w:noProof/>
        </w:rPr>
        <w:t>1987,</w:t>
      </w:r>
      <w:r w:rsidRPr="00364C0F">
        <w:rPr>
          <w:noProof/>
        </w:rPr>
        <w:t xml:space="preserve"> </w:t>
      </w:r>
      <w:r w:rsidRPr="00364C0F">
        <w:rPr>
          <w:i/>
          <w:noProof/>
        </w:rPr>
        <w:t>330</w:t>
      </w:r>
      <w:r w:rsidRPr="00364C0F">
        <w:rPr>
          <w:noProof/>
        </w:rPr>
        <w:t>, 15-16.</w:t>
      </w:r>
      <w:bookmarkEnd w:id="303"/>
    </w:p>
    <w:p w14:paraId="2CE29B8D" w14:textId="77777777" w:rsidR="00364C0F" w:rsidRPr="00364C0F" w:rsidRDefault="00364C0F" w:rsidP="00364C0F">
      <w:pPr>
        <w:rPr>
          <w:noProof/>
        </w:rPr>
      </w:pPr>
      <w:bookmarkStart w:id="304" w:name="_ENREF_6"/>
      <w:r w:rsidRPr="00364C0F">
        <w:rPr>
          <w:noProof/>
        </w:rPr>
        <w:t>6.</w:t>
      </w:r>
      <w:r w:rsidRPr="00364C0F">
        <w:rPr>
          <w:noProof/>
        </w:rPr>
        <w:tab/>
        <w:t xml:space="preserve">Warshel, A.; Levitt, M., Theoretcial Studies of Enzymic Reactions: Dielectric, Electrostatic and Steric Stabilization of the Carbonium Ion in the Reaction of Lysozyme. </w:t>
      </w:r>
      <w:r w:rsidRPr="00364C0F">
        <w:rPr>
          <w:i/>
          <w:noProof/>
        </w:rPr>
        <w:t xml:space="preserve">J. Mol. Biol. </w:t>
      </w:r>
      <w:r w:rsidRPr="00364C0F">
        <w:rPr>
          <w:b/>
          <w:noProof/>
        </w:rPr>
        <w:t>1976,</w:t>
      </w:r>
      <w:r w:rsidRPr="00364C0F">
        <w:rPr>
          <w:noProof/>
        </w:rPr>
        <w:t xml:space="preserve"> </w:t>
      </w:r>
      <w:r w:rsidRPr="00364C0F">
        <w:rPr>
          <w:i/>
          <w:noProof/>
        </w:rPr>
        <w:t>103</w:t>
      </w:r>
      <w:r w:rsidRPr="00364C0F">
        <w:rPr>
          <w:noProof/>
        </w:rPr>
        <w:t>, 227-249.</w:t>
      </w:r>
      <w:bookmarkEnd w:id="304"/>
    </w:p>
    <w:p w14:paraId="0C764D5D" w14:textId="77777777" w:rsidR="00364C0F" w:rsidRPr="00364C0F" w:rsidRDefault="00364C0F" w:rsidP="00364C0F">
      <w:pPr>
        <w:rPr>
          <w:noProof/>
        </w:rPr>
      </w:pPr>
      <w:bookmarkStart w:id="305" w:name="_ENREF_7"/>
      <w:r w:rsidRPr="00364C0F">
        <w:rPr>
          <w:noProof/>
        </w:rPr>
        <w:t>7.</w:t>
      </w:r>
      <w:r w:rsidRPr="00364C0F">
        <w:rPr>
          <w:noProof/>
        </w:rPr>
        <w:tab/>
        <w:t xml:space="preserve">Warshel, A.; Papazyan, A., Electrostatic effects in macromolecules: fundamental concepts and practical modeling. </w:t>
      </w:r>
      <w:r w:rsidRPr="00364C0F">
        <w:rPr>
          <w:i/>
          <w:noProof/>
        </w:rPr>
        <w:t xml:space="preserve">Curr. Opin. Struct. Biol. </w:t>
      </w:r>
      <w:r w:rsidRPr="00364C0F">
        <w:rPr>
          <w:b/>
          <w:noProof/>
        </w:rPr>
        <w:t>1998,</w:t>
      </w:r>
      <w:r w:rsidRPr="00364C0F">
        <w:rPr>
          <w:noProof/>
        </w:rPr>
        <w:t xml:space="preserve"> </w:t>
      </w:r>
      <w:r w:rsidRPr="00364C0F">
        <w:rPr>
          <w:i/>
          <w:noProof/>
        </w:rPr>
        <w:t>8</w:t>
      </w:r>
      <w:r w:rsidRPr="00364C0F">
        <w:rPr>
          <w:noProof/>
        </w:rPr>
        <w:t>, 211-217.</w:t>
      </w:r>
      <w:bookmarkEnd w:id="305"/>
    </w:p>
    <w:p w14:paraId="318293CC" w14:textId="77777777" w:rsidR="00364C0F" w:rsidRPr="00364C0F" w:rsidRDefault="00364C0F" w:rsidP="00364C0F">
      <w:pPr>
        <w:rPr>
          <w:noProof/>
        </w:rPr>
      </w:pPr>
      <w:bookmarkStart w:id="306" w:name="_ENREF_8"/>
      <w:r w:rsidRPr="00364C0F">
        <w:rPr>
          <w:noProof/>
        </w:rPr>
        <w:t>8.</w:t>
      </w:r>
      <w:r w:rsidRPr="00364C0F">
        <w:rPr>
          <w:noProof/>
        </w:rPr>
        <w:tab/>
        <w:t xml:space="preserve">Ensign, D. L.; Webb, L. J., Statistical, Geometric, and Physical Factors Determining Electrostatic Fields at the Ras/Effector Interface. </w:t>
      </w:r>
      <w:r w:rsidRPr="00364C0F">
        <w:rPr>
          <w:b/>
          <w:noProof/>
        </w:rPr>
        <w:t>2010,</w:t>
      </w:r>
      <w:r w:rsidRPr="00364C0F">
        <w:rPr>
          <w:noProof/>
        </w:rPr>
        <w:t xml:space="preserve"> </w:t>
      </w:r>
      <w:r w:rsidRPr="00364C0F">
        <w:rPr>
          <w:i/>
          <w:noProof/>
        </w:rPr>
        <w:t>in preparation</w:t>
      </w:r>
      <w:r w:rsidRPr="00364C0F">
        <w:rPr>
          <w:noProof/>
        </w:rPr>
        <w:t>.</w:t>
      </w:r>
      <w:bookmarkEnd w:id="306"/>
    </w:p>
    <w:p w14:paraId="796CB69F" w14:textId="77777777" w:rsidR="00364C0F" w:rsidRPr="00364C0F" w:rsidRDefault="00364C0F" w:rsidP="00364C0F">
      <w:pPr>
        <w:rPr>
          <w:noProof/>
        </w:rPr>
      </w:pPr>
      <w:bookmarkStart w:id="307" w:name="_ENREF_9"/>
      <w:r w:rsidRPr="00364C0F">
        <w:rPr>
          <w:noProof/>
        </w:rPr>
        <w:t>9.</w:t>
      </w:r>
      <w:r w:rsidRPr="00364C0F">
        <w:rPr>
          <w:noProof/>
        </w:rPr>
        <w:tab/>
        <w:t xml:space="preserve">Jiao, D.; King, C.; Grossfield, A.; Darden, T. A.; Ren, P. Y., Simulation of Ca2+ and Mg2+ solvation using polarizable atomic multipole potential. </w:t>
      </w:r>
      <w:r w:rsidRPr="00364C0F">
        <w:rPr>
          <w:i/>
          <w:noProof/>
        </w:rPr>
        <w:t xml:space="preserve">J Phys Chem B </w:t>
      </w:r>
      <w:r w:rsidRPr="00364C0F">
        <w:rPr>
          <w:b/>
          <w:noProof/>
        </w:rPr>
        <w:t>2006,</w:t>
      </w:r>
      <w:r w:rsidRPr="00364C0F">
        <w:rPr>
          <w:noProof/>
        </w:rPr>
        <w:t xml:space="preserve"> </w:t>
      </w:r>
      <w:r w:rsidRPr="00364C0F">
        <w:rPr>
          <w:i/>
          <w:noProof/>
        </w:rPr>
        <w:t>110</w:t>
      </w:r>
      <w:r w:rsidRPr="00364C0F">
        <w:rPr>
          <w:noProof/>
        </w:rPr>
        <w:t xml:space="preserve"> (37), 18553-18559.</w:t>
      </w:r>
      <w:bookmarkEnd w:id="307"/>
    </w:p>
    <w:p w14:paraId="5AA6F6D5" w14:textId="77777777" w:rsidR="00364C0F" w:rsidRPr="00364C0F" w:rsidRDefault="00364C0F" w:rsidP="00364C0F">
      <w:pPr>
        <w:rPr>
          <w:noProof/>
        </w:rPr>
      </w:pPr>
      <w:bookmarkStart w:id="308" w:name="_ENREF_10"/>
      <w:r w:rsidRPr="00364C0F">
        <w:rPr>
          <w:noProof/>
        </w:rPr>
        <w:t>10.</w:t>
      </w:r>
      <w:r w:rsidRPr="00364C0F">
        <w:rPr>
          <w:noProof/>
        </w:rPr>
        <w:tab/>
        <w:t xml:space="preserve">Petersen, A.; Aarestrup, F. M.; Hofshagen, M.; Sipila, H.; Franklin, A.; Gunnarsson, E., Harmonization of antimicrobial susceptibility testing among veterinary diagnostic laboratories in the five Nordic countries. </w:t>
      </w:r>
      <w:r w:rsidRPr="00364C0F">
        <w:rPr>
          <w:i/>
          <w:noProof/>
        </w:rPr>
        <w:t xml:space="preserve">Microb Drug Resist </w:t>
      </w:r>
      <w:r w:rsidRPr="00364C0F">
        <w:rPr>
          <w:b/>
          <w:noProof/>
        </w:rPr>
        <w:t>2003,</w:t>
      </w:r>
      <w:r w:rsidRPr="00364C0F">
        <w:rPr>
          <w:noProof/>
        </w:rPr>
        <w:t xml:space="preserve"> </w:t>
      </w:r>
      <w:r w:rsidRPr="00364C0F">
        <w:rPr>
          <w:i/>
          <w:noProof/>
        </w:rPr>
        <w:t>9</w:t>
      </w:r>
      <w:r w:rsidRPr="00364C0F">
        <w:rPr>
          <w:noProof/>
        </w:rPr>
        <w:t xml:space="preserve"> (4), 381-388.</w:t>
      </w:r>
      <w:bookmarkEnd w:id="308"/>
    </w:p>
    <w:p w14:paraId="525839FF" w14:textId="77777777" w:rsidR="00364C0F" w:rsidRPr="00364C0F" w:rsidRDefault="00364C0F" w:rsidP="00364C0F">
      <w:pPr>
        <w:rPr>
          <w:noProof/>
        </w:rPr>
      </w:pPr>
      <w:bookmarkStart w:id="309" w:name="_ENREF_11"/>
      <w:r w:rsidRPr="00364C0F">
        <w:rPr>
          <w:noProof/>
        </w:rPr>
        <w:t>11.</w:t>
      </w:r>
      <w:r w:rsidRPr="00364C0F">
        <w:rPr>
          <w:noProof/>
        </w:rPr>
        <w:tab/>
        <w:t xml:space="preserve">Jiao, D.; Golubkov, P. A.; Darden, T. A.; Ren, P., Calculation of protein-ligand binding free energy by using a polarizable potential. </w:t>
      </w:r>
      <w:r w:rsidRPr="00364C0F">
        <w:rPr>
          <w:i/>
          <w:noProof/>
        </w:rPr>
        <w:t xml:space="preserve">Proc. Natl. Acad. Sci. </w:t>
      </w:r>
      <w:r w:rsidRPr="00364C0F">
        <w:rPr>
          <w:b/>
          <w:noProof/>
        </w:rPr>
        <w:t>2008,</w:t>
      </w:r>
      <w:r w:rsidRPr="00364C0F">
        <w:rPr>
          <w:noProof/>
        </w:rPr>
        <w:t xml:space="preserve"> </w:t>
      </w:r>
      <w:r w:rsidRPr="00364C0F">
        <w:rPr>
          <w:i/>
          <w:noProof/>
        </w:rPr>
        <w:t>105</w:t>
      </w:r>
      <w:r w:rsidRPr="00364C0F">
        <w:rPr>
          <w:noProof/>
        </w:rPr>
        <w:t>, 6290-6295.</w:t>
      </w:r>
      <w:bookmarkEnd w:id="309"/>
    </w:p>
    <w:p w14:paraId="1DB5C5B4" w14:textId="77777777" w:rsidR="00364C0F" w:rsidRPr="00364C0F" w:rsidRDefault="00364C0F" w:rsidP="00364C0F">
      <w:pPr>
        <w:rPr>
          <w:noProof/>
        </w:rPr>
      </w:pPr>
      <w:bookmarkStart w:id="310" w:name="_ENREF_12"/>
      <w:r w:rsidRPr="00364C0F">
        <w:rPr>
          <w:noProof/>
        </w:rPr>
        <w:t>12.</w:t>
      </w:r>
      <w:r w:rsidRPr="00364C0F">
        <w:rPr>
          <w:noProof/>
        </w:rPr>
        <w:tab/>
        <w:t xml:space="preserve">Burrell, K. H.; Allen, S. L.; Anderson, P. M.; Austin, M. E.; Baity, W. F.; Bakalarski, J. P.; Baker, D. R.; Baldwin, D. E.; Barber, D. E. G.; Bastasz, R., et al., Overview of recent experimental results from the DIII-D advanced tokamak program. </w:t>
      </w:r>
      <w:r w:rsidRPr="00364C0F">
        <w:rPr>
          <w:i/>
          <w:noProof/>
        </w:rPr>
        <w:t xml:space="preserve">Nucl Fusion </w:t>
      </w:r>
      <w:r w:rsidRPr="00364C0F">
        <w:rPr>
          <w:b/>
          <w:noProof/>
        </w:rPr>
        <w:t>2003,</w:t>
      </w:r>
      <w:r w:rsidRPr="00364C0F">
        <w:rPr>
          <w:noProof/>
        </w:rPr>
        <w:t xml:space="preserve"> </w:t>
      </w:r>
      <w:r w:rsidRPr="00364C0F">
        <w:rPr>
          <w:i/>
          <w:noProof/>
        </w:rPr>
        <w:t>43</w:t>
      </w:r>
      <w:r w:rsidRPr="00364C0F">
        <w:rPr>
          <w:noProof/>
        </w:rPr>
        <w:t xml:space="preserve"> (12), 1555-1569.</w:t>
      </w:r>
      <w:bookmarkEnd w:id="310"/>
    </w:p>
    <w:p w14:paraId="616E4A9A" w14:textId="77777777" w:rsidR="00364C0F" w:rsidRPr="00364C0F" w:rsidRDefault="00364C0F" w:rsidP="00364C0F">
      <w:pPr>
        <w:rPr>
          <w:noProof/>
        </w:rPr>
      </w:pPr>
      <w:bookmarkStart w:id="311" w:name="_ENREF_13"/>
      <w:r w:rsidRPr="00364C0F">
        <w:rPr>
          <w:noProof/>
        </w:rPr>
        <w:t>13.</w:t>
      </w:r>
      <w:r w:rsidRPr="00364C0F">
        <w:rPr>
          <w:noProof/>
        </w:rPr>
        <w:tab/>
        <w:t xml:space="preserve">Ponder, J. W.; Wu, C.; Ren, P.; Pande, V. S.; Chodera, J. D.; Schnieders, M. J.; Haque, I.; Mobley, D. L.; Lambrecht, D. S.; DiStasio, R. A., et al., Current Status of the AMOEBA Polarizable Force Field. </w:t>
      </w:r>
      <w:r w:rsidRPr="00364C0F">
        <w:rPr>
          <w:i/>
          <w:noProof/>
        </w:rPr>
        <w:t xml:space="preserve">J. Phys. Chem. B </w:t>
      </w:r>
      <w:r w:rsidRPr="00364C0F">
        <w:rPr>
          <w:b/>
          <w:noProof/>
        </w:rPr>
        <w:t>2010,</w:t>
      </w:r>
      <w:r w:rsidRPr="00364C0F">
        <w:rPr>
          <w:noProof/>
        </w:rPr>
        <w:t xml:space="preserve"> </w:t>
      </w:r>
      <w:r w:rsidRPr="00364C0F">
        <w:rPr>
          <w:i/>
          <w:noProof/>
        </w:rPr>
        <w:t>114</w:t>
      </w:r>
      <w:r w:rsidRPr="00364C0F">
        <w:rPr>
          <w:noProof/>
        </w:rPr>
        <w:t>, 2549-2564.</w:t>
      </w:r>
      <w:bookmarkEnd w:id="311"/>
    </w:p>
    <w:p w14:paraId="5F30E955" w14:textId="77777777" w:rsidR="00364C0F" w:rsidRPr="00364C0F" w:rsidRDefault="00364C0F" w:rsidP="00364C0F">
      <w:pPr>
        <w:rPr>
          <w:noProof/>
        </w:rPr>
      </w:pPr>
      <w:bookmarkStart w:id="312" w:name="_ENREF_14"/>
      <w:r w:rsidRPr="00364C0F">
        <w:rPr>
          <w:noProof/>
        </w:rPr>
        <w:t>14.</w:t>
      </w:r>
      <w:r w:rsidRPr="00364C0F">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364C0F">
        <w:rPr>
          <w:i/>
          <w:noProof/>
        </w:rPr>
        <w:t xml:space="preserve">J Lipid Res </w:t>
      </w:r>
      <w:r w:rsidRPr="00364C0F">
        <w:rPr>
          <w:b/>
          <w:noProof/>
        </w:rPr>
        <w:t>2003,</w:t>
      </w:r>
      <w:r w:rsidRPr="00364C0F">
        <w:rPr>
          <w:noProof/>
        </w:rPr>
        <w:t xml:space="preserve"> </w:t>
      </w:r>
      <w:r w:rsidRPr="00364C0F">
        <w:rPr>
          <w:i/>
          <w:noProof/>
        </w:rPr>
        <w:t>44</w:t>
      </w:r>
      <w:r w:rsidRPr="00364C0F">
        <w:rPr>
          <w:noProof/>
        </w:rPr>
        <w:t xml:space="preserve"> (12), 2320-2330.</w:t>
      </w:r>
      <w:bookmarkEnd w:id="312"/>
    </w:p>
    <w:p w14:paraId="72745797" w14:textId="77777777" w:rsidR="00364C0F" w:rsidRPr="00364C0F" w:rsidRDefault="00364C0F" w:rsidP="00364C0F">
      <w:pPr>
        <w:rPr>
          <w:noProof/>
        </w:rPr>
      </w:pPr>
      <w:bookmarkStart w:id="313" w:name="_ENREF_15"/>
      <w:r w:rsidRPr="00364C0F">
        <w:rPr>
          <w:noProof/>
        </w:rPr>
        <w:t>15.</w:t>
      </w:r>
      <w:r w:rsidRPr="00364C0F">
        <w:rPr>
          <w:noProof/>
        </w:rPr>
        <w:tab/>
        <w:t xml:space="preserve">Schnieders, M. J.; Baker, N. A.; Ren, P.; Ponder, J. W., Polarizable Atomic Multipole Solutes in a Poisson-Boltzmann Continuum. </w:t>
      </w:r>
      <w:r w:rsidRPr="00364C0F">
        <w:rPr>
          <w:i/>
          <w:noProof/>
        </w:rPr>
        <w:t xml:space="preserve">J. Chem. Phys. </w:t>
      </w:r>
      <w:r w:rsidRPr="00364C0F">
        <w:rPr>
          <w:b/>
          <w:noProof/>
        </w:rPr>
        <w:t>2007,</w:t>
      </w:r>
      <w:r w:rsidRPr="00364C0F">
        <w:rPr>
          <w:noProof/>
        </w:rPr>
        <w:t xml:space="preserve"> </w:t>
      </w:r>
      <w:r w:rsidRPr="00364C0F">
        <w:rPr>
          <w:i/>
          <w:noProof/>
        </w:rPr>
        <w:t>126</w:t>
      </w:r>
      <w:r w:rsidRPr="00364C0F">
        <w:rPr>
          <w:noProof/>
        </w:rPr>
        <w:t>, 124114-1-47.</w:t>
      </w:r>
      <w:bookmarkEnd w:id="313"/>
    </w:p>
    <w:p w14:paraId="74512367" w14:textId="77777777" w:rsidR="00364C0F" w:rsidRPr="00364C0F" w:rsidRDefault="00364C0F" w:rsidP="00364C0F">
      <w:pPr>
        <w:rPr>
          <w:noProof/>
        </w:rPr>
      </w:pPr>
      <w:bookmarkStart w:id="314" w:name="_ENREF_16"/>
      <w:r w:rsidRPr="00364C0F">
        <w:rPr>
          <w:noProof/>
        </w:rPr>
        <w:t>16.</w:t>
      </w:r>
      <w:r w:rsidRPr="00364C0F">
        <w:rPr>
          <w:noProof/>
        </w:rPr>
        <w:tab/>
        <w:t xml:space="preserve">Petersen, T. W.; van den Engh, G., Stability of the breakoff point in a high-speed cell sorter. </w:t>
      </w:r>
      <w:r w:rsidRPr="00364C0F">
        <w:rPr>
          <w:i/>
          <w:noProof/>
        </w:rPr>
        <w:t xml:space="preserve">Cytom Part A </w:t>
      </w:r>
      <w:r w:rsidRPr="00364C0F">
        <w:rPr>
          <w:b/>
          <w:noProof/>
        </w:rPr>
        <w:t>2003,</w:t>
      </w:r>
      <w:r w:rsidRPr="00364C0F">
        <w:rPr>
          <w:noProof/>
        </w:rPr>
        <w:t xml:space="preserve"> </w:t>
      </w:r>
      <w:r w:rsidRPr="00364C0F">
        <w:rPr>
          <w:i/>
          <w:noProof/>
        </w:rPr>
        <w:t>56A</w:t>
      </w:r>
      <w:r w:rsidRPr="00364C0F">
        <w:rPr>
          <w:noProof/>
        </w:rPr>
        <w:t xml:space="preserve"> (2), 63-70.</w:t>
      </w:r>
      <w:bookmarkEnd w:id="314"/>
    </w:p>
    <w:p w14:paraId="67C827D1" w14:textId="77777777" w:rsidR="00364C0F" w:rsidRPr="00364C0F" w:rsidRDefault="00364C0F" w:rsidP="00364C0F">
      <w:pPr>
        <w:rPr>
          <w:noProof/>
        </w:rPr>
      </w:pPr>
      <w:bookmarkStart w:id="315" w:name="_ENREF_17"/>
      <w:r w:rsidRPr="00364C0F">
        <w:rPr>
          <w:noProof/>
        </w:rPr>
        <w:t>17.</w:t>
      </w:r>
      <w:r w:rsidRPr="00364C0F">
        <w:rPr>
          <w:noProof/>
        </w:rPr>
        <w:tab/>
        <w:t xml:space="preserve">Lindquist, B. A.; Corcelli, S. A., Nitrile Groups as Vibrational Probes: Calculations of the CN Infrared Absorption Line Shape of Acetonitrile in Water and Tetrahydrofuran. </w:t>
      </w:r>
      <w:r w:rsidRPr="00364C0F">
        <w:rPr>
          <w:i/>
          <w:noProof/>
        </w:rPr>
        <w:t xml:space="preserve">J. Phys. Chem. B </w:t>
      </w:r>
      <w:r w:rsidRPr="00364C0F">
        <w:rPr>
          <w:b/>
          <w:noProof/>
        </w:rPr>
        <w:t>2008,</w:t>
      </w:r>
      <w:r w:rsidRPr="00364C0F">
        <w:rPr>
          <w:noProof/>
        </w:rPr>
        <w:t xml:space="preserve"> </w:t>
      </w:r>
      <w:r w:rsidRPr="00364C0F">
        <w:rPr>
          <w:i/>
          <w:noProof/>
        </w:rPr>
        <w:t>112</w:t>
      </w:r>
      <w:r w:rsidRPr="00364C0F">
        <w:rPr>
          <w:noProof/>
        </w:rPr>
        <w:t>, 6301-6303.</w:t>
      </w:r>
      <w:bookmarkEnd w:id="315"/>
    </w:p>
    <w:p w14:paraId="04AC7171" w14:textId="77777777" w:rsidR="00364C0F" w:rsidRPr="00364C0F" w:rsidRDefault="00364C0F" w:rsidP="00364C0F">
      <w:pPr>
        <w:rPr>
          <w:noProof/>
        </w:rPr>
      </w:pPr>
      <w:bookmarkStart w:id="316" w:name="_ENREF_18"/>
      <w:r w:rsidRPr="00364C0F">
        <w:rPr>
          <w:noProof/>
        </w:rPr>
        <w:t>18.</w:t>
      </w:r>
      <w:r w:rsidRPr="00364C0F">
        <w:rPr>
          <w:noProof/>
        </w:rPr>
        <w:tab/>
        <w:t xml:space="preserve">Lindquist, B. A.; Haws, R. T.; Corcelli, S. A., Optimized Quantum Mechanics/Molecular Mechanics Strategies for Nitrile Vibrational Probes: Acetronitrile and para-Tolunitrile in Water and Tetrahydrofuran. </w:t>
      </w:r>
      <w:r w:rsidRPr="00364C0F">
        <w:rPr>
          <w:i/>
          <w:noProof/>
        </w:rPr>
        <w:t xml:space="preserve">J. Phys. Chem. B </w:t>
      </w:r>
      <w:r w:rsidRPr="00364C0F">
        <w:rPr>
          <w:b/>
          <w:noProof/>
        </w:rPr>
        <w:t>2008,</w:t>
      </w:r>
      <w:r w:rsidRPr="00364C0F">
        <w:rPr>
          <w:noProof/>
        </w:rPr>
        <w:t xml:space="preserve"> </w:t>
      </w:r>
      <w:r w:rsidRPr="00364C0F">
        <w:rPr>
          <w:i/>
          <w:noProof/>
        </w:rPr>
        <w:t>112</w:t>
      </w:r>
      <w:r w:rsidRPr="00364C0F">
        <w:rPr>
          <w:noProof/>
        </w:rPr>
        <w:t>, 13991-14001.</w:t>
      </w:r>
      <w:bookmarkEnd w:id="316"/>
    </w:p>
    <w:p w14:paraId="6688C0D5" w14:textId="77777777" w:rsidR="00364C0F" w:rsidRPr="00364C0F" w:rsidRDefault="00364C0F" w:rsidP="00364C0F">
      <w:pPr>
        <w:rPr>
          <w:noProof/>
        </w:rPr>
      </w:pPr>
      <w:bookmarkStart w:id="317" w:name="_ENREF_19"/>
      <w:r w:rsidRPr="00364C0F">
        <w:rPr>
          <w:noProof/>
        </w:rPr>
        <w:t>19.</w:t>
      </w:r>
      <w:r w:rsidRPr="00364C0F">
        <w:rPr>
          <w:noProof/>
        </w:rPr>
        <w:tab/>
        <w:t xml:space="preserve">Goforth, H. W.; Laurent, D.; Prusaczyk, W. K.; Schneider, K. E.; Petersen, K. F.; Shulman, G. I., Effects of depletion exercise and light training on muscle glycogen supercompensation in men. </w:t>
      </w:r>
      <w:r w:rsidRPr="00364C0F">
        <w:rPr>
          <w:i/>
          <w:noProof/>
        </w:rPr>
        <w:t xml:space="preserve">Am J Physiol-Endoc M </w:t>
      </w:r>
      <w:r w:rsidRPr="00364C0F">
        <w:rPr>
          <w:b/>
          <w:noProof/>
        </w:rPr>
        <w:t>2003,</w:t>
      </w:r>
      <w:r w:rsidRPr="00364C0F">
        <w:rPr>
          <w:noProof/>
        </w:rPr>
        <w:t xml:space="preserve"> </w:t>
      </w:r>
      <w:r w:rsidRPr="00364C0F">
        <w:rPr>
          <w:i/>
          <w:noProof/>
        </w:rPr>
        <w:t>285</w:t>
      </w:r>
      <w:r w:rsidRPr="00364C0F">
        <w:rPr>
          <w:noProof/>
        </w:rPr>
        <w:t xml:space="preserve"> (6), E1304-E1311.</w:t>
      </w:r>
      <w:bookmarkEnd w:id="317"/>
    </w:p>
    <w:p w14:paraId="275AA1D8" w14:textId="77777777" w:rsidR="00364C0F" w:rsidRPr="00364C0F" w:rsidRDefault="00364C0F" w:rsidP="00364C0F">
      <w:pPr>
        <w:rPr>
          <w:noProof/>
        </w:rPr>
      </w:pPr>
      <w:bookmarkStart w:id="318" w:name="_ENREF_20"/>
      <w:r w:rsidRPr="00364C0F">
        <w:rPr>
          <w:noProof/>
        </w:rPr>
        <w:t>20.</w:t>
      </w:r>
      <w:r w:rsidRPr="00364C0F">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364C0F">
        <w:rPr>
          <w:i/>
          <w:noProof/>
        </w:rPr>
        <w:t xml:space="preserve">J Clin Microbiol </w:t>
      </w:r>
      <w:r w:rsidRPr="00364C0F">
        <w:rPr>
          <w:b/>
          <w:noProof/>
        </w:rPr>
        <w:t>2003,</w:t>
      </w:r>
      <w:r w:rsidRPr="00364C0F">
        <w:rPr>
          <w:noProof/>
        </w:rPr>
        <w:t xml:space="preserve"> </w:t>
      </w:r>
      <w:r w:rsidRPr="00364C0F">
        <w:rPr>
          <w:i/>
          <w:noProof/>
        </w:rPr>
        <w:t>41</w:t>
      </w:r>
      <w:r w:rsidRPr="00364C0F">
        <w:rPr>
          <w:noProof/>
        </w:rPr>
        <w:t xml:space="preserve"> (12), 5414-5418.</w:t>
      </w:r>
      <w:bookmarkEnd w:id="318"/>
    </w:p>
    <w:p w14:paraId="5AFF959D" w14:textId="77777777" w:rsidR="00364C0F" w:rsidRPr="00364C0F" w:rsidRDefault="00364C0F" w:rsidP="00364C0F">
      <w:pPr>
        <w:rPr>
          <w:noProof/>
        </w:rPr>
      </w:pPr>
      <w:bookmarkStart w:id="319" w:name="_ENREF_21"/>
      <w:r w:rsidRPr="00364C0F">
        <w:rPr>
          <w:noProof/>
        </w:rPr>
        <w:t>21.</w:t>
      </w:r>
      <w:r w:rsidRPr="00364C0F">
        <w:rPr>
          <w:noProof/>
        </w:rPr>
        <w:tab/>
        <w:t xml:space="preserve">Wolkoff, P.; Skov, P.; Franck, C.; Petersen, L. N., Eye irritation and environmental factors in the office environment - hypotheses, causes and a physiological model. </w:t>
      </w:r>
      <w:r w:rsidRPr="00364C0F">
        <w:rPr>
          <w:i/>
          <w:noProof/>
        </w:rPr>
        <w:t xml:space="preserve">Scand J Work Env Hea </w:t>
      </w:r>
      <w:r w:rsidRPr="00364C0F">
        <w:rPr>
          <w:b/>
          <w:noProof/>
        </w:rPr>
        <w:t>2003,</w:t>
      </w:r>
      <w:r w:rsidRPr="00364C0F">
        <w:rPr>
          <w:noProof/>
        </w:rPr>
        <w:t xml:space="preserve"> </w:t>
      </w:r>
      <w:r w:rsidRPr="00364C0F">
        <w:rPr>
          <w:i/>
          <w:noProof/>
        </w:rPr>
        <w:t>29</w:t>
      </w:r>
      <w:r w:rsidRPr="00364C0F">
        <w:rPr>
          <w:noProof/>
        </w:rPr>
        <w:t xml:space="preserve"> (6), 411-430.</w:t>
      </w:r>
      <w:bookmarkEnd w:id="319"/>
    </w:p>
    <w:p w14:paraId="1A1B8014" w14:textId="77777777" w:rsidR="00364C0F" w:rsidRPr="00364C0F" w:rsidRDefault="00364C0F" w:rsidP="00364C0F">
      <w:pPr>
        <w:rPr>
          <w:noProof/>
        </w:rPr>
      </w:pPr>
      <w:bookmarkStart w:id="320" w:name="_ENREF_22"/>
      <w:r w:rsidRPr="00364C0F">
        <w:rPr>
          <w:noProof/>
        </w:rPr>
        <w:t>22.</w:t>
      </w:r>
      <w:r w:rsidRPr="00364C0F">
        <w:rPr>
          <w:noProof/>
        </w:rPr>
        <w:tab/>
        <w:t xml:space="preserve">Allen, R.; Petersen, S.; Moore, P.; Allen, L.; Heller, Y.; Gurewitsch, E., Do antepartum and intrapartum risk factors differ between mild and severe shoulder dystocia? </w:t>
      </w:r>
      <w:r w:rsidRPr="00364C0F">
        <w:rPr>
          <w:i/>
          <w:noProof/>
        </w:rPr>
        <w:t xml:space="preserve">Am J Obstet Gynecol </w:t>
      </w:r>
      <w:r w:rsidRPr="00364C0F">
        <w:rPr>
          <w:b/>
          <w:noProof/>
        </w:rPr>
        <w:t>2003,</w:t>
      </w:r>
      <w:r w:rsidRPr="00364C0F">
        <w:rPr>
          <w:noProof/>
        </w:rPr>
        <w:t xml:space="preserve"> </w:t>
      </w:r>
      <w:r w:rsidRPr="00364C0F">
        <w:rPr>
          <w:i/>
          <w:noProof/>
        </w:rPr>
        <w:t>189</w:t>
      </w:r>
      <w:r w:rsidRPr="00364C0F">
        <w:rPr>
          <w:noProof/>
        </w:rPr>
        <w:t xml:space="preserve"> (6), S208-S208.</w:t>
      </w:r>
      <w:bookmarkEnd w:id="320"/>
    </w:p>
    <w:p w14:paraId="2C0D4327" w14:textId="77777777" w:rsidR="00364C0F" w:rsidRPr="00364C0F" w:rsidRDefault="00364C0F" w:rsidP="00364C0F">
      <w:pPr>
        <w:rPr>
          <w:noProof/>
        </w:rPr>
      </w:pPr>
      <w:bookmarkStart w:id="321" w:name="_ENREF_23"/>
      <w:r w:rsidRPr="00364C0F">
        <w:rPr>
          <w:noProof/>
        </w:rPr>
        <w:t>23.</w:t>
      </w:r>
      <w:r w:rsidRPr="00364C0F">
        <w:rPr>
          <w:noProof/>
        </w:rPr>
        <w:tab/>
        <w:t xml:space="preserve">Mayo, A. L.; Morris, T. H.; Peltier, S.; Petersen, E. C.; Payne, K.; Holman, L. S.; Tingey, D.; Fogel, T.; Black, B. J.; Gibbs, T. D., Active and inactive groundwater flow systems: Evidence from a stratified, mountainous terrain. </w:t>
      </w:r>
      <w:r w:rsidRPr="00364C0F">
        <w:rPr>
          <w:i/>
          <w:noProof/>
        </w:rPr>
        <w:t xml:space="preserve">Geol Soc Am Bull </w:t>
      </w:r>
      <w:r w:rsidRPr="00364C0F">
        <w:rPr>
          <w:b/>
          <w:noProof/>
        </w:rPr>
        <w:t>2003,</w:t>
      </w:r>
      <w:r w:rsidRPr="00364C0F">
        <w:rPr>
          <w:noProof/>
        </w:rPr>
        <w:t xml:space="preserve"> </w:t>
      </w:r>
      <w:r w:rsidRPr="00364C0F">
        <w:rPr>
          <w:i/>
          <w:noProof/>
        </w:rPr>
        <w:t>115</w:t>
      </w:r>
      <w:r w:rsidRPr="00364C0F">
        <w:rPr>
          <w:noProof/>
        </w:rPr>
        <w:t xml:space="preserve"> (12), 1456-1472.</w:t>
      </w:r>
      <w:bookmarkEnd w:id="321"/>
    </w:p>
    <w:p w14:paraId="13D5F860" w14:textId="77777777" w:rsidR="00364C0F" w:rsidRPr="00364C0F" w:rsidRDefault="00364C0F" w:rsidP="00364C0F">
      <w:pPr>
        <w:rPr>
          <w:noProof/>
        </w:rPr>
      </w:pPr>
      <w:bookmarkStart w:id="322" w:name="_ENREF_24"/>
      <w:r w:rsidRPr="00364C0F">
        <w:rPr>
          <w:noProof/>
        </w:rPr>
        <w:t>24.</w:t>
      </w:r>
      <w:r w:rsidRPr="00364C0F">
        <w:rPr>
          <w:noProof/>
        </w:rPr>
        <w:tab/>
        <w:t xml:space="preserve">Petersen, J. E.; Kemp, W. M.; Bartleson, R.; Boynton, W. R.; Chen, C. C.; Cornwell, J. C.; Gardner, R. H.; Hinkle, D. C.; Houde, E. D.; Malone, T. C., et al., Multiscale experiments in coastal ecology: Improving realism and advancing theory. </w:t>
      </w:r>
      <w:r w:rsidRPr="00364C0F">
        <w:rPr>
          <w:i/>
          <w:noProof/>
        </w:rPr>
        <w:t xml:space="preserve">Bioscience </w:t>
      </w:r>
      <w:r w:rsidRPr="00364C0F">
        <w:rPr>
          <w:b/>
          <w:noProof/>
        </w:rPr>
        <w:t>2003,</w:t>
      </w:r>
      <w:r w:rsidRPr="00364C0F">
        <w:rPr>
          <w:noProof/>
        </w:rPr>
        <w:t xml:space="preserve"> </w:t>
      </w:r>
      <w:r w:rsidRPr="00364C0F">
        <w:rPr>
          <w:i/>
          <w:noProof/>
        </w:rPr>
        <w:t>53</w:t>
      </w:r>
      <w:r w:rsidRPr="00364C0F">
        <w:rPr>
          <w:noProof/>
        </w:rPr>
        <w:t xml:space="preserve"> (12), 1181-1197.</w:t>
      </w:r>
      <w:bookmarkEnd w:id="322"/>
    </w:p>
    <w:p w14:paraId="12A6401D" w14:textId="77777777" w:rsidR="00364C0F" w:rsidRPr="00364C0F" w:rsidRDefault="00364C0F" w:rsidP="00364C0F">
      <w:pPr>
        <w:rPr>
          <w:noProof/>
        </w:rPr>
      </w:pPr>
      <w:bookmarkStart w:id="323" w:name="_ENREF_25"/>
      <w:r w:rsidRPr="00364C0F">
        <w:rPr>
          <w:noProof/>
        </w:rPr>
        <w:t>25.</w:t>
      </w:r>
      <w:r w:rsidRPr="00364C0F">
        <w:rPr>
          <w:noProof/>
        </w:rPr>
        <w:tab/>
        <w:t xml:space="preserve">Perseghin, G.; Petersen, K.; Shulman, G. I., Cellular mechanism of insulin resistance: potential links with inflammation. </w:t>
      </w:r>
      <w:r w:rsidRPr="00364C0F">
        <w:rPr>
          <w:i/>
          <w:noProof/>
        </w:rPr>
        <w:t xml:space="preserve">Int J Obesity </w:t>
      </w:r>
      <w:r w:rsidRPr="00364C0F">
        <w:rPr>
          <w:b/>
          <w:noProof/>
        </w:rPr>
        <w:t>2003,</w:t>
      </w:r>
      <w:r w:rsidRPr="00364C0F">
        <w:rPr>
          <w:noProof/>
        </w:rPr>
        <w:t xml:space="preserve"> </w:t>
      </w:r>
      <w:r w:rsidRPr="00364C0F">
        <w:rPr>
          <w:i/>
          <w:noProof/>
        </w:rPr>
        <w:t>27</w:t>
      </w:r>
      <w:r w:rsidRPr="00364C0F">
        <w:rPr>
          <w:noProof/>
        </w:rPr>
        <w:t>, S6-S11.</w:t>
      </w:r>
      <w:bookmarkEnd w:id="323"/>
    </w:p>
    <w:p w14:paraId="0EF645B8" w14:textId="77777777" w:rsidR="00364C0F" w:rsidRPr="00364C0F" w:rsidRDefault="00364C0F" w:rsidP="00364C0F">
      <w:pPr>
        <w:rPr>
          <w:noProof/>
        </w:rPr>
      </w:pPr>
      <w:bookmarkStart w:id="324" w:name="_ENREF_26"/>
      <w:r w:rsidRPr="00364C0F">
        <w:rPr>
          <w:noProof/>
        </w:rPr>
        <w:t>26.</w:t>
      </w:r>
      <w:r w:rsidRPr="00364C0F">
        <w:rPr>
          <w:noProof/>
        </w:rPr>
        <w:tab/>
        <w:t xml:space="preserve">Petersen, K. K.; Hansen, C. W., Compact Campanula carpatica 'Uniform' without chemical growth regulators. </w:t>
      </w:r>
      <w:r w:rsidRPr="00364C0F">
        <w:rPr>
          <w:i/>
          <w:noProof/>
        </w:rPr>
        <w:t xml:space="preserve">Eur J Hortic Sci </w:t>
      </w:r>
      <w:r w:rsidRPr="00364C0F">
        <w:rPr>
          <w:b/>
          <w:noProof/>
        </w:rPr>
        <w:t>2003,</w:t>
      </w:r>
      <w:r w:rsidRPr="00364C0F">
        <w:rPr>
          <w:noProof/>
        </w:rPr>
        <w:t xml:space="preserve"> </w:t>
      </w:r>
      <w:r w:rsidRPr="00364C0F">
        <w:rPr>
          <w:i/>
          <w:noProof/>
        </w:rPr>
        <w:t>68</w:t>
      </w:r>
      <w:r w:rsidRPr="00364C0F">
        <w:rPr>
          <w:noProof/>
        </w:rPr>
        <w:t xml:space="preserve"> (6), 266-+.</w:t>
      </w:r>
      <w:bookmarkEnd w:id="324"/>
    </w:p>
    <w:p w14:paraId="18DD6BA1" w14:textId="77777777" w:rsidR="00364C0F" w:rsidRPr="00364C0F" w:rsidRDefault="00364C0F" w:rsidP="00364C0F">
      <w:pPr>
        <w:rPr>
          <w:noProof/>
        </w:rPr>
      </w:pPr>
      <w:bookmarkStart w:id="325" w:name="_ENREF_27"/>
      <w:r w:rsidRPr="00364C0F">
        <w:rPr>
          <w:noProof/>
        </w:rPr>
        <w:t>27.</w:t>
      </w:r>
      <w:r w:rsidRPr="00364C0F">
        <w:rPr>
          <w:noProof/>
        </w:rPr>
        <w:tab/>
        <w:t xml:space="preserve">Cerutti, D. S.; Baker, N. A.; McCammon, J. A., Solvent Reaction Field Potential inside an Uncharged Globular Protein: A Bridge between Implicit and Explicit Solvent Models. </w:t>
      </w:r>
      <w:r w:rsidRPr="00364C0F">
        <w:rPr>
          <w:i/>
          <w:noProof/>
        </w:rPr>
        <w:t xml:space="preserve">J. Chem. Phys. </w:t>
      </w:r>
      <w:r w:rsidRPr="00364C0F">
        <w:rPr>
          <w:b/>
          <w:noProof/>
        </w:rPr>
        <w:t>2007,</w:t>
      </w:r>
      <w:r w:rsidRPr="00364C0F">
        <w:rPr>
          <w:noProof/>
        </w:rPr>
        <w:t xml:space="preserve"> </w:t>
      </w:r>
      <w:r w:rsidRPr="00364C0F">
        <w:rPr>
          <w:i/>
          <w:noProof/>
        </w:rPr>
        <w:t>127</w:t>
      </w:r>
      <w:r w:rsidRPr="00364C0F">
        <w:rPr>
          <w:noProof/>
        </w:rPr>
        <w:t>, 10.1063/1.2771171-1-28.</w:t>
      </w:r>
      <w:bookmarkEnd w:id="325"/>
    </w:p>
    <w:p w14:paraId="0176B36B" w14:textId="77777777" w:rsidR="00364C0F" w:rsidRPr="00364C0F" w:rsidRDefault="00364C0F" w:rsidP="00364C0F">
      <w:pPr>
        <w:rPr>
          <w:noProof/>
        </w:rPr>
      </w:pPr>
      <w:bookmarkStart w:id="326" w:name="_ENREF_28"/>
      <w:r w:rsidRPr="00364C0F">
        <w:rPr>
          <w:noProof/>
        </w:rPr>
        <w:t>28.</w:t>
      </w:r>
      <w:r w:rsidRPr="00364C0F">
        <w:rPr>
          <w:noProof/>
        </w:rPr>
        <w:tab/>
        <w:t xml:space="preserve">Petersen, G.; Martin, U.; Singhal, A.; Criner, G. J., Intralobar sequestration in the middle-aged and elderly adult: Recognition and radiographic evaluation. </w:t>
      </w:r>
      <w:r w:rsidRPr="00364C0F">
        <w:rPr>
          <w:i/>
          <w:noProof/>
        </w:rPr>
        <w:t xml:space="preserve">J Thorac Cardiov Sur </w:t>
      </w:r>
      <w:r w:rsidRPr="00364C0F">
        <w:rPr>
          <w:b/>
          <w:noProof/>
        </w:rPr>
        <w:t>2003,</w:t>
      </w:r>
      <w:r w:rsidRPr="00364C0F">
        <w:rPr>
          <w:noProof/>
        </w:rPr>
        <w:t xml:space="preserve"> </w:t>
      </w:r>
      <w:r w:rsidRPr="00364C0F">
        <w:rPr>
          <w:i/>
          <w:noProof/>
        </w:rPr>
        <w:t>126</w:t>
      </w:r>
      <w:r w:rsidRPr="00364C0F">
        <w:rPr>
          <w:noProof/>
        </w:rPr>
        <w:t xml:space="preserve"> (6), 2086-2090.</w:t>
      </w:r>
      <w:bookmarkEnd w:id="326"/>
    </w:p>
    <w:p w14:paraId="41CDBEA0" w14:textId="77777777" w:rsidR="00364C0F" w:rsidRPr="00364C0F" w:rsidRDefault="00364C0F" w:rsidP="00364C0F">
      <w:pPr>
        <w:rPr>
          <w:noProof/>
        </w:rPr>
      </w:pPr>
      <w:bookmarkStart w:id="327" w:name="_ENREF_29"/>
      <w:r w:rsidRPr="00364C0F">
        <w:rPr>
          <w:noProof/>
        </w:rPr>
        <w:t>29.</w:t>
      </w:r>
      <w:r w:rsidRPr="00364C0F">
        <w:rPr>
          <w:noProof/>
        </w:rPr>
        <w:tab/>
        <w:t xml:space="preserve">Choi, J. H.; Oh, K. I.; Lee, H.; Lee, C.; Cho, M., Nitrile and thiocyanate IR probes: Quantum chemistry calculation studies and multivariate least-square fitting analysis. </w:t>
      </w:r>
      <w:r w:rsidRPr="00364C0F">
        <w:rPr>
          <w:i/>
          <w:noProof/>
        </w:rPr>
        <w:t xml:space="preserve">J. Chem. Phys. </w:t>
      </w:r>
      <w:r w:rsidRPr="00364C0F">
        <w:rPr>
          <w:b/>
          <w:noProof/>
        </w:rPr>
        <w:t>2008,</w:t>
      </w:r>
      <w:r w:rsidRPr="00364C0F">
        <w:rPr>
          <w:noProof/>
        </w:rPr>
        <w:t xml:space="preserve"> </w:t>
      </w:r>
      <w:r w:rsidRPr="00364C0F">
        <w:rPr>
          <w:i/>
          <w:noProof/>
        </w:rPr>
        <w:t>128</w:t>
      </w:r>
      <w:r w:rsidRPr="00364C0F">
        <w:rPr>
          <w:noProof/>
        </w:rPr>
        <w:t>, 134506.</w:t>
      </w:r>
      <w:bookmarkEnd w:id="327"/>
    </w:p>
    <w:p w14:paraId="0D16E728" w14:textId="77777777" w:rsidR="00364C0F" w:rsidRPr="00364C0F" w:rsidRDefault="00364C0F" w:rsidP="00364C0F">
      <w:pPr>
        <w:rPr>
          <w:noProof/>
        </w:rPr>
      </w:pPr>
      <w:bookmarkStart w:id="328" w:name="_ENREF_30"/>
      <w:r w:rsidRPr="00364C0F">
        <w:rPr>
          <w:noProof/>
        </w:rPr>
        <w:t>30.</w:t>
      </w:r>
      <w:r w:rsidRPr="00364C0F">
        <w:rPr>
          <w:noProof/>
        </w:rPr>
        <w:tab/>
        <w:t xml:space="preserve">Oh, K. I.; Choi, J. H.; Lee, J. H.; Han, J. B.; Lee, H.; Cho, M., Nitrile and thiocyanate IR probes: Molecular dynamics simulation studies. </w:t>
      </w:r>
      <w:r w:rsidRPr="00364C0F">
        <w:rPr>
          <w:i/>
          <w:noProof/>
        </w:rPr>
        <w:t xml:space="preserve">J. Chem. Phys. </w:t>
      </w:r>
      <w:r w:rsidRPr="00364C0F">
        <w:rPr>
          <w:b/>
          <w:noProof/>
        </w:rPr>
        <w:t>2008,</w:t>
      </w:r>
      <w:r w:rsidRPr="00364C0F">
        <w:rPr>
          <w:noProof/>
        </w:rPr>
        <w:t xml:space="preserve"> </w:t>
      </w:r>
      <w:r w:rsidRPr="00364C0F">
        <w:rPr>
          <w:i/>
          <w:noProof/>
        </w:rPr>
        <w:t>128</w:t>
      </w:r>
      <w:r w:rsidRPr="00364C0F">
        <w:rPr>
          <w:noProof/>
        </w:rPr>
        <w:t>, 154504.</w:t>
      </w:r>
      <w:bookmarkEnd w:id="328"/>
    </w:p>
    <w:p w14:paraId="42AE9F1B" w14:textId="77777777" w:rsidR="00364C0F" w:rsidRPr="00364C0F" w:rsidRDefault="00364C0F" w:rsidP="00364C0F">
      <w:pPr>
        <w:rPr>
          <w:noProof/>
        </w:rPr>
      </w:pPr>
      <w:bookmarkStart w:id="329" w:name="_ENREF_31"/>
      <w:r w:rsidRPr="00364C0F">
        <w:rPr>
          <w:noProof/>
        </w:rPr>
        <w:t>31.</w:t>
      </w:r>
      <w:r w:rsidRPr="00364C0F">
        <w:rPr>
          <w:noProof/>
        </w:rPr>
        <w:tab/>
        <w:t xml:space="preserve">Eves, N. D.; Petersen, S. R.; Jones, R. L., Effects of helium and 40% O-2 on graded exercise with self-contained breathing apparatus. </w:t>
      </w:r>
      <w:r w:rsidRPr="00364C0F">
        <w:rPr>
          <w:i/>
          <w:noProof/>
        </w:rPr>
        <w:t xml:space="preserve">Can J Appl Physiol </w:t>
      </w:r>
      <w:r w:rsidRPr="00364C0F">
        <w:rPr>
          <w:b/>
          <w:noProof/>
        </w:rPr>
        <w:t>2003,</w:t>
      </w:r>
      <w:r w:rsidRPr="00364C0F">
        <w:rPr>
          <w:noProof/>
        </w:rPr>
        <w:t xml:space="preserve"> </w:t>
      </w:r>
      <w:r w:rsidRPr="00364C0F">
        <w:rPr>
          <w:i/>
          <w:noProof/>
        </w:rPr>
        <w:t>28</w:t>
      </w:r>
      <w:r w:rsidRPr="00364C0F">
        <w:rPr>
          <w:noProof/>
        </w:rPr>
        <w:t xml:space="preserve"> (6), 910-926.</w:t>
      </w:r>
      <w:bookmarkEnd w:id="329"/>
    </w:p>
    <w:p w14:paraId="401AA3C7" w14:textId="77777777" w:rsidR="00364C0F" w:rsidRPr="00364C0F" w:rsidRDefault="00364C0F" w:rsidP="00364C0F">
      <w:pPr>
        <w:rPr>
          <w:noProof/>
        </w:rPr>
      </w:pPr>
      <w:bookmarkStart w:id="330" w:name="_ENREF_32"/>
      <w:r w:rsidRPr="00364C0F">
        <w:rPr>
          <w:noProof/>
        </w:rPr>
        <w:t>32.</w:t>
      </w:r>
      <w:r w:rsidRPr="00364C0F">
        <w:rPr>
          <w:noProof/>
        </w:rPr>
        <w:tab/>
        <w:t xml:space="preserve">Sheu, S. Y.; Yang, D. Y., Determination of Protein Surface Hydration Shell Free Energy of Water Motion: Theoretical Study and Molecular Dynamics Simulation. </w:t>
      </w:r>
      <w:r w:rsidRPr="00364C0F">
        <w:rPr>
          <w:i/>
          <w:noProof/>
        </w:rPr>
        <w:t xml:space="preserve">J Phys Chem B </w:t>
      </w:r>
      <w:r w:rsidRPr="00364C0F">
        <w:rPr>
          <w:b/>
          <w:noProof/>
        </w:rPr>
        <w:t>2010,</w:t>
      </w:r>
      <w:r w:rsidRPr="00364C0F">
        <w:rPr>
          <w:noProof/>
        </w:rPr>
        <w:t xml:space="preserve"> </w:t>
      </w:r>
      <w:r w:rsidRPr="00364C0F">
        <w:rPr>
          <w:i/>
          <w:noProof/>
        </w:rPr>
        <w:t>114</w:t>
      </w:r>
      <w:r w:rsidRPr="00364C0F">
        <w:rPr>
          <w:noProof/>
        </w:rPr>
        <w:t xml:space="preserve"> (49), 16558-16566.</w:t>
      </w:r>
      <w:bookmarkEnd w:id="330"/>
    </w:p>
    <w:p w14:paraId="5909E262" w14:textId="77777777" w:rsidR="00364C0F" w:rsidRPr="00364C0F" w:rsidRDefault="00364C0F" w:rsidP="00364C0F">
      <w:pPr>
        <w:rPr>
          <w:noProof/>
        </w:rPr>
      </w:pPr>
      <w:bookmarkStart w:id="331" w:name="_ENREF_33"/>
      <w:r w:rsidRPr="00364C0F">
        <w:rPr>
          <w:noProof/>
        </w:rPr>
        <w:t>33.</w:t>
      </w:r>
      <w:r w:rsidRPr="00364C0F">
        <w:rPr>
          <w:noProof/>
        </w:rPr>
        <w:tab/>
        <w:t xml:space="preserve">Thorbjorn, L.; Petersen, G. H., The epifauna on the carbonate reefs in the Arctic Ikka Fjord, SW Greenland. </w:t>
      </w:r>
      <w:r w:rsidRPr="00364C0F">
        <w:rPr>
          <w:i/>
          <w:noProof/>
        </w:rPr>
        <w:t xml:space="preserve">Ophelia </w:t>
      </w:r>
      <w:r w:rsidRPr="00364C0F">
        <w:rPr>
          <w:b/>
          <w:noProof/>
        </w:rPr>
        <w:t>2003,</w:t>
      </w:r>
      <w:r w:rsidRPr="00364C0F">
        <w:rPr>
          <w:noProof/>
        </w:rPr>
        <w:t xml:space="preserve"> </w:t>
      </w:r>
      <w:r w:rsidRPr="00364C0F">
        <w:rPr>
          <w:i/>
          <w:noProof/>
        </w:rPr>
        <w:t>57</w:t>
      </w:r>
      <w:r w:rsidRPr="00364C0F">
        <w:rPr>
          <w:noProof/>
        </w:rPr>
        <w:t xml:space="preserve"> (3), 177-201.</w:t>
      </w:r>
      <w:bookmarkEnd w:id="331"/>
    </w:p>
    <w:p w14:paraId="6B3EA250" w14:textId="77777777" w:rsidR="00364C0F" w:rsidRPr="00364C0F" w:rsidRDefault="00364C0F" w:rsidP="00364C0F">
      <w:pPr>
        <w:rPr>
          <w:noProof/>
        </w:rPr>
      </w:pPr>
      <w:bookmarkStart w:id="332" w:name="_ENREF_34"/>
      <w:r w:rsidRPr="00364C0F">
        <w:rPr>
          <w:noProof/>
        </w:rPr>
        <w:t>34.</w:t>
      </w:r>
      <w:r w:rsidRPr="00364C0F">
        <w:rPr>
          <w:noProof/>
        </w:rPr>
        <w:tab/>
        <w:t xml:space="preserve">Petersen, P. E., The World Oral Health Report 2003: continuous improvement of oral health in the 21st century - the approach of the WHO Global Oral Health Programme. </w:t>
      </w:r>
      <w:r w:rsidRPr="00364C0F">
        <w:rPr>
          <w:i/>
          <w:noProof/>
        </w:rPr>
        <w:t xml:space="preserve">Community Dent Oral </w:t>
      </w:r>
      <w:r w:rsidRPr="00364C0F">
        <w:rPr>
          <w:b/>
          <w:noProof/>
        </w:rPr>
        <w:t>2003,</w:t>
      </w:r>
      <w:r w:rsidRPr="00364C0F">
        <w:rPr>
          <w:noProof/>
        </w:rPr>
        <w:t xml:space="preserve"> </w:t>
      </w:r>
      <w:r w:rsidRPr="00364C0F">
        <w:rPr>
          <w:i/>
          <w:noProof/>
        </w:rPr>
        <w:t>31</w:t>
      </w:r>
      <w:r w:rsidRPr="00364C0F">
        <w:rPr>
          <w:noProof/>
        </w:rPr>
        <w:t>, 3-23.</w:t>
      </w:r>
      <w:bookmarkEnd w:id="332"/>
    </w:p>
    <w:p w14:paraId="5CE5D9A9" w14:textId="77777777" w:rsidR="00364C0F" w:rsidRPr="00364C0F" w:rsidRDefault="00364C0F" w:rsidP="00364C0F">
      <w:pPr>
        <w:rPr>
          <w:noProof/>
        </w:rPr>
      </w:pPr>
      <w:bookmarkStart w:id="333" w:name="_ENREF_35"/>
      <w:r w:rsidRPr="00364C0F">
        <w:rPr>
          <w:noProof/>
        </w:rPr>
        <w:t>35.</w:t>
      </w:r>
      <w:r w:rsidRPr="00364C0F">
        <w:rPr>
          <w:noProof/>
        </w:rPr>
        <w:tab/>
        <w:t xml:space="preserve">Stafford, A. J.; Ensign, D. L.; Webb, L. J., Vibrational Stark Effect Spectroscopy at the Interface of Ras and Rap1A Bound to the Ras Binding Domain of RalGDS Reveals an Electrostatic Mechanism for Protein-Protein Interaction. </w:t>
      </w:r>
      <w:r w:rsidRPr="00364C0F">
        <w:rPr>
          <w:i/>
          <w:noProof/>
        </w:rPr>
        <w:t xml:space="preserve">J. Phys. Chem. B </w:t>
      </w:r>
      <w:r w:rsidRPr="00364C0F">
        <w:rPr>
          <w:b/>
          <w:noProof/>
        </w:rPr>
        <w:t>2010,</w:t>
      </w:r>
      <w:r w:rsidRPr="00364C0F">
        <w:rPr>
          <w:noProof/>
        </w:rPr>
        <w:t xml:space="preserve"> </w:t>
      </w:r>
      <w:r w:rsidRPr="00364C0F">
        <w:rPr>
          <w:i/>
          <w:noProof/>
        </w:rPr>
        <w:t>114</w:t>
      </w:r>
      <w:r w:rsidRPr="00364C0F">
        <w:rPr>
          <w:noProof/>
        </w:rPr>
        <w:t>, 15331-15344.</w:t>
      </w:r>
      <w:bookmarkEnd w:id="333"/>
    </w:p>
    <w:p w14:paraId="78DC194F" w14:textId="77777777" w:rsidR="00364C0F" w:rsidRPr="00364C0F" w:rsidRDefault="00364C0F" w:rsidP="00364C0F">
      <w:pPr>
        <w:rPr>
          <w:noProof/>
        </w:rPr>
      </w:pPr>
      <w:bookmarkStart w:id="334" w:name="_ENREF_36"/>
      <w:r w:rsidRPr="00364C0F">
        <w:rPr>
          <w:noProof/>
        </w:rPr>
        <w:t>36.</w:t>
      </w:r>
      <w:r w:rsidRPr="00364C0F">
        <w:rPr>
          <w:noProof/>
        </w:rPr>
        <w:tab/>
        <w:t xml:space="preserve">Van der Spoel, D.; Lindahl, E.; Hess, B.; Groenhof, G.; Mark, A. E.; Berendsen, H. J. C., Gromacs: Fast, Flexible, and Free. </w:t>
      </w:r>
      <w:r w:rsidRPr="00364C0F">
        <w:rPr>
          <w:i/>
          <w:noProof/>
        </w:rPr>
        <w:t xml:space="preserve">J Comput Chem </w:t>
      </w:r>
      <w:r w:rsidRPr="00364C0F">
        <w:rPr>
          <w:b/>
          <w:noProof/>
        </w:rPr>
        <w:t>2005,</w:t>
      </w:r>
      <w:r w:rsidRPr="00364C0F">
        <w:rPr>
          <w:noProof/>
        </w:rPr>
        <w:t xml:space="preserve"> </w:t>
      </w:r>
      <w:r w:rsidRPr="00364C0F">
        <w:rPr>
          <w:i/>
          <w:noProof/>
        </w:rPr>
        <w:t>26</w:t>
      </w:r>
      <w:r w:rsidRPr="00364C0F">
        <w:rPr>
          <w:noProof/>
        </w:rPr>
        <w:t xml:space="preserve"> (16), 1701-1718.</w:t>
      </w:r>
      <w:bookmarkEnd w:id="334"/>
    </w:p>
    <w:p w14:paraId="2EC3E1A3" w14:textId="77777777" w:rsidR="00364C0F" w:rsidRPr="00364C0F" w:rsidRDefault="00364C0F" w:rsidP="00364C0F">
      <w:pPr>
        <w:rPr>
          <w:noProof/>
        </w:rPr>
      </w:pPr>
      <w:bookmarkStart w:id="335" w:name="_ENREF_37"/>
      <w:r w:rsidRPr="00364C0F">
        <w:rPr>
          <w:noProof/>
        </w:rPr>
        <w:t>37.</w:t>
      </w:r>
      <w:r w:rsidRPr="00364C0F">
        <w:rPr>
          <w:noProof/>
        </w:rPr>
        <w:tab/>
        <w:t xml:space="preserve">Geyer, M.; Herrmann, C.; Wohlgemuth, S.; Wittinghofer, A.; Kalbitzer, H. R., Structure of the Ras-binding domain of RalGEF and implications for Ras binding and signalling. </w:t>
      </w:r>
      <w:r w:rsidRPr="00364C0F">
        <w:rPr>
          <w:i/>
          <w:noProof/>
        </w:rPr>
        <w:t xml:space="preserve">Nat. Struct. Biol. </w:t>
      </w:r>
      <w:r w:rsidRPr="00364C0F">
        <w:rPr>
          <w:b/>
          <w:noProof/>
        </w:rPr>
        <w:t>1997,</w:t>
      </w:r>
      <w:r w:rsidRPr="00364C0F">
        <w:rPr>
          <w:noProof/>
        </w:rPr>
        <w:t xml:space="preserve"> </w:t>
      </w:r>
      <w:r w:rsidRPr="00364C0F">
        <w:rPr>
          <w:i/>
          <w:noProof/>
        </w:rPr>
        <w:t>4</w:t>
      </w:r>
      <w:r w:rsidRPr="00364C0F">
        <w:rPr>
          <w:noProof/>
        </w:rPr>
        <w:t>, 694-699.</w:t>
      </w:r>
      <w:bookmarkEnd w:id="335"/>
    </w:p>
    <w:p w14:paraId="2BB40075" w14:textId="77777777" w:rsidR="00364C0F" w:rsidRPr="00364C0F" w:rsidRDefault="00364C0F" w:rsidP="00364C0F">
      <w:pPr>
        <w:rPr>
          <w:noProof/>
        </w:rPr>
      </w:pPr>
      <w:bookmarkStart w:id="336" w:name="_ENREF_38"/>
      <w:r w:rsidRPr="00364C0F">
        <w:rPr>
          <w:noProof/>
        </w:rPr>
        <w:t>38.</w:t>
      </w:r>
      <w:r w:rsidRPr="00364C0F">
        <w:rPr>
          <w:noProof/>
        </w:rPr>
        <w:tab/>
        <w:t xml:space="preserve">Huang, L.; Hofer, F.; Martin, G. S.; Kim, S. H., Structural basis for the interaction of Ras with RalGDS. </w:t>
      </w:r>
      <w:r w:rsidRPr="00364C0F">
        <w:rPr>
          <w:i/>
          <w:noProof/>
        </w:rPr>
        <w:t xml:space="preserve">Nat. Struct. Biol. </w:t>
      </w:r>
      <w:r w:rsidRPr="00364C0F">
        <w:rPr>
          <w:b/>
          <w:noProof/>
        </w:rPr>
        <w:t>1998,</w:t>
      </w:r>
      <w:r w:rsidRPr="00364C0F">
        <w:rPr>
          <w:noProof/>
        </w:rPr>
        <w:t xml:space="preserve"> </w:t>
      </w:r>
      <w:r w:rsidRPr="00364C0F">
        <w:rPr>
          <w:i/>
          <w:noProof/>
        </w:rPr>
        <w:t>5</w:t>
      </w:r>
      <w:r w:rsidRPr="00364C0F">
        <w:rPr>
          <w:noProof/>
        </w:rPr>
        <w:t>, 422-426.</w:t>
      </w:r>
      <w:bookmarkEnd w:id="336"/>
    </w:p>
    <w:p w14:paraId="338264F7" w14:textId="77777777" w:rsidR="00364C0F" w:rsidRPr="00364C0F" w:rsidRDefault="00364C0F" w:rsidP="00364C0F">
      <w:pPr>
        <w:rPr>
          <w:noProof/>
        </w:rPr>
      </w:pPr>
      <w:bookmarkStart w:id="337" w:name="_ENREF_39"/>
      <w:r w:rsidRPr="00364C0F">
        <w:rPr>
          <w:noProof/>
        </w:rPr>
        <w:t>39.</w:t>
      </w:r>
      <w:r w:rsidRPr="00364C0F">
        <w:rPr>
          <w:noProof/>
        </w:rPr>
        <w:tab/>
        <w:t xml:space="preserve">Nassar, N.; Horn, G.; Herrmann, C.; Scherer, A.; McCormick, F.; Wittinghofer, A., The 2.2 A crystal structure of the Ras-binding domain of the serine/threonine kinase c-Raf1 in complex with Rap1A and a GTP analogue. </w:t>
      </w:r>
      <w:r w:rsidRPr="00364C0F">
        <w:rPr>
          <w:i/>
          <w:noProof/>
        </w:rPr>
        <w:t xml:space="preserve">Nature </w:t>
      </w:r>
      <w:r w:rsidRPr="00364C0F">
        <w:rPr>
          <w:b/>
          <w:noProof/>
        </w:rPr>
        <w:t>1995,</w:t>
      </w:r>
      <w:r w:rsidRPr="00364C0F">
        <w:rPr>
          <w:noProof/>
        </w:rPr>
        <w:t xml:space="preserve"> </w:t>
      </w:r>
      <w:r w:rsidRPr="00364C0F">
        <w:rPr>
          <w:i/>
          <w:noProof/>
        </w:rPr>
        <w:t>375</w:t>
      </w:r>
      <w:r w:rsidRPr="00364C0F">
        <w:rPr>
          <w:noProof/>
        </w:rPr>
        <w:t xml:space="preserve"> (6532), 554-560.</w:t>
      </w:r>
      <w:bookmarkEnd w:id="337"/>
    </w:p>
    <w:p w14:paraId="2C68371E" w14:textId="77777777" w:rsidR="00364C0F" w:rsidRPr="00364C0F" w:rsidRDefault="00364C0F" w:rsidP="00364C0F">
      <w:pPr>
        <w:rPr>
          <w:noProof/>
        </w:rPr>
      </w:pPr>
      <w:bookmarkStart w:id="338" w:name="_ENREF_40"/>
      <w:r w:rsidRPr="00364C0F">
        <w:rPr>
          <w:noProof/>
        </w:rPr>
        <w:t>40.</w:t>
      </w:r>
      <w:r w:rsidRPr="00364C0F">
        <w:rPr>
          <w:noProof/>
        </w:rPr>
        <w:tab/>
        <w:t xml:space="preserve">Case, D. A.; Darden, T. A.; Cheatham, T. E.; Simmerling, C. L.; Wang, J.; Duke, R. E.; Luo, R.; Walker, R. C.; Zhang, W.; Merz, K. M., et al., </w:t>
      </w:r>
      <w:r w:rsidRPr="00364C0F">
        <w:rPr>
          <w:i/>
          <w:noProof/>
        </w:rPr>
        <w:t>AMBER 11</w:t>
      </w:r>
      <w:r w:rsidRPr="00364C0F">
        <w:rPr>
          <w:noProof/>
        </w:rPr>
        <w:t>. University of California, San Francisco: 2010.</w:t>
      </w:r>
      <w:bookmarkEnd w:id="338"/>
    </w:p>
    <w:p w14:paraId="35173624" w14:textId="77777777" w:rsidR="00364C0F" w:rsidRPr="00364C0F" w:rsidRDefault="00364C0F" w:rsidP="00364C0F">
      <w:pPr>
        <w:rPr>
          <w:noProof/>
        </w:rPr>
      </w:pPr>
      <w:bookmarkStart w:id="339" w:name="_ENREF_41"/>
      <w:r w:rsidRPr="00364C0F">
        <w:rPr>
          <w:noProof/>
        </w:rPr>
        <w:t>41.</w:t>
      </w:r>
      <w:r w:rsidRPr="00364C0F">
        <w:rPr>
          <w:noProof/>
        </w:rPr>
        <w:tab/>
        <w:t xml:space="preserve">Qamra, R.; Hubbard, S., - Structural basis for the interaction of the adaptor protein grb14 with activated. </w:t>
      </w:r>
      <w:r w:rsidRPr="00364C0F">
        <w:rPr>
          <w:i/>
          <w:noProof/>
        </w:rPr>
        <w:t xml:space="preserve">- PLoS One. 2013 Aug 13;8(8):e72473. doi: 10.1371/journal.pone.0072473. eCollection </w:t>
      </w:r>
      <w:r w:rsidRPr="00364C0F">
        <w:rPr>
          <w:noProof/>
        </w:rPr>
        <w:t xml:space="preserve"> (- 1932-6203 (Electronic)).</w:t>
      </w:r>
      <w:bookmarkEnd w:id="339"/>
    </w:p>
    <w:p w14:paraId="5684DE6A" w14:textId="77777777" w:rsidR="00364C0F" w:rsidRPr="00364C0F" w:rsidRDefault="00364C0F" w:rsidP="00364C0F">
      <w:pPr>
        <w:rPr>
          <w:noProof/>
        </w:rPr>
      </w:pPr>
      <w:bookmarkStart w:id="340" w:name="_ENREF_42"/>
      <w:r w:rsidRPr="00364C0F">
        <w:rPr>
          <w:noProof/>
        </w:rPr>
        <w:t>42.</w:t>
      </w:r>
      <w:r w:rsidRPr="00364C0F">
        <w:rPr>
          <w:noProof/>
        </w:rPr>
        <w:tab/>
        <w:t xml:space="preserve">Ensign, D. L.; Webb, L. J., Factors Determining Electrostatic Fields at the Ras/Effector Interface. </w:t>
      </w:r>
      <w:r w:rsidRPr="00364C0F">
        <w:rPr>
          <w:i/>
          <w:noProof/>
        </w:rPr>
        <w:t xml:space="preserve">Proteins </w:t>
      </w:r>
      <w:r w:rsidRPr="00364C0F">
        <w:rPr>
          <w:b/>
          <w:noProof/>
        </w:rPr>
        <w:t>2011,</w:t>
      </w:r>
      <w:r w:rsidRPr="00364C0F">
        <w:rPr>
          <w:i/>
          <w:noProof/>
        </w:rPr>
        <w:t xml:space="preserve"> 79</w:t>
      </w:r>
      <w:r w:rsidRPr="00364C0F">
        <w:rPr>
          <w:noProof/>
        </w:rPr>
        <w:t>, 3511-3524.</w:t>
      </w:r>
      <w:bookmarkEnd w:id="340"/>
    </w:p>
    <w:p w14:paraId="42557275" w14:textId="77777777" w:rsidR="00364C0F" w:rsidRPr="00364C0F" w:rsidRDefault="00364C0F" w:rsidP="00364C0F">
      <w:pPr>
        <w:rPr>
          <w:noProof/>
        </w:rPr>
      </w:pPr>
      <w:bookmarkStart w:id="341" w:name="_ENREF_43"/>
      <w:r w:rsidRPr="00364C0F">
        <w:rPr>
          <w:noProof/>
        </w:rPr>
        <w:t>43.</w:t>
      </w:r>
      <w:r w:rsidRPr="00364C0F">
        <w:rPr>
          <w:noProof/>
        </w:rPr>
        <w:tab/>
        <w:t xml:space="preserve">Ragain, C. M.; Newberry, R. W.; Ritchie, A. W.; Webb, L. J., Role of Electrostatics in Differential Binding of RaIGDS to Rap Mutations E30D and K31E Investigated by Vibrational Spectroscopy of Thiocyanate Probes. </w:t>
      </w:r>
      <w:r w:rsidRPr="00364C0F">
        <w:rPr>
          <w:i/>
          <w:noProof/>
        </w:rPr>
        <w:t xml:space="preserve">J Phys Chem B </w:t>
      </w:r>
      <w:r w:rsidRPr="00364C0F">
        <w:rPr>
          <w:b/>
          <w:noProof/>
        </w:rPr>
        <w:t>2012,</w:t>
      </w:r>
      <w:r w:rsidRPr="00364C0F">
        <w:rPr>
          <w:noProof/>
        </w:rPr>
        <w:t xml:space="preserve"> </w:t>
      </w:r>
      <w:r w:rsidRPr="00364C0F">
        <w:rPr>
          <w:i/>
          <w:noProof/>
        </w:rPr>
        <w:t>116</w:t>
      </w:r>
      <w:r w:rsidRPr="00364C0F">
        <w:rPr>
          <w:noProof/>
        </w:rPr>
        <w:t xml:space="preserve"> (31), 9326-9336.</w:t>
      </w:r>
      <w:bookmarkEnd w:id="341"/>
    </w:p>
    <w:p w14:paraId="6314C632" w14:textId="77777777" w:rsidR="00364C0F" w:rsidRPr="00364C0F" w:rsidRDefault="00364C0F" w:rsidP="00364C0F">
      <w:pPr>
        <w:rPr>
          <w:noProof/>
        </w:rPr>
      </w:pPr>
      <w:bookmarkStart w:id="342" w:name="_ENREF_44"/>
      <w:r w:rsidRPr="00364C0F">
        <w:rPr>
          <w:noProof/>
        </w:rPr>
        <w:t>44.</w:t>
      </w:r>
      <w:r w:rsidRPr="00364C0F">
        <w:rPr>
          <w:noProof/>
        </w:rPr>
        <w:tab/>
        <w:t xml:space="preserve">Jorgensen, W. L.; Chandrasekhar, J.; Madura, J. D.; Impey, R. W.; Klein, M. L., Comparison of Simple Potential Functions for Simulating Liquid Water. </w:t>
      </w:r>
      <w:r w:rsidRPr="00364C0F">
        <w:rPr>
          <w:i/>
          <w:noProof/>
        </w:rPr>
        <w:t xml:space="preserve">J Chem Phys </w:t>
      </w:r>
      <w:r w:rsidRPr="00364C0F">
        <w:rPr>
          <w:b/>
          <w:noProof/>
        </w:rPr>
        <w:t>1983,</w:t>
      </w:r>
      <w:r w:rsidRPr="00364C0F">
        <w:rPr>
          <w:noProof/>
        </w:rPr>
        <w:t xml:space="preserve"> </w:t>
      </w:r>
      <w:r w:rsidRPr="00364C0F">
        <w:rPr>
          <w:i/>
          <w:noProof/>
        </w:rPr>
        <w:t>79</w:t>
      </w:r>
      <w:r w:rsidRPr="00364C0F">
        <w:rPr>
          <w:noProof/>
        </w:rPr>
        <w:t xml:space="preserve"> (2), 926-935.</w:t>
      </w:r>
      <w:bookmarkEnd w:id="342"/>
    </w:p>
    <w:p w14:paraId="2F04683F" w14:textId="77777777" w:rsidR="00364C0F" w:rsidRPr="00364C0F" w:rsidRDefault="00364C0F" w:rsidP="00364C0F">
      <w:pPr>
        <w:rPr>
          <w:noProof/>
        </w:rPr>
      </w:pPr>
      <w:bookmarkStart w:id="343" w:name="_ENREF_45"/>
      <w:r w:rsidRPr="00364C0F">
        <w:rPr>
          <w:noProof/>
        </w:rPr>
        <w:t>45.</w:t>
      </w:r>
      <w:r w:rsidRPr="00364C0F">
        <w:rPr>
          <w:noProof/>
        </w:rPr>
        <w:tab/>
        <w:t xml:space="preserve">Dolinsky, T. J.; Czodrowski, P.; Li, H.; Nielsen, J. E.; Jensen, J. H.; Klebe, G.; Baker, N. A., PDB2PQR: expanding and upgrading automated preparation of biomolecular structures for molecular simulations. </w:t>
      </w:r>
      <w:r w:rsidRPr="00364C0F">
        <w:rPr>
          <w:i/>
          <w:noProof/>
        </w:rPr>
        <w:t xml:space="preserve">Nucleic Acids Res </w:t>
      </w:r>
      <w:r w:rsidRPr="00364C0F">
        <w:rPr>
          <w:b/>
          <w:noProof/>
        </w:rPr>
        <w:t>2007,</w:t>
      </w:r>
      <w:r w:rsidRPr="00364C0F">
        <w:rPr>
          <w:noProof/>
        </w:rPr>
        <w:t xml:space="preserve"> </w:t>
      </w:r>
      <w:r w:rsidRPr="00364C0F">
        <w:rPr>
          <w:i/>
          <w:noProof/>
        </w:rPr>
        <w:t>35</w:t>
      </w:r>
      <w:r w:rsidRPr="00364C0F">
        <w:rPr>
          <w:noProof/>
        </w:rPr>
        <w:t>, W522-W525.</w:t>
      </w:r>
      <w:bookmarkEnd w:id="343"/>
    </w:p>
    <w:p w14:paraId="57200AEF" w14:textId="77777777" w:rsidR="00364C0F" w:rsidRPr="00364C0F" w:rsidRDefault="00364C0F" w:rsidP="00364C0F">
      <w:pPr>
        <w:rPr>
          <w:noProof/>
        </w:rPr>
      </w:pPr>
      <w:bookmarkStart w:id="344" w:name="_ENREF_46"/>
      <w:r w:rsidRPr="00364C0F">
        <w:rPr>
          <w:noProof/>
        </w:rPr>
        <w:t>46.</w:t>
      </w:r>
      <w:r w:rsidRPr="00364C0F">
        <w:rPr>
          <w:noProof/>
        </w:rPr>
        <w:tab/>
        <w:t xml:space="preserve">Dolinsky, T. J.; Nielsen, J. E.; McCammon, J. A.; Baker, N. A., PDB2PQR: an automated pipeline for the setup of Poisson-Boltzmann electrostatics calculations. </w:t>
      </w:r>
      <w:r w:rsidRPr="00364C0F">
        <w:rPr>
          <w:i/>
          <w:noProof/>
        </w:rPr>
        <w:t xml:space="preserve">Nucleic Acids Res </w:t>
      </w:r>
      <w:r w:rsidRPr="00364C0F">
        <w:rPr>
          <w:b/>
          <w:noProof/>
        </w:rPr>
        <w:t>2004,</w:t>
      </w:r>
      <w:r w:rsidRPr="00364C0F">
        <w:rPr>
          <w:noProof/>
        </w:rPr>
        <w:t xml:space="preserve"> </w:t>
      </w:r>
      <w:r w:rsidRPr="00364C0F">
        <w:rPr>
          <w:i/>
          <w:noProof/>
        </w:rPr>
        <w:t>32</w:t>
      </w:r>
      <w:r w:rsidRPr="00364C0F">
        <w:rPr>
          <w:noProof/>
        </w:rPr>
        <w:t>, W665-W667.</w:t>
      </w:r>
      <w:bookmarkEnd w:id="344"/>
    </w:p>
    <w:p w14:paraId="035048B2" w14:textId="77777777" w:rsidR="00364C0F" w:rsidRPr="00364C0F" w:rsidRDefault="00364C0F" w:rsidP="00364C0F">
      <w:pPr>
        <w:rPr>
          <w:noProof/>
        </w:rPr>
      </w:pPr>
      <w:bookmarkStart w:id="345" w:name="_ENREF_47"/>
      <w:r w:rsidRPr="00364C0F">
        <w:rPr>
          <w:noProof/>
        </w:rPr>
        <w:t>47.</w:t>
      </w:r>
      <w:r w:rsidRPr="00364C0F">
        <w:rPr>
          <w:noProof/>
        </w:rPr>
        <w:tab/>
        <w:t xml:space="preserve">McCleverty, C. J.; Columbus, L.; Kreusch, A.; Lesley, S. A., Structure and ligand binding of the soluble domain of a Thermotoga maritima membrane protein of unknown function TM1634. </w:t>
      </w:r>
      <w:r w:rsidRPr="00364C0F">
        <w:rPr>
          <w:i/>
          <w:noProof/>
        </w:rPr>
        <w:t xml:space="preserve">Protein Sci </w:t>
      </w:r>
      <w:r w:rsidRPr="00364C0F">
        <w:rPr>
          <w:b/>
          <w:noProof/>
        </w:rPr>
        <w:t>2008,</w:t>
      </w:r>
      <w:r w:rsidRPr="00364C0F">
        <w:rPr>
          <w:noProof/>
        </w:rPr>
        <w:t xml:space="preserve"> </w:t>
      </w:r>
      <w:r w:rsidRPr="00364C0F">
        <w:rPr>
          <w:i/>
          <w:noProof/>
        </w:rPr>
        <w:t>17</w:t>
      </w:r>
      <w:r w:rsidRPr="00364C0F">
        <w:rPr>
          <w:noProof/>
        </w:rPr>
        <w:t>, 869.</w:t>
      </w:r>
      <w:bookmarkEnd w:id="345"/>
    </w:p>
    <w:p w14:paraId="3A018E49" w14:textId="77777777" w:rsidR="00364C0F" w:rsidRPr="00364C0F" w:rsidRDefault="00364C0F" w:rsidP="00364C0F">
      <w:pPr>
        <w:rPr>
          <w:noProof/>
        </w:rPr>
      </w:pPr>
      <w:bookmarkStart w:id="346" w:name="_ENREF_48"/>
      <w:r w:rsidRPr="00364C0F">
        <w:rPr>
          <w:noProof/>
        </w:rPr>
        <w:t>48.</w:t>
      </w:r>
      <w:r w:rsidRPr="00364C0F">
        <w:rPr>
          <w:noProof/>
        </w:rPr>
        <w:tab/>
        <w:t xml:space="preserve">Humphrey, W.; Dalke, A.; Schulten, K., VMD - Visual Molecular Dynamics. </w:t>
      </w:r>
      <w:r w:rsidRPr="00364C0F">
        <w:rPr>
          <w:i/>
          <w:noProof/>
        </w:rPr>
        <w:t xml:space="preserve">J. Molec. Graphics </w:t>
      </w:r>
      <w:r w:rsidRPr="00364C0F">
        <w:rPr>
          <w:b/>
          <w:noProof/>
        </w:rPr>
        <w:t>1996,</w:t>
      </w:r>
      <w:r w:rsidRPr="00364C0F">
        <w:rPr>
          <w:noProof/>
        </w:rPr>
        <w:t xml:space="preserve"> </w:t>
      </w:r>
      <w:r w:rsidRPr="00364C0F">
        <w:rPr>
          <w:i/>
          <w:noProof/>
        </w:rPr>
        <w:t>14</w:t>
      </w:r>
      <w:r w:rsidRPr="00364C0F">
        <w:rPr>
          <w:noProof/>
        </w:rPr>
        <w:t>, 33-38.</w:t>
      </w:r>
      <w:bookmarkEnd w:id="346"/>
    </w:p>
    <w:p w14:paraId="68BC5425" w14:textId="77777777" w:rsidR="00364C0F" w:rsidRPr="00364C0F" w:rsidRDefault="00364C0F" w:rsidP="00364C0F">
      <w:pPr>
        <w:rPr>
          <w:noProof/>
        </w:rPr>
      </w:pPr>
      <w:bookmarkStart w:id="347" w:name="_ENREF_49"/>
      <w:r w:rsidRPr="00364C0F">
        <w:rPr>
          <w:noProof/>
        </w:rPr>
        <w:t>49.</w:t>
      </w:r>
      <w:r w:rsidRPr="00364C0F">
        <w:rPr>
          <w:noProof/>
        </w:rPr>
        <w:tab/>
        <w:t xml:space="preserve">van der Spoel, D.; Lindahl, E.; Hess, B.; Groenhof, G.; Mark, A. E.; Berendsen, H. J. C., GROMACS: Fast, Flexible, and Free. </w:t>
      </w:r>
      <w:r w:rsidRPr="00364C0F">
        <w:rPr>
          <w:i/>
          <w:noProof/>
        </w:rPr>
        <w:t xml:space="preserve">J. Comput. Chem. </w:t>
      </w:r>
      <w:r w:rsidRPr="00364C0F">
        <w:rPr>
          <w:b/>
          <w:noProof/>
        </w:rPr>
        <w:t>2005,</w:t>
      </w:r>
      <w:r w:rsidRPr="00364C0F">
        <w:rPr>
          <w:noProof/>
        </w:rPr>
        <w:t xml:space="preserve"> </w:t>
      </w:r>
      <w:r w:rsidRPr="00364C0F">
        <w:rPr>
          <w:i/>
          <w:noProof/>
        </w:rPr>
        <w:t>26</w:t>
      </w:r>
      <w:r w:rsidRPr="00364C0F">
        <w:rPr>
          <w:noProof/>
        </w:rPr>
        <w:t>, 1701-1718.</w:t>
      </w:r>
      <w:bookmarkEnd w:id="347"/>
    </w:p>
    <w:p w14:paraId="1BF5072E" w14:textId="77777777" w:rsidR="00364C0F" w:rsidRPr="00364C0F" w:rsidRDefault="00364C0F" w:rsidP="00364C0F">
      <w:pPr>
        <w:rPr>
          <w:noProof/>
        </w:rPr>
      </w:pPr>
      <w:bookmarkStart w:id="348" w:name="_ENREF_50"/>
      <w:r w:rsidRPr="00364C0F">
        <w:rPr>
          <w:noProof/>
        </w:rPr>
        <w:t>50.</w:t>
      </w:r>
      <w:r w:rsidRPr="00364C0F">
        <w:rPr>
          <w:noProof/>
        </w:rPr>
        <w:tab/>
        <w:t xml:space="preserve">Smith, T. F.; Waterman, M. S., Identification of Common Molecular Subsequences. </w:t>
      </w:r>
      <w:r w:rsidRPr="00364C0F">
        <w:rPr>
          <w:i/>
          <w:noProof/>
        </w:rPr>
        <w:t xml:space="preserve">J Mol Biol </w:t>
      </w:r>
      <w:r w:rsidRPr="00364C0F">
        <w:rPr>
          <w:b/>
          <w:noProof/>
        </w:rPr>
        <w:t>1981,</w:t>
      </w:r>
      <w:r w:rsidRPr="00364C0F">
        <w:rPr>
          <w:noProof/>
        </w:rPr>
        <w:t xml:space="preserve"> </w:t>
      </w:r>
      <w:r w:rsidRPr="00364C0F">
        <w:rPr>
          <w:i/>
          <w:noProof/>
        </w:rPr>
        <w:t>147</w:t>
      </w:r>
      <w:r w:rsidRPr="00364C0F">
        <w:rPr>
          <w:noProof/>
        </w:rPr>
        <w:t xml:space="preserve"> (1), 195-197.</w:t>
      </w:r>
      <w:bookmarkEnd w:id="348"/>
    </w:p>
    <w:p w14:paraId="22212D3B" w14:textId="77777777" w:rsidR="00364C0F" w:rsidRPr="00364C0F" w:rsidRDefault="00364C0F" w:rsidP="00364C0F">
      <w:pPr>
        <w:rPr>
          <w:noProof/>
        </w:rPr>
      </w:pPr>
      <w:bookmarkStart w:id="349" w:name="_ENREF_51"/>
      <w:r w:rsidRPr="00364C0F">
        <w:rPr>
          <w:noProof/>
        </w:rPr>
        <w:t>51.</w:t>
      </w:r>
      <w:r w:rsidRPr="00364C0F">
        <w:rPr>
          <w:noProof/>
        </w:rPr>
        <w:tab/>
        <w:t xml:space="preserve">Russell, R. B.; Barton, G. J., Multiple protein sequence alignment from tertiary structure comparison. </w:t>
      </w:r>
      <w:r w:rsidRPr="00364C0F">
        <w:rPr>
          <w:i/>
          <w:noProof/>
        </w:rPr>
        <w:t xml:space="preserve">PROTEINS: Struct. Funct. Genet. </w:t>
      </w:r>
      <w:r w:rsidRPr="00364C0F">
        <w:rPr>
          <w:b/>
          <w:noProof/>
        </w:rPr>
        <w:t>1992,</w:t>
      </w:r>
      <w:r w:rsidRPr="00364C0F">
        <w:rPr>
          <w:noProof/>
        </w:rPr>
        <w:t xml:space="preserve"> </w:t>
      </w:r>
      <w:r w:rsidRPr="00364C0F">
        <w:rPr>
          <w:i/>
          <w:noProof/>
        </w:rPr>
        <w:t>14</w:t>
      </w:r>
      <w:r w:rsidRPr="00364C0F">
        <w:rPr>
          <w:noProof/>
        </w:rPr>
        <w:t>, 309-323.</w:t>
      </w:r>
      <w:bookmarkEnd w:id="349"/>
    </w:p>
    <w:p w14:paraId="6DD0E8C7" w14:textId="77777777" w:rsidR="00364C0F" w:rsidRPr="00364C0F" w:rsidRDefault="00364C0F" w:rsidP="00364C0F">
      <w:pPr>
        <w:rPr>
          <w:noProof/>
        </w:rPr>
      </w:pPr>
      <w:bookmarkStart w:id="350" w:name="_ENREF_52"/>
      <w:r w:rsidRPr="00364C0F">
        <w:rPr>
          <w:noProof/>
        </w:rPr>
        <w:t>52.</w:t>
      </w:r>
      <w:r w:rsidRPr="00364C0F">
        <w:rPr>
          <w:noProof/>
        </w:rPr>
        <w:tab/>
        <w:t xml:space="preserve">Duan, Y.; Wu, C.; Chowdhury, S.; Lee, M. C.; Xiong, G.; Zhang, W.; Yang, R.; Cieplak, P.; Luo, R.; Lee, T., et al., A Point-Charge Force Field for Molecular Mechanics Simulations of Proteins Based on Condensed-Phase Quantum Mechanical Calculations. </w:t>
      </w:r>
      <w:r w:rsidRPr="00364C0F">
        <w:rPr>
          <w:i/>
          <w:noProof/>
        </w:rPr>
        <w:t xml:space="preserve">J. Comput. Chem. </w:t>
      </w:r>
      <w:r w:rsidRPr="00364C0F">
        <w:rPr>
          <w:b/>
          <w:noProof/>
        </w:rPr>
        <w:t>2003,</w:t>
      </w:r>
      <w:r w:rsidRPr="00364C0F">
        <w:rPr>
          <w:noProof/>
        </w:rPr>
        <w:t xml:space="preserve"> </w:t>
      </w:r>
      <w:r w:rsidRPr="00364C0F">
        <w:rPr>
          <w:i/>
          <w:noProof/>
        </w:rPr>
        <w:t>24</w:t>
      </w:r>
      <w:r w:rsidRPr="00364C0F">
        <w:rPr>
          <w:noProof/>
        </w:rPr>
        <w:t>, 1999-2012.</w:t>
      </w:r>
      <w:bookmarkEnd w:id="350"/>
    </w:p>
    <w:p w14:paraId="027F0AEA" w14:textId="77777777" w:rsidR="00364C0F" w:rsidRPr="00364C0F" w:rsidRDefault="00364C0F" w:rsidP="00364C0F">
      <w:pPr>
        <w:rPr>
          <w:noProof/>
        </w:rPr>
      </w:pPr>
      <w:bookmarkStart w:id="351" w:name="_ENREF_53"/>
      <w:r w:rsidRPr="00364C0F">
        <w:rPr>
          <w:noProof/>
        </w:rPr>
        <w:t>53.</w:t>
      </w:r>
      <w:r w:rsidRPr="00364C0F">
        <w:rPr>
          <w:noProof/>
        </w:rPr>
        <w:tab/>
        <w:t xml:space="preserve">Darden, T.; York, D.; Pedersen, L. G., Particle mesh Ewald: An N log(N) method for Ewald sums in large systems. </w:t>
      </w:r>
      <w:r w:rsidRPr="00364C0F">
        <w:rPr>
          <w:i/>
          <w:noProof/>
        </w:rPr>
        <w:t xml:space="preserve">J. Chem. Phys. </w:t>
      </w:r>
      <w:r w:rsidRPr="00364C0F">
        <w:rPr>
          <w:b/>
          <w:noProof/>
        </w:rPr>
        <w:t>1993,</w:t>
      </w:r>
      <w:r w:rsidRPr="00364C0F">
        <w:rPr>
          <w:noProof/>
        </w:rPr>
        <w:t xml:space="preserve"> </w:t>
      </w:r>
      <w:r w:rsidRPr="00364C0F">
        <w:rPr>
          <w:i/>
          <w:noProof/>
        </w:rPr>
        <w:t>98</w:t>
      </w:r>
      <w:r w:rsidRPr="00364C0F">
        <w:rPr>
          <w:noProof/>
        </w:rPr>
        <w:t>, 10089-10092.</w:t>
      </w:r>
      <w:bookmarkEnd w:id="351"/>
    </w:p>
    <w:p w14:paraId="5ED266C8" w14:textId="77777777" w:rsidR="00364C0F" w:rsidRPr="00364C0F" w:rsidRDefault="00364C0F" w:rsidP="00364C0F">
      <w:pPr>
        <w:rPr>
          <w:noProof/>
        </w:rPr>
      </w:pPr>
      <w:bookmarkStart w:id="352" w:name="_ENREF_54"/>
      <w:r w:rsidRPr="00364C0F">
        <w:rPr>
          <w:noProof/>
        </w:rPr>
        <w:t>54.</w:t>
      </w:r>
      <w:r w:rsidRPr="00364C0F">
        <w:rPr>
          <w:noProof/>
        </w:rPr>
        <w:tab/>
        <w:t xml:space="preserve">Essmann, U.; Perera, L.; Berkowitz, M. L.; Darden, T.; Lee, H.; Pedersen, L. G., A smooth particle mesh Ewald method. </w:t>
      </w:r>
      <w:r w:rsidRPr="00364C0F">
        <w:rPr>
          <w:i/>
          <w:noProof/>
        </w:rPr>
        <w:t xml:space="preserve">J. Chem. Phys. </w:t>
      </w:r>
      <w:r w:rsidRPr="00364C0F">
        <w:rPr>
          <w:b/>
          <w:noProof/>
        </w:rPr>
        <w:t>1995,</w:t>
      </w:r>
      <w:r w:rsidRPr="00364C0F">
        <w:rPr>
          <w:noProof/>
        </w:rPr>
        <w:t xml:space="preserve"> </w:t>
      </w:r>
      <w:r w:rsidRPr="00364C0F">
        <w:rPr>
          <w:i/>
          <w:noProof/>
        </w:rPr>
        <w:t>103</w:t>
      </w:r>
      <w:r w:rsidRPr="00364C0F">
        <w:rPr>
          <w:noProof/>
        </w:rPr>
        <w:t>, 8577-8593.</w:t>
      </w:r>
      <w:bookmarkEnd w:id="352"/>
    </w:p>
    <w:p w14:paraId="48BDF434" w14:textId="77777777" w:rsidR="00364C0F" w:rsidRPr="00364C0F" w:rsidRDefault="00364C0F" w:rsidP="00364C0F">
      <w:pPr>
        <w:rPr>
          <w:noProof/>
        </w:rPr>
      </w:pPr>
      <w:bookmarkStart w:id="353" w:name="_ENREF_55"/>
      <w:r w:rsidRPr="00364C0F">
        <w:rPr>
          <w:noProof/>
        </w:rPr>
        <w:t>55.</w:t>
      </w:r>
      <w:r w:rsidRPr="00364C0F">
        <w:rPr>
          <w:noProof/>
        </w:rPr>
        <w:tab/>
        <w:t xml:space="preserve">Hess, B.; Bekker, H.; Berendsen, H. J. C.; Fraaije, J. G. E. M., - LINCS: A linear constraint solver for molecular simulations. </w:t>
      </w:r>
      <w:r w:rsidRPr="00364C0F">
        <w:rPr>
          <w:b/>
          <w:noProof/>
        </w:rPr>
        <w:t>1997,</w:t>
      </w:r>
      <w:r w:rsidRPr="00364C0F">
        <w:rPr>
          <w:noProof/>
        </w:rPr>
        <w:t xml:space="preserve"> </w:t>
      </w:r>
      <w:r w:rsidRPr="00364C0F">
        <w:rPr>
          <w:i/>
          <w:noProof/>
        </w:rPr>
        <w:t>- 18</w:t>
      </w:r>
      <w:r w:rsidRPr="00364C0F">
        <w:rPr>
          <w:noProof/>
        </w:rPr>
        <w:t xml:space="preserve"> (- 12), - 1472.</w:t>
      </w:r>
      <w:bookmarkEnd w:id="353"/>
    </w:p>
    <w:p w14:paraId="3A4E4ECD" w14:textId="77777777" w:rsidR="00364C0F" w:rsidRPr="00364C0F" w:rsidRDefault="00364C0F" w:rsidP="00364C0F">
      <w:pPr>
        <w:rPr>
          <w:noProof/>
        </w:rPr>
      </w:pPr>
      <w:bookmarkStart w:id="354" w:name="_ENREF_56"/>
      <w:r w:rsidRPr="00364C0F">
        <w:rPr>
          <w:noProof/>
        </w:rPr>
        <w:t>56.</w:t>
      </w:r>
      <w:r w:rsidRPr="00364C0F">
        <w:rPr>
          <w:noProof/>
        </w:rPr>
        <w:tab/>
        <w:t xml:space="preserve">Roux, B., The calculation of the potential of mean force using computer simulations. </w:t>
      </w:r>
      <w:r w:rsidRPr="00364C0F">
        <w:rPr>
          <w:i/>
          <w:noProof/>
        </w:rPr>
        <w:t xml:space="preserve">Comp. Phys. Commun. </w:t>
      </w:r>
      <w:r w:rsidRPr="00364C0F">
        <w:rPr>
          <w:b/>
          <w:noProof/>
        </w:rPr>
        <w:t>1995,</w:t>
      </w:r>
      <w:r w:rsidRPr="00364C0F">
        <w:rPr>
          <w:noProof/>
        </w:rPr>
        <w:t xml:space="preserve"> </w:t>
      </w:r>
      <w:r w:rsidRPr="00364C0F">
        <w:rPr>
          <w:i/>
          <w:noProof/>
        </w:rPr>
        <w:t>91</w:t>
      </w:r>
      <w:r w:rsidRPr="00364C0F">
        <w:rPr>
          <w:noProof/>
        </w:rPr>
        <w:t>, 275-282.</w:t>
      </w:r>
      <w:bookmarkEnd w:id="354"/>
    </w:p>
    <w:p w14:paraId="6931D521" w14:textId="77777777" w:rsidR="00364C0F" w:rsidRPr="00364C0F" w:rsidRDefault="00364C0F" w:rsidP="00364C0F">
      <w:pPr>
        <w:rPr>
          <w:noProof/>
        </w:rPr>
      </w:pPr>
      <w:bookmarkStart w:id="355" w:name="_ENREF_57"/>
      <w:r w:rsidRPr="00364C0F">
        <w:rPr>
          <w:noProof/>
        </w:rPr>
        <w:t>57.</w:t>
      </w:r>
      <w:r w:rsidRPr="00364C0F">
        <w:rPr>
          <w:noProof/>
        </w:rPr>
        <w:tab/>
        <w:t xml:space="preserve">Gallicchio, E.; Andrec, M.; Felts, A. K.; Levy, R. M., Temperature Weighted Histogram Analysis Method, Replica Exchange, and Transition Paths. </w:t>
      </w:r>
      <w:r w:rsidRPr="00364C0F">
        <w:rPr>
          <w:i/>
          <w:noProof/>
        </w:rPr>
        <w:t xml:space="preserve">J. Phys. Chem. B </w:t>
      </w:r>
      <w:r w:rsidRPr="00364C0F">
        <w:rPr>
          <w:b/>
          <w:noProof/>
        </w:rPr>
        <w:t>2005,</w:t>
      </w:r>
      <w:r w:rsidRPr="00364C0F">
        <w:rPr>
          <w:noProof/>
        </w:rPr>
        <w:t xml:space="preserve"> </w:t>
      </w:r>
      <w:r w:rsidRPr="00364C0F">
        <w:rPr>
          <w:i/>
          <w:noProof/>
        </w:rPr>
        <w:t>109</w:t>
      </w:r>
      <w:r w:rsidRPr="00364C0F">
        <w:rPr>
          <w:noProof/>
        </w:rPr>
        <w:t>, 6722-6731.</w:t>
      </w:r>
      <w:bookmarkEnd w:id="355"/>
    </w:p>
    <w:p w14:paraId="37CA37D8" w14:textId="77777777" w:rsidR="00364C0F" w:rsidRPr="00364C0F" w:rsidRDefault="00364C0F" w:rsidP="00364C0F">
      <w:pPr>
        <w:rPr>
          <w:noProof/>
        </w:rPr>
      </w:pPr>
      <w:bookmarkStart w:id="356" w:name="_ENREF_58"/>
      <w:r w:rsidRPr="00364C0F">
        <w:rPr>
          <w:noProof/>
        </w:rPr>
        <w:t>58.</w:t>
      </w:r>
      <w:r w:rsidRPr="00364C0F">
        <w:rPr>
          <w:noProof/>
        </w:rPr>
        <w:tab/>
        <w:t xml:space="preserve">Mardia, K. V., Statistics of Directional Data. </w:t>
      </w:r>
      <w:r w:rsidRPr="00364C0F">
        <w:rPr>
          <w:i/>
          <w:noProof/>
        </w:rPr>
        <w:t xml:space="preserve">J. Roy. Statist. Soc. Ser. B (Methodol.) </w:t>
      </w:r>
      <w:r w:rsidRPr="00364C0F">
        <w:rPr>
          <w:b/>
          <w:noProof/>
        </w:rPr>
        <w:t>1975,</w:t>
      </w:r>
      <w:r w:rsidRPr="00364C0F">
        <w:rPr>
          <w:noProof/>
        </w:rPr>
        <w:t xml:space="preserve"> </w:t>
      </w:r>
      <w:r w:rsidRPr="00364C0F">
        <w:rPr>
          <w:i/>
          <w:noProof/>
        </w:rPr>
        <w:t>37</w:t>
      </w:r>
      <w:r w:rsidRPr="00364C0F">
        <w:rPr>
          <w:noProof/>
        </w:rPr>
        <w:t xml:space="preserve"> (3), 349-393.</w:t>
      </w:r>
      <w:bookmarkEnd w:id="356"/>
    </w:p>
    <w:p w14:paraId="63CD1FAD" w14:textId="77777777" w:rsidR="00364C0F" w:rsidRPr="00364C0F" w:rsidRDefault="00364C0F" w:rsidP="00364C0F">
      <w:pPr>
        <w:rPr>
          <w:noProof/>
        </w:rPr>
      </w:pPr>
      <w:bookmarkStart w:id="357" w:name="_ENREF_59"/>
      <w:r w:rsidRPr="00364C0F">
        <w:rPr>
          <w:noProof/>
        </w:rPr>
        <w:t>59.</w:t>
      </w:r>
      <w:r w:rsidRPr="00364C0F">
        <w:rPr>
          <w:noProof/>
        </w:rPr>
        <w:tab/>
        <w:t xml:space="preserve">Berendsen, H. J. C.; Spoel, D. v. d.; Drunen, R. v., GROMACS: A message-passing parallel molecular dynamics implementation. </w:t>
      </w:r>
      <w:r w:rsidRPr="00364C0F">
        <w:rPr>
          <w:i/>
          <w:noProof/>
        </w:rPr>
        <w:t xml:space="preserve">Comp. Phys. Commun. </w:t>
      </w:r>
      <w:r w:rsidRPr="00364C0F">
        <w:rPr>
          <w:b/>
          <w:noProof/>
        </w:rPr>
        <w:t>1995,</w:t>
      </w:r>
      <w:r w:rsidRPr="00364C0F">
        <w:rPr>
          <w:noProof/>
        </w:rPr>
        <w:t xml:space="preserve"> </w:t>
      </w:r>
      <w:r w:rsidRPr="00364C0F">
        <w:rPr>
          <w:i/>
          <w:noProof/>
        </w:rPr>
        <w:t>91</w:t>
      </w:r>
      <w:r w:rsidRPr="00364C0F">
        <w:rPr>
          <w:noProof/>
        </w:rPr>
        <w:t>, 43-56.</w:t>
      </w:r>
      <w:bookmarkEnd w:id="357"/>
    </w:p>
    <w:p w14:paraId="4F451141" w14:textId="77777777" w:rsidR="00364C0F" w:rsidRPr="00364C0F" w:rsidRDefault="00364C0F" w:rsidP="00364C0F">
      <w:pPr>
        <w:rPr>
          <w:noProof/>
        </w:rPr>
      </w:pPr>
      <w:bookmarkStart w:id="358" w:name="_ENREF_60"/>
      <w:r w:rsidRPr="00364C0F">
        <w:rPr>
          <w:noProof/>
        </w:rPr>
        <w:t>60.</w:t>
      </w:r>
      <w:r w:rsidRPr="00364C0F">
        <w:rPr>
          <w:noProof/>
        </w:rPr>
        <w:tab/>
        <w:t xml:space="preserve">Hess, B.; Kutzner, C.; van der Spoel, D.; Lindahl, E., GROMACS 4: Algorithms for highly efficient, load-balanced, and scalable molecular simulation. </w:t>
      </w:r>
      <w:r w:rsidRPr="00364C0F">
        <w:rPr>
          <w:i/>
          <w:noProof/>
        </w:rPr>
        <w:t xml:space="preserve">J Chem Theory Comput </w:t>
      </w:r>
      <w:r w:rsidRPr="00364C0F">
        <w:rPr>
          <w:b/>
          <w:noProof/>
        </w:rPr>
        <w:t>2008,</w:t>
      </w:r>
      <w:r w:rsidRPr="00364C0F">
        <w:rPr>
          <w:noProof/>
        </w:rPr>
        <w:t xml:space="preserve"> </w:t>
      </w:r>
      <w:r w:rsidRPr="00364C0F">
        <w:rPr>
          <w:i/>
          <w:noProof/>
        </w:rPr>
        <w:t>4</w:t>
      </w:r>
      <w:r w:rsidRPr="00364C0F">
        <w:rPr>
          <w:noProof/>
        </w:rPr>
        <w:t xml:space="preserve"> (3), 435-447.</w:t>
      </w:r>
      <w:bookmarkEnd w:id="358"/>
    </w:p>
    <w:p w14:paraId="27B3C98D" w14:textId="77777777" w:rsidR="00364C0F" w:rsidRPr="00364C0F" w:rsidRDefault="00364C0F" w:rsidP="00364C0F">
      <w:pPr>
        <w:rPr>
          <w:noProof/>
        </w:rPr>
      </w:pPr>
      <w:bookmarkStart w:id="359" w:name="_ENREF_61"/>
      <w:r w:rsidRPr="00364C0F">
        <w:rPr>
          <w:noProof/>
        </w:rPr>
        <w:t>61.</w:t>
      </w:r>
      <w:r w:rsidRPr="00364C0F">
        <w:rPr>
          <w:noProof/>
        </w:rPr>
        <w:tab/>
        <w:t xml:space="preserve">Lindahl, E.; Hess, B.; Spoel, D. v. d., GROMACS 3.0: A package for molecular simulation and trajectory analysis. </w:t>
      </w:r>
      <w:r w:rsidRPr="00364C0F">
        <w:rPr>
          <w:i/>
          <w:noProof/>
        </w:rPr>
        <w:t xml:space="preserve">J. Mol. Mod. </w:t>
      </w:r>
      <w:r w:rsidRPr="00364C0F">
        <w:rPr>
          <w:b/>
          <w:noProof/>
        </w:rPr>
        <w:t>2001,</w:t>
      </w:r>
      <w:r w:rsidRPr="00364C0F">
        <w:rPr>
          <w:noProof/>
        </w:rPr>
        <w:t xml:space="preserve"> </w:t>
      </w:r>
      <w:r w:rsidRPr="00364C0F">
        <w:rPr>
          <w:i/>
          <w:noProof/>
        </w:rPr>
        <w:t>7</w:t>
      </w:r>
      <w:r w:rsidRPr="00364C0F">
        <w:rPr>
          <w:noProof/>
        </w:rPr>
        <w:t>, 306-317.</w:t>
      </w:r>
      <w:bookmarkEnd w:id="359"/>
    </w:p>
    <w:p w14:paraId="3747DF05" w14:textId="77777777" w:rsidR="00364C0F" w:rsidRPr="00364C0F" w:rsidRDefault="00364C0F" w:rsidP="00364C0F">
      <w:pPr>
        <w:rPr>
          <w:noProof/>
        </w:rPr>
      </w:pPr>
      <w:bookmarkStart w:id="360" w:name="_ENREF_62"/>
      <w:r w:rsidRPr="00364C0F">
        <w:rPr>
          <w:noProof/>
        </w:rPr>
        <w:t>62.</w:t>
      </w:r>
      <w:r w:rsidRPr="00364C0F">
        <w:rPr>
          <w:noProof/>
        </w:rPr>
        <w:tab/>
        <w:t xml:space="preserve">Honig, B.; Nicholls, A., Classical Electrostatics in Biology and Chemistry. </w:t>
      </w:r>
      <w:r w:rsidRPr="00364C0F">
        <w:rPr>
          <w:i/>
          <w:noProof/>
        </w:rPr>
        <w:t xml:space="preserve">Science </w:t>
      </w:r>
      <w:r w:rsidRPr="00364C0F">
        <w:rPr>
          <w:b/>
          <w:noProof/>
        </w:rPr>
        <w:t>1995,</w:t>
      </w:r>
      <w:r w:rsidRPr="00364C0F">
        <w:rPr>
          <w:noProof/>
        </w:rPr>
        <w:t xml:space="preserve"> </w:t>
      </w:r>
      <w:r w:rsidRPr="00364C0F">
        <w:rPr>
          <w:i/>
          <w:noProof/>
        </w:rPr>
        <w:t>268</w:t>
      </w:r>
      <w:r w:rsidRPr="00364C0F">
        <w:rPr>
          <w:noProof/>
        </w:rPr>
        <w:t xml:space="preserve"> (5214), 1144-1149.</w:t>
      </w:r>
      <w:bookmarkEnd w:id="360"/>
    </w:p>
    <w:p w14:paraId="5B439084" w14:textId="77777777" w:rsidR="00364C0F" w:rsidRPr="00364C0F" w:rsidRDefault="00364C0F" w:rsidP="00364C0F">
      <w:pPr>
        <w:rPr>
          <w:noProof/>
        </w:rPr>
      </w:pPr>
      <w:bookmarkStart w:id="361" w:name="_ENREF_63"/>
      <w:r w:rsidRPr="00364C0F">
        <w:rPr>
          <w:noProof/>
        </w:rPr>
        <w:t>63.</w:t>
      </w:r>
      <w:r w:rsidRPr="00364C0F">
        <w:rPr>
          <w:noProof/>
        </w:rPr>
        <w:tab/>
        <w:t xml:space="preserve">Fogolari, F.; Brigo, A.; Molinari, H., The Poisson-Boltzmann equation for biomolecular electrostatics: a tool for structural biology. </w:t>
      </w:r>
      <w:r w:rsidRPr="00364C0F">
        <w:rPr>
          <w:i/>
          <w:noProof/>
        </w:rPr>
        <w:t xml:space="preserve">J Mol Recognit </w:t>
      </w:r>
      <w:r w:rsidRPr="00364C0F">
        <w:rPr>
          <w:b/>
          <w:noProof/>
        </w:rPr>
        <w:t>2002,</w:t>
      </w:r>
      <w:r w:rsidRPr="00364C0F">
        <w:rPr>
          <w:noProof/>
        </w:rPr>
        <w:t xml:space="preserve"> </w:t>
      </w:r>
      <w:r w:rsidRPr="00364C0F">
        <w:rPr>
          <w:i/>
          <w:noProof/>
        </w:rPr>
        <w:t>15</w:t>
      </w:r>
      <w:r w:rsidRPr="00364C0F">
        <w:rPr>
          <w:noProof/>
        </w:rPr>
        <w:t xml:space="preserve"> (6), 377-392.</w:t>
      </w:r>
      <w:bookmarkEnd w:id="361"/>
    </w:p>
    <w:p w14:paraId="4A0BFFA7" w14:textId="77777777" w:rsidR="00364C0F" w:rsidRPr="00364C0F" w:rsidRDefault="00364C0F" w:rsidP="00364C0F">
      <w:pPr>
        <w:rPr>
          <w:noProof/>
        </w:rPr>
      </w:pPr>
      <w:bookmarkStart w:id="362" w:name="_ENREF_64"/>
      <w:r w:rsidRPr="00364C0F">
        <w:rPr>
          <w:noProof/>
        </w:rPr>
        <w:t>64.</w:t>
      </w:r>
      <w:r w:rsidRPr="00364C0F">
        <w:rPr>
          <w:noProof/>
        </w:rPr>
        <w:tab/>
        <w:t xml:space="preserve">Fogolari, F.; Zuccato, P.; Esposito, G.; Viglino, P., Biomolecular electrostatics with the linearized Poisson-Boltzmann equation. </w:t>
      </w:r>
      <w:r w:rsidRPr="00364C0F">
        <w:rPr>
          <w:i/>
          <w:noProof/>
        </w:rPr>
        <w:t xml:space="preserve">Biophys J </w:t>
      </w:r>
      <w:r w:rsidRPr="00364C0F">
        <w:rPr>
          <w:b/>
          <w:noProof/>
        </w:rPr>
        <w:t>1999,</w:t>
      </w:r>
      <w:r w:rsidRPr="00364C0F">
        <w:rPr>
          <w:noProof/>
        </w:rPr>
        <w:t xml:space="preserve"> </w:t>
      </w:r>
      <w:r w:rsidRPr="00364C0F">
        <w:rPr>
          <w:i/>
          <w:noProof/>
        </w:rPr>
        <w:t>76</w:t>
      </w:r>
      <w:r w:rsidRPr="00364C0F">
        <w:rPr>
          <w:noProof/>
        </w:rPr>
        <w:t xml:space="preserve"> (1), 1-16.</w:t>
      </w:r>
      <w:bookmarkEnd w:id="362"/>
    </w:p>
    <w:p w14:paraId="495B927E" w14:textId="77777777" w:rsidR="00364C0F" w:rsidRPr="00364C0F" w:rsidRDefault="00364C0F" w:rsidP="00364C0F">
      <w:pPr>
        <w:rPr>
          <w:noProof/>
        </w:rPr>
      </w:pPr>
      <w:bookmarkStart w:id="363" w:name="_ENREF_65"/>
      <w:r w:rsidRPr="00364C0F">
        <w:rPr>
          <w:noProof/>
        </w:rPr>
        <w:t>65.</w:t>
      </w:r>
      <w:r w:rsidRPr="00364C0F">
        <w:rPr>
          <w:noProof/>
        </w:rPr>
        <w:tab/>
        <w:t xml:space="preserve">Holst, M.; Saied, F., Multigrid Solution of the Poisson-Boltzmann Equation. </w:t>
      </w:r>
      <w:r w:rsidRPr="00364C0F">
        <w:rPr>
          <w:i/>
          <w:noProof/>
        </w:rPr>
        <w:t xml:space="preserve">J Comput Chem </w:t>
      </w:r>
      <w:r w:rsidRPr="00364C0F">
        <w:rPr>
          <w:b/>
          <w:noProof/>
        </w:rPr>
        <w:t>1993,</w:t>
      </w:r>
      <w:r w:rsidRPr="00364C0F">
        <w:rPr>
          <w:noProof/>
        </w:rPr>
        <w:t xml:space="preserve"> </w:t>
      </w:r>
      <w:r w:rsidRPr="00364C0F">
        <w:rPr>
          <w:i/>
          <w:noProof/>
        </w:rPr>
        <w:t>14</w:t>
      </w:r>
      <w:r w:rsidRPr="00364C0F">
        <w:rPr>
          <w:noProof/>
        </w:rPr>
        <w:t xml:space="preserve"> (1), 105-113.</w:t>
      </w:r>
      <w:bookmarkEnd w:id="363"/>
    </w:p>
    <w:p w14:paraId="590FCA08" w14:textId="77777777" w:rsidR="00364C0F" w:rsidRPr="00364C0F" w:rsidRDefault="00364C0F" w:rsidP="00364C0F">
      <w:pPr>
        <w:rPr>
          <w:noProof/>
        </w:rPr>
      </w:pPr>
      <w:bookmarkStart w:id="364" w:name="_ENREF_66"/>
      <w:r w:rsidRPr="00364C0F">
        <w:rPr>
          <w:noProof/>
        </w:rPr>
        <w:t>66.</w:t>
      </w:r>
      <w:r w:rsidRPr="00364C0F">
        <w:rPr>
          <w:noProof/>
        </w:rPr>
        <w:tab/>
        <w:t xml:space="preserve">Holst, M. J.; Saied, F., Numerical-Solution of the Nonlinear Poisson-Boltzmann Equation - Developing More Robust and Efficient Methods. </w:t>
      </w:r>
      <w:r w:rsidRPr="00364C0F">
        <w:rPr>
          <w:i/>
          <w:noProof/>
        </w:rPr>
        <w:t xml:space="preserve">J Comput Chem </w:t>
      </w:r>
      <w:r w:rsidRPr="00364C0F">
        <w:rPr>
          <w:b/>
          <w:noProof/>
        </w:rPr>
        <w:t>1995,</w:t>
      </w:r>
      <w:r w:rsidRPr="00364C0F">
        <w:rPr>
          <w:noProof/>
        </w:rPr>
        <w:t xml:space="preserve"> </w:t>
      </w:r>
      <w:r w:rsidRPr="00364C0F">
        <w:rPr>
          <w:i/>
          <w:noProof/>
        </w:rPr>
        <w:t>16</w:t>
      </w:r>
      <w:r w:rsidRPr="00364C0F">
        <w:rPr>
          <w:noProof/>
        </w:rPr>
        <w:t xml:space="preserve"> (3), 337-364.</w:t>
      </w:r>
      <w:bookmarkEnd w:id="364"/>
    </w:p>
    <w:p w14:paraId="4DC68214" w14:textId="77777777" w:rsidR="00364C0F" w:rsidRPr="00364C0F" w:rsidRDefault="00364C0F" w:rsidP="00364C0F">
      <w:pPr>
        <w:rPr>
          <w:noProof/>
        </w:rPr>
      </w:pPr>
      <w:bookmarkStart w:id="365" w:name="_ENREF_67"/>
      <w:r w:rsidRPr="00364C0F">
        <w:rPr>
          <w:noProof/>
        </w:rPr>
        <w:t>67.</w:t>
      </w:r>
      <w:r w:rsidRPr="00364C0F">
        <w:rPr>
          <w:noProof/>
        </w:rPr>
        <w:tab/>
        <w:t xml:space="preserve">Warshel, A.; Sharma, P. K.; Kato, M.; Parson, W. W., Modeling electrostatic effects in proteins. </w:t>
      </w:r>
      <w:r w:rsidRPr="00364C0F">
        <w:rPr>
          <w:i/>
          <w:noProof/>
        </w:rPr>
        <w:t xml:space="preserve">Biochim. Biophys. Acta </w:t>
      </w:r>
      <w:r w:rsidRPr="00364C0F">
        <w:rPr>
          <w:b/>
          <w:noProof/>
        </w:rPr>
        <w:t>2006,</w:t>
      </w:r>
      <w:r w:rsidRPr="00364C0F">
        <w:rPr>
          <w:noProof/>
        </w:rPr>
        <w:t xml:space="preserve"> </w:t>
      </w:r>
      <w:r w:rsidRPr="00364C0F">
        <w:rPr>
          <w:i/>
          <w:noProof/>
        </w:rPr>
        <w:t>1764</w:t>
      </w:r>
      <w:r w:rsidRPr="00364C0F">
        <w:rPr>
          <w:noProof/>
        </w:rPr>
        <w:t>, 1647-1676.</w:t>
      </w:r>
      <w:bookmarkEnd w:id="365"/>
    </w:p>
    <w:p w14:paraId="537905B1" w14:textId="77777777" w:rsidR="00364C0F" w:rsidRPr="00364C0F" w:rsidRDefault="00364C0F" w:rsidP="00364C0F">
      <w:pPr>
        <w:rPr>
          <w:noProof/>
        </w:rPr>
      </w:pPr>
      <w:bookmarkStart w:id="366" w:name="_ENREF_68"/>
      <w:r w:rsidRPr="00364C0F">
        <w:rPr>
          <w:noProof/>
        </w:rPr>
        <w:t>68.</w:t>
      </w:r>
      <w:r w:rsidRPr="00364C0F">
        <w:rPr>
          <w:noProof/>
        </w:rPr>
        <w:tab/>
        <w:t xml:space="preserve">Schnieders, M. J.; Baker, N. A.; Ren, P. Y.; Ponder, J. W., Polarizable atomic multipole solutes in a Poisson-Boltzmann continuum. </w:t>
      </w:r>
      <w:r w:rsidRPr="00364C0F">
        <w:rPr>
          <w:i/>
          <w:noProof/>
        </w:rPr>
        <w:t xml:space="preserve">J Chem Phys </w:t>
      </w:r>
      <w:r w:rsidRPr="00364C0F">
        <w:rPr>
          <w:b/>
          <w:noProof/>
        </w:rPr>
        <w:t>2007,</w:t>
      </w:r>
      <w:r w:rsidRPr="00364C0F">
        <w:rPr>
          <w:noProof/>
        </w:rPr>
        <w:t xml:space="preserve"> </w:t>
      </w:r>
      <w:r w:rsidRPr="00364C0F">
        <w:rPr>
          <w:i/>
          <w:noProof/>
        </w:rPr>
        <w:t>126</w:t>
      </w:r>
      <w:r w:rsidRPr="00364C0F">
        <w:rPr>
          <w:noProof/>
        </w:rPr>
        <w:t xml:space="preserve"> (12).</w:t>
      </w:r>
      <w:bookmarkEnd w:id="366"/>
    </w:p>
    <w:p w14:paraId="64DC3BA1" w14:textId="77777777" w:rsidR="00364C0F" w:rsidRPr="00364C0F" w:rsidRDefault="00364C0F" w:rsidP="00364C0F">
      <w:pPr>
        <w:rPr>
          <w:noProof/>
        </w:rPr>
      </w:pPr>
      <w:bookmarkStart w:id="367" w:name="_ENREF_69"/>
      <w:r w:rsidRPr="00364C0F">
        <w:rPr>
          <w:noProof/>
        </w:rPr>
        <w:t>69.</w:t>
      </w:r>
      <w:r w:rsidRPr="00364C0F">
        <w:rPr>
          <w:noProof/>
        </w:rPr>
        <w:tab/>
        <w:t xml:space="preserve">Schutz, C. N.; Warshel, A., What are Dielectric "Constants" of Proteins and How to Validate Electrostatic Models? </w:t>
      </w:r>
      <w:r w:rsidRPr="00364C0F">
        <w:rPr>
          <w:i/>
          <w:noProof/>
        </w:rPr>
        <w:t xml:space="preserve">Proteins </w:t>
      </w:r>
      <w:r w:rsidRPr="00364C0F">
        <w:rPr>
          <w:b/>
          <w:noProof/>
        </w:rPr>
        <w:t>2001,</w:t>
      </w:r>
      <w:r w:rsidRPr="00364C0F">
        <w:rPr>
          <w:noProof/>
        </w:rPr>
        <w:t xml:space="preserve"> </w:t>
      </w:r>
      <w:r w:rsidRPr="00364C0F">
        <w:rPr>
          <w:i/>
          <w:noProof/>
        </w:rPr>
        <w:t>44</w:t>
      </w:r>
      <w:r w:rsidRPr="00364C0F">
        <w:rPr>
          <w:noProof/>
        </w:rPr>
        <w:t>, 400-417.</w:t>
      </w:r>
      <w:bookmarkEnd w:id="367"/>
    </w:p>
    <w:p w14:paraId="6FE871A4" w14:textId="77777777" w:rsidR="00364C0F" w:rsidRPr="00364C0F" w:rsidRDefault="00364C0F" w:rsidP="00364C0F">
      <w:pPr>
        <w:rPr>
          <w:noProof/>
        </w:rPr>
      </w:pPr>
      <w:bookmarkStart w:id="368" w:name="_ENREF_70"/>
      <w:r w:rsidRPr="00364C0F">
        <w:rPr>
          <w:noProof/>
        </w:rPr>
        <w:t>70.</w:t>
      </w:r>
      <w:r w:rsidRPr="00364C0F">
        <w:rPr>
          <w:noProof/>
        </w:rPr>
        <w:tab/>
        <w:t xml:space="preserve">Ensign, D. L.; Webb, L. J., </w:t>
      </w:r>
      <w:r w:rsidRPr="00364C0F">
        <w:rPr>
          <w:i/>
          <w:noProof/>
        </w:rPr>
        <w:t xml:space="preserve">Submitted </w:t>
      </w:r>
      <w:r w:rsidRPr="00364C0F">
        <w:rPr>
          <w:b/>
          <w:noProof/>
        </w:rPr>
        <w:t>2013</w:t>
      </w:r>
      <w:r w:rsidRPr="00364C0F">
        <w:rPr>
          <w:noProof/>
        </w:rPr>
        <w:t>.</w:t>
      </w:r>
      <w:bookmarkEnd w:id="368"/>
    </w:p>
    <w:p w14:paraId="435C9ED5" w14:textId="77777777" w:rsidR="00364C0F" w:rsidRPr="00364C0F" w:rsidRDefault="00364C0F" w:rsidP="00364C0F">
      <w:pPr>
        <w:rPr>
          <w:noProof/>
        </w:rPr>
      </w:pPr>
      <w:bookmarkStart w:id="369" w:name="_ENREF_71"/>
      <w:r w:rsidRPr="00364C0F">
        <w:rPr>
          <w:noProof/>
        </w:rPr>
        <w:t>71.</w:t>
      </w:r>
      <w:r w:rsidRPr="00364C0F">
        <w:rPr>
          <w:noProof/>
        </w:rPr>
        <w:tab/>
        <w:t xml:space="preserve">Le Questel, J. Y.; Berthelot, M.; Laurence, C., Hydrogen-bond acceptor properties of nitriles: a combined crystallographic and ab initio theoretical investigation. </w:t>
      </w:r>
      <w:r w:rsidRPr="00364C0F">
        <w:rPr>
          <w:i/>
          <w:noProof/>
        </w:rPr>
        <w:t xml:space="preserve">J Phys Org Chem </w:t>
      </w:r>
      <w:r w:rsidRPr="00364C0F">
        <w:rPr>
          <w:b/>
          <w:noProof/>
        </w:rPr>
        <w:t>2000,</w:t>
      </w:r>
      <w:r w:rsidRPr="00364C0F">
        <w:rPr>
          <w:noProof/>
        </w:rPr>
        <w:t xml:space="preserve"> </w:t>
      </w:r>
      <w:r w:rsidRPr="00364C0F">
        <w:rPr>
          <w:i/>
          <w:noProof/>
        </w:rPr>
        <w:t>13</w:t>
      </w:r>
      <w:r w:rsidRPr="00364C0F">
        <w:rPr>
          <w:noProof/>
        </w:rPr>
        <w:t xml:space="preserve"> (6), 347-358.</w:t>
      </w:r>
      <w:bookmarkEnd w:id="369"/>
    </w:p>
    <w:p w14:paraId="53462DC4" w14:textId="77777777" w:rsidR="00364C0F" w:rsidRPr="00364C0F" w:rsidRDefault="00364C0F" w:rsidP="00364C0F">
      <w:pPr>
        <w:rPr>
          <w:noProof/>
        </w:rPr>
      </w:pPr>
      <w:bookmarkStart w:id="370" w:name="_ENREF_72"/>
      <w:r w:rsidRPr="00364C0F">
        <w:rPr>
          <w:noProof/>
        </w:rPr>
        <w:t>72.</w:t>
      </w:r>
      <w:r w:rsidRPr="00364C0F">
        <w:rPr>
          <w:noProof/>
        </w:rPr>
        <w:tab/>
        <w:t xml:space="preserve">Freitag, M. A.; Gordon, M. S.; Jensen, J. H.; Stevens, W. J., Evaluation of charge penetration between distributed multipolar expansions. </w:t>
      </w:r>
      <w:r w:rsidRPr="00364C0F">
        <w:rPr>
          <w:i/>
          <w:noProof/>
        </w:rPr>
        <w:t xml:space="preserve">J Chem Phys </w:t>
      </w:r>
      <w:r w:rsidRPr="00364C0F">
        <w:rPr>
          <w:b/>
          <w:noProof/>
        </w:rPr>
        <w:t>2000,</w:t>
      </w:r>
      <w:r w:rsidRPr="00364C0F">
        <w:rPr>
          <w:noProof/>
        </w:rPr>
        <w:t xml:space="preserve"> </w:t>
      </w:r>
      <w:r w:rsidRPr="00364C0F">
        <w:rPr>
          <w:i/>
          <w:noProof/>
        </w:rPr>
        <w:t>112</w:t>
      </w:r>
      <w:r w:rsidRPr="00364C0F">
        <w:rPr>
          <w:noProof/>
        </w:rPr>
        <w:t xml:space="preserve"> (17), 7300-7306.</w:t>
      </w:r>
      <w:bookmarkEnd w:id="370"/>
    </w:p>
    <w:p w14:paraId="4656909E" w14:textId="77777777" w:rsidR="00364C0F" w:rsidRPr="00364C0F" w:rsidRDefault="00364C0F" w:rsidP="00364C0F">
      <w:pPr>
        <w:rPr>
          <w:noProof/>
        </w:rPr>
      </w:pPr>
      <w:bookmarkStart w:id="371" w:name="_ENREF_73"/>
      <w:r w:rsidRPr="00364C0F">
        <w:rPr>
          <w:noProof/>
        </w:rPr>
        <w:t>73.</w:t>
      </w:r>
      <w:r w:rsidRPr="00364C0F">
        <w:rPr>
          <w:noProof/>
        </w:rPr>
        <w:tab/>
        <w:t xml:space="preserve">Piquemal, J. P.; Gresh, N.; Giessner-Prettre, C., Improved formulas for the calculation of the electrostatic contribution to the intermolecular interaction energy from multipolar expansion of the electronic distribution. </w:t>
      </w:r>
      <w:r w:rsidRPr="00364C0F">
        <w:rPr>
          <w:i/>
          <w:noProof/>
        </w:rPr>
        <w:t xml:space="preserve">J Phys Chem A </w:t>
      </w:r>
      <w:r w:rsidRPr="00364C0F">
        <w:rPr>
          <w:b/>
          <w:noProof/>
        </w:rPr>
        <w:t>2003,</w:t>
      </w:r>
      <w:r w:rsidRPr="00364C0F">
        <w:rPr>
          <w:noProof/>
        </w:rPr>
        <w:t xml:space="preserve"> </w:t>
      </w:r>
      <w:r w:rsidRPr="00364C0F">
        <w:rPr>
          <w:i/>
          <w:noProof/>
        </w:rPr>
        <w:t>107</w:t>
      </w:r>
      <w:r w:rsidRPr="00364C0F">
        <w:rPr>
          <w:noProof/>
        </w:rPr>
        <w:t xml:space="preserve"> (48), 10353-10359.</w:t>
      </w:r>
      <w:bookmarkEnd w:id="371"/>
    </w:p>
    <w:p w14:paraId="01F6E421" w14:textId="77777777" w:rsidR="00364C0F" w:rsidRPr="00364C0F" w:rsidRDefault="00364C0F" w:rsidP="00364C0F">
      <w:pPr>
        <w:rPr>
          <w:noProof/>
        </w:rPr>
      </w:pPr>
      <w:bookmarkStart w:id="372" w:name="_ENREF_74"/>
      <w:r w:rsidRPr="00364C0F">
        <w:rPr>
          <w:noProof/>
        </w:rPr>
        <w:t>74.</w:t>
      </w:r>
      <w:r w:rsidRPr="00364C0F">
        <w:rPr>
          <w:noProof/>
        </w:rPr>
        <w:tab/>
        <w:t xml:space="preserve">Wang, Q.; He, C.; Qi, R.; Ponder, J. W.; Piquemal, J.; Ren, P., A general model for treating short-range electrostatic penetration in classical mechanics force field. </w:t>
      </w:r>
      <w:r w:rsidRPr="00364C0F">
        <w:rPr>
          <w:i/>
          <w:noProof/>
        </w:rPr>
        <w:t xml:space="preserve">In Preparation </w:t>
      </w:r>
      <w:r w:rsidRPr="00364C0F">
        <w:rPr>
          <w:b/>
          <w:noProof/>
        </w:rPr>
        <w:t>2015</w:t>
      </w:r>
      <w:r w:rsidRPr="00364C0F">
        <w:rPr>
          <w:noProof/>
        </w:rPr>
        <w:t>.</w:t>
      </w:r>
      <w:bookmarkEnd w:id="372"/>
    </w:p>
    <w:p w14:paraId="779A7A96" w14:textId="77777777" w:rsidR="00364C0F" w:rsidRPr="00364C0F" w:rsidRDefault="00364C0F" w:rsidP="00364C0F">
      <w:pPr>
        <w:rPr>
          <w:noProof/>
        </w:rPr>
      </w:pPr>
      <w:bookmarkStart w:id="373" w:name="_ENREF_75"/>
      <w:r w:rsidRPr="00364C0F">
        <w:rPr>
          <w:noProof/>
        </w:rPr>
        <w:t>75.</w:t>
      </w:r>
      <w:r w:rsidRPr="00364C0F">
        <w:rPr>
          <w:noProof/>
        </w:rPr>
        <w:tab/>
        <w:t xml:space="preserve">Jeziorski, B.; Moszynski, R.; Szalewicz, K., Perturbation-Theory Approach to Intermolecular Potential-Energy Surfaces of Van-Der-Waals Complexes. </w:t>
      </w:r>
      <w:r w:rsidRPr="00364C0F">
        <w:rPr>
          <w:i/>
          <w:noProof/>
        </w:rPr>
        <w:t xml:space="preserve">Chem Rev </w:t>
      </w:r>
      <w:r w:rsidRPr="00364C0F">
        <w:rPr>
          <w:b/>
          <w:noProof/>
        </w:rPr>
        <w:t>1994,</w:t>
      </w:r>
      <w:r w:rsidRPr="00364C0F">
        <w:rPr>
          <w:noProof/>
        </w:rPr>
        <w:t xml:space="preserve"> </w:t>
      </w:r>
      <w:r w:rsidRPr="00364C0F">
        <w:rPr>
          <w:i/>
          <w:noProof/>
        </w:rPr>
        <w:t>94</w:t>
      </w:r>
      <w:r w:rsidRPr="00364C0F">
        <w:rPr>
          <w:noProof/>
        </w:rPr>
        <w:t xml:space="preserve"> (7), 1887-1930.</w:t>
      </w:r>
      <w:bookmarkEnd w:id="373"/>
    </w:p>
    <w:p w14:paraId="7C5DB9F6" w14:textId="77777777" w:rsidR="00364C0F" w:rsidRPr="00364C0F" w:rsidRDefault="00364C0F" w:rsidP="00364C0F">
      <w:pPr>
        <w:rPr>
          <w:noProof/>
        </w:rPr>
      </w:pPr>
      <w:bookmarkStart w:id="374" w:name="_ENREF_76"/>
      <w:r w:rsidRPr="00364C0F">
        <w:rPr>
          <w:noProof/>
        </w:rPr>
        <w:t>76.</w:t>
      </w:r>
      <w:r w:rsidRPr="00364C0F">
        <w:rPr>
          <w:noProof/>
        </w:rPr>
        <w:tab/>
        <w:t xml:space="preserve">Fafarman, A. T.; Webb, L. J.; Chuang, J. I.; Boxer, S. G., Site-Specific Conversion of Cysteine Thiols into Thiocyanate Creates an IR Probe for Electric Fields in Proteins. </w:t>
      </w:r>
      <w:r w:rsidRPr="00364C0F">
        <w:rPr>
          <w:i/>
          <w:noProof/>
        </w:rPr>
        <w:t xml:space="preserve">J. Am. Chem. Soc. </w:t>
      </w:r>
      <w:r w:rsidRPr="00364C0F">
        <w:rPr>
          <w:b/>
          <w:noProof/>
        </w:rPr>
        <w:t>2006,</w:t>
      </w:r>
      <w:r w:rsidRPr="00364C0F">
        <w:rPr>
          <w:noProof/>
        </w:rPr>
        <w:t xml:space="preserve"> </w:t>
      </w:r>
      <w:r w:rsidRPr="00364C0F">
        <w:rPr>
          <w:i/>
          <w:noProof/>
        </w:rPr>
        <w:t>128</w:t>
      </w:r>
      <w:r w:rsidRPr="00364C0F">
        <w:rPr>
          <w:noProof/>
        </w:rPr>
        <w:t>, 13356-13357.</w:t>
      </w:r>
      <w:bookmarkEnd w:id="374"/>
    </w:p>
    <w:p w14:paraId="32B411AC" w14:textId="77777777" w:rsidR="00364C0F" w:rsidRPr="00364C0F" w:rsidRDefault="00364C0F" w:rsidP="00364C0F">
      <w:pPr>
        <w:rPr>
          <w:noProof/>
        </w:rPr>
      </w:pPr>
      <w:bookmarkStart w:id="375" w:name="_ENREF_77"/>
      <w:r w:rsidRPr="00364C0F">
        <w:rPr>
          <w:noProof/>
        </w:rPr>
        <w:t>77.</w:t>
      </w:r>
      <w:r w:rsidRPr="00364C0F">
        <w:rPr>
          <w:noProof/>
        </w:rPr>
        <w:tab/>
        <w:t xml:space="preserve">Webb, L. J.; Boxer, S. G., Electrostatic Fields Near the Active Site of Human Aldose Reductase: 1. New Inhibitors and Vibrational Stark Effect Measurements. </w:t>
      </w:r>
      <w:r w:rsidRPr="00364C0F">
        <w:rPr>
          <w:i/>
          <w:noProof/>
        </w:rPr>
        <w:t xml:space="preserve">Biochemistry </w:t>
      </w:r>
      <w:r w:rsidRPr="00364C0F">
        <w:rPr>
          <w:b/>
          <w:noProof/>
        </w:rPr>
        <w:t>2008,</w:t>
      </w:r>
      <w:r w:rsidRPr="00364C0F">
        <w:rPr>
          <w:noProof/>
        </w:rPr>
        <w:t xml:space="preserve"> </w:t>
      </w:r>
      <w:r w:rsidRPr="00364C0F">
        <w:rPr>
          <w:i/>
          <w:noProof/>
        </w:rPr>
        <w:t>47</w:t>
      </w:r>
      <w:r w:rsidRPr="00364C0F">
        <w:rPr>
          <w:noProof/>
        </w:rPr>
        <w:t>, 1588-1598.</w:t>
      </w:r>
      <w:bookmarkEnd w:id="375"/>
    </w:p>
    <w:p w14:paraId="4116BE57" w14:textId="77777777" w:rsidR="00364C0F" w:rsidRPr="00364C0F" w:rsidRDefault="00364C0F" w:rsidP="00364C0F">
      <w:pPr>
        <w:rPr>
          <w:noProof/>
        </w:rPr>
      </w:pPr>
      <w:bookmarkStart w:id="376" w:name="_ENREF_78"/>
      <w:r w:rsidRPr="00364C0F">
        <w:rPr>
          <w:noProof/>
        </w:rPr>
        <w:t>78.</w:t>
      </w:r>
      <w:r w:rsidRPr="00364C0F">
        <w:rPr>
          <w:noProof/>
        </w:rPr>
        <w:tab/>
        <w:t xml:space="preserve">Suydam, I. T.; Snow, C. D.; Pande, V. S.; Boxer, S. G., Electric Fields at the Active Site of an Enzyme: Direct Comparison of Experiment with Theory. </w:t>
      </w:r>
      <w:r w:rsidRPr="00364C0F">
        <w:rPr>
          <w:i/>
          <w:noProof/>
        </w:rPr>
        <w:t xml:space="preserve">Science </w:t>
      </w:r>
      <w:r w:rsidRPr="00364C0F">
        <w:rPr>
          <w:b/>
          <w:noProof/>
        </w:rPr>
        <w:t>2006,</w:t>
      </w:r>
      <w:r w:rsidRPr="00364C0F">
        <w:rPr>
          <w:noProof/>
        </w:rPr>
        <w:t xml:space="preserve"> </w:t>
      </w:r>
      <w:r w:rsidRPr="00364C0F">
        <w:rPr>
          <w:i/>
          <w:noProof/>
        </w:rPr>
        <w:t>313</w:t>
      </w:r>
      <w:r w:rsidRPr="00364C0F">
        <w:rPr>
          <w:noProof/>
        </w:rPr>
        <w:t>, 200-204.</w:t>
      </w:r>
      <w:bookmarkEnd w:id="376"/>
    </w:p>
    <w:p w14:paraId="2090D4B1" w14:textId="77777777" w:rsidR="00364C0F" w:rsidRPr="00364C0F" w:rsidRDefault="00364C0F" w:rsidP="00364C0F">
      <w:pPr>
        <w:rPr>
          <w:noProof/>
        </w:rPr>
      </w:pPr>
      <w:bookmarkStart w:id="377" w:name="_ENREF_79"/>
      <w:r w:rsidRPr="00364C0F">
        <w:rPr>
          <w:noProof/>
        </w:rPr>
        <w:t>79.</w:t>
      </w:r>
      <w:r w:rsidRPr="00364C0F">
        <w:rPr>
          <w:noProof/>
        </w:rPr>
        <w:tab/>
        <w:t xml:space="preserve">Andrews, S. S.; Boxer, S. G., Vibrational Stark Effects of Nitriles I.  Methods and Experimental Results. </w:t>
      </w:r>
      <w:r w:rsidRPr="00364C0F">
        <w:rPr>
          <w:i/>
          <w:noProof/>
        </w:rPr>
        <w:t xml:space="preserve">J. Phys. Chem. A </w:t>
      </w:r>
      <w:r w:rsidRPr="00364C0F">
        <w:rPr>
          <w:b/>
          <w:noProof/>
        </w:rPr>
        <w:t>2000,</w:t>
      </w:r>
      <w:r w:rsidRPr="00364C0F">
        <w:rPr>
          <w:noProof/>
        </w:rPr>
        <w:t xml:space="preserve"> </w:t>
      </w:r>
      <w:r w:rsidRPr="00364C0F">
        <w:rPr>
          <w:i/>
          <w:noProof/>
        </w:rPr>
        <w:t>104</w:t>
      </w:r>
      <w:r w:rsidRPr="00364C0F">
        <w:rPr>
          <w:noProof/>
        </w:rPr>
        <w:t>, 11853-11863.</w:t>
      </w:r>
      <w:bookmarkEnd w:id="377"/>
    </w:p>
    <w:p w14:paraId="6F3C4FE8" w14:textId="77777777" w:rsidR="00364C0F" w:rsidRPr="00364C0F" w:rsidRDefault="00364C0F" w:rsidP="00364C0F">
      <w:pPr>
        <w:rPr>
          <w:noProof/>
        </w:rPr>
      </w:pPr>
      <w:bookmarkStart w:id="378" w:name="_ENREF_80"/>
      <w:r w:rsidRPr="00364C0F">
        <w:rPr>
          <w:noProof/>
        </w:rPr>
        <w:t>80.</w:t>
      </w:r>
      <w:r w:rsidRPr="00364C0F">
        <w:rPr>
          <w:noProof/>
        </w:rPr>
        <w:tab/>
        <w:t xml:space="preserve">Andrews, S. S.; Boxer, S. G., Vibrational Stark Effects of Nitriles II.  Physical Origins of Stark Effects from Experiment and Perturbation Models. </w:t>
      </w:r>
      <w:r w:rsidRPr="00364C0F">
        <w:rPr>
          <w:i/>
          <w:noProof/>
        </w:rPr>
        <w:t xml:space="preserve">J. Phys. Chem. A </w:t>
      </w:r>
      <w:r w:rsidRPr="00364C0F">
        <w:rPr>
          <w:b/>
          <w:noProof/>
        </w:rPr>
        <w:t>2002,</w:t>
      </w:r>
      <w:r w:rsidRPr="00364C0F">
        <w:rPr>
          <w:noProof/>
        </w:rPr>
        <w:t xml:space="preserve"> </w:t>
      </w:r>
      <w:r w:rsidRPr="00364C0F">
        <w:rPr>
          <w:i/>
          <w:noProof/>
        </w:rPr>
        <w:t>106</w:t>
      </w:r>
      <w:r w:rsidRPr="00364C0F">
        <w:rPr>
          <w:noProof/>
        </w:rPr>
        <w:t>, 469-477.</w:t>
      </w:r>
      <w:bookmarkEnd w:id="378"/>
    </w:p>
    <w:p w14:paraId="77D26DAA" w14:textId="77777777" w:rsidR="00364C0F" w:rsidRPr="00364C0F" w:rsidRDefault="00364C0F" w:rsidP="00364C0F">
      <w:pPr>
        <w:rPr>
          <w:noProof/>
        </w:rPr>
      </w:pPr>
      <w:bookmarkStart w:id="379" w:name="_ENREF_81"/>
      <w:r w:rsidRPr="00364C0F">
        <w:rPr>
          <w:noProof/>
        </w:rPr>
        <w:t>81.</w:t>
      </w:r>
      <w:r w:rsidRPr="00364C0F">
        <w:rPr>
          <w:noProof/>
        </w:rPr>
        <w:tab/>
        <w:t xml:space="preserve">Suydam, I. T.; Boxer, S. G., Vibrational Stark Effects Calibrate the Sensitivity of Vibrational Probes for Electric Fields in Proteins. </w:t>
      </w:r>
      <w:r w:rsidRPr="00364C0F">
        <w:rPr>
          <w:i/>
          <w:noProof/>
        </w:rPr>
        <w:t xml:space="preserve">Biochemistry </w:t>
      </w:r>
      <w:r w:rsidRPr="00364C0F">
        <w:rPr>
          <w:b/>
          <w:noProof/>
        </w:rPr>
        <w:t>2003,</w:t>
      </w:r>
      <w:r w:rsidRPr="00364C0F">
        <w:rPr>
          <w:noProof/>
        </w:rPr>
        <w:t xml:space="preserve"> </w:t>
      </w:r>
      <w:r w:rsidRPr="00364C0F">
        <w:rPr>
          <w:i/>
          <w:noProof/>
        </w:rPr>
        <w:t>42</w:t>
      </w:r>
      <w:r w:rsidRPr="00364C0F">
        <w:rPr>
          <w:noProof/>
        </w:rPr>
        <w:t>, 12050-12055.</w:t>
      </w:r>
      <w:bookmarkEnd w:id="379"/>
    </w:p>
    <w:p w14:paraId="5EC612A9" w14:textId="77777777" w:rsidR="00364C0F" w:rsidRPr="00364C0F" w:rsidRDefault="00364C0F" w:rsidP="00364C0F">
      <w:pPr>
        <w:rPr>
          <w:noProof/>
        </w:rPr>
      </w:pPr>
      <w:bookmarkStart w:id="380" w:name="_ENREF_82"/>
      <w:r w:rsidRPr="00364C0F">
        <w:rPr>
          <w:noProof/>
        </w:rPr>
        <w:t>82.</w:t>
      </w:r>
      <w:r w:rsidRPr="00364C0F">
        <w:rPr>
          <w:noProof/>
        </w:rPr>
        <w:tab/>
        <w:t xml:space="preserve">Fafarman, A. T.; Boxer, S. G., Nitrile Bonds as Infrared Probes of Electrostatics in Ribonuclease S. </w:t>
      </w:r>
      <w:r w:rsidRPr="00364C0F">
        <w:rPr>
          <w:i/>
          <w:noProof/>
        </w:rPr>
        <w:t xml:space="preserve">J Phys Chem B </w:t>
      </w:r>
      <w:r w:rsidRPr="00364C0F">
        <w:rPr>
          <w:b/>
          <w:noProof/>
        </w:rPr>
        <w:t>2010,</w:t>
      </w:r>
      <w:r w:rsidRPr="00364C0F">
        <w:rPr>
          <w:noProof/>
        </w:rPr>
        <w:t xml:space="preserve"> </w:t>
      </w:r>
      <w:r w:rsidRPr="00364C0F">
        <w:rPr>
          <w:i/>
          <w:noProof/>
        </w:rPr>
        <w:t>114</w:t>
      </w:r>
      <w:r w:rsidRPr="00364C0F">
        <w:rPr>
          <w:noProof/>
        </w:rPr>
        <w:t xml:space="preserve"> (42), 13536-13544.</w:t>
      </w:r>
      <w:bookmarkEnd w:id="380"/>
    </w:p>
    <w:p w14:paraId="6FC6B9A1" w14:textId="77777777" w:rsidR="00364C0F" w:rsidRPr="00364C0F" w:rsidRDefault="00364C0F" w:rsidP="00364C0F">
      <w:pPr>
        <w:rPr>
          <w:noProof/>
        </w:rPr>
      </w:pPr>
      <w:bookmarkStart w:id="381" w:name="_ENREF_83"/>
      <w:r w:rsidRPr="00364C0F">
        <w:rPr>
          <w:noProof/>
        </w:rPr>
        <w:t>83.</w:t>
      </w:r>
      <w:r w:rsidRPr="00364C0F">
        <w:rPr>
          <w:noProof/>
        </w:rPr>
        <w:tab/>
        <w:t xml:space="preserve">Ritchie, A. W.; Webb, L. J., Optimizing Electrostatic Field Calculations with the Adaptive Poisson-Boltzmann Solver to Predict Electric Fields at Protein-Protein Interfaces I: Sampling and Focusing. </w:t>
      </w:r>
      <w:r w:rsidRPr="00364C0F">
        <w:rPr>
          <w:i/>
          <w:noProof/>
        </w:rPr>
        <w:t xml:space="preserve">J Phys Chem B </w:t>
      </w:r>
      <w:r w:rsidRPr="00364C0F">
        <w:rPr>
          <w:b/>
          <w:noProof/>
        </w:rPr>
        <w:t>2013,</w:t>
      </w:r>
      <w:r w:rsidRPr="00364C0F">
        <w:rPr>
          <w:noProof/>
        </w:rPr>
        <w:t xml:space="preserve"> </w:t>
      </w:r>
      <w:r w:rsidRPr="00364C0F">
        <w:rPr>
          <w:i/>
          <w:noProof/>
        </w:rPr>
        <w:t>117</w:t>
      </w:r>
      <w:r w:rsidRPr="00364C0F">
        <w:rPr>
          <w:noProof/>
        </w:rPr>
        <w:t xml:space="preserve"> ( 39), 11473-11489.</w:t>
      </w:r>
      <w:bookmarkEnd w:id="381"/>
    </w:p>
    <w:p w14:paraId="35CC4655" w14:textId="77777777" w:rsidR="00364C0F" w:rsidRPr="00364C0F" w:rsidRDefault="00364C0F" w:rsidP="00364C0F">
      <w:pPr>
        <w:rPr>
          <w:noProof/>
        </w:rPr>
      </w:pPr>
      <w:bookmarkStart w:id="382" w:name="_ENREF_84"/>
      <w:r w:rsidRPr="00364C0F">
        <w:rPr>
          <w:noProof/>
        </w:rPr>
        <w:t>84.</w:t>
      </w:r>
      <w:r w:rsidRPr="00364C0F">
        <w:rPr>
          <w:noProof/>
        </w:rPr>
        <w:tab/>
        <w:t xml:space="preserve">Krauss, G., </w:t>
      </w:r>
      <w:r w:rsidRPr="00364C0F">
        <w:rPr>
          <w:i/>
          <w:noProof/>
        </w:rPr>
        <w:t>Biochemistry of Signal Transduction and Regulation</w:t>
      </w:r>
      <w:r w:rsidRPr="00364C0F">
        <w:rPr>
          <w:noProof/>
        </w:rPr>
        <w:t>. 3 ed.; WILEY-VCH Verlag: Weinheim, Germany, 2003.</w:t>
      </w:r>
      <w:bookmarkEnd w:id="382"/>
    </w:p>
    <w:p w14:paraId="78B2F3A2" w14:textId="77777777" w:rsidR="00364C0F" w:rsidRPr="00364C0F" w:rsidRDefault="00364C0F" w:rsidP="00364C0F">
      <w:pPr>
        <w:rPr>
          <w:noProof/>
        </w:rPr>
      </w:pPr>
      <w:bookmarkStart w:id="383" w:name="_ENREF_85"/>
      <w:r w:rsidRPr="00364C0F">
        <w:rPr>
          <w:noProof/>
        </w:rPr>
        <w:t>85.</w:t>
      </w:r>
      <w:r w:rsidRPr="00364C0F">
        <w:rPr>
          <w:noProof/>
        </w:rPr>
        <w:tab/>
        <w:t xml:space="preserve">Cox, A. D.; Der, C. J., The dark side of Ras: regulation of apoptosis. </w:t>
      </w:r>
      <w:r w:rsidRPr="00364C0F">
        <w:rPr>
          <w:i/>
          <w:noProof/>
        </w:rPr>
        <w:t xml:space="preserve">Oncogene </w:t>
      </w:r>
      <w:r w:rsidRPr="00364C0F">
        <w:rPr>
          <w:b/>
          <w:noProof/>
        </w:rPr>
        <w:t>2003,</w:t>
      </w:r>
      <w:r w:rsidRPr="00364C0F">
        <w:rPr>
          <w:noProof/>
        </w:rPr>
        <w:t xml:space="preserve"> </w:t>
      </w:r>
      <w:r w:rsidRPr="00364C0F">
        <w:rPr>
          <w:i/>
          <w:noProof/>
        </w:rPr>
        <w:t>22</w:t>
      </w:r>
      <w:r w:rsidRPr="00364C0F">
        <w:rPr>
          <w:noProof/>
        </w:rPr>
        <w:t>, 8999-9006.</w:t>
      </w:r>
      <w:bookmarkEnd w:id="383"/>
    </w:p>
    <w:p w14:paraId="04397602" w14:textId="77777777" w:rsidR="00364C0F" w:rsidRPr="00364C0F" w:rsidRDefault="00364C0F" w:rsidP="00364C0F">
      <w:pPr>
        <w:rPr>
          <w:noProof/>
        </w:rPr>
      </w:pPr>
      <w:bookmarkStart w:id="384" w:name="_ENREF_86"/>
      <w:r w:rsidRPr="00364C0F">
        <w:rPr>
          <w:noProof/>
        </w:rPr>
        <w:t>86.</w:t>
      </w:r>
      <w:r w:rsidRPr="00364C0F">
        <w:rPr>
          <w:noProof/>
        </w:rPr>
        <w:tab/>
        <w:t xml:space="preserve">Downward, J., Targeting Ras Signalling Pathways in Cancer Therapy. </w:t>
      </w:r>
      <w:r w:rsidRPr="00364C0F">
        <w:rPr>
          <w:i/>
          <w:noProof/>
        </w:rPr>
        <w:t xml:space="preserve">Nature Canc. Rev. </w:t>
      </w:r>
      <w:r w:rsidRPr="00364C0F">
        <w:rPr>
          <w:b/>
          <w:noProof/>
        </w:rPr>
        <w:t>2002,</w:t>
      </w:r>
      <w:r w:rsidRPr="00364C0F">
        <w:rPr>
          <w:noProof/>
        </w:rPr>
        <w:t xml:space="preserve"> </w:t>
      </w:r>
      <w:r w:rsidRPr="00364C0F">
        <w:rPr>
          <w:i/>
          <w:noProof/>
        </w:rPr>
        <w:t>3</w:t>
      </w:r>
      <w:r w:rsidRPr="00364C0F">
        <w:rPr>
          <w:noProof/>
        </w:rPr>
        <w:t>, 11-22.</w:t>
      </w:r>
      <w:bookmarkEnd w:id="384"/>
    </w:p>
    <w:p w14:paraId="2B70CA6C" w14:textId="77777777" w:rsidR="00364C0F" w:rsidRPr="00364C0F" w:rsidRDefault="00364C0F" w:rsidP="00364C0F">
      <w:pPr>
        <w:rPr>
          <w:noProof/>
        </w:rPr>
      </w:pPr>
      <w:bookmarkStart w:id="385" w:name="_ENREF_87"/>
      <w:r w:rsidRPr="00364C0F">
        <w:rPr>
          <w:noProof/>
        </w:rPr>
        <w:t>87.</w:t>
      </w:r>
      <w:r w:rsidRPr="00364C0F">
        <w:rPr>
          <w:noProof/>
        </w:rPr>
        <w:tab/>
        <w:t xml:space="preserve">Repasky, G. A.; Chenette, E. J.; Der, C. J., Renewing the conspiracy theory debate: does Raf function alone to mediate Ras oncogenesis? </w:t>
      </w:r>
      <w:r w:rsidRPr="00364C0F">
        <w:rPr>
          <w:i/>
          <w:noProof/>
        </w:rPr>
        <w:t xml:space="preserve">Trends Cell Biol. </w:t>
      </w:r>
      <w:r w:rsidRPr="00364C0F">
        <w:rPr>
          <w:b/>
          <w:noProof/>
        </w:rPr>
        <w:t>2004,</w:t>
      </w:r>
      <w:r w:rsidRPr="00364C0F">
        <w:rPr>
          <w:noProof/>
        </w:rPr>
        <w:t xml:space="preserve"> </w:t>
      </w:r>
      <w:r w:rsidRPr="00364C0F">
        <w:rPr>
          <w:i/>
          <w:noProof/>
        </w:rPr>
        <w:t>14</w:t>
      </w:r>
      <w:r w:rsidRPr="00364C0F">
        <w:rPr>
          <w:noProof/>
        </w:rPr>
        <w:t>, 639-647.</w:t>
      </w:r>
      <w:bookmarkEnd w:id="385"/>
    </w:p>
    <w:p w14:paraId="211264B5" w14:textId="77777777" w:rsidR="00364C0F" w:rsidRPr="00364C0F" w:rsidRDefault="00364C0F" w:rsidP="00364C0F">
      <w:pPr>
        <w:rPr>
          <w:noProof/>
        </w:rPr>
      </w:pPr>
      <w:bookmarkStart w:id="386" w:name="_ENREF_88"/>
      <w:r w:rsidRPr="00364C0F">
        <w:rPr>
          <w:noProof/>
        </w:rPr>
        <w:t>88.</w:t>
      </w:r>
      <w:r w:rsidRPr="00364C0F">
        <w:rPr>
          <w:noProof/>
        </w:rPr>
        <w:tab/>
        <w:t xml:space="preserve">Thomas, C.; Fricke, I.; Scrima, A.; Berken, A.; Wittinghofer, A., Structural Evidence for a Common Intermediate in Small G Protein-GEF Reactions. </w:t>
      </w:r>
      <w:r w:rsidRPr="00364C0F">
        <w:rPr>
          <w:i/>
          <w:noProof/>
        </w:rPr>
        <w:t xml:space="preserve">Molecular Cell </w:t>
      </w:r>
      <w:r w:rsidRPr="00364C0F">
        <w:rPr>
          <w:b/>
          <w:noProof/>
        </w:rPr>
        <w:t>2007,</w:t>
      </w:r>
      <w:r w:rsidRPr="00364C0F">
        <w:rPr>
          <w:noProof/>
        </w:rPr>
        <w:t xml:space="preserve"> </w:t>
      </w:r>
      <w:r w:rsidRPr="00364C0F">
        <w:rPr>
          <w:i/>
          <w:noProof/>
        </w:rPr>
        <w:t>25</w:t>
      </w:r>
      <w:r w:rsidRPr="00364C0F">
        <w:rPr>
          <w:noProof/>
        </w:rPr>
        <w:t xml:space="preserve"> (1), 141-149.</w:t>
      </w:r>
      <w:bookmarkEnd w:id="386"/>
    </w:p>
    <w:p w14:paraId="59AE3491" w14:textId="77777777" w:rsidR="00364C0F" w:rsidRPr="00364C0F" w:rsidRDefault="00364C0F" w:rsidP="00364C0F">
      <w:pPr>
        <w:rPr>
          <w:noProof/>
        </w:rPr>
      </w:pPr>
      <w:bookmarkStart w:id="387" w:name="_ENREF_89"/>
      <w:r w:rsidRPr="00364C0F">
        <w:rPr>
          <w:noProof/>
        </w:rPr>
        <w:t>89.</w:t>
      </w:r>
      <w:r w:rsidRPr="00364C0F">
        <w:rPr>
          <w:noProof/>
        </w:rPr>
        <w:tab/>
        <w:t xml:space="preserve">Wu, C.; Lai, C.-F.; Mobley, W. C., Nerve Growth Factor Activates Persistent Rap1 Signaling in Endosomes. </w:t>
      </w:r>
      <w:r w:rsidRPr="00364C0F">
        <w:rPr>
          <w:i/>
          <w:noProof/>
        </w:rPr>
        <w:t xml:space="preserve">The Journal of Neuroscience </w:t>
      </w:r>
      <w:r w:rsidRPr="00364C0F">
        <w:rPr>
          <w:b/>
          <w:noProof/>
        </w:rPr>
        <w:t>2001,</w:t>
      </w:r>
      <w:r w:rsidRPr="00364C0F">
        <w:rPr>
          <w:noProof/>
        </w:rPr>
        <w:t xml:space="preserve"> </w:t>
      </w:r>
      <w:r w:rsidRPr="00364C0F">
        <w:rPr>
          <w:i/>
          <w:noProof/>
        </w:rPr>
        <w:t>21</w:t>
      </w:r>
      <w:r w:rsidRPr="00364C0F">
        <w:rPr>
          <w:noProof/>
        </w:rPr>
        <w:t xml:space="preserve"> (15), 5406-5416.</w:t>
      </w:r>
      <w:bookmarkEnd w:id="387"/>
    </w:p>
    <w:p w14:paraId="0B237D17" w14:textId="77777777" w:rsidR="00364C0F" w:rsidRPr="00364C0F" w:rsidRDefault="00364C0F" w:rsidP="00364C0F">
      <w:pPr>
        <w:rPr>
          <w:noProof/>
        </w:rPr>
      </w:pPr>
      <w:bookmarkStart w:id="388" w:name="_ENREF_90"/>
      <w:r w:rsidRPr="00364C0F">
        <w:rPr>
          <w:noProof/>
        </w:rPr>
        <w:t>90.</w:t>
      </w:r>
      <w:r w:rsidRPr="00364C0F">
        <w:rPr>
          <w:noProof/>
        </w:rPr>
        <w:tab/>
        <w:t xml:space="preserve">Alexov, E.; Mehler, E. L.; Baker, N.; Baptista, A. M.; Huang, Y.; Milletti, F.; Nielsen, J. E.; Farrell, D.; Carstensen, T.; Olsson, M. H. M., et al., Progress in the prediction of pK(a) values in proteins. </w:t>
      </w:r>
      <w:r w:rsidRPr="00364C0F">
        <w:rPr>
          <w:i/>
          <w:noProof/>
        </w:rPr>
        <w:t xml:space="preserve">Proteins-Structure Function and Bioinformatics </w:t>
      </w:r>
      <w:r w:rsidRPr="00364C0F">
        <w:rPr>
          <w:b/>
          <w:noProof/>
        </w:rPr>
        <w:t>2011,</w:t>
      </w:r>
      <w:r w:rsidRPr="00364C0F">
        <w:rPr>
          <w:noProof/>
        </w:rPr>
        <w:t xml:space="preserve"> </w:t>
      </w:r>
      <w:r w:rsidRPr="00364C0F">
        <w:rPr>
          <w:i/>
          <w:noProof/>
        </w:rPr>
        <w:t>79</w:t>
      </w:r>
      <w:r w:rsidRPr="00364C0F">
        <w:rPr>
          <w:noProof/>
        </w:rPr>
        <w:t xml:space="preserve"> (12), 3260-3275.</w:t>
      </w:r>
      <w:bookmarkEnd w:id="388"/>
    </w:p>
    <w:p w14:paraId="6B8289BC" w14:textId="77777777" w:rsidR="00364C0F" w:rsidRPr="00364C0F" w:rsidRDefault="00364C0F" w:rsidP="00364C0F">
      <w:pPr>
        <w:rPr>
          <w:noProof/>
        </w:rPr>
      </w:pPr>
      <w:bookmarkStart w:id="389" w:name="_ENREF_91"/>
      <w:r w:rsidRPr="00364C0F">
        <w:rPr>
          <w:noProof/>
        </w:rPr>
        <w:t>91.</w:t>
      </w:r>
      <w:r w:rsidRPr="00364C0F">
        <w:rPr>
          <w:noProof/>
        </w:rPr>
        <w:tab/>
        <w:t xml:space="preserve">Herrmann, C., Ras-effector interactions: after one decade. </w:t>
      </w:r>
      <w:r w:rsidRPr="00364C0F">
        <w:rPr>
          <w:i/>
          <w:noProof/>
        </w:rPr>
        <w:t xml:space="preserve">Curr. Opinion Struct. Biol. </w:t>
      </w:r>
      <w:r w:rsidRPr="00364C0F">
        <w:rPr>
          <w:b/>
          <w:noProof/>
        </w:rPr>
        <w:t>2003,</w:t>
      </w:r>
      <w:r w:rsidRPr="00364C0F">
        <w:rPr>
          <w:noProof/>
        </w:rPr>
        <w:t xml:space="preserve"> </w:t>
      </w:r>
      <w:r w:rsidRPr="00364C0F">
        <w:rPr>
          <w:i/>
          <w:noProof/>
        </w:rPr>
        <w:t>13</w:t>
      </w:r>
      <w:r w:rsidRPr="00364C0F">
        <w:rPr>
          <w:noProof/>
        </w:rPr>
        <w:t>, 122-129.</w:t>
      </w:r>
      <w:bookmarkEnd w:id="389"/>
    </w:p>
    <w:p w14:paraId="09EADBD9" w14:textId="77777777" w:rsidR="00364C0F" w:rsidRPr="00364C0F" w:rsidRDefault="00364C0F" w:rsidP="00364C0F">
      <w:pPr>
        <w:rPr>
          <w:noProof/>
        </w:rPr>
      </w:pPr>
      <w:bookmarkStart w:id="390" w:name="_ENREF_92"/>
      <w:r w:rsidRPr="00364C0F">
        <w:rPr>
          <w:noProof/>
        </w:rPr>
        <w:t>92.</w:t>
      </w:r>
      <w:r w:rsidRPr="00364C0F">
        <w:rPr>
          <w:noProof/>
        </w:rPr>
        <w:tab/>
        <w:t xml:space="preserve">Rudolph, M. G.; Linnemann, T.; Grunewald, P.; Wittinghofer, A.; Vetter, I. R.; Herrmann, C., Thermodynamics of Ras/Effector and Cdc42/Effector Interactions Probed by Isothermal Titration Calorimetry. </w:t>
      </w:r>
      <w:r w:rsidRPr="00364C0F">
        <w:rPr>
          <w:i/>
          <w:noProof/>
        </w:rPr>
        <w:t xml:space="preserve">J. Biol. Chem. </w:t>
      </w:r>
      <w:r w:rsidRPr="00364C0F">
        <w:rPr>
          <w:b/>
          <w:noProof/>
        </w:rPr>
        <w:t>2001,</w:t>
      </w:r>
      <w:r w:rsidRPr="00364C0F">
        <w:rPr>
          <w:noProof/>
        </w:rPr>
        <w:t xml:space="preserve"> </w:t>
      </w:r>
      <w:r w:rsidRPr="00364C0F">
        <w:rPr>
          <w:i/>
          <w:noProof/>
        </w:rPr>
        <w:t>276</w:t>
      </w:r>
      <w:r w:rsidRPr="00364C0F">
        <w:rPr>
          <w:noProof/>
        </w:rPr>
        <w:t>, 23914-23921.</w:t>
      </w:r>
      <w:bookmarkEnd w:id="390"/>
    </w:p>
    <w:p w14:paraId="1200D2B3" w14:textId="77777777" w:rsidR="00364C0F" w:rsidRPr="00364C0F" w:rsidRDefault="00364C0F" w:rsidP="00364C0F">
      <w:pPr>
        <w:rPr>
          <w:noProof/>
        </w:rPr>
      </w:pPr>
      <w:bookmarkStart w:id="391" w:name="_ENREF_93"/>
      <w:r w:rsidRPr="00364C0F">
        <w:rPr>
          <w:noProof/>
        </w:rPr>
        <w:t>93.</w:t>
      </w:r>
      <w:r w:rsidRPr="00364C0F">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364C0F">
        <w:rPr>
          <w:i/>
          <w:noProof/>
        </w:rPr>
        <w:t xml:space="preserve">J. Biol. Chem. </w:t>
      </w:r>
      <w:r w:rsidRPr="00364C0F">
        <w:rPr>
          <w:b/>
          <w:noProof/>
        </w:rPr>
        <w:t>1996,</w:t>
      </w:r>
      <w:r w:rsidRPr="00364C0F">
        <w:rPr>
          <w:noProof/>
        </w:rPr>
        <w:t xml:space="preserve"> </w:t>
      </w:r>
      <w:r w:rsidRPr="00364C0F">
        <w:rPr>
          <w:i/>
          <w:noProof/>
        </w:rPr>
        <w:t>271</w:t>
      </w:r>
      <w:r w:rsidRPr="00364C0F">
        <w:rPr>
          <w:noProof/>
        </w:rPr>
        <w:t>, 6794-6800.</w:t>
      </w:r>
      <w:bookmarkEnd w:id="391"/>
    </w:p>
    <w:p w14:paraId="449FDFB7" w14:textId="77777777" w:rsidR="00364C0F" w:rsidRPr="00364C0F" w:rsidRDefault="00364C0F" w:rsidP="00364C0F">
      <w:pPr>
        <w:rPr>
          <w:noProof/>
        </w:rPr>
      </w:pPr>
      <w:bookmarkStart w:id="392" w:name="_ENREF_94"/>
      <w:r w:rsidRPr="00364C0F">
        <w:rPr>
          <w:noProof/>
        </w:rPr>
        <w:t>94.</w:t>
      </w:r>
      <w:r w:rsidRPr="00364C0F">
        <w:rPr>
          <w:noProof/>
        </w:rPr>
        <w:tab/>
        <w:t xml:space="preserve">Nassar, N.; Horn, G.; Herrmann, C.; Block, C.; Janknecht, R.; Wittinghofer, A., Ras/Rap effector specificity determined by charge reversal. </w:t>
      </w:r>
      <w:r w:rsidRPr="00364C0F">
        <w:rPr>
          <w:i/>
          <w:noProof/>
        </w:rPr>
        <w:t xml:space="preserve">Nat. Struct. Biol. </w:t>
      </w:r>
      <w:r w:rsidRPr="00364C0F">
        <w:rPr>
          <w:b/>
          <w:noProof/>
        </w:rPr>
        <w:t>1996,</w:t>
      </w:r>
      <w:r w:rsidRPr="00364C0F">
        <w:rPr>
          <w:noProof/>
        </w:rPr>
        <w:t xml:space="preserve"> </w:t>
      </w:r>
      <w:r w:rsidRPr="00364C0F">
        <w:rPr>
          <w:i/>
          <w:noProof/>
        </w:rPr>
        <w:t>3</w:t>
      </w:r>
      <w:r w:rsidRPr="00364C0F">
        <w:rPr>
          <w:noProof/>
        </w:rPr>
        <w:t>, 723-729.</w:t>
      </w:r>
      <w:bookmarkEnd w:id="392"/>
    </w:p>
    <w:p w14:paraId="44563C48" w14:textId="77777777" w:rsidR="00364C0F" w:rsidRPr="00364C0F" w:rsidRDefault="00364C0F" w:rsidP="00364C0F">
      <w:pPr>
        <w:rPr>
          <w:noProof/>
        </w:rPr>
      </w:pPr>
      <w:bookmarkStart w:id="393" w:name="_ENREF_95"/>
      <w:r w:rsidRPr="00364C0F">
        <w:rPr>
          <w:noProof/>
        </w:rPr>
        <w:t>95.</w:t>
      </w:r>
      <w:r w:rsidRPr="00364C0F">
        <w:rPr>
          <w:noProof/>
        </w:rPr>
        <w:tab/>
        <w:t xml:space="preserve">Davis-Searles, P. R.; Saunders, A. J.; Erie, D. A.; Winzor, D. J.; Pielak, G. J., INTERPRETING THE EFFECTS OF SMALL UNCHARGED SOLUTES ON PROTEIN-FOLDING EQUILIBRIA. </w:t>
      </w:r>
      <w:r w:rsidRPr="00364C0F">
        <w:rPr>
          <w:i/>
          <w:noProof/>
        </w:rPr>
        <w:t xml:space="preserve">Annual Review of Biophysics and Biomolecular Structure </w:t>
      </w:r>
      <w:r w:rsidRPr="00364C0F">
        <w:rPr>
          <w:b/>
          <w:noProof/>
        </w:rPr>
        <w:t>2001,</w:t>
      </w:r>
      <w:r w:rsidRPr="00364C0F">
        <w:rPr>
          <w:noProof/>
        </w:rPr>
        <w:t xml:space="preserve"> </w:t>
      </w:r>
      <w:r w:rsidRPr="00364C0F">
        <w:rPr>
          <w:i/>
          <w:noProof/>
        </w:rPr>
        <w:t>30</w:t>
      </w:r>
      <w:r w:rsidRPr="00364C0F">
        <w:rPr>
          <w:noProof/>
        </w:rPr>
        <w:t xml:space="preserve"> (1), 271-306.</w:t>
      </w:r>
      <w:bookmarkEnd w:id="393"/>
    </w:p>
    <w:p w14:paraId="3B5376F7" w14:textId="77777777" w:rsidR="00364C0F" w:rsidRPr="00364C0F" w:rsidRDefault="00364C0F" w:rsidP="00364C0F">
      <w:pPr>
        <w:rPr>
          <w:noProof/>
        </w:rPr>
      </w:pPr>
      <w:bookmarkStart w:id="394" w:name="_ENREF_96"/>
      <w:r w:rsidRPr="00364C0F">
        <w:rPr>
          <w:noProof/>
        </w:rPr>
        <w:t>96.</w:t>
      </w:r>
      <w:r w:rsidRPr="00364C0F">
        <w:rPr>
          <w:noProof/>
        </w:rPr>
        <w:tab/>
        <w:t xml:space="preserve">Lee, L. P.; Tidor, B., Optimization of Binding Electrostatics: Charge Complementarity in the Barnase-Barstar Protein Complex. </w:t>
      </w:r>
      <w:r w:rsidRPr="00364C0F">
        <w:rPr>
          <w:i/>
          <w:noProof/>
        </w:rPr>
        <w:t xml:space="preserve">Protein Science </w:t>
      </w:r>
      <w:r w:rsidRPr="00364C0F">
        <w:rPr>
          <w:b/>
          <w:noProof/>
        </w:rPr>
        <w:t>2001,</w:t>
      </w:r>
      <w:r w:rsidRPr="00364C0F">
        <w:rPr>
          <w:noProof/>
        </w:rPr>
        <w:t xml:space="preserve"> </w:t>
      </w:r>
      <w:r w:rsidRPr="00364C0F">
        <w:rPr>
          <w:i/>
          <w:noProof/>
        </w:rPr>
        <w:t>10</w:t>
      </w:r>
      <w:r w:rsidRPr="00364C0F">
        <w:rPr>
          <w:noProof/>
        </w:rPr>
        <w:t>, 362-377.</w:t>
      </w:r>
      <w:bookmarkEnd w:id="394"/>
    </w:p>
    <w:p w14:paraId="0C07AF49" w14:textId="77777777" w:rsidR="00364C0F" w:rsidRPr="00364C0F" w:rsidRDefault="00364C0F" w:rsidP="00364C0F">
      <w:pPr>
        <w:rPr>
          <w:noProof/>
        </w:rPr>
      </w:pPr>
      <w:bookmarkStart w:id="395" w:name="_ENREF_97"/>
      <w:r w:rsidRPr="00364C0F">
        <w:rPr>
          <w:noProof/>
        </w:rPr>
        <w:t>97.</w:t>
      </w:r>
      <w:r w:rsidRPr="00364C0F">
        <w:rPr>
          <w:noProof/>
        </w:rPr>
        <w:tab/>
        <w:t xml:space="preserve">Simonson, T., Macromolecular electrostatics: continuum models and their growing pains. </w:t>
      </w:r>
      <w:r w:rsidRPr="00364C0F">
        <w:rPr>
          <w:i/>
          <w:noProof/>
        </w:rPr>
        <w:t xml:space="preserve">Curr. Opin. Struct. Biol. </w:t>
      </w:r>
      <w:r w:rsidRPr="00364C0F">
        <w:rPr>
          <w:b/>
          <w:noProof/>
        </w:rPr>
        <w:t>2001,</w:t>
      </w:r>
      <w:r w:rsidRPr="00364C0F">
        <w:rPr>
          <w:noProof/>
        </w:rPr>
        <w:t xml:space="preserve"> </w:t>
      </w:r>
      <w:r w:rsidRPr="00364C0F">
        <w:rPr>
          <w:i/>
          <w:noProof/>
        </w:rPr>
        <w:t>11</w:t>
      </w:r>
      <w:r w:rsidRPr="00364C0F">
        <w:rPr>
          <w:noProof/>
        </w:rPr>
        <w:t>, 243-252.</w:t>
      </w:r>
      <w:bookmarkEnd w:id="395"/>
    </w:p>
    <w:p w14:paraId="1DDC36EC" w14:textId="77777777" w:rsidR="00364C0F" w:rsidRPr="00364C0F" w:rsidRDefault="00364C0F" w:rsidP="00364C0F">
      <w:pPr>
        <w:rPr>
          <w:noProof/>
        </w:rPr>
      </w:pPr>
      <w:bookmarkStart w:id="396" w:name="_ENREF_98"/>
      <w:r w:rsidRPr="00364C0F">
        <w:rPr>
          <w:noProof/>
        </w:rPr>
        <w:t>98.</w:t>
      </w:r>
      <w:r w:rsidRPr="00364C0F">
        <w:rPr>
          <w:noProof/>
        </w:rPr>
        <w:tab/>
        <w:t xml:space="preserve">Villa, J.; Warshel, A., Energetics and Dynamics of Enzymatic Reactions. </w:t>
      </w:r>
      <w:r w:rsidRPr="00364C0F">
        <w:rPr>
          <w:i/>
          <w:noProof/>
        </w:rPr>
        <w:t xml:space="preserve">J. Phys. Chem. B </w:t>
      </w:r>
      <w:r w:rsidRPr="00364C0F">
        <w:rPr>
          <w:b/>
          <w:noProof/>
        </w:rPr>
        <w:t>2001,</w:t>
      </w:r>
      <w:r w:rsidRPr="00364C0F">
        <w:rPr>
          <w:noProof/>
        </w:rPr>
        <w:t xml:space="preserve"> </w:t>
      </w:r>
      <w:r w:rsidRPr="00364C0F">
        <w:rPr>
          <w:i/>
          <w:noProof/>
        </w:rPr>
        <w:t>105</w:t>
      </w:r>
      <w:r w:rsidRPr="00364C0F">
        <w:rPr>
          <w:noProof/>
        </w:rPr>
        <w:t>, 7887-7907.</w:t>
      </w:r>
      <w:bookmarkEnd w:id="396"/>
    </w:p>
    <w:p w14:paraId="2433C671" w14:textId="77777777" w:rsidR="00364C0F" w:rsidRPr="00364C0F" w:rsidRDefault="00364C0F" w:rsidP="00364C0F">
      <w:pPr>
        <w:rPr>
          <w:noProof/>
        </w:rPr>
      </w:pPr>
      <w:bookmarkStart w:id="397" w:name="_ENREF_99"/>
      <w:r w:rsidRPr="00364C0F">
        <w:rPr>
          <w:noProof/>
        </w:rPr>
        <w:t>99.</w:t>
      </w:r>
      <w:r w:rsidRPr="00364C0F">
        <w:rPr>
          <w:noProof/>
        </w:rPr>
        <w:tab/>
        <w:t xml:space="preserve">Nielsen, J. E.; Gunner, M. R.; Garcia-Moreno, E. B., The pK(a) Cooperative: A collaborative effort to advance structure-based calculations of pK(a) values and electrostatic effects in proteins. </w:t>
      </w:r>
      <w:r w:rsidRPr="00364C0F">
        <w:rPr>
          <w:i/>
          <w:noProof/>
        </w:rPr>
        <w:t xml:space="preserve">Proteins-Structure Function and Bioinformatics </w:t>
      </w:r>
      <w:r w:rsidRPr="00364C0F">
        <w:rPr>
          <w:b/>
          <w:noProof/>
        </w:rPr>
        <w:t>2011,</w:t>
      </w:r>
      <w:r w:rsidRPr="00364C0F">
        <w:rPr>
          <w:noProof/>
        </w:rPr>
        <w:t xml:space="preserve"> </w:t>
      </w:r>
      <w:r w:rsidRPr="00364C0F">
        <w:rPr>
          <w:i/>
          <w:noProof/>
        </w:rPr>
        <w:t>79</w:t>
      </w:r>
      <w:r w:rsidRPr="00364C0F">
        <w:rPr>
          <w:noProof/>
        </w:rPr>
        <w:t xml:space="preserve"> (12), 3249-3259.</w:t>
      </w:r>
      <w:bookmarkEnd w:id="397"/>
    </w:p>
    <w:p w14:paraId="71509432" w14:textId="77777777" w:rsidR="00364C0F" w:rsidRPr="00364C0F" w:rsidRDefault="00364C0F" w:rsidP="00364C0F">
      <w:pPr>
        <w:rPr>
          <w:noProof/>
        </w:rPr>
      </w:pPr>
      <w:bookmarkStart w:id="398" w:name="_ENREF_100"/>
      <w:r w:rsidRPr="00364C0F">
        <w:rPr>
          <w:noProof/>
        </w:rPr>
        <w:t>100.</w:t>
      </w:r>
      <w:r w:rsidRPr="00364C0F">
        <w:rPr>
          <w:noProof/>
        </w:rPr>
        <w:tab/>
        <w:t xml:space="preserve">Jiao, D.; Zhang, J.; Duke, R. E.; Li, G.; Schnieders, M. J.; Ren, P., Trypsin-Ligand Binding Free Energies from Explicit and Implicit Solvent Simulations with Polarizable Potential. </w:t>
      </w:r>
      <w:r w:rsidRPr="00364C0F">
        <w:rPr>
          <w:i/>
          <w:noProof/>
        </w:rPr>
        <w:t xml:space="preserve">J. Comput. Chem. </w:t>
      </w:r>
      <w:r w:rsidRPr="00364C0F">
        <w:rPr>
          <w:b/>
          <w:noProof/>
        </w:rPr>
        <w:t>2009,</w:t>
      </w:r>
      <w:r w:rsidRPr="00364C0F">
        <w:rPr>
          <w:noProof/>
        </w:rPr>
        <w:t xml:space="preserve"> </w:t>
      </w:r>
      <w:r w:rsidRPr="00364C0F">
        <w:rPr>
          <w:i/>
          <w:noProof/>
        </w:rPr>
        <w:t>30</w:t>
      </w:r>
      <w:r w:rsidRPr="00364C0F">
        <w:rPr>
          <w:noProof/>
        </w:rPr>
        <w:t>, 1701-1711.</w:t>
      </w:r>
      <w:bookmarkEnd w:id="398"/>
    </w:p>
    <w:p w14:paraId="3B523661" w14:textId="77777777" w:rsidR="00364C0F" w:rsidRPr="00364C0F" w:rsidRDefault="00364C0F" w:rsidP="00364C0F">
      <w:pPr>
        <w:rPr>
          <w:noProof/>
        </w:rPr>
      </w:pPr>
      <w:bookmarkStart w:id="399" w:name="_ENREF_101"/>
      <w:r w:rsidRPr="00364C0F">
        <w:rPr>
          <w:noProof/>
        </w:rPr>
        <w:t>101.</w:t>
      </w:r>
      <w:r w:rsidRPr="00364C0F">
        <w:rPr>
          <w:noProof/>
        </w:rPr>
        <w:tab/>
        <w:t xml:space="preserve">Jiao, D. A.; Ren, P. Y., Calculation of protein-ligand binding free energy by a polarizable force field. </w:t>
      </w:r>
      <w:r w:rsidRPr="00364C0F">
        <w:rPr>
          <w:i/>
          <w:noProof/>
        </w:rPr>
        <w:t xml:space="preserve">Abstr Pap Am Chem S </w:t>
      </w:r>
      <w:r w:rsidRPr="00364C0F">
        <w:rPr>
          <w:b/>
          <w:noProof/>
        </w:rPr>
        <w:t>2009,</w:t>
      </w:r>
      <w:r w:rsidRPr="00364C0F">
        <w:rPr>
          <w:noProof/>
        </w:rPr>
        <w:t xml:space="preserve"> </w:t>
      </w:r>
      <w:r w:rsidRPr="00364C0F">
        <w:rPr>
          <w:i/>
          <w:noProof/>
        </w:rPr>
        <w:t>237</w:t>
      </w:r>
      <w:r w:rsidRPr="00364C0F">
        <w:rPr>
          <w:noProof/>
        </w:rPr>
        <w:t>.</w:t>
      </w:r>
      <w:bookmarkEnd w:id="399"/>
    </w:p>
    <w:p w14:paraId="5BFCF696" w14:textId="77777777" w:rsidR="00364C0F" w:rsidRPr="00364C0F" w:rsidRDefault="00364C0F" w:rsidP="00364C0F">
      <w:pPr>
        <w:rPr>
          <w:noProof/>
        </w:rPr>
      </w:pPr>
      <w:bookmarkStart w:id="400" w:name="_ENREF_102"/>
      <w:r w:rsidRPr="00364C0F">
        <w:rPr>
          <w:noProof/>
        </w:rPr>
        <w:t>102.</w:t>
      </w:r>
      <w:r w:rsidRPr="00364C0F">
        <w:rPr>
          <w:noProof/>
        </w:rPr>
        <w:tab/>
        <w:t xml:space="preserve">Sigala, P. A.; Fafarman, A. T.; Bogard, P. E.; Boxer, S. G.; Herschlag, D., Do Ligand Binding and Solvent Exclusion Alter the Electrostatic Character within the Oxyanion Hole of an Enzymatic Active Site. </w:t>
      </w:r>
      <w:r w:rsidRPr="00364C0F">
        <w:rPr>
          <w:i/>
          <w:noProof/>
        </w:rPr>
        <w:t xml:space="preserve">J. Am. Chem. Soc. </w:t>
      </w:r>
      <w:r w:rsidRPr="00364C0F">
        <w:rPr>
          <w:b/>
          <w:noProof/>
        </w:rPr>
        <w:t>2007,</w:t>
      </w:r>
      <w:r w:rsidRPr="00364C0F">
        <w:rPr>
          <w:noProof/>
        </w:rPr>
        <w:t xml:space="preserve"> </w:t>
      </w:r>
      <w:r w:rsidRPr="00364C0F">
        <w:rPr>
          <w:i/>
          <w:noProof/>
        </w:rPr>
        <w:t>129</w:t>
      </w:r>
      <w:r w:rsidRPr="00364C0F">
        <w:rPr>
          <w:noProof/>
        </w:rPr>
        <w:t>, 12104-12105.</w:t>
      </w:r>
      <w:bookmarkEnd w:id="400"/>
    </w:p>
    <w:p w14:paraId="128CC00C" w14:textId="77777777" w:rsidR="00364C0F" w:rsidRPr="00364C0F" w:rsidRDefault="00364C0F" w:rsidP="00364C0F">
      <w:pPr>
        <w:rPr>
          <w:noProof/>
        </w:rPr>
      </w:pPr>
      <w:bookmarkStart w:id="401" w:name="_ENREF_103"/>
      <w:r w:rsidRPr="00364C0F">
        <w:rPr>
          <w:noProof/>
        </w:rPr>
        <w:t>103.</w:t>
      </w:r>
      <w:r w:rsidRPr="00364C0F">
        <w:rPr>
          <w:noProof/>
        </w:rPr>
        <w:tab/>
        <w:t xml:space="preserve">Zhong, S.; MacKerell, A. D., Binding Response: A Descriptor for Selecting Ligand Binding Site on Protein Surfaces. </w:t>
      </w:r>
      <w:r w:rsidRPr="00364C0F">
        <w:rPr>
          <w:i/>
          <w:noProof/>
        </w:rPr>
        <w:t xml:space="preserve">J. Chem. Inf. Model. </w:t>
      </w:r>
      <w:r w:rsidRPr="00364C0F">
        <w:rPr>
          <w:b/>
          <w:noProof/>
        </w:rPr>
        <w:t>2007,</w:t>
      </w:r>
      <w:r w:rsidRPr="00364C0F">
        <w:rPr>
          <w:noProof/>
        </w:rPr>
        <w:t xml:space="preserve"> </w:t>
      </w:r>
      <w:r w:rsidRPr="00364C0F">
        <w:rPr>
          <w:i/>
          <w:noProof/>
        </w:rPr>
        <w:t>47</w:t>
      </w:r>
      <w:r w:rsidRPr="00364C0F">
        <w:rPr>
          <w:noProof/>
        </w:rPr>
        <w:t>, 2303-2315.</w:t>
      </w:r>
      <w:bookmarkEnd w:id="401"/>
    </w:p>
    <w:p w14:paraId="3CB040E2" w14:textId="77777777" w:rsidR="00364C0F" w:rsidRPr="00364C0F" w:rsidRDefault="00364C0F" w:rsidP="00364C0F">
      <w:pPr>
        <w:rPr>
          <w:noProof/>
        </w:rPr>
      </w:pPr>
      <w:bookmarkStart w:id="402" w:name="_ENREF_104"/>
      <w:r w:rsidRPr="00364C0F">
        <w:rPr>
          <w:noProof/>
        </w:rPr>
        <w:t>104.</w:t>
      </w:r>
      <w:r w:rsidRPr="00364C0F">
        <w:rPr>
          <w:noProof/>
        </w:rPr>
        <w:tab/>
        <w:t xml:space="preserve">Alakoskela, J. M. I.; Kinnunen, P. K. J., Control of a Redox Reaction on Lipid Bilayer Surfaces by Membrane Dipole Potential. </w:t>
      </w:r>
      <w:r w:rsidRPr="00364C0F">
        <w:rPr>
          <w:i/>
          <w:noProof/>
        </w:rPr>
        <w:t xml:space="preserve">Biophys. J. </w:t>
      </w:r>
      <w:r w:rsidRPr="00364C0F">
        <w:rPr>
          <w:b/>
          <w:noProof/>
        </w:rPr>
        <w:t>2001,</w:t>
      </w:r>
      <w:r w:rsidRPr="00364C0F">
        <w:rPr>
          <w:noProof/>
        </w:rPr>
        <w:t xml:space="preserve"> </w:t>
      </w:r>
      <w:r w:rsidRPr="00364C0F">
        <w:rPr>
          <w:i/>
          <w:noProof/>
        </w:rPr>
        <w:t>80</w:t>
      </w:r>
      <w:r w:rsidRPr="00364C0F">
        <w:rPr>
          <w:noProof/>
        </w:rPr>
        <w:t>, 294-304.</w:t>
      </w:r>
      <w:bookmarkEnd w:id="402"/>
    </w:p>
    <w:p w14:paraId="50B6049A" w14:textId="77777777" w:rsidR="00364C0F" w:rsidRPr="00364C0F" w:rsidRDefault="00364C0F" w:rsidP="00364C0F">
      <w:pPr>
        <w:rPr>
          <w:noProof/>
        </w:rPr>
      </w:pPr>
      <w:bookmarkStart w:id="403" w:name="_ENREF_105"/>
      <w:r w:rsidRPr="00364C0F">
        <w:rPr>
          <w:noProof/>
        </w:rPr>
        <w:t>105.</w:t>
      </w:r>
      <w:r w:rsidRPr="00364C0F">
        <w:rPr>
          <w:noProof/>
        </w:rPr>
        <w:tab/>
        <w:t xml:space="preserve">Alakoskela, J. M. I.; Soderlund, T.; Holopainen, J. M.; Kinnunen, P. K. J., Dipole Potential and Head-Group Spacing are Determinants for the Membrane Partitioning of Pregnanolone. </w:t>
      </w:r>
      <w:r w:rsidRPr="00364C0F">
        <w:rPr>
          <w:i/>
          <w:noProof/>
        </w:rPr>
        <w:t xml:space="preserve">Mol. Pharma. </w:t>
      </w:r>
      <w:r w:rsidRPr="00364C0F">
        <w:rPr>
          <w:b/>
          <w:noProof/>
        </w:rPr>
        <w:t>2004,</w:t>
      </w:r>
      <w:r w:rsidRPr="00364C0F">
        <w:rPr>
          <w:noProof/>
        </w:rPr>
        <w:t xml:space="preserve"> </w:t>
      </w:r>
      <w:r w:rsidRPr="00364C0F">
        <w:rPr>
          <w:i/>
          <w:noProof/>
        </w:rPr>
        <w:t>66</w:t>
      </w:r>
      <w:r w:rsidRPr="00364C0F">
        <w:rPr>
          <w:noProof/>
        </w:rPr>
        <w:t>, 161-168.</w:t>
      </w:r>
      <w:bookmarkEnd w:id="403"/>
    </w:p>
    <w:p w14:paraId="71DB745D" w14:textId="77777777" w:rsidR="00364C0F" w:rsidRPr="00364C0F" w:rsidRDefault="00364C0F" w:rsidP="00364C0F">
      <w:pPr>
        <w:rPr>
          <w:noProof/>
        </w:rPr>
      </w:pPr>
      <w:bookmarkStart w:id="404" w:name="_ENREF_106"/>
      <w:r w:rsidRPr="00364C0F">
        <w:rPr>
          <w:noProof/>
        </w:rPr>
        <w:t>106.</w:t>
      </w:r>
      <w:r w:rsidRPr="00364C0F">
        <w:rPr>
          <w:noProof/>
        </w:rPr>
        <w:tab/>
        <w:t xml:space="preserve">Baker, N. A.; Sept, D.; Joseph, S.; Holst, M. J.; McCammon, J. A., Electrostatics of nanosystems: Application to microtubles and the ribosome. </w:t>
      </w:r>
      <w:r w:rsidRPr="00364C0F">
        <w:rPr>
          <w:i/>
          <w:noProof/>
        </w:rPr>
        <w:t xml:space="preserve">Proc. Natl. Acad. Sci. </w:t>
      </w:r>
      <w:r w:rsidRPr="00364C0F">
        <w:rPr>
          <w:b/>
          <w:noProof/>
        </w:rPr>
        <w:t>2001,</w:t>
      </w:r>
      <w:r w:rsidRPr="00364C0F">
        <w:rPr>
          <w:noProof/>
        </w:rPr>
        <w:t xml:space="preserve"> </w:t>
      </w:r>
      <w:r w:rsidRPr="00364C0F">
        <w:rPr>
          <w:i/>
          <w:noProof/>
        </w:rPr>
        <w:t>98</w:t>
      </w:r>
      <w:r w:rsidRPr="00364C0F">
        <w:rPr>
          <w:noProof/>
        </w:rPr>
        <w:t>, 10037-10041.</w:t>
      </w:r>
      <w:bookmarkEnd w:id="404"/>
    </w:p>
    <w:p w14:paraId="0B0C0D9F" w14:textId="77777777" w:rsidR="00364C0F" w:rsidRPr="00364C0F" w:rsidRDefault="00364C0F" w:rsidP="00364C0F">
      <w:pPr>
        <w:rPr>
          <w:noProof/>
        </w:rPr>
      </w:pPr>
      <w:bookmarkStart w:id="405" w:name="_ENREF_107"/>
      <w:r w:rsidRPr="00364C0F">
        <w:rPr>
          <w:noProof/>
        </w:rPr>
        <w:t>107.</w:t>
      </w:r>
      <w:r w:rsidRPr="00364C0F">
        <w:rPr>
          <w:noProof/>
        </w:rPr>
        <w:tab/>
        <w:t xml:space="preserve">Baran, K. L.; Chimenti, M. S.; Schlessman, J. L.; Fitch, C. A.; Herbst, K. J.; Garcia-Moreno, B. E., Electrostatic Effects in a Network of Polar and Ionizable Groups in Staphylococcal Nuclease. </w:t>
      </w:r>
      <w:r w:rsidRPr="00364C0F">
        <w:rPr>
          <w:i/>
          <w:noProof/>
        </w:rPr>
        <w:t xml:space="preserve">J. Mol. Biol. </w:t>
      </w:r>
      <w:r w:rsidRPr="00364C0F">
        <w:rPr>
          <w:b/>
          <w:noProof/>
        </w:rPr>
        <w:t>2008,</w:t>
      </w:r>
      <w:r w:rsidRPr="00364C0F">
        <w:rPr>
          <w:noProof/>
        </w:rPr>
        <w:t xml:space="preserve"> </w:t>
      </w:r>
      <w:r w:rsidRPr="00364C0F">
        <w:rPr>
          <w:i/>
          <w:noProof/>
        </w:rPr>
        <w:t>379</w:t>
      </w:r>
      <w:r w:rsidRPr="00364C0F">
        <w:rPr>
          <w:noProof/>
        </w:rPr>
        <w:t>, 1045-1062.</w:t>
      </w:r>
      <w:bookmarkEnd w:id="405"/>
    </w:p>
    <w:p w14:paraId="68734DB9" w14:textId="77777777" w:rsidR="00364C0F" w:rsidRPr="00364C0F" w:rsidRDefault="00364C0F" w:rsidP="00364C0F">
      <w:pPr>
        <w:rPr>
          <w:noProof/>
        </w:rPr>
      </w:pPr>
      <w:bookmarkStart w:id="406" w:name="_ENREF_108"/>
      <w:r w:rsidRPr="00364C0F">
        <w:rPr>
          <w:noProof/>
        </w:rPr>
        <w:t>108.</w:t>
      </w:r>
      <w:r w:rsidRPr="00364C0F">
        <w:rPr>
          <w:noProof/>
        </w:rPr>
        <w:tab/>
        <w:t xml:space="preserve">Bredenberg, J. H.; Russo, C.; Fenley, M. O., Salt-Mediated Electrostatics in the Associsation of TATA Binding Proteins to DNA: A Combined Molecular Mechanics/Poisson-Boltzman Study. </w:t>
      </w:r>
      <w:r w:rsidRPr="00364C0F">
        <w:rPr>
          <w:i/>
          <w:noProof/>
        </w:rPr>
        <w:t xml:space="preserve">Biophys. J. </w:t>
      </w:r>
      <w:r w:rsidRPr="00364C0F">
        <w:rPr>
          <w:b/>
          <w:noProof/>
        </w:rPr>
        <w:t>2008,</w:t>
      </w:r>
      <w:r w:rsidRPr="00364C0F">
        <w:rPr>
          <w:noProof/>
        </w:rPr>
        <w:t xml:space="preserve"> </w:t>
      </w:r>
      <w:r w:rsidRPr="00364C0F">
        <w:rPr>
          <w:i/>
          <w:noProof/>
        </w:rPr>
        <w:t>94</w:t>
      </w:r>
      <w:r w:rsidRPr="00364C0F">
        <w:rPr>
          <w:noProof/>
        </w:rPr>
        <w:t>, 4634-4645.</w:t>
      </w:r>
      <w:bookmarkEnd w:id="406"/>
    </w:p>
    <w:p w14:paraId="2A799E8E" w14:textId="77777777" w:rsidR="00364C0F" w:rsidRPr="00364C0F" w:rsidRDefault="00364C0F" w:rsidP="00364C0F">
      <w:pPr>
        <w:rPr>
          <w:noProof/>
        </w:rPr>
      </w:pPr>
      <w:bookmarkStart w:id="407" w:name="_ENREF_109"/>
      <w:r w:rsidRPr="00364C0F">
        <w:rPr>
          <w:noProof/>
        </w:rPr>
        <w:t>109.</w:t>
      </w:r>
      <w:r w:rsidRPr="00364C0F">
        <w:rPr>
          <w:noProof/>
        </w:rPr>
        <w:tab/>
        <w:t xml:space="preserve">Cui, Q.; Sulea, T.; Schrag, J. D.; Munger, C.; Hung, M. N.; Naim, M.; Cygler, M.; Purisima, E. O., Molecular-Dynamics-Solvated Interaction Energy Studies of Protein-Protein Interactions: The MP1-p14 Scaffolding Complex. </w:t>
      </w:r>
      <w:r w:rsidRPr="00364C0F">
        <w:rPr>
          <w:i/>
          <w:noProof/>
        </w:rPr>
        <w:t xml:space="preserve">J. Mol. Biol. </w:t>
      </w:r>
      <w:r w:rsidRPr="00364C0F">
        <w:rPr>
          <w:b/>
          <w:noProof/>
        </w:rPr>
        <w:t>2008,</w:t>
      </w:r>
      <w:r w:rsidRPr="00364C0F">
        <w:rPr>
          <w:noProof/>
        </w:rPr>
        <w:t xml:space="preserve"> </w:t>
      </w:r>
      <w:r w:rsidRPr="00364C0F">
        <w:rPr>
          <w:i/>
          <w:noProof/>
        </w:rPr>
        <w:t>379</w:t>
      </w:r>
      <w:r w:rsidRPr="00364C0F">
        <w:rPr>
          <w:noProof/>
        </w:rPr>
        <w:t>, 787-802.</w:t>
      </w:r>
      <w:bookmarkEnd w:id="407"/>
    </w:p>
    <w:p w14:paraId="16C47A17" w14:textId="77777777" w:rsidR="00364C0F" w:rsidRPr="00364C0F" w:rsidRDefault="00364C0F" w:rsidP="00364C0F">
      <w:pPr>
        <w:rPr>
          <w:noProof/>
        </w:rPr>
      </w:pPr>
      <w:bookmarkStart w:id="408" w:name="_ENREF_110"/>
      <w:r w:rsidRPr="00364C0F">
        <w:rPr>
          <w:noProof/>
        </w:rPr>
        <w:t>110.</w:t>
      </w:r>
      <w:r w:rsidRPr="00364C0F">
        <w:rPr>
          <w:noProof/>
        </w:rPr>
        <w:tab/>
        <w:t xml:space="preserve">Gilson, M. K.; Honig, B. H., Calculation of Electrostatic Potentials in an Enzyme Active-Site. </w:t>
      </w:r>
      <w:r w:rsidRPr="00364C0F">
        <w:rPr>
          <w:i/>
          <w:noProof/>
        </w:rPr>
        <w:t xml:space="preserve">Nature </w:t>
      </w:r>
      <w:r w:rsidRPr="00364C0F">
        <w:rPr>
          <w:b/>
          <w:noProof/>
        </w:rPr>
        <w:t>1987,</w:t>
      </w:r>
      <w:r w:rsidRPr="00364C0F">
        <w:rPr>
          <w:noProof/>
        </w:rPr>
        <w:t xml:space="preserve"> </w:t>
      </w:r>
      <w:r w:rsidRPr="00364C0F">
        <w:rPr>
          <w:i/>
          <w:noProof/>
        </w:rPr>
        <w:t>330</w:t>
      </w:r>
      <w:r w:rsidRPr="00364C0F">
        <w:rPr>
          <w:noProof/>
        </w:rPr>
        <w:t xml:space="preserve"> (6143), 84-86.</w:t>
      </w:r>
      <w:bookmarkEnd w:id="408"/>
    </w:p>
    <w:p w14:paraId="0A8C894B" w14:textId="77777777" w:rsidR="00364C0F" w:rsidRPr="00364C0F" w:rsidRDefault="00364C0F" w:rsidP="00364C0F">
      <w:pPr>
        <w:rPr>
          <w:noProof/>
        </w:rPr>
      </w:pPr>
      <w:bookmarkStart w:id="409" w:name="_ENREF_111"/>
      <w:r w:rsidRPr="00364C0F">
        <w:rPr>
          <w:noProof/>
        </w:rPr>
        <w:t>111.</w:t>
      </w:r>
      <w:r w:rsidRPr="00364C0F">
        <w:rPr>
          <w:noProof/>
        </w:rPr>
        <w:tab/>
        <w:t xml:space="preserve">Ji, C. G.; Zhang, J. Z. H., Electronic Polarization is Important in Stabilizing the Native Structures of Proteins. </w:t>
      </w:r>
      <w:r w:rsidRPr="00364C0F">
        <w:rPr>
          <w:i/>
          <w:noProof/>
        </w:rPr>
        <w:t xml:space="preserve">J. Phys. Chem. B </w:t>
      </w:r>
      <w:r w:rsidRPr="00364C0F">
        <w:rPr>
          <w:b/>
          <w:noProof/>
        </w:rPr>
        <w:t>2009,</w:t>
      </w:r>
      <w:r w:rsidRPr="00364C0F">
        <w:rPr>
          <w:noProof/>
        </w:rPr>
        <w:t xml:space="preserve"> </w:t>
      </w:r>
      <w:r w:rsidRPr="00364C0F">
        <w:rPr>
          <w:i/>
          <w:noProof/>
        </w:rPr>
        <w:t>113</w:t>
      </w:r>
      <w:r w:rsidRPr="00364C0F">
        <w:rPr>
          <w:noProof/>
        </w:rPr>
        <w:t>, 16059-16064.</w:t>
      </w:r>
      <w:bookmarkEnd w:id="409"/>
    </w:p>
    <w:p w14:paraId="4C7BB9EB" w14:textId="77777777" w:rsidR="00364C0F" w:rsidRPr="00364C0F" w:rsidRDefault="00364C0F" w:rsidP="00364C0F">
      <w:pPr>
        <w:rPr>
          <w:noProof/>
        </w:rPr>
      </w:pPr>
      <w:bookmarkStart w:id="410" w:name="_ENREF_112"/>
      <w:r w:rsidRPr="00364C0F">
        <w:rPr>
          <w:noProof/>
        </w:rPr>
        <w:t>112.</w:t>
      </w:r>
      <w:r w:rsidRPr="00364C0F">
        <w:rPr>
          <w:noProof/>
        </w:rPr>
        <w:tab/>
        <w:t xml:space="preserve">Kiel, C.; Selzer, T.; Shaul, Y.; Schreiber, G.; Herrmann, C., Electrostatically optimized Ras-binding Ral guanine dissociation stimulator mutants increase the rate of association by stabilizing the encounter complex. </w:t>
      </w:r>
      <w:r w:rsidRPr="00364C0F">
        <w:rPr>
          <w:i/>
          <w:noProof/>
        </w:rPr>
        <w:t xml:space="preserve">Proc. Natl. Acad. Sci. </w:t>
      </w:r>
      <w:r w:rsidRPr="00364C0F">
        <w:rPr>
          <w:b/>
          <w:noProof/>
        </w:rPr>
        <w:t>2004,</w:t>
      </w:r>
      <w:r w:rsidRPr="00364C0F">
        <w:rPr>
          <w:noProof/>
        </w:rPr>
        <w:t xml:space="preserve"> </w:t>
      </w:r>
      <w:r w:rsidRPr="00364C0F">
        <w:rPr>
          <w:i/>
          <w:noProof/>
        </w:rPr>
        <w:t>101</w:t>
      </w:r>
      <w:r w:rsidRPr="00364C0F">
        <w:rPr>
          <w:noProof/>
        </w:rPr>
        <w:t>, 9223-9228.</w:t>
      </w:r>
      <w:bookmarkEnd w:id="410"/>
    </w:p>
    <w:p w14:paraId="419844A3" w14:textId="77777777" w:rsidR="00364C0F" w:rsidRPr="00364C0F" w:rsidRDefault="00364C0F" w:rsidP="00364C0F">
      <w:pPr>
        <w:rPr>
          <w:noProof/>
        </w:rPr>
      </w:pPr>
      <w:bookmarkStart w:id="411" w:name="_ENREF_113"/>
      <w:r w:rsidRPr="00364C0F">
        <w:rPr>
          <w:noProof/>
        </w:rPr>
        <w:t>113.</w:t>
      </w:r>
      <w:r w:rsidRPr="00364C0F">
        <w:rPr>
          <w:noProof/>
        </w:rPr>
        <w:tab/>
        <w:t xml:space="preserve">Layfield, J. P.; Hammes-Schiffer, S., Calculation of Vibrational Shifts of Nitrile Probes in the Active Site of Ketosteroid Isomerase upon Ligand Binding. </w:t>
      </w:r>
      <w:r w:rsidRPr="00364C0F">
        <w:rPr>
          <w:i/>
          <w:noProof/>
        </w:rPr>
        <w:t xml:space="preserve">J Am Chem Soc </w:t>
      </w:r>
      <w:r w:rsidRPr="00364C0F">
        <w:rPr>
          <w:b/>
          <w:noProof/>
        </w:rPr>
        <w:t>2013,</w:t>
      </w:r>
      <w:r w:rsidRPr="00364C0F">
        <w:rPr>
          <w:noProof/>
        </w:rPr>
        <w:t xml:space="preserve"> </w:t>
      </w:r>
      <w:r w:rsidRPr="00364C0F">
        <w:rPr>
          <w:i/>
          <w:noProof/>
        </w:rPr>
        <w:t>135</w:t>
      </w:r>
      <w:r w:rsidRPr="00364C0F">
        <w:rPr>
          <w:noProof/>
        </w:rPr>
        <w:t xml:space="preserve"> (2), 717-725.</w:t>
      </w:r>
      <w:bookmarkEnd w:id="411"/>
    </w:p>
    <w:p w14:paraId="098DFA02" w14:textId="77777777" w:rsidR="00364C0F" w:rsidRPr="00364C0F" w:rsidRDefault="00364C0F" w:rsidP="00364C0F">
      <w:pPr>
        <w:rPr>
          <w:noProof/>
        </w:rPr>
      </w:pPr>
      <w:bookmarkStart w:id="412" w:name="_ENREF_114"/>
      <w:r w:rsidRPr="00364C0F">
        <w:rPr>
          <w:noProof/>
        </w:rPr>
        <w:t>114.</w:t>
      </w:r>
      <w:r w:rsidRPr="00364C0F">
        <w:rPr>
          <w:noProof/>
        </w:rPr>
        <w:tab/>
        <w:t xml:space="preserve">Lindquist, B. A.; Furse, K. E.; Corcelli, S. A., Nitrile groups as vibrational probes of biomolecular structure and dynamics: an overview. </w:t>
      </w:r>
      <w:r w:rsidRPr="00364C0F">
        <w:rPr>
          <w:i/>
          <w:noProof/>
        </w:rPr>
        <w:t xml:space="preserve">Phys. Chem. Chem. Phys. </w:t>
      </w:r>
      <w:r w:rsidRPr="00364C0F">
        <w:rPr>
          <w:b/>
          <w:noProof/>
        </w:rPr>
        <w:t>2009,</w:t>
      </w:r>
      <w:r w:rsidRPr="00364C0F">
        <w:rPr>
          <w:noProof/>
        </w:rPr>
        <w:t xml:space="preserve"> </w:t>
      </w:r>
      <w:r w:rsidRPr="00364C0F">
        <w:rPr>
          <w:i/>
          <w:noProof/>
        </w:rPr>
        <w:t>11</w:t>
      </w:r>
      <w:r w:rsidRPr="00364C0F">
        <w:rPr>
          <w:noProof/>
        </w:rPr>
        <w:t>, 8119-8132.</w:t>
      </w:r>
      <w:bookmarkEnd w:id="412"/>
    </w:p>
    <w:p w14:paraId="26BCDB92" w14:textId="77777777" w:rsidR="00364C0F" w:rsidRPr="00364C0F" w:rsidRDefault="00364C0F" w:rsidP="00364C0F">
      <w:pPr>
        <w:rPr>
          <w:noProof/>
        </w:rPr>
      </w:pPr>
      <w:bookmarkStart w:id="413" w:name="_ENREF_115"/>
      <w:r w:rsidRPr="00364C0F">
        <w:rPr>
          <w:noProof/>
        </w:rPr>
        <w:t>115.</w:t>
      </w:r>
      <w:r w:rsidRPr="00364C0F">
        <w:rPr>
          <w:noProof/>
        </w:rPr>
        <w:tab/>
        <w:t xml:space="preserve">Oh, K. I.; Choi, J. H.; Lee, J. H.; Han, J. B.; Lee, H.; Cho, M., Nitrile and thiocyanate IR probes: Molecular dynamics simulation studies. </w:t>
      </w:r>
      <w:r w:rsidRPr="00364C0F">
        <w:rPr>
          <w:i/>
          <w:noProof/>
        </w:rPr>
        <w:t xml:space="preserve">J Chem Phys </w:t>
      </w:r>
      <w:r w:rsidRPr="00364C0F">
        <w:rPr>
          <w:b/>
          <w:noProof/>
        </w:rPr>
        <w:t>2008,</w:t>
      </w:r>
      <w:r w:rsidRPr="00364C0F">
        <w:rPr>
          <w:noProof/>
        </w:rPr>
        <w:t xml:space="preserve"> </w:t>
      </w:r>
      <w:r w:rsidRPr="00364C0F">
        <w:rPr>
          <w:i/>
          <w:noProof/>
        </w:rPr>
        <w:t>128</w:t>
      </w:r>
      <w:r w:rsidRPr="00364C0F">
        <w:rPr>
          <w:noProof/>
        </w:rPr>
        <w:t xml:space="preserve"> (15).</w:t>
      </w:r>
      <w:bookmarkEnd w:id="413"/>
    </w:p>
    <w:p w14:paraId="36403666" w14:textId="77777777" w:rsidR="00364C0F" w:rsidRPr="00364C0F" w:rsidRDefault="00364C0F" w:rsidP="00364C0F">
      <w:pPr>
        <w:rPr>
          <w:noProof/>
        </w:rPr>
      </w:pPr>
      <w:bookmarkStart w:id="414" w:name="_ENREF_116"/>
      <w:r w:rsidRPr="00364C0F">
        <w:rPr>
          <w:noProof/>
        </w:rPr>
        <w:t>116.</w:t>
      </w:r>
      <w:r w:rsidRPr="00364C0F">
        <w:rPr>
          <w:noProof/>
        </w:rPr>
        <w:tab/>
        <w:t xml:space="preserve">Baker, N. A., Poisson-Boltzmann methods for biomolecular electrostatics. </w:t>
      </w:r>
      <w:r w:rsidRPr="00364C0F">
        <w:rPr>
          <w:i/>
          <w:noProof/>
        </w:rPr>
        <w:t xml:space="preserve">Method Enzymol </w:t>
      </w:r>
      <w:r w:rsidRPr="00364C0F">
        <w:rPr>
          <w:b/>
          <w:noProof/>
        </w:rPr>
        <w:t>2004,</w:t>
      </w:r>
      <w:r w:rsidRPr="00364C0F">
        <w:rPr>
          <w:noProof/>
        </w:rPr>
        <w:t xml:space="preserve"> </w:t>
      </w:r>
      <w:r w:rsidRPr="00364C0F">
        <w:rPr>
          <w:i/>
          <w:noProof/>
        </w:rPr>
        <w:t>383</w:t>
      </w:r>
      <w:r w:rsidRPr="00364C0F">
        <w:rPr>
          <w:noProof/>
        </w:rPr>
        <w:t>, 94-+.</w:t>
      </w:r>
      <w:bookmarkEnd w:id="414"/>
    </w:p>
    <w:p w14:paraId="5873B009" w14:textId="77777777" w:rsidR="00364C0F" w:rsidRPr="00364C0F" w:rsidRDefault="00364C0F" w:rsidP="00364C0F">
      <w:pPr>
        <w:rPr>
          <w:noProof/>
        </w:rPr>
      </w:pPr>
      <w:bookmarkStart w:id="415" w:name="_ENREF_117"/>
      <w:r w:rsidRPr="00364C0F">
        <w:rPr>
          <w:noProof/>
        </w:rPr>
        <w:t>117.</w:t>
      </w:r>
      <w:r w:rsidRPr="00364C0F">
        <w:rPr>
          <w:noProof/>
        </w:rPr>
        <w:tab/>
        <w:t xml:space="preserve">Rocchia, W.; Alexov, E.; Honig, B., Extending the Applicability of the Nonlinear Poisson-Boltzmann Equation: Multiple Dielectric Constants and Multivalent Ions. </w:t>
      </w:r>
      <w:r w:rsidRPr="00364C0F">
        <w:rPr>
          <w:i/>
          <w:noProof/>
        </w:rPr>
        <w:t xml:space="preserve">J. Phys. Chem. B </w:t>
      </w:r>
      <w:r w:rsidRPr="00364C0F">
        <w:rPr>
          <w:b/>
          <w:noProof/>
        </w:rPr>
        <w:t>2001,</w:t>
      </w:r>
      <w:r w:rsidRPr="00364C0F">
        <w:rPr>
          <w:noProof/>
        </w:rPr>
        <w:t xml:space="preserve"> </w:t>
      </w:r>
      <w:r w:rsidRPr="00364C0F">
        <w:rPr>
          <w:i/>
          <w:noProof/>
        </w:rPr>
        <w:t>105</w:t>
      </w:r>
      <w:r w:rsidRPr="00364C0F">
        <w:rPr>
          <w:noProof/>
        </w:rPr>
        <w:t>, 6507-6514.</w:t>
      </w:r>
      <w:bookmarkEnd w:id="415"/>
    </w:p>
    <w:p w14:paraId="69351FF6" w14:textId="77777777" w:rsidR="00364C0F" w:rsidRPr="00364C0F" w:rsidRDefault="00364C0F" w:rsidP="00364C0F">
      <w:pPr>
        <w:rPr>
          <w:noProof/>
        </w:rPr>
      </w:pPr>
      <w:bookmarkStart w:id="416" w:name="_ENREF_118"/>
      <w:r w:rsidRPr="00364C0F">
        <w:rPr>
          <w:noProof/>
        </w:rPr>
        <w:t>118.</w:t>
      </w:r>
      <w:r w:rsidRPr="00364C0F">
        <w:rPr>
          <w:noProof/>
        </w:rPr>
        <w:tab/>
        <w:t xml:space="preserve">Simonson, T.; Archontis, G.; Karplus, M., A Poisson-Boltzmann Study of Charge Insertion in an Enzyme Active Site: The Effect of Dielectric Relaxation. </w:t>
      </w:r>
      <w:r w:rsidRPr="00364C0F">
        <w:rPr>
          <w:i/>
          <w:noProof/>
        </w:rPr>
        <w:t xml:space="preserve">J. Phys. Chem. B </w:t>
      </w:r>
      <w:r w:rsidRPr="00364C0F">
        <w:rPr>
          <w:b/>
          <w:noProof/>
        </w:rPr>
        <w:t>1999,</w:t>
      </w:r>
      <w:r w:rsidRPr="00364C0F">
        <w:rPr>
          <w:noProof/>
        </w:rPr>
        <w:t xml:space="preserve"> </w:t>
      </w:r>
      <w:r w:rsidRPr="00364C0F">
        <w:rPr>
          <w:i/>
          <w:noProof/>
        </w:rPr>
        <w:t>103</w:t>
      </w:r>
      <w:r w:rsidRPr="00364C0F">
        <w:rPr>
          <w:noProof/>
        </w:rPr>
        <w:t>, 6142-6156.</w:t>
      </w:r>
      <w:bookmarkEnd w:id="416"/>
    </w:p>
    <w:p w14:paraId="36180047" w14:textId="77777777" w:rsidR="00364C0F" w:rsidRPr="00364C0F" w:rsidRDefault="00364C0F" w:rsidP="00364C0F">
      <w:pPr>
        <w:rPr>
          <w:noProof/>
        </w:rPr>
      </w:pPr>
      <w:bookmarkStart w:id="417" w:name="_ENREF_119"/>
      <w:r w:rsidRPr="00364C0F">
        <w:rPr>
          <w:noProof/>
        </w:rPr>
        <w:t>119.</w:t>
      </w:r>
      <w:r w:rsidRPr="00364C0F">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364C0F">
        <w:rPr>
          <w:i/>
          <w:noProof/>
        </w:rPr>
        <w:t xml:space="preserve">J Phys Chem B </w:t>
      </w:r>
      <w:r w:rsidRPr="00364C0F">
        <w:rPr>
          <w:b/>
          <w:noProof/>
        </w:rPr>
        <w:t>2005,</w:t>
      </w:r>
      <w:r w:rsidRPr="00364C0F">
        <w:rPr>
          <w:noProof/>
        </w:rPr>
        <w:t xml:space="preserve"> </w:t>
      </w:r>
      <w:r w:rsidRPr="00364C0F">
        <w:rPr>
          <w:i/>
          <w:noProof/>
        </w:rPr>
        <w:t>109</w:t>
      </w:r>
      <w:r w:rsidRPr="00364C0F">
        <w:rPr>
          <w:noProof/>
        </w:rPr>
        <w:t xml:space="preserve"> (30), 14691-14706.</w:t>
      </w:r>
      <w:bookmarkEnd w:id="417"/>
    </w:p>
    <w:p w14:paraId="51CF6A73" w14:textId="77777777" w:rsidR="00364C0F" w:rsidRPr="00364C0F" w:rsidRDefault="00364C0F" w:rsidP="00364C0F">
      <w:pPr>
        <w:rPr>
          <w:noProof/>
        </w:rPr>
      </w:pPr>
      <w:bookmarkStart w:id="418" w:name="_ENREF_120"/>
      <w:r w:rsidRPr="00364C0F">
        <w:rPr>
          <w:noProof/>
        </w:rPr>
        <w:t>120.</w:t>
      </w:r>
      <w:r w:rsidRPr="00364C0F">
        <w:rPr>
          <w:noProof/>
        </w:rPr>
        <w:tab/>
        <w:t xml:space="preserve">Swanson, J. M. J.; Adcock, S. A.; McCammon, J. A., Optimized radii for Poisson-Boltzmann calculations with the AMBER force field. </w:t>
      </w:r>
      <w:r w:rsidRPr="00364C0F">
        <w:rPr>
          <w:i/>
          <w:noProof/>
        </w:rPr>
        <w:t xml:space="preserve">J Chem Theory Comput </w:t>
      </w:r>
      <w:r w:rsidRPr="00364C0F">
        <w:rPr>
          <w:b/>
          <w:noProof/>
        </w:rPr>
        <w:t>2005,</w:t>
      </w:r>
      <w:r w:rsidRPr="00364C0F">
        <w:rPr>
          <w:noProof/>
        </w:rPr>
        <w:t xml:space="preserve"> </w:t>
      </w:r>
      <w:r w:rsidRPr="00364C0F">
        <w:rPr>
          <w:i/>
          <w:noProof/>
        </w:rPr>
        <w:t>1</w:t>
      </w:r>
      <w:r w:rsidRPr="00364C0F">
        <w:rPr>
          <w:noProof/>
        </w:rPr>
        <w:t xml:space="preserve"> (3), 484-493.</w:t>
      </w:r>
      <w:bookmarkEnd w:id="418"/>
    </w:p>
    <w:p w14:paraId="1D33A2A2" w14:textId="77777777" w:rsidR="00364C0F" w:rsidRPr="00364C0F" w:rsidRDefault="00364C0F" w:rsidP="00364C0F">
      <w:pPr>
        <w:rPr>
          <w:noProof/>
        </w:rPr>
      </w:pPr>
      <w:bookmarkStart w:id="419" w:name="_ENREF_121"/>
      <w:r w:rsidRPr="00364C0F">
        <w:rPr>
          <w:noProof/>
        </w:rPr>
        <w:t>121.</w:t>
      </w:r>
      <w:r w:rsidRPr="00364C0F">
        <w:rPr>
          <w:noProof/>
        </w:rPr>
        <w:tab/>
        <w:t xml:space="preserve">Jiao, D.; Zhang, J. J.; Duke, R. E.; Li, G. H.; Schnieders, M. J.; Ren, P. Y., Trypsin-Ligand Binding Free Energies from Explicit and Implicit Solvent Simulations with Polarizable Potential. </w:t>
      </w:r>
      <w:r w:rsidRPr="00364C0F">
        <w:rPr>
          <w:i/>
          <w:noProof/>
        </w:rPr>
        <w:t xml:space="preserve">J Comput Chem </w:t>
      </w:r>
      <w:r w:rsidRPr="00364C0F">
        <w:rPr>
          <w:b/>
          <w:noProof/>
        </w:rPr>
        <w:t>2009,</w:t>
      </w:r>
      <w:r w:rsidRPr="00364C0F">
        <w:rPr>
          <w:noProof/>
        </w:rPr>
        <w:t xml:space="preserve"> </w:t>
      </w:r>
      <w:r w:rsidRPr="00364C0F">
        <w:rPr>
          <w:i/>
          <w:noProof/>
        </w:rPr>
        <w:t>30</w:t>
      </w:r>
      <w:r w:rsidRPr="00364C0F">
        <w:rPr>
          <w:noProof/>
        </w:rPr>
        <w:t xml:space="preserve"> (11), 1701-1711.</w:t>
      </w:r>
      <w:bookmarkEnd w:id="419"/>
    </w:p>
    <w:p w14:paraId="60F2E70F" w14:textId="77777777" w:rsidR="00364C0F" w:rsidRPr="00364C0F" w:rsidRDefault="00364C0F" w:rsidP="00364C0F">
      <w:pPr>
        <w:rPr>
          <w:noProof/>
        </w:rPr>
      </w:pPr>
      <w:bookmarkStart w:id="420" w:name="_ENREF_122"/>
      <w:r w:rsidRPr="00364C0F">
        <w:rPr>
          <w:noProof/>
        </w:rPr>
        <w:t>122.</w:t>
      </w:r>
      <w:r w:rsidRPr="00364C0F">
        <w:rPr>
          <w:noProof/>
        </w:rPr>
        <w:tab/>
        <w:t xml:space="preserve">Muegge, I.; Qi, P. X.; Wand, A. J.; Chu, Z. T.; Warshel, A., The reorganization energy of cytochrome c revisited. </w:t>
      </w:r>
      <w:r w:rsidRPr="00364C0F">
        <w:rPr>
          <w:i/>
          <w:noProof/>
        </w:rPr>
        <w:t xml:space="preserve">J Phys Chem B </w:t>
      </w:r>
      <w:r w:rsidRPr="00364C0F">
        <w:rPr>
          <w:b/>
          <w:noProof/>
        </w:rPr>
        <w:t>1997,</w:t>
      </w:r>
      <w:r w:rsidRPr="00364C0F">
        <w:rPr>
          <w:noProof/>
        </w:rPr>
        <w:t xml:space="preserve"> </w:t>
      </w:r>
      <w:r w:rsidRPr="00364C0F">
        <w:rPr>
          <w:i/>
          <w:noProof/>
        </w:rPr>
        <w:t>101</w:t>
      </w:r>
      <w:r w:rsidRPr="00364C0F">
        <w:rPr>
          <w:noProof/>
        </w:rPr>
        <w:t xml:space="preserve"> (5), 825-836.</w:t>
      </w:r>
      <w:bookmarkEnd w:id="420"/>
    </w:p>
    <w:p w14:paraId="61970BDB" w14:textId="77777777" w:rsidR="00364C0F" w:rsidRPr="00364C0F" w:rsidRDefault="00364C0F" w:rsidP="00364C0F">
      <w:pPr>
        <w:rPr>
          <w:noProof/>
        </w:rPr>
      </w:pPr>
      <w:bookmarkStart w:id="421" w:name="_ENREF_123"/>
      <w:r w:rsidRPr="00364C0F">
        <w:rPr>
          <w:noProof/>
        </w:rPr>
        <w:t>123.</w:t>
      </w:r>
      <w:r w:rsidRPr="00364C0F">
        <w:rPr>
          <w:noProof/>
        </w:rPr>
        <w:tab/>
        <w:t xml:space="preserve">Rasmussen, T. D.; Ren, P. Y.; Ponder, J. W.; Jensen, F., Force field modeling of conformational energies: Importance of multipole moments and intramolecular polarization. </w:t>
      </w:r>
      <w:r w:rsidRPr="00364C0F">
        <w:rPr>
          <w:i/>
          <w:noProof/>
        </w:rPr>
        <w:t xml:space="preserve">Int J Quantum Chem </w:t>
      </w:r>
      <w:r w:rsidRPr="00364C0F">
        <w:rPr>
          <w:b/>
          <w:noProof/>
        </w:rPr>
        <w:t>2007,</w:t>
      </w:r>
      <w:r w:rsidRPr="00364C0F">
        <w:rPr>
          <w:noProof/>
        </w:rPr>
        <w:t xml:space="preserve"> </w:t>
      </w:r>
      <w:r w:rsidRPr="00364C0F">
        <w:rPr>
          <w:i/>
          <w:noProof/>
        </w:rPr>
        <w:t>107</w:t>
      </w:r>
      <w:r w:rsidRPr="00364C0F">
        <w:rPr>
          <w:noProof/>
        </w:rPr>
        <w:t xml:space="preserve"> (6), 1390-1395.</w:t>
      </w:r>
      <w:bookmarkEnd w:id="421"/>
    </w:p>
    <w:p w14:paraId="7AAEAF7D" w14:textId="77777777" w:rsidR="00364C0F" w:rsidRPr="00364C0F" w:rsidRDefault="00364C0F" w:rsidP="00364C0F">
      <w:pPr>
        <w:rPr>
          <w:noProof/>
        </w:rPr>
      </w:pPr>
      <w:bookmarkStart w:id="422" w:name="_ENREF_124"/>
      <w:r w:rsidRPr="00364C0F">
        <w:rPr>
          <w:noProof/>
        </w:rPr>
        <w:t>124.</w:t>
      </w:r>
      <w:r w:rsidRPr="00364C0F">
        <w:rPr>
          <w:noProof/>
        </w:rPr>
        <w:tab/>
        <w:t xml:space="preserve">Ren, P. Y.; Chun, J. H.; Thomas, D. G.; Schnieders, M. J.; Marucho, M.; Zhang, J. J.; Baker, N. A., Biomolecular electrostatics and solvation: a computational perspective. </w:t>
      </w:r>
      <w:r w:rsidRPr="00364C0F">
        <w:rPr>
          <w:i/>
          <w:noProof/>
        </w:rPr>
        <w:t xml:space="preserve">Q Rev Biophys </w:t>
      </w:r>
      <w:r w:rsidRPr="00364C0F">
        <w:rPr>
          <w:b/>
          <w:noProof/>
        </w:rPr>
        <w:t>2012,</w:t>
      </w:r>
      <w:r w:rsidRPr="00364C0F">
        <w:rPr>
          <w:noProof/>
        </w:rPr>
        <w:t xml:space="preserve"> </w:t>
      </w:r>
      <w:r w:rsidRPr="00364C0F">
        <w:rPr>
          <w:i/>
          <w:noProof/>
        </w:rPr>
        <w:t>45</w:t>
      </w:r>
      <w:r w:rsidRPr="00364C0F">
        <w:rPr>
          <w:noProof/>
        </w:rPr>
        <w:t xml:space="preserve"> (4), 427-491.</w:t>
      </w:r>
      <w:bookmarkEnd w:id="422"/>
    </w:p>
    <w:p w14:paraId="1A8F53EF" w14:textId="77777777" w:rsidR="00364C0F" w:rsidRPr="00364C0F" w:rsidRDefault="00364C0F" w:rsidP="00364C0F">
      <w:pPr>
        <w:rPr>
          <w:noProof/>
        </w:rPr>
      </w:pPr>
      <w:bookmarkStart w:id="423" w:name="_ENREF_125"/>
      <w:r w:rsidRPr="00364C0F">
        <w:rPr>
          <w:noProof/>
        </w:rPr>
        <w:t>125.</w:t>
      </w:r>
      <w:r w:rsidRPr="00364C0F">
        <w:rPr>
          <w:noProof/>
        </w:rPr>
        <w:tab/>
        <w:t xml:space="preserve">Shi, Y.; Wu, C. J.; Ponder, J. W.; Ren, P. Y., Multipole Electrostatics in Hydration Free Energy Calculations. </w:t>
      </w:r>
      <w:r w:rsidRPr="00364C0F">
        <w:rPr>
          <w:i/>
          <w:noProof/>
        </w:rPr>
        <w:t xml:space="preserve">J Comput Chem </w:t>
      </w:r>
      <w:r w:rsidRPr="00364C0F">
        <w:rPr>
          <w:b/>
          <w:noProof/>
        </w:rPr>
        <w:t>2011,</w:t>
      </w:r>
      <w:r w:rsidRPr="00364C0F">
        <w:rPr>
          <w:noProof/>
        </w:rPr>
        <w:t xml:space="preserve"> </w:t>
      </w:r>
      <w:r w:rsidRPr="00364C0F">
        <w:rPr>
          <w:i/>
          <w:noProof/>
        </w:rPr>
        <w:t>32</w:t>
      </w:r>
      <w:r w:rsidRPr="00364C0F">
        <w:rPr>
          <w:noProof/>
        </w:rPr>
        <w:t xml:space="preserve"> (5), 967-977.</w:t>
      </w:r>
      <w:bookmarkEnd w:id="423"/>
    </w:p>
    <w:p w14:paraId="0793C5AE" w14:textId="77777777" w:rsidR="00364C0F" w:rsidRPr="00364C0F" w:rsidRDefault="00364C0F" w:rsidP="00364C0F">
      <w:pPr>
        <w:rPr>
          <w:noProof/>
        </w:rPr>
      </w:pPr>
      <w:bookmarkStart w:id="424" w:name="_ENREF_126"/>
      <w:r w:rsidRPr="00364C0F">
        <w:rPr>
          <w:noProof/>
        </w:rPr>
        <w:t>126.</w:t>
      </w:r>
      <w:r w:rsidRPr="00364C0F">
        <w:rPr>
          <w:noProof/>
        </w:rPr>
        <w:tab/>
        <w:t xml:space="preserve">Carlsson, J.; Ander, M.; Nervall, M.; Aqvist, J., Continuum solvation models in the linear interaction energy method. </w:t>
      </w:r>
      <w:r w:rsidRPr="00364C0F">
        <w:rPr>
          <w:i/>
          <w:noProof/>
        </w:rPr>
        <w:t xml:space="preserve">J Phys Chem B </w:t>
      </w:r>
      <w:r w:rsidRPr="00364C0F">
        <w:rPr>
          <w:b/>
          <w:noProof/>
        </w:rPr>
        <w:t>2006,</w:t>
      </w:r>
      <w:r w:rsidRPr="00364C0F">
        <w:rPr>
          <w:noProof/>
        </w:rPr>
        <w:t xml:space="preserve"> </w:t>
      </w:r>
      <w:r w:rsidRPr="00364C0F">
        <w:rPr>
          <w:i/>
          <w:noProof/>
        </w:rPr>
        <w:t>110</w:t>
      </w:r>
      <w:r w:rsidRPr="00364C0F">
        <w:rPr>
          <w:noProof/>
        </w:rPr>
        <w:t xml:space="preserve"> (24), 12034-12041.</w:t>
      </w:r>
      <w:bookmarkEnd w:id="424"/>
    </w:p>
    <w:p w14:paraId="4B134D1F" w14:textId="77777777" w:rsidR="00364C0F" w:rsidRPr="00364C0F" w:rsidRDefault="00364C0F" w:rsidP="00364C0F">
      <w:pPr>
        <w:rPr>
          <w:noProof/>
        </w:rPr>
      </w:pPr>
      <w:bookmarkStart w:id="425" w:name="_ENREF_127"/>
      <w:r w:rsidRPr="00364C0F">
        <w:rPr>
          <w:noProof/>
        </w:rPr>
        <w:t>127.</w:t>
      </w:r>
      <w:r w:rsidRPr="00364C0F">
        <w:rPr>
          <w:noProof/>
        </w:rPr>
        <w:tab/>
        <w:t xml:space="preserve">de Carvalho, S. J.; Fenley, M. O.; da Silva, F. L. B., Protein-Ion Binding Process on Finite Macromolecular Concentration. A Poisson-Boltzmann and Monte Carlo Study. </w:t>
      </w:r>
      <w:r w:rsidRPr="00364C0F">
        <w:rPr>
          <w:i/>
          <w:noProof/>
        </w:rPr>
        <w:t xml:space="preserve">J Phys Chem B </w:t>
      </w:r>
      <w:r w:rsidRPr="00364C0F">
        <w:rPr>
          <w:b/>
          <w:noProof/>
        </w:rPr>
        <w:t>2008,</w:t>
      </w:r>
      <w:r w:rsidRPr="00364C0F">
        <w:rPr>
          <w:noProof/>
        </w:rPr>
        <w:t xml:space="preserve"> </w:t>
      </w:r>
      <w:r w:rsidRPr="00364C0F">
        <w:rPr>
          <w:i/>
          <w:noProof/>
        </w:rPr>
        <w:t>112</w:t>
      </w:r>
      <w:r w:rsidRPr="00364C0F">
        <w:rPr>
          <w:noProof/>
        </w:rPr>
        <w:t xml:space="preserve"> (51), 16766-16776.</w:t>
      </w:r>
      <w:bookmarkEnd w:id="425"/>
    </w:p>
    <w:p w14:paraId="3E827ED8" w14:textId="77777777" w:rsidR="00364C0F" w:rsidRPr="00364C0F" w:rsidRDefault="00364C0F" w:rsidP="00364C0F">
      <w:pPr>
        <w:rPr>
          <w:noProof/>
        </w:rPr>
      </w:pPr>
      <w:bookmarkStart w:id="426" w:name="_ENREF_128"/>
      <w:r w:rsidRPr="00364C0F">
        <w:rPr>
          <w:noProof/>
        </w:rPr>
        <w:t>128.</w:t>
      </w:r>
      <w:r w:rsidRPr="00364C0F">
        <w:rPr>
          <w:noProof/>
        </w:rPr>
        <w:tab/>
        <w:t xml:space="preserve">Freedman, H.; Huynh, L. P.; Le, L.; Cheatham, T. E.; Tuszynski, J. A.; Truong, T. N., Explicitly Solvated Ligand Contribution to Continuum Solvation Models for Binding Free Energies: Selectivity of Theophylline Binding to an RNA Aptamer. </w:t>
      </w:r>
      <w:r w:rsidRPr="00364C0F">
        <w:rPr>
          <w:i/>
          <w:noProof/>
        </w:rPr>
        <w:t xml:space="preserve">J Phys Chem B </w:t>
      </w:r>
      <w:r w:rsidRPr="00364C0F">
        <w:rPr>
          <w:b/>
          <w:noProof/>
        </w:rPr>
        <w:t>2010,</w:t>
      </w:r>
      <w:r w:rsidRPr="00364C0F">
        <w:rPr>
          <w:noProof/>
        </w:rPr>
        <w:t xml:space="preserve"> </w:t>
      </w:r>
      <w:r w:rsidRPr="00364C0F">
        <w:rPr>
          <w:i/>
          <w:noProof/>
        </w:rPr>
        <w:t>114</w:t>
      </w:r>
      <w:r w:rsidRPr="00364C0F">
        <w:rPr>
          <w:noProof/>
        </w:rPr>
        <w:t xml:space="preserve"> (6), 2227-2237.</w:t>
      </w:r>
      <w:bookmarkEnd w:id="426"/>
    </w:p>
    <w:p w14:paraId="2F49037B" w14:textId="77777777" w:rsidR="00364C0F" w:rsidRPr="00364C0F" w:rsidRDefault="00364C0F" w:rsidP="00364C0F">
      <w:pPr>
        <w:rPr>
          <w:noProof/>
        </w:rPr>
      </w:pPr>
      <w:bookmarkStart w:id="427" w:name="_ENREF_129"/>
      <w:r w:rsidRPr="00364C0F">
        <w:rPr>
          <w:noProof/>
        </w:rPr>
        <w:t>129.</w:t>
      </w:r>
      <w:r w:rsidRPr="00364C0F">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364C0F">
        <w:rPr>
          <w:i/>
          <w:noProof/>
        </w:rPr>
        <w:t xml:space="preserve">J Phys Chem B </w:t>
      </w:r>
      <w:r w:rsidRPr="00364C0F">
        <w:rPr>
          <w:b/>
          <w:noProof/>
        </w:rPr>
        <w:t>2010,</w:t>
      </w:r>
      <w:r w:rsidRPr="00364C0F">
        <w:rPr>
          <w:noProof/>
        </w:rPr>
        <w:t xml:space="preserve"> </w:t>
      </w:r>
      <w:r w:rsidRPr="00364C0F">
        <w:rPr>
          <w:i/>
          <w:noProof/>
        </w:rPr>
        <w:t>114</w:t>
      </w:r>
      <w:r w:rsidRPr="00364C0F">
        <w:rPr>
          <w:noProof/>
        </w:rPr>
        <w:t xml:space="preserve"> (38), 12333-12339.</w:t>
      </w:r>
      <w:bookmarkEnd w:id="427"/>
    </w:p>
    <w:p w14:paraId="1F174573" w14:textId="77777777" w:rsidR="00364C0F" w:rsidRPr="00364C0F" w:rsidRDefault="00364C0F" w:rsidP="00364C0F">
      <w:pPr>
        <w:rPr>
          <w:noProof/>
        </w:rPr>
      </w:pPr>
      <w:bookmarkStart w:id="428" w:name="_ENREF_130"/>
      <w:r w:rsidRPr="00364C0F">
        <w:rPr>
          <w:noProof/>
        </w:rPr>
        <w:t>130.</w:t>
      </w:r>
      <w:r w:rsidRPr="00364C0F">
        <w:rPr>
          <w:noProof/>
        </w:rPr>
        <w:tab/>
        <w:t xml:space="preserve">Suarez, D.; Diaz, N.; Merz, K. M., Molecular dynamics simulations of the dinuclear zinc-beta-lactamase from bacteroides fragilis complexed with imipenem. </w:t>
      </w:r>
      <w:r w:rsidRPr="00364C0F">
        <w:rPr>
          <w:i/>
          <w:noProof/>
        </w:rPr>
        <w:t xml:space="preserve">J Comput Chem </w:t>
      </w:r>
      <w:r w:rsidRPr="00364C0F">
        <w:rPr>
          <w:b/>
          <w:noProof/>
        </w:rPr>
        <w:t>2002,</w:t>
      </w:r>
      <w:r w:rsidRPr="00364C0F">
        <w:rPr>
          <w:noProof/>
        </w:rPr>
        <w:t xml:space="preserve"> </w:t>
      </w:r>
      <w:r w:rsidRPr="00364C0F">
        <w:rPr>
          <w:i/>
          <w:noProof/>
        </w:rPr>
        <w:t>23</w:t>
      </w:r>
      <w:r w:rsidRPr="00364C0F">
        <w:rPr>
          <w:noProof/>
        </w:rPr>
        <w:t xml:space="preserve"> (16), 1587-1600.</w:t>
      </w:r>
      <w:bookmarkEnd w:id="428"/>
    </w:p>
    <w:p w14:paraId="5AD0165B" w14:textId="77777777" w:rsidR="00364C0F" w:rsidRPr="00364C0F" w:rsidRDefault="00364C0F" w:rsidP="00364C0F">
      <w:pPr>
        <w:rPr>
          <w:noProof/>
        </w:rPr>
      </w:pPr>
      <w:bookmarkStart w:id="429" w:name="_ENREF_131"/>
      <w:r w:rsidRPr="00364C0F">
        <w:rPr>
          <w:noProof/>
        </w:rPr>
        <w:t>131.</w:t>
      </w:r>
      <w:r w:rsidRPr="00364C0F">
        <w:rPr>
          <w:noProof/>
        </w:rPr>
        <w:tab/>
        <w:t xml:space="preserve">Zhou, Z. G.; Madura, J. D., Relative free energy of binding and binding mode calculations of HIV-1 RT inhibitors based on dock-MM-PB/GS. </w:t>
      </w:r>
      <w:r w:rsidRPr="00364C0F">
        <w:rPr>
          <w:i/>
          <w:noProof/>
        </w:rPr>
        <w:t xml:space="preserve">Proteins-Structure Function and Bioinformatics </w:t>
      </w:r>
      <w:r w:rsidRPr="00364C0F">
        <w:rPr>
          <w:b/>
          <w:noProof/>
        </w:rPr>
        <w:t>2004,</w:t>
      </w:r>
      <w:r w:rsidRPr="00364C0F">
        <w:rPr>
          <w:noProof/>
        </w:rPr>
        <w:t xml:space="preserve"> </w:t>
      </w:r>
      <w:r w:rsidRPr="00364C0F">
        <w:rPr>
          <w:i/>
          <w:noProof/>
        </w:rPr>
        <w:t>57</w:t>
      </w:r>
      <w:r w:rsidRPr="00364C0F">
        <w:rPr>
          <w:noProof/>
        </w:rPr>
        <w:t xml:space="preserve"> (3), 493-503.</w:t>
      </w:r>
      <w:bookmarkEnd w:id="429"/>
    </w:p>
    <w:p w14:paraId="7BF68921" w14:textId="77777777" w:rsidR="00364C0F" w:rsidRPr="00364C0F" w:rsidRDefault="00364C0F" w:rsidP="00364C0F">
      <w:pPr>
        <w:rPr>
          <w:noProof/>
        </w:rPr>
      </w:pPr>
      <w:bookmarkStart w:id="430" w:name="_ENREF_132"/>
      <w:r w:rsidRPr="00364C0F">
        <w:rPr>
          <w:noProof/>
        </w:rPr>
        <w:t>132.</w:t>
      </w:r>
      <w:r w:rsidRPr="00364C0F">
        <w:rPr>
          <w:noProof/>
        </w:rPr>
        <w:tab/>
        <w:t xml:space="preserve">Baran, K. L.; Chimenti, M. S.; Schlessman, J. L.; Fitch, C. A.; Herbst, K. J.; Garcia-Moreno, B. E., Electrostatic effects in a network of polar and ionizable groups in staphylococcal nuclease. </w:t>
      </w:r>
      <w:r w:rsidRPr="00364C0F">
        <w:rPr>
          <w:i/>
          <w:noProof/>
        </w:rPr>
        <w:t xml:space="preserve">J Mol Biol </w:t>
      </w:r>
      <w:r w:rsidRPr="00364C0F">
        <w:rPr>
          <w:b/>
          <w:noProof/>
        </w:rPr>
        <w:t>2008,</w:t>
      </w:r>
      <w:r w:rsidRPr="00364C0F">
        <w:rPr>
          <w:noProof/>
        </w:rPr>
        <w:t xml:space="preserve"> </w:t>
      </w:r>
      <w:r w:rsidRPr="00364C0F">
        <w:rPr>
          <w:i/>
          <w:noProof/>
        </w:rPr>
        <w:t>379</w:t>
      </w:r>
      <w:r w:rsidRPr="00364C0F">
        <w:rPr>
          <w:noProof/>
        </w:rPr>
        <w:t xml:space="preserve"> (5), 1045-1062.</w:t>
      </w:r>
      <w:bookmarkEnd w:id="430"/>
    </w:p>
    <w:p w14:paraId="3BF7C2A8" w14:textId="77777777" w:rsidR="00364C0F" w:rsidRPr="00364C0F" w:rsidRDefault="00364C0F" w:rsidP="00364C0F">
      <w:pPr>
        <w:rPr>
          <w:noProof/>
        </w:rPr>
      </w:pPr>
      <w:bookmarkStart w:id="431" w:name="_ENREF_133"/>
      <w:r w:rsidRPr="00364C0F">
        <w:rPr>
          <w:noProof/>
        </w:rPr>
        <w:t>133.</w:t>
      </w:r>
      <w:r w:rsidRPr="00364C0F">
        <w:rPr>
          <w:noProof/>
        </w:rPr>
        <w:tab/>
        <w:t xml:space="preserve">Forsyth, W. R.; Antosiewicz, J. M.; Robertson, A. D., Empirical Relationships Between Protein Structure and Carboxyl pKa Values in Proteins. </w:t>
      </w:r>
      <w:r w:rsidRPr="00364C0F">
        <w:rPr>
          <w:i/>
          <w:noProof/>
        </w:rPr>
        <w:t xml:space="preserve">Proteins </w:t>
      </w:r>
      <w:r w:rsidRPr="00364C0F">
        <w:rPr>
          <w:b/>
          <w:noProof/>
        </w:rPr>
        <w:t>2002,</w:t>
      </w:r>
      <w:r w:rsidRPr="00364C0F">
        <w:rPr>
          <w:noProof/>
        </w:rPr>
        <w:t xml:space="preserve"> </w:t>
      </w:r>
      <w:r w:rsidRPr="00364C0F">
        <w:rPr>
          <w:i/>
          <w:noProof/>
        </w:rPr>
        <w:t>48</w:t>
      </w:r>
      <w:r w:rsidRPr="00364C0F">
        <w:rPr>
          <w:noProof/>
        </w:rPr>
        <w:t>, 388-403.</w:t>
      </w:r>
      <w:bookmarkEnd w:id="431"/>
    </w:p>
    <w:p w14:paraId="2AF370B0" w14:textId="77777777" w:rsidR="00364C0F" w:rsidRPr="00364C0F" w:rsidRDefault="00364C0F" w:rsidP="00364C0F">
      <w:pPr>
        <w:rPr>
          <w:noProof/>
        </w:rPr>
      </w:pPr>
      <w:bookmarkStart w:id="432" w:name="_ENREF_134"/>
      <w:r w:rsidRPr="00364C0F">
        <w:rPr>
          <w:noProof/>
        </w:rPr>
        <w:t>134.</w:t>
      </w:r>
      <w:r w:rsidRPr="00364C0F">
        <w:rPr>
          <w:noProof/>
        </w:rPr>
        <w:tab/>
        <w:t xml:space="preserve">Harms, M. J.; Castaneda, C. A.; Schlessman, J. L.; Sue, G. R.; Isom, D. G.; Cannon, B. R.; Garcia-Moreno, B. E., The pKa Values of Acidic and Basic Residues Buried at the Same Internal Location in a Protein Are Governed by Different Factors. </w:t>
      </w:r>
      <w:r w:rsidRPr="00364C0F">
        <w:rPr>
          <w:i/>
          <w:noProof/>
        </w:rPr>
        <w:t xml:space="preserve">J. Mol. Biol. </w:t>
      </w:r>
      <w:r w:rsidRPr="00364C0F">
        <w:rPr>
          <w:b/>
          <w:noProof/>
        </w:rPr>
        <w:t>2009,</w:t>
      </w:r>
      <w:r w:rsidRPr="00364C0F">
        <w:rPr>
          <w:noProof/>
        </w:rPr>
        <w:t xml:space="preserve"> </w:t>
      </w:r>
      <w:r w:rsidRPr="00364C0F">
        <w:rPr>
          <w:i/>
          <w:noProof/>
        </w:rPr>
        <w:t>389</w:t>
      </w:r>
      <w:r w:rsidRPr="00364C0F">
        <w:rPr>
          <w:noProof/>
        </w:rPr>
        <w:t>, 34-47.</w:t>
      </w:r>
      <w:bookmarkEnd w:id="432"/>
    </w:p>
    <w:p w14:paraId="5836D89E" w14:textId="77777777" w:rsidR="00364C0F" w:rsidRPr="00364C0F" w:rsidRDefault="00364C0F" w:rsidP="00364C0F">
      <w:pPr>
        <w:rPr>
          <w:noProof/>
        </w:rPr>
      </w:pPr>
      <w:bookmarkStart w:id="433" w:name="_ENREF_135"/>
      <w:r w:rsidRPr="00364C0F">
        <w:rPr>
          <w:noProof/>
        </w:rPr>
        <w:t>135.</w:t>
      </w:r>
      <w:r w:rsidRPr="00364C0F">
        <w:rPr>
          <w:noProof/>
        </w:rPr>
        <w:tab/>
        <w:t xml:space="preserve">Matousek, W. M.; Ciani, B.; Fitch, C. A.; Garcia-Moreno, B.; Kammerer, R. A.; Alexandrescu, A. T., Electrostatic contributions to the stability of the GCN4 leucine zipper structure. </w:t>
      </w:r>
      <w:r w:rsidRPr="00364C0F">
        <w:rPr>
          <w:i/>
          <w:noProof/>
        </w:rPr>
        <w:t xml:space="preserve">J Mol Biol </w:t>
      </w:r>
      <w:r w:rsidRPr="00364C0F">
        <w:rPr>
          <w:b/>
          <w:noProof/>
        </w:rPr>
        <w:t>2007,</w:t>
      </w:r>
      <w:r w:rsidRPr="00364C0F">
        <w:rPr>
          <w:noProof/>
        </w:rPr>
        <w:t xml:space="preserve"> </w:t>
      </w:r>
      <w:r w:rsidRPr="00364C0F">
        <w:rPr>
          <w:i/>
          <w:noProof/>
        </w:rPr>
        <w:t>374</w:t>
      </w:r>
      <w:r w:rsidRPr="00364C0F">
        <w:rPr>
          <w:noProof/>
        </w:rPr>
        <w:t xml:space="preserve"> (1), 206-219.</w:t>
      </w:r>
      <w:bookmarkEnd w:id="433"/>
    </w:p>
    <w:p w14:paraId="4B210694" w14:textId="77777777" w:rsidR="00364C0F" w:rsidRPr="00364C0F" w:rsidRDefault="00364C0F" w:rsidP="00364C0F">
      <w:pPr>
        <w:rPr>
          <w:noProof/>
        </w:rPr>
      </w:pPr>
      <w:bookmarkStart w:id="434" w:name="_ENREF_136"/>
      <w:r w:rsidRPr="00364C0F">
        <w:rPr>
          <w:noProof/>
        </w:rPr>
        <w:t>136.</w:t>
      </w:r>
      <w:r w:rsidRPr="00364C0F">
        <w:rPr>
          <w:noProof/>
        </w:rPr>
        <w:tab/>
        <w:t xml:space="preserve">Meng, Y. L.; Roitberg, A. E., Constant pH Replica Exchange Molecular Dynamics in Biomolecules Using a Discrete Protonation Model. </w:t>
      </w:r>
      <w:r w:rsidRPr="00364C0F">
        <w:rPr>
          <w:i/>
          <w:noProof/>
        </w:rPr>
        <w:t xml:space="preserve">J Chem Theory Comput </w:t>
      </w:r>
      <w:r w:rsidRPr="00364C0F">
        <w:rPr>
          <w:b/>
          <w:noProof/>
        </w:rPr>
        <w:t>2010,</w:t>
      </w:r>
      <w:r w:rsidRPr="00364C0F">
        <w:rPr>
          <w:noProof/>
        </w:rPr>
        <w:t xml:space="preserve"> </w:t>
      </w:r>
      <w:r w:rsidRPr="00364C0F">
        <w:rPr>
          <w:i/>
          <w:noProof/>
        </w:rPr>
        <w:t>6</w:t>
      </w:r>
      <w:r w:rsidRPr="00364C0F">
        <w:rPr>
          <w:noProof/>
        </w:rPr>
        <w:t xml:space="preserve"> (4), 1401-1412.</w:t>
      </w:r>
      <w:bookmarkEnd w:id="434"/>
    </w:p>
    <w:p w14:paraId="4D064C28" w14:textId="77777777" w:rsidR="00364C0F" w:rsidRPr="00364C0F" w:rsidRDefault="00364C0F" w:rsidP="00364C0F">
      <w:pPr>
        <w:rPr>
          <w:noProof/>
        </w:rPr>
      </w:pPr>
      <w:bookmarkStart w:id="435" w:name="_ENREF_137"/>
      <w:r w:rsidRPr="00364C0F">
        <w:rPr>
          <w:noProof/>
        </w:rPr>
        <w:t>137.</w:t>
      </w:r>
      <w:r w:rsidRPr="00364C0F">
        <w:rPr>
          <w:noProof/>
        </w:rPr>
        <w:tab/>
        <w:t xml:space="preserve">Thurlkill, R. L.; Grimsley, G. R.; Scholtz, J. M.; Pace, C. N., Hydrogen Bonding Markedly Reduces the pKa of Buried Carboxyl Groups in Proteins. </w:t>
      </w:r>
      <w:r w:rsidRPr="00364C0F">
        <w:rPr>
          <w:i/>
          <w:noProof/>
        </w:rPr>
        <w:t xml:space="preserve">J. Mol. Biol. </w:t>
      </w:r>
      <w:r w:rsidRPr="00364C0F">
        <w:rPr>
          <w:b/>
          <w:noProof/>
        </w:rPr>
        <w:t>2006,</w:t>
      </w:r>
      <w:r w:rsidRPr="00364C0F">
        <w:rPr>
          <w:noProof/>
        </w:rPr>
        <w:t xml:space="preserve"> </w:t>
      </w:r>
      <w:r w:rsidRPr="00364C0F">
        <w:rPr>
          <w:i/>
          <w:noProof/>
        </w:rPr>
        <w:t>362</w:t>
      </w:r>
      <w:r w:rsidRPr="00364C0F">
        <w:rPr>
          <w:noProof/>
        </w:rPr>
        <w:t>, 594-604.</w:t>
      </w:r>
      <w:bookmarkEnd w:id="435"/>
    </w:p>
    <w:p w14:paraId="05A4860F" w14:textId="77777777" w:rsidR="00364C0F" w:rsidRPr="00364C0F" w:rsidRDefault="00364C0F" w:rsidP="00364C0F">
      <w:pPr>
        <w:rPr>
          <w:noProof/>
        </w:rPr>
      </w:pPr>
      <w:bookmarkStart w:id="436" w:name="_ENREF_138"/>
      <w:r w:rsidRPr="00364C0F">
        <w:rPr>
          <w:noProof/>
        </w:rPr>
        <w:t>138.</w:t>
      </w:r>
      <w:r w:rsidRPr="00364C0F">
        <w:rPr>
          <w:noProof/>
        </w:rPr>
        <w:tab/>
        <w:t xml:space="preserve">Mobley, D. L.; Graves, A. P.; Chodera, J. D.; McReynolds, A. C.; Shoichet, B. K.; Dill, K. A., Predicting absolute ligand binding free energies to a simple model site. </w:t>
      </w:r>
      <w:r w:rsidRPr="00364C0F">
        <w:rPr>
          <w:i/>
          <w:noProof/>
        </w:rPr>
        <w:t xml:space="preserve">J Mol Biol </w:t>
      </w:r>
      <w:r w:rsidRPr="00364C0F">
        <w:rPr>
          <w:b/>
          <w:noProof/>
        </w:rPr>
        <w:t>2007,</w:t>
      </w:r>
      <w:r w:rsidRPr="00364C0F">
        <w:rPr>
          <w:noProof/>
        </w:rPr>
        <w:t xml:space="preserve"> </w:t>
      </w:r>
      <w:r w:rsidRPr="00364C0F">
        <w:rPr>
          <w:i/>
          <w:noProof/>
        </w:rPr>
        <w:t>371</w:t>
      </w:r>
      <w:r w:rsidRPr="00364C0F">
        <w:rPr>
          <w:noProof/>
        </w:rPr>
        <w:t xml:space="preserve"> (4), 1118-1134.</w:t>
      </w:r>
      <w:bookmarkEnd w:id="436"/>
    </w:p>
    <w:p w14:paraId="13B793AA" w14:textId="77777777" w:rsidR="00364C0F" w:rsidRPr="00364C0F" w:rsidRDefault="00364C0F" w:rsidP="00364C0F">
      <w:pPr>
        <w:rPr>
          <w:noProof/>
        </w:rPr>
      </w:pPr>
      <w:bookmarkStart w:id="437" w:name="_ENREF_139"/>
      <w:r w:rsidRPr="00364C0F">
        <w:rPr>
          <w:noProof/>
        </w:rPr>
        <w:t>139.</w:t>
      </w:r>
      <w:r w:rsidRPr="00364C0F">
        <w:rPr>
          <w:noProof/>
        </w:rPr>
        <w:tab/>
        <w:t xml:space="preserve">Nicholls, A.; Mobley, D. L.; Guthrie, J. P.; Chodera, J. D.; Bayly, C. I.; Cooper, M. D.; Pande, V. S., Predicting small-molecule solvation free energies: An informal blind test for computational chemistry. </w:t>
      </w:r>
      <w:r w:rsidRPr="00364C0F">
        <w:rPr>
          <w:i/>
          <w:noProof/>
        </w:rPr>
        <w:t xml:space="preserve">J Med Chem </w:t>
      </w:r>
      <w:r w:rsidRPr="00364C0F">
        <w:rPr>
          <w:b/>
          <w:noProof/>
        </w:rPr>
        <w:t>2008,</w:t>
      </w:r>
      <w:r w:rsidRPr="00364C0F">
        <w:rPr>
          <w:noProof/>
        </w:rPr>
        <w:t xml:space="preserve"> </w:t>
      </w:r>
      <w:r w:rsidRPr="00364C0F">
        <w:rPr>
          <w:i/>
          <w:noProof/>
        </w:rPr>
        <w:t>51</w:t>
      </w:r>
      <w:r w:rsidRPr="00364C0F">
        <w:rPr>
          <w:noProof/>
        </w:rPr>
        <w:t xml:space="preserve"> (4), 769-779.</w:t>
      </w:r>
      <w:bookmarkEnd w:id="437"/>
    </w:p>
    <w:p w14:paraId="04A8ACAA" w14:textId="77777777" w:rsidR="00364C0F" w:rsidRPr="00364C0F" w:rsidRDefault="00364C0F" w:rsidP="00364C0F">
      <w:pPr>
        <w:rPr>
          <w:noProof/>
        </w:rPr>
      </w:pPr>
      <w:bookmarkStart w:id="438" w:name="_ENREF_140"/>
      <w:r w:rsidRPr="00364C0F">
        <w:rPr>
          <w:noProof/>
        </w:rPr>
        <w:t>140.</w:t>
      </w:r>
      <w:r w:rsidRPr="00364C0F">
        <w:rPr>
          <w:noProof/>
        </w:rPr>
        <w:tab/>
        <w:t xml:space="preserve">Nicholls, A.; Wlodek, S.; Grant, J. A., SAMPL2 and continuum modeling. </w:t>
      </w:r>
      <w:r w:rsidRPr="00364C0F">
        <w:rPr>
          <w:i/>
          <w:noProof/>
        </w:rPr>
        <w:t xml:space="preserve">J Comput Aid Mol Des </w:t>
      </w:r>
      <w:r w:rsidRPr="00364C0F">
        <w:rPr>
          <w:b/>
          <w:noProof/>
        </w:rPr>
        <w:t>2010,</w:t>
      </w:r>
      <w:r w:rsidRPr="00364C0F">
        <w:rPr>
          <w:noProof/>
        </w:rPr>
        <w:t xml:space="preserve"> </w:t>
      </w:r>
      <w:r w:rsidRPr="00364C0F">
        <w:rPr>
          <w:i/>
          <w:noProof/>
        </w:rPr>
        <w:t>24</w:t>
      </w:r>
      <w:r w:rsidRPr="00364C0F">
        <w:rPr>
          <w:noProof/>
        </w:rPr>
        <w:t xml:space="preserve"> (4), 293-306.</w:t>
      </w:r>
      <w:bookmarkEnd w:id="438"/>
    </w:p>
    <w:p w14:paraId="55F4A94F" w14:textId="77777777" w:rsidR="00364C0F" w:rsidRPr="00364C0F" w:rsidRDefault="00364C0F" w:rsidP="00364C0F">
      <w:pPr>
        <w:rPr>
          <w:noProof/>
        </w:rPr>
      </w:pPr>
      <w:bookmarkStart w:id="439" w:name="_ENREF_141"/>
      <w:r w:rsidRPr="00364C0F">
        <w:rPr>
          <w:noProof/>
        </w:rPr>
        <w:t>141.</w:t>
      </w:r>
      <w:r w:rsidRPr="00364C0F">
        <w:rPr>
          <w:noProof/>
        </w:rPr>
        <w:tab/>
        <w:t xml:space="preserve">Falconer, R. J.; Penkova, A.; Jelesarov, I.; Collins, B. M., Survey of the year 2008: applications of isothermal titration calorimetry. </w:t>
      </w:r>
      <w:r w:rsidRPr="00364C0F">
        <w:rPr>
          <w:i/>
          <w:noProof/>
        </w:rPr>
        <w:t xml:space="preserve">J Mol Recognit </w:t>
      </w:r>
      <w:r w:rsidRPr="00364C0F">
        <w:rPr>
          <w:b/>
          <w:noProof/>
        </w:rPr>
        <w:t>2010,</w:t>
      </w:r>
      <w:r w:rsidRPr="00364C0F">
        <w:rPr>
          <w:noProof/>
        </w:rPr>
        <w:t xml:space="preserve"> </w:t>
      </w:r>
      <w:r w:rsidRPr="00364C0F">
        <w:rPr>
          <w:i/>
          <w:noProof/>
        </w:rPr>
        <w:t>23</w:t>
      </w:r>
      <w:r w:rsidRPr="00364C0F">
        <w:rPr>
          <w:noProof/>
        </w:rPr>
        <w:t xml:space="preserve"> (5), 395-413.</w:t>
      </w:r>
      <w:bookmarkEnd w:id="439"/>
    </w:p>
    <w:p w14:paraId="26101457" w14:textId="77777777" w:rsidR="00364C0F" w:rsidRPr="00364C0F" w:rsidRDefault="00364C0F" w:rsidP="00364C0F">
      <w:pPr>
        <w:rPr>
          <w:noProof/>
        </w:rPr>
      </w:pPr>
      <w:bookmarkStart w:id="440" w:name="_ENREF_142"/>
      <w:r w:rsidRPr="00364C0F">
        <w:rPr>
          <w:noProof/>
        </w:rPr>
        <w:t>142.</w:t>
      </w:r>
      <w:r w:rsidRPr="00364C0F">
        <w:rPr>
          <w:noProof/>
        </w:rPr>
        <w:tab/>
        <w:t xml:space="preserve">Wennerberg, K.; Rossman, K. L.; Der, C. J., The Ras superfamily at a glance. </w:t>
      </w:r>
      <w:r w:rsidRPr="00364C0F">
        <w:rPr>
          <w:i/>
          <w:noProof/>
        </w:rPr>
        <w:t xml:space="preserve">J Cell Sci </w:t>
      </w:r>
      <w:r w:rsidRPr="00364C0F">
        <w:rPr>
          <w:b/>
          <w:noProof/>
        </w:rPr>
        <w:t>2005,</w:t>
      </w:r>
      <w:r w:rsidRPr="00364C0F">
        <w:rPr>
          <w:noProof/>
        </w:rPr>
        <w:t xml:space="preserve"> </w:t>
      </w:r>
      <w:r w:rsidRPr="00364C0F">
        <w:rPr>
          <w:i/>
          <w:noProof/>
        </w:rPr>
        <w:t>118</w:t>
      </w:r>
      <w:r w:rsidRPr="00364C0F">
        <w:rPr>
          <w:noProof/>
        </w:rPr>
        <w:t xml:space="preserve"> (5), 843-846.</w:t>
      </w:r>
      <w:bookmarkEnd w:id="440"/>
    </w:p>
    <w:p w14:paraId="51E922E0" w14:textId="77777777" w:rsidR="00364C0F" w:rsidRPr="00364C0F" w:rsidRDefault="00364C0F" w:rsidP="00364C0F">
      <w:pPr>
        <w:rPr>
          <w:noProof/>
        </w:rPr>
      </w:pPr>
      <w:bookmarkStart w:id="441" w:name="_ENREF_143"/>
      <w:r w:rsidRPr="00364C0F">
        <w:rPr>
          <w:noProof/>
        </w:rPr>
        <w:t>143.</w:t>
      </w:r>
      <w:r w:rsidRPr="00364C0F">
        <w:rPr>
          <w:noProof/>
        </w:rPr>
        <w:tab/>
        <w:t xml:space="preserve">Holst, M., Adaptive numerical treatment of elliptic systems on manifolds. </w:t>
      </w:r>
      <w:r w:rsidRPr="00364C0F">
        <w:rPr>
          <w:i/>
          <w:noProof/>
        </w:rPr>
        <w:t xml:space="preserve">Adv Comput Math </w:t>
      </w:r>
      <w:r w:rsidRPr="00364C0F">
        <w:rPr>
          <w:b/>
          <w:noProof/>
        </w:rPr>
        <w:t>2001,</w:t>
      </w:r>
      <w:r w:rsidRPr="00364C0F">
        <w:rPr>
          <w:noProof/>
        </w:rPr>
        <w:t xml:space="preserve"> </w:t>
      </w:r>
      <w:r w:rsidRPr="00364C0F">
        <w:rPr>
          <w:i/>
          <w:noProof/>
        </w:rPr>
        <w:t>15</w:t>
      </w:r>
      <w:r w:rsidRPr="00364C0F">
        <w:rPr>
          <w:noProof/>
        </w:rPr>
        <w:t xml:space="preserve"> (1-4), 139-191.</w:t>
      </w:r>
      <w:bookmarkEnd w:id="441"/>
    </w:p>
    <w:p w14:paraId="77EBB9F9" w14:textId="77777777" w:rsidR="00364C0F" w:rsidRPr="00364C0F" w:rsidRDefault="00364C0F" w:rsidP="00364C0F">
      <w:pPr>
        <w:rPr>
          <w:noProof/>
        </w:rPr>
      </w:pPr>
      <w:bookmarkStart w:id="442" w:name="_ENREF_144"/>
      <w:r w:rsidRPr="00364C0F">
        <w:rPr>
          <w:noProof/>
        </w:rPr>
        <w:t>144.</w:t>
      </w:r>
      <w:r w:rsidRPr="00364C0F">
        <w:rPr>
          <w:noProof/>
        </w:rPr>
        <w:tab/>
        <w:t xml:space="preserve">Bank, R. E.; Holst, M., A new paradigm for parallel adaptive meshing algorithms. </w:t>
      </w:r>
      <w:r w:rsidRPr="00364C0F">
        <w:rPr>
          <w:i/>
          <w:noProof/>
        </w:rPr>
        <w:t xml:space="preserve">Siam J Sci Comput </w:t>
      </w:r>
      <w:r w:rsidRPr="00364C0F">
        <w:rPr>
          <w:b/>
          <w:noProof/>
        </w:rPr>
        <w:t>2000,</w:t>
      </w:r>
      <w:r w:rsidRPr="00364C0F">
        <w:rPr>
          <w:noProof/>
        </w:rPr>
        <w:t xml:space="preserve"> </w:t>
      </w:r>
      <w:r w:rsidRPr="00364C0F">
        <w:rPr>
          <w:i/>
          <w:noProof/>
        </w:rPr>
        <w:t>22</w:t>
      </w:r>
      <w:r w:rsidRPr="00364C0F">
        <w:rPr>
          <w:noProof/>
        </w:rPr>
        <w:t xml:space="preserve"> (4), 1411-1443.</w:t>
      </w:r>
      <w:bookmarkEnd w:id="442"/>
    </w:p>
    <w:p w14:paraId="294A740E" w14:textId="77777777" w:rsidR="00364C0F" w:rsidRPr="00364C0F" w:rsidRDefault="00364C0F" w:rsidP="00364C0F">
      <w:pPr>
        <w:rPr>
          <w:noProof/>
        </w:rPr>
      </w:pPr>
      <w:bookmarkStart w:id="443" w:name="_ENREF_145"/>
      <w:r w:rsidRPr="00364C0F">
        <w:rPr>
          <w:noProof/>
        </w:rPr>
        <w:t>145.</w:t>
      </w:r>
      <w:r w:rsidRPr="00364C0F">
        <w:rPr>
          <w:noProof/>
        </w:rPr>
        <w:tab/>
        <w:t xml:space="preserve">Baker, N. </w:t>
      </w:r>
      <w:r w:rsidRPr="00364C0F">
        <w:rPr>
          <w:i/>
          <w:noProof/>
        </w:rPr>
        <w:t>Adaptive Poisson-Boltzmann Solver</w:t>
      </w:r>
      <w:r w:rsidRPr="00364C0F">
        <w:rPr>
          <w:noProof/>
        </w:rPr>
        <w:t>, 1.3; 2010.</w:t>
      </w:r>
      <w:bookmarkEnd w:id="443"/>
    </w:p>
    <w:p w14:paraId="2852F476" w14:textId="77777777" w:rsidR="00364C0F" w:rsidRPr="00364C0F" w:rsidRDefault="00364C0F" w:rsidP="00364C0F">
      <w:pPr>
        <w:rPr>
          <w:noProof/>
        </w:rPr>
      </w:pPr>
      <w:bookmarkStart w:id="444" w:name="_ENREF_146"/>
      <w:r w:rsidRPr="00364C0F">
        <w:rPr>
          <w:noProof/>
        </w:rPr>
        <w:t>146.</w:t>
      </w:r>
      <w:r w:rsidRPr="00364C0F">
        <w:rPr>
          <w:noProof/>
        </w:rPr>
        <w:tab/>
        <w:t xml:space="preserve">Gunner, M. R.; Zhu, X. Y.; Klein, M. C., MCCE analysis of the pK(a)s of introduced buried acids and bases in staphylococcal nuclease. </w:t>
      </w:r>
      <w:r w:rsidRPr="00364C0F">
        <w:rPr>
          <w:i/>
          <w:noProof/>
        </w:rPr>
        <w:t xml:space="preserve">Proteins-Structure Function and Bioinformatics </w:t>
      </w:r>
      <w:r w:rsidRPr="00364C0F">
        <w:rPr>
          <w:b/>
          <w:noProof/>
        </w:rPr>
        <w:t>2011,</w:t>
      </w:r>
      <w:r w:rsidRPr="00364C0F">
        <w:rPr>
          <w:noProof/>
        </w:rPr>
        <w:t xml:space="preserve"> </w:t>
      </w:r>
      <w:r w:rsidRPr="00364C0F">
        <w:rPr>
          <w:i/>
          <w:noProof/>
        </w:rPr>
        <w:t>79</w:t>
      </w:r>
      <w:r w:rsidRPr="00364C0F">
        <w:rPr>
          <w:noProof/>
        </w:rPr>
        <w:t xml:space="preserve"> (12), 3306-3319.</w:t>
      </w:r>
      <w:bookmarkEnd w:id="444"/>
    </w:p>
    <w:p w14:paraId="11790F43" w14:textId="77777777" w:rsidR="00364C0F" w:rsidRPr="00364C0F" w:rsidRDefault="00364C0F" w:rsidP="00364C0F">
      <w:pPr>
        <w:rPr>
          <w:noProof/>
        </w:rPr>
      </w:pPr>
      <w:bookmarkStart w:id="445" w:name="_ENREF_147"/>
      <w:r w:rsidRPr="00364C0F">
        <w:rPr>
          <w:noProof/>
        </w:rPr>
        <w:t>147.</w:t>
      </w:r>
      <w:r w:rsidRPr="00364C0F">
        <w:rPr>
          <w:noProof/>
        </w:rPr>
        <w:tab/>
        <w:t xml:space="preserve">Wallace, J. A.; Wang, Y. H.; Shi, C. Y.; Pastoor, K. J.; Nguyen, B. L.; Xia, K.; Shen, J. K., Toward accurate prediction of pK(a) values for internal protein residues: The importance of conformational relaxation and desolvation energy. </w:t>
      </w:r>
      <w:r w:rsidRPr="00364C0F">
        <w:rPr>
          <w:i/>
          <w:noProof/>
        </w:rPr>
        <w:t xml:space="preserve">Proteins-Structure Function and Bioinformatics </w:t>
      </w:r>
      <w:r w:rsidRPr="00364C0F">
        <w:rPr>
          <w:b/>
          <w:noProof/>
        </w:rPr>
        <w:t>2011,</w:t>
      </w:r>
      <w:r w:rsidRPr="00364C0F">
        <w:rPr>
          <w:noProof/>
        </w:rPr>
        <w:t xml:space="preserve"> </w:t>
      </w:r>
      <w:r w:rsidRPr="00364C0F">
        <w:rPr>
          <w:i/>
          <w:noProof/>
        </w:rPr>
        <w:t>79</w:t>
      </w:r>
      <w:r w:rsidRPr="00364C0F">
        <w:rPr>
          <w:noProof/>
        </w:rPr>
        <w:t xml:space="preserve"> (12), 3364-3373.</w:t>
      </w:r>
      <w:bookmarkEnd w:id="445"/>
    </w:p>
    <w:p w14:paraId="6C4B4040" w14:textId="77777777" w:rsidR="00364C0F" w:rsidRPr="00364C0F" w:rsidRDefault="00364C0F" w:rsidP="00364C0F">
      <w:pPr>
        <w:rPr>
          <w:noProof/>
        </w:rPr>
      </w:pPr>
      <w:bookmarkStart w:id="446" w:name="_ENREF_148"/>
      <w:r w:rsidRPr="00364C0F">
        <w:rPr>
          <w:noProof/>
        </w:rPr>
        <w:t>148.</w:t>
      </w:r>
      <w:r w:rsidRPr="00364C0F">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364C0F">
        <w:rPr>
          <w:i/>
          <w:noProof/>
        </w:rPr>
        <w:t xml:space="preserve">J Am Chem Soc </w:t>
      </w:r>
      <w:r w:rsidRPr="00364C0F">
        <w:rPr>
          <w:b/>
          <w:noProof/>
        </w:rPr>
        <w:t>1993,</w:t>
      </w:r>
      <w:r w:rsidRPr="00364C0F">
        <w:rPr>
          <w:noProof/>
        </w:rPr>
        <w:t xml:space="preserve"> </w:t>
      </w:r>
      <w:r w:rsidRPr="00364C0F">
        <w:rPr>
          <w:i/>
          <w:noProof/>
        </w:rPr>
        <w:t>115</w:t>
      </w:r>
      <w:r w:rsidRPr="00364C0F">
        <w:rPr>
          <w:noProof/>
        </w:rPr>
        <w:t xml:space="preserve"> (15), 6851-6862.</w:t>
      </w:r>
      <w:bookmarkEnd w:id="446"/>
    </w:p>
    <w:p w14:paraId="1DECB8F5" w14:textId="77777777" w:rsidR="00364C0F" w:rsidRPr="00364C0F" w:rsidRDefault="00364C0F" w:rsidP="00364C0F">
      <w:pPr>
        <w:rPr>
          <w:noProof/>
        </w:rPr>
      </w:pPr>
      <w:bookmarkStart w:id="447" w:name="_ENREF_149"/>
      <w:r w:rsidRPr="00364C0F">
        <w:rPr>
          <w:noProof/>
        </w:rPr>
        <w:t>149.</w:t>
      </w:r>
      <w:r w:rsidRPr="00364C0F">
        <w:rPr>
          <w:noProof/>
        </w:rPr>
        <w:tab/>
        <w:t xml:space="preserve">Danielson, M. A.; Falke, J. J., Use of 19F NMR To Probe Protein Structure and Conformational Changes. </w:t>
      </w:r>
      <w:r w:rsidRPr="00364C0F">
        <w:rPr>
          <w:i/>
          <w:noProof/>
        </w:rPr>
        <w:t xml:space="preserve">Annu. Rev. Biophys. Biomol. Struct. </w:t>
      </w:r>
      <w:r w:rsidRPr="00364C0F">
        <w:rPr>
          <w:b/>
          <w:noProof/>
        </w:rPr>
        <w:t>1996,</w:t>
      </w:r>
      <w:r w:rsidRPr="00364C0F">
        <w:rPr>
          <w:noProof/>
        </w:rPr>
        <w:t xml:space="preserve"> </w:t>
      </w:r>
      <w:r w:rsidRPr="00364C0F">
        <w:rPr>
          <w:i/>
          <w:noProof/>
        </w:rPr>
        <w:t>25</w:t>
      </w:r>
      <w:r w:rsidRPr="00364C0F">
        <w:rPr>
          <w:noProof/>
        </w:rPr>
        <w:t>, 163-195.</w:t>
      </w:r>
      <w:bookmarkEnd w:id="447"/>
    </w:p>
    <w:p w14:paraId="1D806373" w14:textId="77777777" w:rsidR="00364C0F" w:rsidRPr="00364C0F" w:rsidRDefault="00364C0F" w:rsidP="00364C0F">
      <w:pPr>
        <w:rPr>
          <w:noProof/>
        </w:rPr>
      </w:pPr>
      <w:bookmarkStart w:id="448" w:name="_ENREF_150"/>
      <w:r w:rsidRPr="00364C0F">
        <w:rPr>
          <w:noProof/>
        </w:rPr>
        <w:t>150.</w:t>
      </w:r>
      <w:r w:rsidRPr="00364C0F">
        <w:rPr>
          <w:noProof/>
        </w:rPr>
        <w:tab/>
        <w:t xml:space="preserve">Forsyth, W. R.; Antosiewicz, J. M.; Robertson, A. D., Empirical relationships between protein structure and carboxyl pK(a) values in proteins. </w:t>
      </w:r>
      <w:r w:rsidRPr="00364C0F">
        <w:rPr>
          <w:i/>
          <w:noProof/>
        </w:rPr>
        <w:t xml:space="preserve">Proteins-Structure Function and Bioinformatics </w:t>
      </w:r>
      <w:r w:rsidRPr="00364C0F">
        <w:rPr>
          <w:b/>
          <w:noProof/>
        </w:rPr>
        <w:t>2002,</w:t>
      </w:r>
      <w:r w:rsidRPr="00364C0F">
        <w:rPr>
          <w:noProof/>
        </w:rPr>
        <w:t xml:space="preserve"> </w:t>
      </w:r>
      <w:r w:rsidRPr="00364C0F">
        <w:rPr>
          <w:i/>
          <w:noProof/>
        </w:rPr>
        <w:t>48</w:t>
      </w:r>
      <w:r w:rsidRPr="00364C0F">
        <w:rPr>
          <w:noProof/>
        </w:rPr>
        <w:t xml:space="preserve"> (2), 388-403.</w:t>
      </w:r>
      <w:bookmarkEnd w:id="448"/>
    </w:p>
    <w:p w14:paraId="61740173" w14:textId="77777777" w:rsidR="00364C0F" w:rsidRPr="00364C0F" w:rsidRDefault="00364C0F" w:rsidP="00364C0F">
      <w:pPr>
        <w:rPr>
          <w:noProof/>
        </w:rPr>
      </w:pPr>
      <w:bookmarkStart w:id="449" w:name="_ENREF_151"/>
      <w:r w:rsidRPr="00364C0F">
        <w:rPr>
          <w:noProof/>
        </w:rPr>
        <w:t>151.</w:t>
      </w:r>
      <w:r w:rsidRPr="00364C0F">
        <w:rPr>
          <w:noProof/>
        </w:rPr>
        <w:tab/>
        <w:t xml:space="preserve">Castaneda, C. A.; Fitch, C. A.; Majumdar, A.; Khangulov, V.; Schlessman, J. L.; Garcia-Moreno, B. E., Molecular determinants of the pK(a) values of Asp and Glu residues in staphylococcal nuclease. </w:t>
      </w:r>
      <w:r w:rsidRPr="00364C0F">
        <w:rPr>
          <w:i/>
          <w:noProof/>
        </w:rPr>
        <w:t xml:space="preserve">Proteins-Structure Function and Bioinformatics </w:t>
      </w:r>
      <w:r w:rsidRPr="00364C0F">
        <w:rPr>
          <w:b/>
          <w:noProof/>
        </w:rPr>
        <w:t>2009,</w:t>
      </w:r>
      <w:r w:rsidRPr="00364C0F">
        <w:rPr>
          <w:noProof/>
        </w:rPr>
        <w:t xml:space="preserve"> </w:t>
      </w:r>
      <w:r w:rsidRPr="00364C0F">
        <w:rPr>
          <w:i/>
          <w:noProof/>
        </w:rPr>
        <w:t>77</w:t>
      </w:r>
      <w:r w:rsidRPr="00364C0F">
        <w:rPr>
          <w:noProof/>
        </w:rPr>
        <w:t xml:space="preserve"> (3), 570-588.</w:t>
      </w:r>
      <w:bookmarkEnd w:id="449"/>
    </w:p>
    <w:p w14:paraId="3A688E57" w14:textId="77777777" w:rsidR="00364C0F" w:rsidRPr="00364C0F" w:rsidRDefault="00364C0F" w:rsidP="00364C0F">
      <w:pPr>
        <w:rPr>
          <w:noProof/>
        </w:rPr>
      </w:pPr>
      <w:bookmarkStart w:id="450" w:name="_ENREF_152"/>
      <w:r w:rsidRPr="00364C0F">
        <w:rPr>
          <w:noProof/>
        </w:rPr>
        <w:t>152.</w:t>
      </w:r>
      <w:r w:rsidRPr="00364C0F">
        <w:rPr>
          <w:noProof/>
        </w:rPr>
        <w:tab/>
        <w:t xml:space="preserve">Harms, M. J.; Castaneda, C. A.; Schlessman, J. L.; Sue, G. R.; Isom, D. G.; Cannon, B. R.; Garcia-Moreno, B., The pK(a) Values of Acidic and Basic Residues Buried at the Same Internal Location in a Protein Are Governed by Different Factors. </w:t>
      </w:r>
      <w:r w:rsidRPr="00364C0F">
        <w:rPr>
          <w:i/>
          <w:noProof/>
        </w:rPr>
        <w:t xml:space="preserve">J Mol Biol </w:t>
      </w:r>
      <w:r w:rsidRPr="00364C0F">
        <w:rPr>
          <w:b/>
          <w:noProof/>
        </w:rPr>
        <w:t>2009,</w:t>
      </w:r>
      <w:r w:rsidRPr="00364C0F">
        <w:rPr>
          <w:noProof/>
        </w:rPr>
        <w:t xml:space="preserve"> </w:t>
      </w:r>
      <w:r w:rsidRPr="00364C0F">
        <w:rPr>
          <w:i/>
          <w:noProof/>
        </w:rPr>
        <w:t>389</w:t>
      </w:r>
      <w:r w:rsidRPr="00364C0F">
        <w:rPr>
          <w:noProof/>
        </w:rPr>
        <w:t xml:space="preserve"> (1), 34-47.</w:t>
      </w:r>
      <w:bookmarkEnd w:id="450"/>
    </w:p>
    <w:p w14:paraId="58297938" w14:textId="77777777" w:rsidR="00364C0F" w:rsidRPr="00364C0F" w:rsidRDefault="00364C0F" w:rsidP="00364C0F">
      <w:pPr>
        <w:rPr>
          <w:noProof/>
        </w:rPr>
      </w:pPr>
      <w:bookmarkStart w:id="451" w:name="_ENREF_153"/>
      <w:r w:rsidRPr="00364C0F">
        <w:rPr>
          <w:noProof/>
        </w:rPr>
        <w:t>153.</w:t>
      </w:r>
      <w:r w:rsidRPr="00364C0F">
        <w:rPr>
          <w:noProof/>
        </w:rPr>
        <w:tab/>
        <w:t xml:space="preserve">Nielsen, J. P.; Petersen, H. H., Objective measurement of health pigs - Application of acute phase proteins. </w:t>
      </w:r>
      <w:r w:rsidRPr="00364C0F">
        <w:rPr>
          <w:i/>
          <w:noProof/>
        </w:rPr>
        <w:t xml:space="preserve">Acta Vet Scand </w:t>
      </w:r>
      <w:r w:rsidRPr="00364C0F">
        <w:rPr>
          <w:b/>
          <w:noProof/>
        </w:rPr>
        <w:t>2003</w:t>
      </w:r>
      <w:r w:rsidRPr="00364C0F">
        <w:rPr>
          <w:noProof/>
        </w:rPr>
        <w:t>, 125-125.</w:t>
      </w:r>
      <w:bookmarkEnd w:id="451"/>
    </w:p>
    <w:p w14:paraId="4A1C3C79" w14:textId="77777777" w:rsidR="00364C0F" w:rsidRPr="00364C0F" w:rsidRDefault="00364C0F" w:rsidP="00364C0F">
      <w:pPr>
        <w:rPr>
          <w:noProof/>
        </w:rPr>
      </w:pPr>
      <w:bookmarkStart w:id="452" w:name="_ENREF_154"/>
      <w:r w:rsidRPr="00364C0F">
        <w:rPr>
          <w:noProof/>
        </w:rPr>
        <w:t>154.</w:t>
      </w:r>
      <w:r w:rsidRPr="00364C0F">
        <w:rPr>
          <w:noProof/>
        </w:rPr>
        <w:tab/>
        <w:t xml:space="preserve">Urbanek, D. C.; Vorobyev, D. Y.; Serrano, A. L.; Gai, F., The two-dimensional virbational echo of a nitrile probe of the villin HP35 protein. </w:t>
      </w:r>
      <w:r w:rsidRPr="00364C0F">
        <w:rPr>
          <w:i/>
          <w:noProof/>
        </w:rPr>
        <w:t xml:space="preserve">J. Phys. Chem. Lett. </w:t>
      </w:r>
      <w:r w:rsidRPr="00364C0F">
        <w:rPr>
          <w:b/>
          <w:noProof/>
        </w:rPr>
        <w:t>2010,</w:t>
      </w:r>
      <w:r w:rsidRPr="00364C0F">
        <w:rPr>
          <w:noProof/>
        </w:rPr>
        <w:t xml:space="preserve"> </w:t>
      </w:r>
      <w:r w:rsidRPr="00364C0F">
        <w:rPr>
          <w:i/>
          <w:noProof/>
        </w:rPr>
        <w:t>1</w:t>
      </w:r>
      <w:r w:rsidRPr="00364C0F">
        <w:rPr>
          <w:noProof/>
        </w:rPr>
        <w:t>, 3311-3315.</w:t>
      </w:r>
      <w:bookmarkEnd w:id="452"/>
    </w:p>
    <w:p w14:paraId="3848D3B6" w14:textId="77777777" w:rsidR="00364C0F" w:rsidRPr="00364C0F" w:rsidRDefault="00364C0F" w:rsidP="00364C0F">
      <w:pPr>
        <w:rPr>
          <w:noProof/>
        </w:rPr>
      </w:pPr>
      <w:bookmarkStart w:id="453" w:name="_ENREF_155"/>
      <w:r w:rsidRPr="00364C0F">
        <w:rPr>
          <w:noProof/>
        </w:rPr>
        <w:t>155.</w:t>
      </w:r>
      <w:r w:rsidRPr="00364C0F">
        <w:rPr>
          <w:noProof/>
        </w:rPr>
        <w:tab/>
        <w:t xml:space="preserve">Waegele, M. M.; Gai, F., Computational moedling of the nitrile stretching vibration of 5-cyanoindole in water. </w:t>
      </w:r>
      <w:r w:rsidRPr="00364C0F">
        <w:rPr>
          <w:i/>
          <w:noProof/>
        </w:rPr>
        <w:t xml:space="preserve">J. Phys. Chem. Lett. </w:t>
      </w:r>
      <w:r w:rsidRPr="00364C0F">
        <w:rPr>
          <w:b/>
          <w:noProof/>
        </w:rPr>
        <w:t>2010,</w:t>
      </w:r>
      <w:r w:rsidRPr="00364C0F">
        <w:rPr>
          <w:noProof/>
        </w:rPr>
        <w:t xml:space="preserve"> </w:t>
      </w:r>
      <w:r w:rsidRPr="00364C0F">
        <w:rPr>
          <w:i/>
          <w:noProof/>
        </w:rPr>
        <w:t>1</w:t>
      </w:r>
      <w:r w:rsidRPr="00364C0F">
        <w:rPr>
          <w:noProof/>
        </w:rPr>
        <w:t>, 781-786.</w:t>
      </w:r>
      <w:bookmarkEnd w:id="453"/>
    </w:p>
    <w:p w14:paraId="5CEEBA38" w14:textId="77777777" w:rsidR="00364C0F" w:rsidRPr="00364C0F" w:rsidRDefault="00364C0F" w:rsidP="00364C0F">
      <w:pPr>
        <w:rPr>
          <w:noProof/>
        </w:rPr>
      </w:pPr>
      <w:bookmarkStart w:id="454" w:name="_ENREF_156"/>
      <w:r w:rsidRPr="00364C0F">
        <w:rPr>
          <w:noProof/>
        </w:rPr>
        <w:t>156.</w:t>
      </w:r>
      <w:r w:rsidRPr="00364C0F">
        <w:rPr>
          <w:noProof/>
        </w:rPr>
        <w:tab/>
        <w:t xml:space="preserve">Waegele, M. M.; Gai, F.; Culik, R. M., Site-Specific Spectroscopic Reporters of the Local Electric Field, Hydration, Structure, and Dynamics of Biomolecules. </w:t>
      </w:r>
      <w:r w:rsidRPr="00364C0F">
        <w:rPr>
          <w:i/>
          <w:noProof/>
        </w:rPr>
        <w:t xml:space="preserve">J. Phys. Chem. Lett. </w:t>
      </w:r>
      <w:r w:rsidRPr="00364C0F">
        <w:rPr>
          <w:b/>
          <w:noProof/>
        </w:rPr>
        <w:t>2011,</w:t>
      </w:r>
      <w:r w:rsidRPr="00364C0F">
        <w:rPr>
          <w:noProof/>
        </w:rPr>
        <w:t xml:space="preserve"> </w:t>
      </w:r>
      <w:r w:rsidRPr="00364C0F">
        <w:rPr>
          <w:i/>
          <w:noProof/>
        </w:rPr>
        <w:t>2</w:t>
      </w:r>
      <w:r w:rsidRPr="00364C0F">
        <w:rPr>
          <w:noProof/>
        </w:rPr>
        <w:t>, 2598-2609.</w:t>
      </w:r>
      <w:bookmarkEnd w:id="454"/>
    </w:p>
    <w:p w14:paraId="4D6ACCA9" w14:textId="77777777" w:rsidR="00364C0F" w:rsidRPr="00364C0F" w:rsidRDefault="00364C0F" w:rsidP="00364C0F">
      <w:pPr>
        <w:rPr>
          <w:noProof/>
        </w:rPr>
      </w:pPr>
      <w:bookmarkStart w:id="455" w:name="_ENREF_157"/>
      <w:r w:rsidRPr="00364C0F">
        <w:rPr>
          <w:noProof/>
        </w:rPr>
        <w:t>157.</w:t>
      </w:r>
      <w:r w:rsidRPr="00364C0F">
        <w:rPr>
          <w:noProof/>
        </w:rPr>
        <w:tab/>
        <w:t xml:space="preserve">Waegele, M. M.; Tucker, M. J.; Gai, F., 5-Cyanotryptophan as an infrared probe of local hydration status of proteins. </w:t>
      </w:r>
      <w:r w:rsidRPr="00364C0F">
        <w:rPr>
          <w:i/>
          <w:noProof/>
        </w:rPr>
        <w:t xml:space="preserve">Chem. Phys. Lett. </w:t>
      </w:r>
      <w:r w:rsidRPr="00364C0F">
        <w:rPr>
          <w:b/>
          <w:noProof/>
        </w:rPr>
        <w:t>2009,</w:t>
      </w:r>
      <w:r w:rsidRPr="00364C0F">
        <w:rPr>
          <w:noProof/>
        </w:rPr>
        <w:t xml:space="preserve"> </w:t>
      </w:r>
      <w:r w:rsidRPr="00364C0F">
        <w:rPr>
          <w:i/>
          <w:noProof/>
        </w:rPr>
        <w:t>478</w:t>
      </w:r>
      <w:r w:rsidRPr="00364C0F">
        <w:rPr>
          <w:noProof/>
        </w:rPr>
        <w:t>, 249-253.</w:t>
      </w:r>
      <w:bookmarkEnd w:id="455"/>
    </w:p>
    <w:p w14:paraId="153A52D4" w14:textId="77777777" w:rsidR="00364C0F" w:rsidRPr="00364C0F" w:rsidRDefault="00364C0F" w:rsidP="00364C0F">
      <w:pPr>
        <w:rPr>
          <w:noProof/>
        </w:rPr>
      </w:pPr>
      <w:bookmarkStart w:id="456" w:name="_ENREF_158"/>
      <w:r w:rsidRPr="00364C0F">
        <w:rPr>
          <w:noProof/>
        </w:rPr>
        <w:t>158.</w:t>
      </w:r>
      <w:r w:rsidRPr="00364C0F">
        <w:rPr>
          <w:noProof/>
        </w:rPr>
        <w:tab/>
        <w:t xml:space="preserve">Park, E. S.; Andrews, S. S.; Hu, R. B.; Boxer, S. G., Vibrational Stark Spectroscopy in Proteins: A Probe and Calibration for Electrostatic Fields. </w:t>
      </w:r>
      <w:r w:rsidRPr="00364C0F">
        <w:rPr>
          <w:i/>
          <w:noProof/>
        </w:rPr>
        <w:t xml:space="preserve">J. Phys. Chem. B </w:t>
      </w:r>
      <w:r w:rsidRPr="00364C0F">
        <w:rPr>
          <w:b/>
          <w:noProof/>
        </w:rPr>
        <w:t>1999,</w:t>
      </w:r>
      <w:r w:rsidRPr="00364C0F">
        <w:rPr>
          <w:noProof/>
        </w:rPr>
        <w:t xml:space="preserve"> </w:t>
      </w:r>
      <w:r w:rsidRPr="00364C0F">
        <w:rPr>
          <w:i/>
          <w:noProof/>
        </w:rPr>
        <w:t>103</w:t>
      </w:r>
      <w:r w:rsidRPr="00364C0F">
        <w:rPr>
          <w:noProof/>
        </w:rPr>
        <w:t>, 9813-9817.</w:t>
      </w:r>
      <w:bookmarkEnd w:id="456"/>
    </w:p>
    <w:p w14:paraId="798843E9" w14:textId="77777777" w:rsidR="00364C0F" w:rsidRPr="00364C0F" w:rsidRDefault="00364C0F" w:rsidP="00364C0F">
      <w:pPr>
        <w:rPr>
          <w:noProof/>
        </w:rPr>
      </w:pPr>
      <w:bookmarkStart w:id="457" w:name="_ENREF_159"/>
      <w:r w:rsidRPr="00364C0F">
        <w:rPr>
          <w:noProof/>
        </w:rPr>
        <w:t>159.</w:t>
      </w:r>
      <w:r w:rsidRPr="00364C0F">
        <w:rPr>
          <w:noProof/>
        </w:rPr>
        <w:tab/>
        <w:t xml:space="preserve">Neves-Petersen, M. T.; Petersen, S. B., </w:t>
      </w:r>
      <w:r w:rsidRPr="00364C0F">
        <w:rPr>
          <w:b/>
          <w:noProof/>
        </w:rPr>
        <w:t>2003,</w:t>
      </w:r>
      <w:r w:rsidRPr="00364C0F">
        <w:rPr>
          <w:noProof/>
        </w:rPr>
        <w:t xml:space="preserve"> </w:t>
      </w:r>
      <w:r w:rsidRPr="00364C0F">
        <w:rPr>
          <w:i/>
          <w:noProof/>
        </w:rPr>
        <w:t>- Volume 9</w:t>
      </w:r>
      <w:r w:rsidRPr="00364C0F">
        <w:rPr>
          <w:noProof/>
        </w:rPr>
        <w:t>, - 395.</w:t>
      </w:r>
      <w:bookmarkEnd w:id="457"/>
    </w:p>
    <w:p w14:paraId="7BA24AFC" w14:textId="77777777" w:rsidR="00364C0F" w:rsidRPr="00364C0F" w:rsidRDefault="00364C0F" w:rsidP="00364C0F">
      <w:pPr>
        <w:rPr>
          <w:noProof/>
        </w:rPr>
      </w:pPr>
      <w:bookmarkStart w:id="458" w:name="_ENREF_160"/>
      <w:r w:rsidRPr="00364C0F">
        <w:rPr>
          <w:noProof/>
        </w:rPr>
        <w:t>160.</w:t>
      </w:r>
      <w:r w:rsidRPr="00364C0F">
        <w:rPr>
          <w:noProof/>
        </w:rPr>
        <w:tab/>
        <w:t xml:space="preserve">Chen, X. F.; Weber, I.; Harrison, R. W., Hydration water and bulk water in proteins have distinct properties in radial distributions calculated from 105 atomic resolution crystal structures. </w:t>
      </w:r>
      <w:r w:rsidRPr="00364C0F">
        <w:rPr>
          <w:i/>
          <w:noProof/>
        </w:rPr>
        <w:t xml:space="preserve">J Phys Chem B </w:t>
      </w:r>
      <w:r w:rsidRPr="00364C0F">
        <w:rPr>
          <w:b/>
          <w:noProof/>
        </w:rPr>
        <w:t>2008,</w:t>
      </w:r>
      <w:r w:rsidRPr="00364C0F">
        <w:rPr>
          <w:noProof/>
        </w:rPr>
        <w:t xml:space="preserve"> </w:t>
      </w:r>
      <w:r w:rsidRPr="00364C0F">
        <w:rPr>
          <w:i/>
          <w:noProof/>
        </w:rPr>
        <w:t>112</w:t>
      </w:r>
      <w:r w:rsidRPr="00364C0F">
        <w:rPr>
          <w:noProof/>
        </w:rPr>
        <w:t xml:space="preserve"> (38), 12073-12080.</w:t>
      </w:r>
      <w:bookmarkEnd w:id="458"/>
    </w:p>
    <w:p w14:paraId="1C23A3CE" w14:textId="77777777" w:rsidR="00364C0F" w:rsidRPr="00364C0F" w:rsidRDefault="00364C0F" w:rsidP="00364C0F">
      <w:pPr>
        <w:rPr>
          <w:noProof/>
        </w:rPr>
      </w:pPr>
      <w:bookmarkStart w:id="459" w:name="_ENREF_161"/>
      <w:r w:rsidRPr="00364C0F">
        <w:rPr>
          <w:noProof/>
        </w:rPr>
        <w:t>161.</w:t>
      </w:r>
      <w:r w:rsidRPr="00364C0F">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364C0F">
        <w:rPr>
          <w:i/>
          <w:noProof/>
        </w:rPr>
        <w:t xml:space="preserve">J Comput Chem </w:t>
      </w:r>
      <w:r w:rsidRPr="00364C0F">
        <w:rPr>
          <w:b/>
          <w:noProof/>
        </w:rPr>
        <w:t>2002,</w:t>
      </w:r>
      <w:r w:rsidRPr="00364C0F">
        <w:rPr>
          <w:noProof/>
        </w:rPr>
        <w:t xml:space="preserve"> </w:t>
      </w:r>
      <w:r w:rsidRPr="00364C0F">
        <w:rPr>
          <w:i/>
          <w:noProof/>
        </w:rPr>
        <w:t>23</w:t>
      </w:r>
      <w:r w:rsidRPr="00364C0F">
        <w:rPr>
          <w:noProof/>
        </w:rPr>
        <w:t xml:space="preserve"> (14), 1323-1336.</w:t>
      </w:r>
      <w:bookmarkEnd w:id="459"/>
    </w:p>
    <w:p w14:paraId="1E4FCBDD" w14:textId="77777777" w:rsidR="00364C0F" w:rsidRPr="00364C0F" w:rsidRDefault="00364C0F" w:rsidP="00364C0F">
      <w:pPr>
        <w:rPr>
          <w:noProof/>
        </w:rPr>
      </w:pPr>
      <w:bookmarkStart w:id="460" w:name="_ENREF_162"/>
      <w:r w:rsidRPr="00364C0F">
        <w:rPr>
          <w:noProof/>
        </w:rPr>
        <w:t>162.</w:t>
      </w:r>
      <w:r w:rsidRPr="00364C0F">
        <w:rPr>
          <w:noProof/>
        </w:rPr>
        <w:tab/>
        <w:t xml:space="preserve">Nakasako, M., Large-scale networks of hydration water molecules around bovine beta-trypsin revealed by cryogenic X-ray crystal structure analysis. </w:t>
      </w:r>
      <w:r w:rsidRPr="00364C0F">
        <w:rPr>
          <w:i/>
          <w:noProof/>
        </w:rPr>
        <w:t xml:space="preserve">J Mol Biol </w:t>
      </w:r>
      <w:r w:rsidRPr="00364C0F">
        <w:rPr>
          <w:b/>
          <w:noProof/>
        </w:rPr>
        <w:t>1999,</w:t>
      </w:r>
      <w:r w:rsidRPr="00364C0F">
        <w:rPr>
          <w:noProof/>
        </w:rPr>
        <w:t xml:space="preserve"> </w:t>
      </w:r>
      <w:r w:rsidRPr="00364C0F">
        <w:rPr>
          <w:i/>
          <w:noProof/>
        </w:rPr>
        <w:t>289</w:t>
      </w:r>
      <w:r w:rsidRPr="00364C0F">
        <w:rPr>
          <w:noProof/>
        </w:rPr>
        <w:t xml:space="preserve"> (3), 547-564.</w:t>
      </w:r>
      <w:bookmarkEnd w:id="460"/>
    </w:p>
    <w:p w14:paraId="764C8F56" w14:textId="77777777" w:rsidR="00364C0F" w:rsidRPr="00364C0F" w:rsidRDefault="00364C0F" w:rsidP="00364C0F">
      <w:pPr>
        <w:rPr>
          <w:noProof/>
        </w:rPr>
      </w:pPr>
      <w:bookmarkStart w:id="461" w:name="_ENREF_163"/>
      <w:r w:rsidRPr="00364C0F">
        <w:rPr>
          <w:noProof/>
        </w:rPr>
        <w:t>163.</w:t>
      </w:r>
      <w:r w:rsidRPr="00364C0F">
        <w:rPr>
          <w:noProof/>
        </w:rPr>
        <w:tab/>
        <w:t xml:space="preserve">Yokomizo, T.; Higo, J.; Nakasako, M., Patterns and networks of hydrogen-bonds in the hydration structure of human lysozyme. </w:t>
      </w:r>
      <w:r w:rsidRPr="00364C0F">
        <w:rPr>
          <w:i/>
          <w:noProof/>
        </w:rPr>
        <w:t xml:space="preserve">Chem Phys Lett </w:t>
      </w:r>
      <w:r w:rsidRPr="00364C0F">
        <w:rPr>
          <w:b/>
          <w:noProof/>
        </w:rPr>
        <w:t>2005,</w:t>
      </w:r>
      <w:r w:rsidRPr="00364C0F">
        <w:rPr>
          <w:noProof/>
        </w:rPr>
        <w:t xml:space="preserve"> </w:t>
      </w:r>
      <w:r w:rsidRPr="00364C0F">
        <w:rPr>
          <w:i/>
          <w:noProof/>
        </w:rPr>
        <w:t>410</w:t>
      </w:r>
      <w:r w:rsidRPr="00364C0F">
        <w:rPr>
          <w:noProof/>
        </w:rPr>
        <w:t xml:space="preserve"> (1-3), 31-35.</w:t>
      </w:r>
      <w:bookmarkEnd w:id="461"/>
    </w:p>
    <w:p w14:paraId="7223BCF7" w14:textId="77777777" w:rsidR="00364C0F" w:rsidRPr="00364C0F" w:rsidRDefault="00364C0F" w:rsidP="00364C0F">
      <w:pPr>
        <w:rPr>
          <w:noProof/>
        </w:rPr>
      </w:pPr>
      <w:bookmarkStart w:id="462" w:name="_ENREF_164"/>
      <w:r w:rsidRPr="00364C0F">
        <w:rPr>
          <w:noProof/>
        </w:rPr>
        <w:t>164.</w:t>
      </w:r>
      <w:r w:rsidRPr="00364C0F">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364C0F">
        <w:rPr>
          <w:i/>
          <w:noProof/>
        </w:rPr>
        <w:t xml:space="preserve">Struct Fold Des </w:t>
      </w:r>
      <w:r w:rsidRPr="00364C0F">
        <w:rPr>
          <w:b/>
          <w:noProof/>
        </w:rPr>
        <w:t>1998,</w:t>
      </w:r>
      <w:r w:rsidRPr="00364C0F">
        <w:rPr>
          <w:noProof/>
        </w:rPr>
        <w:t xml:space="preserve"> </w:t>
      </w:r>
      <w:r w:rsidRPr="00364C0F">
        <w:rPr>
          <w:i/>
          <w:noProof/>
        </w:rPr>
        <w:t>6</w:t>
      </w:r>
      <w:r w:rsidRPr="00364C0F">
        <w:rPr>
          <w:noProof/>
        </w:rPr>
        <w:t xml:space="preserve"> (9), 1141-1151.</w:t>
      </w:r>
      <w:bookmarkEnd w:id="462"/>
    </w:p>
    <w:p w14:paraId="60155121" w14:textId="77777777" w:rsidR="00364C0F" w:rsidRPr="00364C0F" w:rsidRDefault="00364C0F" w:rsidP="00364C0F">
      <w:pPr>
        <w:rPr>
          <w:noProof/>
        </w:rPr>
      </w:pPr>
      <w:bookmarkStart w:id="463" w:name="_ENREF_165"/>
      <w:r w:rsidRPr="00364C0F">
        <w:rPr>
          <w:noProof/>
        </w:rPr>
        <w:t>165.</w:t>
      </w:r>
      <w:r w:rsidRPr="00364C0F">
        <w:rPr>
          <w:noProof/>
        </w:rPr>
        <w:tab/>
        <w:t xml:space="preserve">Funahashi, J.; Takano, K.; Yamagata, Y.; Yutani, K., Positive contribution of hydration structure on the surface of human lysozyme to the conformational stability. </w:t>
      </w:r>
      <w:r w:rsidRPr="00364C0F">
        <w:rPr>
          <w:i/>
          <w:noProof/>
        </w:rPr>
        <w:t xml:space="preserve">J Biol Chem </w:t>
      </w:r>
      <w:r w:rsidRPr="00364C0F">
        <w:rPr>
          <w:b/>
          <w:noProof/>
        </w:rPr>
        <w:t>2002,</w:t>
      </w:r>
      <w:r w:rsidRPr="00364C0F">
        <w:rPr>
          <w:noProof/>
        </w:rPr>
        <w:t xml:space="preserve"> </w:t>
      </w:r>
      <w:r w:rsidRPr="00364C0F">
        <w:rPr>
          <w:i/>
          <w:noProof/>
        </w:rPr>
        <w:t>277</w:t>
      </w:r>
      <w:r w:rsidRPr="00364C0F">
        <w:rPr>
          <w:noProof/>
        </w:rPr>
        <w:t xml:space="preserve"> (24), 21792-21800.</w:t>
      </w:r>
      <w:bookmarkEnd w:id="463"/>
    </w:p>
    <w:p w14:paraId="2CD65381" w14:textId="77777777" w:rsidR="00364C0F" w:rsidRPr="00364C0F" w:rsidRDefault="00364C0F" w:rsidP="00364C0F">
      <w:pPr>
        <w:rPr>
          <w:noProof/>
        </w:rPr>
      </w:pPr>
      <w:bookmarkStart w:id="464" w:name="_ENREF_166"/>
      <w:r w:rsidRPr="00364C0F">
        <w:rPr>
          <w:noProof/>
        </w:rPr>
        <w:t>166.</w:t>
      </w:r>
      <w:r w:rsidRPr="00364C0F">
        <w:rPr>
          <w:noProof/>
        </w:rPr>
        <w:tab/>
        <w:t xml:space="preserve">Fennell, C. J.; Kehoe, C. W.; Dill, K. A., Modeling aqueous solvation with semi-explicit assembly. </w:t>
      </w:r>
      <w:r w:rsidRPr="00364C0F">
        <w:rPr>
          <w:i/>
          <w:noProof/>
        </w:rPr>
        <w:t xml:space="preserve">Proceedings of the National Academy of Sciences of the United States of America </w:t>
      </w:r>
      <w:r w:rsidRPr="00364C0F">
        <w:rPr>
          <w:b/>
          <w:noProof/>
        </w:rPr>
        <w:t>2011,</w:t>
      </w:r>
      <w:r w:rsidRPr="00364C0F">
        <w:rPr>
          <w:noProof/>
        </w:rPr>
        <w:t xml:space="preserve"> </w:t>
      </w:r>
      <w:r w:rsidRPr="00364C0F">
        <w:rPr>
          <w:i/>
          <w:noProof/>
        </w:rPr>
        <w:t>108</w:t>
      </w:r>
      <w:r w:rsidRPr="00364C0F">
        <w:rPr>
          <w:noProof/>
        </w:rPr>
        <w:t xml:space="preserve"> (8), 3234-3239.</w:t>
      </w:r>
      <w:bookmarkEnd w:id="464"/>
    </w:p>
    <w:p w14:paraId="354E40A6" w14:textId="77777777" w:rsidR="00364C0F" w:rsidRPr="00364C0F" w:rsidRDefault="00364C0F" w:rsidP="00364C0F">
      <w:pPr>
        <w:rPr>
          <w:noProof/>
        </w:rPr>
      </w:pPr>
      <w:bookmarkStart w:id="465" w:name="_ENREF_167"/>
      <w:r w:rsidRPr="00364C0F">
        <w:rPr>
          <w:noProof/>
        </w:rPr>
        <w:t>167.</w:t>
      </w:r>
      <w:r w:rsidRPr="00364C0F">
        <w:rPr>
          <w:noProof/>
        </w:rPr>
        <w:tab/>
        <w:t xml:space="preserve">Fried, S. D.; Bagchi, S.; Boxer, S. G., Measuring Electrostatic Fields in Both Hydrogen-Bonding and Non-Hydrogen-Bonding Environments Using Carbonyl Vibrational Probes. </w:t>
      </w:r>
      <w:r w:rsidRPr="00364C0F">
        <w:rPr>
          <w:i/>
          <w:noProof/>
        </w:rPr>
        <w:t xml:space="preserve">J Am Chem Soc </w:t>
      </w:r>
      <w:r w:rsidRPr="00364C0F">
        <w:rPr>
          <w:b/>
          <w:noProof/>
        </w:rPr>
        <w:t>2013,</w:t>
      </w:r>
      <w:r w:rsidRPr="00364C0F">
        <w:rPr>
          <w:noProof/>
        </w:rPr>
        <w:t xml:space="preserve"> </w:t>
      </w:r>
      <w:r w:rsidRPr="00364C0F">
        <w:rPr>
          <w:i/>
          <w:noProof/>
        </w:rPr>
        <w:t>135</w:t>
      </w:r>
      <w:r w:rsidRPr="00364C0F">
        <w:rPr>
          <w:noProof/>
        </w:rPr>
        <w:t xml:space="preserve"> (30), 11181-11192.</w:t>
      </w:r>
      <w:bookmarkEnd w:id="465"/>
    </w:p>
    <w:p w14:paraId="1612F068" w14:textId="77777777" w:rsidR="00364C0F" w:rsidRPr="00364C0F" w:rsidRDefault="00364C0F" w:rsidP="00364C0F">
      <w:pPr>
        <w:rPr>
          <w:noProof/>
        </w:rPr>
      </w:pPr>
      <w:bookmarkStart w:id="466" w:name="_ENREF_168"/>
      <w:r w:rsidRPr="00364C0F">
        <w:rPr>
          <w:noProof/>
        </w:rPr>
        <w:t>168.</w:t>
      </w:r>
      <w:r w:rsidRPr="00364C0F">
        <w:rPr>
          <w:noProof/>
        </w:rPr>
        <w:tab/>
        <w:t xml:space="preserve">Ren, P. Y.; Ponder, J. W., Polarizable atomic multipole water model for molecular mechanics simulation. </w:t>
      </w:r>
      <w:r w:rsidRPr="00364C0F">
        <w:rPr>
          <w:i/>
          <w:noProof/>
        </w:rPr>
        <w:t xml:space="preserve">J Phys Chem B </w:t>
      </w:r>
      <w:r w:rsidRPr="00364C0F">
        <w:rPr>
          <w:b/>
          <w:noProof/>
        </w:rPr>
        <w:t>2003,</w:t>
      </w:r>
      <w:r w:rsidRPr="00364C0F">
        <w:rPr>
          <w:noProof/>
        </w:rPr>
        <w:t xml:space="preserve"> </w:t>
      </w:r>
      <w:r w:rsidRPr="00364C0F">
        <w:rPr>
          <w:i/>
          <w:noProof/>
        </w:rPr>
        <w:t>107</w:t>
      </w:r>
      <w:r w:rsidRPr="00364C0F">
        <w:rPr>
          <w:noProof/>
        </w:rPr>
        <w:t xml:space="preserve"> (24), 5933-5947.</w:t>
      </w:r>
      <w:bookmarkEnd w:id="466"/>
    </w:p>
    <w:p w14:paraId="6F9D7FEC" w14:textId="77777777" w:rsidR="00364C0F" w:rsidRDefault="00364C0F" w:rsidP="00364C0F">
      <w:pPr>
        <w:rPr>
          <w:noProof/>
        </w:rPr>
      </w:pPr>
    </w:p>
    <w:p w14:paraId="08417F24" w14:textId="77777777" w:rsidR="00990374" w:rsidRDefault="00A52ADE" w:rsidP="00990374">
      <w:pPr>
        <w:rPr>
          <w:rFonts w:ascii="New York" w:hAnsi="New York"/>
          <w:sz w:val="20"/>
        </w:rPr>
      </w:pPr>
      <w:r>
        <w:rPr>
          <w:rFonts w:ascii="New York" w:hAnsi="New York"/>
          <w:sz w:val="20"/>
        </w:rPr>
        <w:fldChar w:fldCharType="end"/>
      </w:r>
    </w:p>
    <w:p w14:paraId="53B74C0A" w14:textId="77777777" w:rsidR="00797967" w:rsidRDefault="00797967">
      <w:pPr>
        <w:rPr>
          <w:rFonts w:ascii="New York" w:hAnsi="New York"/>
          <w:sz w:val="20"/>
        </w:rPr>
      </w:pPr>
    </w:p>
    <w:p w14:paraId="39ECEBCF" w14:textId="77777777" w:rsidR="008B39BB" w:rsidRDefault="008B39BB">
      <w:pPr>
        <w:rPr>
          <w:rFonts w:ascii="New York" w:hAnsi="New York"/>
          <w:sz w:val="20"/>
        </w:rPr>
      </w:pPr>
    </w:p>
    <w:p w14:paraId="511F2550" w14:textId="77777777" w:rsidR="0088173F" w:rsidRDefault="0088173F">
      <w:pPr>
        <w:rPr>
          <w:rFonts w:ascii="New York" w:hAnsi="New York"/>
          <w:sz w:val="20"/>
        </w:rPr>
      </w:pPr>
    </w:p>
    <w:p w14:paraId="32E741FC" w14:textId="77777777" w:rsidR="007D575C" w:rsidRDefault="007D575C">
      <w:pPr>
        <w:rPr>
          <w:rFonts w:ascii="New York" w:hAnsi="New York"/>
          <w:sz w:val="20"/>
        </w:rPr>
      </w:pPr>
    </w:p>
    <w:p w14:paraId="6CDB24CE" w14:textId="77777777" w:rsidR="007357C0" w:rsidRDefault="007357C0">
      <w:pPr>
        <w:rPr>
          <w:rFonts w:ascii="New York" w:hAnsi="New York"/>
          <w:sz w:val="20"/>
        </w:rPr>
      </w:pPr>
    </w:p>
    <w:p w14:paraId="2E1FDEE2" w14:textId="77777777" w:rsidR="00DC6498" w:rsidRDefault="00DC6498">
      <w:pPr>
        <w:rPr>
          <w:rFonts w:ascii="New York" w:hAnsi="New York"/>
          <w:sz w:val="20"/>
        </w:rPr>
      </w:pPr>
    </w:p>
    <w:p w14:paraId="17B65B3F" w14:textId="77777777" w:rsidR="00711EF4" w:rsidRDefault="00711EF4">
      <w:pPr>
        <w:rPr>
          <w:rFonts w:ascii="New York" w:hAnsi="New York"/>
          <w:sz w:val="20"/>
        </w:rPr>
      </w:pPr>
    </w:p>
    <w:p w14:paraId="49D73CE1" w14:textId="77777777" w:rsidR="00D577EB" w:rsidRDefault="00D577EB">
      <w:pPr>
        <w:rPr>
          <w:rFonts w:ascii="New York" w:hAnsi="New York"/>
          <w:sz w:val="20"/>
        </w:rPr>
      </w:pPr>
    </w:p>
    <w:p w14:paraId="61475808" w14:textId="77777777" w:rsidR="008E3D3F" w:rsidRDefault="008E3D3F">
      <w:pPr>
        <w:rPr>
          <w:rFonts w:ascii="New York" w:hAnsi="New York"/>
          <w:sz w:val="20"/>
        </w:rPr>
      </w:pPr>
    </w:p>
    <w:p w14:paraId="09091203" w14:textId="77777777" w:rsidR="007F7DCB" w:rsidRDefault="007F7DCB">
      <w:pPr>
        <w:rPr>
          <w:rFonts w:ascii="New York" w:hAnsi="New York"/>
          <w:sz w:val="20"/>
        </w:rPr>
      </w:pPr>
    </w:p>
    <w:p w14:paraId="3C04AE2B" w14:textId="77777777" w:rsidR="005E0FA0" w:rsidRDefault="005E0FA0">
      <w:pPr>
        <w:rPr>
          <w:rFonts w:ascii="New York" w:hAnsi="New York"/>
          <w:sz w:val="20"/>
        </w:rPr>
      </w:pPr>
    </w:p>
    <w:p w14:paraId="1A9A807D" w14:textId="77777777" w:rsidR="00841834" w:rsidRDefault="00841834">
      <w:pPr>
        <w:rPr>
          <w:rFonts w:ascii="New York" w:hAnsi="New York"/>
          <w:sz w:val="20"/>
        </w:rPr>
      </w:pPr>
    </w:p>
    <w:p w14:paraId="343FFF39" w14:textId="77777777" w:rsidR="002439C7" w:rsidRDefault="002439C7">
      <w:pPr>
        <w:rPr>
          <w:rFonts w:ascii="New York" w:hAnsi="New York"/>
          <w:sz w:val="20"/>
        </w:rPr>
      </w:pPr>
    </w:p>
    <w:p w14:paraId="162EEFF2" w14:textId="77777777" w:rsidR="00857638" w:rsidRDefault="00857638">
      <w:pPr>
        <w:rPr>
          <w:rFonts w:ascii="New York" w:hAnsi="New York"/>
          <w:sz w:val="20"/>
        </w:rPr>
      </w:pPr>
    </w:p>
    <w:p w14:paraId="6DD160A7" w14:textId="77777777" w:rsidR="00EF5E9D" w:rsidRDefault="00EF5E9D">
      <w:pPr>
        <w:rPr>
          <w:rFonts w:ascii="New York" w:hAnsi="New York"/>
          <w:sz w:val="20"/>
        </w:rPr>
      </w:pPr>
    </w:p>
    <w:sectPr w:rsidR="00EF5E9D" w:rsidSect="00585C52">
      <w:footerReference w:type="default" r:id="rId153"/>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EF5E9D" w:rsidRDefault="00EF5E9D">
      <w:r>
        <w:separator/>
      </w:r>
    </w:p>
  </w:endnote>
  <w:endnote w:type="continuationSeparator" w:id="0">
    <w:p w14:paraId="6C559608" w14:textId="77777777" w:rsidR="00EF5E9D" w:rsidRDefault="00EF5E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EF5E9D" w:rsidRDefault="00EF5E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1F569F21" w14:textId="77777777" w:rsidR="00EF5E9D" w:rsidRDefault="00EF5E9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EF5E9D" w:rsidRDefault="00EF5E9D">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C52F72">
      <w:rPr>
        <w:rStyle w:val="PageNumber"/>
        <w:noProof/>
      </w:rPr>
      <w:t>xii</w:t>
    </w:r>
    <w:r>
      <w:rPr>
        <w:rStyle w:val="PageNumber"/>
      </w:rPr>
      <w:fldChar w:fldCharType="end"/>
    </w:r>
  </w:p>
  <w:p w14:paraId="4E4A0496" w14:textId="77777777" w:rsidR="00EF5E9D" w:rsidRDefault="00EF5E9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EF5E9D" w:rsidRDefault="00EF5E9D">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230</w:t>
    </w:r>
    <w:r>
      <w:rPr>
        <w:rStyle w:val="PageNumber"/>
      </w:rPr>
      <w:fldChar w:fldCharType="end"/>
    </w:r>
  </w:p>
  <w:p w14:paraId="1FC137FB" w14:textId="77777777" w:rsidR="00EF5E9D" w:rsidRDefault="00EF5E9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EF5E9D" w:rsidRDefault="00EF5E9D">
      <w:r>
        <w:separator/>
      </w:r>
    </w:p>
  </w:footnote>
  <w:footnote w:type="continuationSeparator" w:id="0">
    <w:p w14:paraId="213D39C3" w14:textId="77777777" w:rsidR="00EF5E9D" w:rsidRDefault="00EF5E9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013"/>
    <w:rsid w:val="00043E51"/>
    <w:rsid w:val="00047B7B"/>
    <w:rsid w:val="000558D9"/>
    <w:rsid w:val="00060D53"/>
    <w:rsid w:val="0006423E"/>
    <w:rsid w:val="00064B97"/>
    <w:rsid w:val="00071A39"/>
    <w:rsid w:val="00072DA8"/>
    <w:rsid w:val="0007672F"/>
    <w:rsid w:val="000877AE"/>
    <w:rsid w:val="000941C3"/>
    <w:rsid w:val="00095E83"/>
    <w:rsid w:val="000A105B"/>
    <w:rsid w:val="000A3ED9"/>
    <w:rsid w:val="000A4A3A"/>
    <w:rsid w:val="000B0B91"/>
    <w:rsid w:val="000B536C"/>
    <w:rsid w:val="000C0273"/>
    <w:rsid w:val="000C1800"/>
    <w:rsid w:val="000C28B5"/>
    <w:rsid w:val="000C4B22"/>
    <w:rsid w:val="000C600D"/>
    <w:rsid w:val="000C6478"/>
    <w:rsid w:val="000C713D"/>
    <w:rsid w:val="000D5EDD"/>
    <w:rsid w:val="000E2106"/>
    <w:rsid w:val="000E3B7E"/>
    <w:rsid w:val="000E69AE"/>
    <w:rsid w:val="000F31CE"/>
    <w:rsid w:val="000F3A2D"/>
    <w:rsid w:val="000F77B1"/>
    <w:rsid w:val="001000D0"/>
    <w:rsid w:val="00102E34"/>
    <w:rsid w:val="00104747"/>
    <w:rsid w:val="00106ABA"/>
    <w:rsid w:val="00106F45"/>
    <w:rsid w:val="00107767"/>
    <w:rsid w:val="00111CDE"/>
    <w:rsid w:val="00111F40"/>
    <w:rsid w:val="001148FA"/>
    <w:rsid w:val="0011558B"/>
    <w:rsid w:val="00115FAE"/>
    <w:rsid w:val="0011693D"/>
    <w:rsid w:val="00120E46"/>
    <w:rsid w:val="00120E4E"/>
    <w:rsid w:val="0012162F"/>
    <w:rsid w:val="00122179"/>
    <w:rsid w:val="00126D30"/>
    <w:rsid w:val="0013040F"/>
    <w:rsid w:val="0013131E"/>
    <w:rsid w:val="001330D6"/>
    <w:rsid w:val="00142B62"/>
    <w:rsid w:val="00151EAA"/>
    <w:rsid w:val="00157609"/>
    <w:rsid w:val="0016222E"/>
    <w:rsid w:val="00167319"/>
    <w:rsid w:val="00173C15"/>
    <w:rsid w:val="00173E80"/>
    <w:rsid w:val="0017692A"/>
    <w:rsid w:val="00177EDD"/>
    <w:rsid w:val="001806CA"/>
    <w:rsid w:val="0019031E"/>
    <w:rsid w:val="00190C4A"/>
    <w:rsid w:val="001971E7"/>
    <w:rsid w:val="001B150F"/>
    <w:rsid w:val="001B1B5B"/>
    <w:rsid w:val="001B1D13"/>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31822"/>
    <w:rsid w:val="002408FE"/>
    <w:rsid w:val="0024154A"/>
    <w:rsid w:val="00241C4D"/>
    <w:rsid w:val="002439C7"/>
    <w:rsid w:val="00244B53"/>
    <w:rsid w:val="002456FD"/>
    <w:rsid w:val="002464C9"/>
    <w:rsid w:val="00253E8D"/>
    <w:rsid w:val="002550A8"/>
    <w:rsid w:val="00255113"/>
    <w:rsid w:val="00256BBE"/>
    <w:rsid w:val="002577B2"/>
    <w:rsid w:val="002641F5"/>
    <w:rsid w:val="00266100"/>
    <w:rsid w:val="0027353B"/>
    <w:rsid w:val="00274B13"/>
    <w:rsid w:val="0028391F"/>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413B"/>
    <w:rsid w:val="002D4145"/>
    <w:rsid w:val="002D7DC1"/>
    <w:rsid w:val="002E4CE0"/>
    <w:rsid w:val="002E7F59"/>
    <w:rsid w:val="002F209E"/>
    <w:rsid w:val="00307DD8"/>
    <w:rsid w:val="003103B2"/>
    <w:rsid w:val="00311BDE"/>
    <w:rsid w:val="00314061"/>
    <w:rsid w:val="00316874"/>
    <w:rsid w:val="00316DEE"/>
    <w:rsid w:val="003208B8"/>
    <w:rsid w:val="003257BD"/>
    <w:rsid w:val="00327911"/>
    <w:rsid w:val="003508D0"/>
    <w:rsid w:val="00353399"/>
    <w:rsid w:val="003569F2"/>
    <w:rsid w:val="003605DF"/>
    <w:rsid w:val="00362530"/>
    <w:rsid w:val="00364C0F"/>
    <w:rsid w:val="00371C4E"/>
    <w:rsid w:val="00371F36"/>
    <w:rsid w:val="00372A75"/>
    <w:rsid w:val="003766CA"/>
    <w:rsid w:val="00383025"/>
    <w:rsid w:val="003853A2"/>
    <w:rsid w:val="00387475"/>
    <w:rsid w:val="003A08B3"/>
    <w:rsid w:val="003A1CF4"/>
    <w:rsid w:val="003A3666"/>
    <w:rsid w:val="003B0F95"/>
    <w:rsid w:val="003B4328"/>
    <w:rsid w:val="003B6843"/>
    <w:rsid w:val="003C07AC"/>
    <w:rsid w:val="003D13B9"/>
    <w:rsid w:val="003D5C92"/>
    <w:rsid w:val="003E744D"/>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4B4F"/>
    <w:rsid w:val="00455190"/>
    <w:rsid w:val="00455E47"/>
    <w:rsid w:val="00461B4C"/>
    <w:rsid w:val="004642B6"/>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6362"/>
    <w:rsid w:val="004D1F37"/>
    <w:rsid w:val="004D2FA4"/>
    <w:rsid w:val="004D49E4"/>
    <w:rsid w:val="004D5D4E"/>
    <w:rsid w:val="004E13A4"/>
    <w:rsid w:val="004E2FF4"/>
    <w:rsid w:val="004E4B2B"/>
    <w:rsid w:val="004E7244"/>
    <w:rsid w:val="004F2D80"/>
    <w:rsid w:val="004F5FB4"/>
    <w:rsid w:val="004F61E7"/>
    <w:rsid w:val="004F6C21"/>
    <w:rsid w:val="00500938"/>
    <w:rsid w:val="00502D89"/>
    <w:rsid w:val="00506C9C"/>
    <w:rsid w:val="00510547"/>
    <w:rsid w:val="00510F88"/>
    <w:rsid w:val="00510FC8"/>
    <w:rsid w:val="00515C60"/>
    <w:rsid w:val="00520794"/>
    <w:rsid w:val="00523F32"/>
    <w:rsid w:val="00535117"/>
    <w:rsid w:val="00540494"/>
    <w:rsid w:val="005470F5"/>
    <w:rsid w:val="0055040B"/>
    <w:rsid w:val="00553734"/>
    <w:rsid w:val="005604E5"/>
    <w:rsid w:val="0057242F"/>
    <w:rsid w:val="00576023"/>
    <w:rsid w:val="00576732"/>
    <w:rsid w:val="005767D2"/>
    <w:rsid w:val="005817AD"/>
    <w:rsid w:val="00585C52"/>
    <w:rsid w:val="005874D2"/>
    <w:rsid w:val="00587715"/>
    <w:rsid w:val="00596816"/>
    <w:rsid w:val="005A0A82"/>
    <w:rsid w:val="005A1E2D"/>
    <w:rsid w:val="005A20B7"/>
    <w:rsid w:val="005A2D08"/>
    <w:rsid w:val="005A3C74"/>
    <w:rsid w:val="005A582B"/>
    <w:rsid w:val="005B3489"/>
    <w:rsid w:val="005B7D6F"/>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6D0D"/>
    <w:rsid w:val="00620AB5"/>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D7C"/>
    <w:rsid w:val="006805BC"/>
    <w:rsid w:val="006830C7"/>
    <w:rsid w:val="00685133"/>
    <w:rsid w:val="00691553"/>
    <w:rsid w:val="006A0699"/>
    <w:rsid w:val="006A2E34"/>
    <w:rsid w:val="006B15D4"/>
    <w:rsid w:val="006B5A54"/>
    <w:rsid w:val="006B5F48"/>
    <w:rsid w:val="006B66A6"/>
    <w:rsid w:val="006C4BF1"/>
    <w:rsid w:val="006C6FD6"/>
    <w:rsid w:val="006D2105"/>
    <w:rsid w:val="006D233B"/>
    <w:rsid w:val="006D7F40"/>
    <w:rsid w:val="006E2896"/>
    <w:rsid w:val="006E3393"/>
    <w:rsid w:val="006E5C09"/>
    <w:rsid w:val="006F43A5"/>
    <w:rsid w:val="006F48CC"/>
    <w:rsid w:val="006F55C0"/>
    <w:rsid w:val="007006E0"/>
    <w:rsid w:val="00701D8E"/>
    <w:rsid w:val="00703212"/>
    <w:rsid w:val="00707555"/>
    <w:rsid w:val="0070757E"/>
    <w:rsid w:val="00710E44"/>
    <w:rsid w:val="00711DB4"/>
    <w:rsid w:val="00711EF4"/>
    <w:rsid w:val="0071563F"/>
    <w:rsid w:val="00725C4E"/>
    <w:rsid w:val="00726A00"/>
    <w:rsid w:val="00730D1C"/>
    <w:rsid w:val="00732AA6"/>
    <w:rsid w:val="007357C0"/>
    <w:rsid w:val="00737383"/>
    <w:rsid w:val="00744229"/>
    <w:rsid w:val="00750DF4"/>
    <w:rsid w:val="007514BF"/>
    <w:rsid w:val="00751BFD"/>
    <w:rsid w:val="00752F5E"/>
    <w:rsid w:val="007530FB"/>
    <w:rsid w:val="00757A80"/>
    <w:rsid w:val="0076033F"/>
    <w:rsid w:val="0076228B"/>
    <w:rsid w:val="0076241F"/>
    <w:rsid w:val="00766770"/>
    <w:rsid w:val="00774DE7"/>
    <w:rsid w:val="00780E71"/>
    <w:rsid w:val="007957B9"/>
    <w:rsid w:val="00796D65"/>
    <w:rsid w:val="00797967"/>
    <w:rsid w:val="007A538F"/>
    <w:rsid w:val="007B2447"/>
    <w:rsid w:val="007B295C"/>
    <w:rsid w:val="007B51EB"/>
    <w:rsid w:val="007B7358"/>
    <w:rsid w:val="007C0767"/>
    <w:rsid w:val="007C6C0A"/>
    <w:rsid w:val="007D0848"/>
    <w:rsid w:val="007D1A95"/>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207AB"/>
    <w:rsid w:val="00822654"/>
    <w:rsid w:val="00833110"/>
    <w:rsid w:val="00836C23"/>
    <w:rsid w:val="00841834"/>
    <w:rsid w:val="00844A0B"/>
    <w:rsid w:val="00847E68"/>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6C3"/>
    <w:rsid w:val="008A1791"/>
    <w:rsid w:val="008A2F2A"/>
    <w:rsid w:val="008A7744"/>
    <w:rsid w:val="008B1AB4"/>
    <w:rsid w:val="008B39BB"/>
    <w:rsid w:val="008B3D74"/>
    <w:rsid w:val="008B4F10"/>
    <w:rsid w:val="008B665E"/>
    <w:rsid w:val="008C08EB"/>
    <w:rsid w:val="008C5232"/>
    <w:rsid w:val="008C7159"/>
    <w:rsid w:val="008C7F6D"/>
    <w:rsid w:val="008D2316"/>
    <w:rsid w:val="008D6CEB"/>
    <w:rsid w:val="008D7911"/>
    <w:rsid w:val="008E2021"/>
    <w:rsid w:val="008E3D36"/>
    <w:rsid w:val="008E3D3F"/>
    <w:rsid w:val="008E67E6"/>
    <w:rsid w:val="008E7351"/>
    <w:rsid w:val="008F0450"/>
    <w:rsid w:val="008F501B"/>
    <w:rsid w:val="008F6454"/>
    <w:rsid w:val="008F679D"/>
    <w:rsid w:val="008F7664"/>
    <w:rsid w:val="0090003B"/>
    <w:rsid w:val="00900CA2"/>
    <w:rsid w:val="0090147E"/>
    <w:rsid w:val="00907D58"/>
    <w:rsid w:val="00910F37"/>
    <w:rsid w:val="0091125F"/>
    <w:rsid w:val="00911415"/>
    <w:rsid w:val="00913909"/>
    <w:rsid w:val="00915A55"/>
    <w:rsid w:val="00917EA5"/>
    <w:rsid w:val="00935213"/>
    <w:rsid w:val="00940890"/>
    <w:rsid w:val="009413B4"/>
    <w:rsid w:val="009553DB"/>
    <w:rsid w:val="00956124"/>
    <w:rsid w:val="00956A81"/>
    <w:rsid w:val="0096296A"/>
    <w:rsid w:val="009719CE"/>
    <w:rsid w:val="009827A8"/>
    <w:rsid w:val="009863ED"/>
    <w:rsid w:val="0098705E"/>
    <w:rsid w:val="009902EF"/>
    <w:rsid w:val="00990374"/>
    <w:rsid w:val="0099128E"/>
    <w:rsid w:val="00991DB7"/>
    <w:rsid w:val="00995ACC"/>
    <w:rsid w:val="009B1C0C"/>
    <w:rsid w:val="009B2F34"/>
    <w:rsid w:val="009C0CCF"/>
    <w:rsid w:val="009C1DE9"/>
    <w:rsid w:val="009C2304"/>
    <w:rsid w:val="009C39FA"/>
    <w:rsid w:val="009C6BA5"/>
    <w:rsid w:val="009D05E9"/>
    <w:rsid w:val="009D0C43"/>
    <w:rsid w:val="009D1D5D"/>
    <w:rsid w:val="009D2B58"/>
    <w:rsid w:val="009E4422"/>
    <w:rsid w:val="009E6844"/>
    <w:rsid w:val="009F0E70"/>
    <w:rsid w:val="009F43F1"/>
    <w:rsid w:val="00A02B15"/>
    <w:rsid w:val="00A06298"/>
    <w:rsid w:val="00A075AE"/>
    <w:rsid w:val="00A11AFD"/>
    <w:rsid w:val="00A11F86"/>
    <w:rsid w:val="00A173EA"/>
    <w:rsid w:val="00A2437F"/>
    <w:rsid w:val="00A27342"/>
    <w:rsid w:val="00A27D1F"/>
    <w:rsid w:val="00A313B8"/>
    <w:rsid w:val="00A33B0A"/>
    <w:rsid w:val="00A349A1"/>
    <w:rsid w:val="00A3644E"/>
    <w:rsid w:val="00A364B3"/>
    <w:rsid w:val="00A42137"/>
    <w:rsid w:val="00A42BC4"/>
    <w:rsid w:val="00A434A4"/>
    <w:rsid w:val="00A45628"/>
    <w:rsid w:val="00A52ADE"/>
    <w:rsid w:val="00A5307C"/>
    <w:rsid w:val="00A53380"/>
    <w:rsid w:val="00A53844"/>
    <w:rsid w:val="00A53E38"/>
    <w:rsid w:val="00A56479"/>
    <w:rsid w:val="00A579BC"/>
    <w:rsid w:val="00A57AB4"/>
    <w:rsid w:val="00A618D9"/>
    <w:rsid w:val="00A61C5D"/>
    <w:rsid w:val="00A64C56"/>
    <w:rsid w:val="00A666EA"/>
    <w:rsid w:val="00A6697F"/>
    <w:rsid w:val="00A713CD"/>
    <w:rsid w:val="00A71F0F"/>
    <w:rsid w:val="00A82F11"/>
    <w:rsid w:val="00A841AF"/>
    <w:rsid w:val="00A861DA"/>
    <w:rsid w:val="00A865AC"/>
    <w:rsid w:val="00A91301"/>
    <w:rsid w:val="00A940D3"/>
    <w:rsid w:val="00A957A5"/>
    <w:rsid w:val="00AA07DB"/>
    <w:rsid w:val="00AA2646"/>
    <w:rsid w:val="00AB348E"/>
    <w:rsid w:val="00AC06C4"/>
    <w:rsid w:val="00AC25DC"/>
    <w:rsid w:val="00AC3412"/>
    <w:rsid w:val="00AC3FFF"/>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7EEB"/>
    <w:rsid w:val="00B338C3"/>
    <w:rsid w:val="00B33B4C"/>
    <w:rsid w:val="00B35981"/>
    <w:rsid w:val="00B425A1"/>
    <w:rsid w:val="00B43F1D"/>
    <w:rsid w:val="00B441F0"/>
    <w:rsid w:val="00B531FA"/>
    <w:rsid w:val="00B53923"/>
    <w:rsid w:val="00B54800"/>
    <w:rsid w:val="00B568F5"/>
    <w:rsid w:val="00B61CF8"/>
    <w:rsid w:val="00B74E3C"/>
    <w:rsid w:val="00B83957"/>
    <w:rsid w:val="00B87139"/>
    <w:rsid w:val="00B934D4"/>
    <w:rsid w:val="00B93786"/>
    <w:rsid w:val="00B937C5"/>
    <w:rsid w:val="00BA0B2D"/>
    <w:rsid w:val="00BA7DA0"/>
    <w:rsid w:val="00BB121C"/>
    <w:rsid w:val="00BB7ECF"/>
    <w:rsid w:val="00BC67A6"/>
    <w:rsid w:val="00BD16DE"/>
    <w:rsid w:val="00BD42D9"/>
    <w:rsid w:val="00BD477F"/>
    <w:rsid w:val="00BD735C"/>
    <w:rsid w:val="00BD7556"/>
    <w:rsid w:val="00BE1BDD"/>
    <w:rsid w:val="00BE2CB3"/>
    <w:rsid w:val="00BE32AA"/>
    <w:rsid w:val="00BF05FF"/>
    <w:rsid w:val="00BF1677"/>
    <w:rsid w:val="00BF4E4E"/>
    <w:rsid w:val="00BF6E4A"/>
    <w:rsid w:val="00C00A61"/>
    <w:rsid w:val="00C1396D"/>
    <w:rsid w:val="00C1450D"/>
    <w:rsid w:val="00C22058"/>
    <w:rsid w:val="00C25F86"/>
    <w:rsid w:val="00C272A7"/>
    <w:rsid w:val="00C37F00"/>
    <w:rsid w:val="00C42713"/>
    <w:rsid w:val="00C4409C"/>
    <w:rsid w:val="00C4494C"/>
    <w:rsid w:val="00C44999"/>
    <w:rsid w:val="00C50075"/>
    <w:rsid w:val="00C50827"/>
    <w:rsid w:val="00C517DE"/>
    <w:rsid w:val="00C52F72"/>
    <w:rsid w:val="00C543A0"/>
    <w:rsid w:val="00C55A9A"/>
    <w:rsid w:val="00C66266"/>
    <w:rsid w:val="00C70613"/>
    <w:rsid w:val="00C74959"/>
    <w:rsid w:val="00C752B0"/>
    <w:rsid w:val="00C770A3"/>
    <w:rsid w:val="00C775BD"/>
    <w:rsid w:val="00C80042"/>
    <w:rsid w:val="00C815E2"/>
    <w:rsid w:val="00C8278A"/>
    <w:rsid w:val="00C964EC"/>
    <w:rsid w:val="00C97A73"/>
    <w:rsid w:val="00CA01E4"/>
    <w:rsid w:val="00CA2050"/>
    <w:rsid w:val="00CB2100"/>
    <w:rsid w:val="00CC07E5"/>
    <w:rsid w:val="00CC0C4A"/>
    <w:rsid w:val="00CC1183"/>
    <w:rsid w:val="00CC3752"/>
    <w:rsid w:val="00CC4501"/>
    <w:rsid w:val="00CC5479"/>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217EA"/>
    <w:rsid w:val="00D23B38"/>
    <w:rsid w:val="00D24056"/>
    <w:rsid w:val="00D30297"/>
    <w:rsid w:val="00D30AB3"/>
    <w:rsid w:val="00D3235B"/>
    <w:rsid w:val="00D445ED"/>
    <w:rsid w:val="00D457B5"/>
    <w:rsid w:val="00D46E76"/>
    <w:rsid w:val="00D523D5"/>
    <w:rsid w:val="00D52B74"/>
    <w:rsid w:val="00D53790"/>
    <w:rsid w:val="00D5408C"/>
    <w:rsid w:val="00D56DD5"/>
    <w:rsid w:val="00D577EB"/>
    <w:rsid w:val="00D74666"/>
    <w:rsid w:val="00D77B4C"/>
    <w:rsid w:val="00D903EC"/>
    <w:rsid w:val="00DA3BE7"/>
    <w:rsid w:val="00DA6059"/>
    <w:rsid w:val="00DA69EB"/>
    <w:rsid w:val="00DA6AF4"/>
    <w:rsid w:val="00DA7F96"/>
    <w:rsid w:val="00DB28B6"/>
    <w:rsid w:val="00DB38A5"/>
    <w:rsid w:val="00DC53D1"/>
    <w:rsid w:val="00DC6498"/>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7C41"/>
    <w:rsid w:val="00E67C70"/>
    <w:rsid w:val="00E71BA3"/>
    <w:rsid w:val="00E755CF"/>
    <w:rsid w:val="00E80194"/>
    <w:rsid w:val="00E82212"/>
    <w:rsid w:val="00E835C9"/>
    <w:rsid w:val="00E8404D"/>
    <w:rsid w:val="00E92F31"/>
    <w:rsid w:val="00EA0AE9"/>
    <w:rsid w:val="00EA0B2C"/>
    <w:rsid w:val="00EA280F"/>
    <w:rsid w:val="00EA2D15"/>
    <w:rsid w:val="00EA45AD"/>
    <w:rsid w:val="00EB70F0"/>
    <w:rsid w:val="00EC0E74"/>
    <w:rsid w:val="00EC31E0"/>
    <w:rsid w:val="00ED0844"/>
    <w:rsid w:val="00EE6441"/>
    <w:rsid w:val="00EE6F52"/>
    <w:rsid w:val="00EF074D"/>
    <w:rsid w:val="00EF258F"/>
    <w:rsid w:val="00EF559E"/>
    <w:rsid w:val="00EF5E9D"/>
    <w:rsid w:val="00EF5F26"/>
    <w:rsid w:val="00EF79FF"/>
    <w:rsid w:val="00EF7AD9"/>
    <w:rsid w:val="00F168BA"/>
    <w:rsid w:val="00F1692A"/>
    <w:rsid w:val="00F221B7"/>
    <w:rsid w:val="00F2654A"/>
    <w:rsid w:val="00F308E9"/>
    <w:rsid w:val="00F3288C"/>
    <w:rsid w:val="00F3389B"/>
    <w:rsid w:val="00F33D15"/>
    <w:rsid w:val="00F370DA"/>
    <w:rsid w:val="00F40CEB"/>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5954"/>
    <w:rsid w:val="00FC7356"/>
    <w:rsid w:val="00FC7E36"/>
    <w:rsid w:val="00FD6CA5"/>
    <w:rsid w:val="00FE16FD"/>
    <w:rsid w:val="00FE3F7B"/>
    <w:rsid w:val="00FE4B59"/>
    <w:rsid w:val="00FE59A7"/>
    <w:rsid w:val="00FE6272"/>
    <w:rsid w:val="00FF1678"/>
    <w:rsid w:val="00FF195B"/>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20" Type="http://schemas.openxmlformats.org/officeDocument/2006/relationships/image" Target="media/image107.emf"/><Relationship Id="rId121" Type="http://schemas.openxmlformats.org/officeDocument/2006/relationships/image" Target="media/image108.emf"/><Relationship Id="rId122" Type="http://schemas.openxmlformats.org/officeDocument/2006/relationships/image" Target="media/image109.emf"/><Relationship Id="rId123" Type="http://schemas.openxmlformats.org/officeDocument/2006/relationships/image" Target="media/image110.emf"/><Relationship Id="rId124" Type="http://schemas.openxmlformats.org/officeDocument/2006/relationships/image" Target="media/image111.emf"/><Relationship Id="rId125" Type="http://schemas.openxmlformats.org/officeDocument/2006/relationships/image" Target="media/image112.emf"/><Relationship Id="rId126" Type="http://schemas.openxmlformats.org/officeDocument/2006/relationships/image" Target="media/image113.emf"/><Relationship Id="rId127" Type="http://schemas.openxmlformats.org/officeDocument/2006/relationships/image" Target="media/image114.emf"/><Relationship Id="rId128" Type="http://schemas.openxmlformats.org/officeDocument/2006/relationships/image" Target="media/image115.emf"/><Relationship Id="rId129" Type="http://schemas.openxmlformats.org/officeDocument/2006/relationships/image" Target="media/image116.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90" Type="http://schemas.openxmlformats.org/officeDocument/2006/relationships/image" Target="media/image77.emf"/><Relationship Id="rId91" Type="http://schemas.openxmlformats.org/officeDocument/2006/relationships/image" Target="media/image78.emf"/><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emf"/><Relationship Id="rId96" Type="http://schemas.openxmlformats.org/officeDocument/2006/relationships/image" Target="media/image83.emf"/><Relationship Id="rId101" Type="http://schemas.openxmlformats.org/officeDocument/2006/relationships/image" Target="media/image88.emf"/><Relationship Id="rId102" Type="http://schemas.openxmlformats.org/officeDocument/2006/relationships/image" Target="media/image89.emf"/><Relationship Id="rId103" Type="http://schemas.openxmlformats.org/officeDocument/2006/relationships/image" Target="media/image90.emf"/><Relationship Id="rId104" Type="http://schemas.openxmlformats.org/officeDocument/2006/relationships/image" Target="media/image91.emf"/><Relationship Id="rId105" Type="http://schemas.openxmlformats.org/officeDocument/2006/relationships/image" Target="media/image92.emf"/><Relationship Id="rId106" Type="http://schemas.openxmlformats.org/officeDocument/2006/relationships/image" Target="media/image93.emf"/><Relationship Id="rId107" Type="http://schemas.openxmlformats.org/officeDocument/2006/relationships/image" Target="media/image94.emf"/><Relationship Id="rId108" Type="http://schemas.openxmlformats.org/officeDocument/2006/relationships/image" Target="media/image95.emf"/><Relationship Id="rId109" Type="http://schemas.openxmlformats.org/officeDocument/2006/relationships/image" Target="media/image96.emf"/><Relationship Id="rId97" Type="http://schemas.openxmlformats.org/officeDocument/2006/relationships/image" Target="media/image84.emf"/><Relationship Id="rId98" Type="http://schemas.openxmlformats.org/officeDocument/2006/relationships/image" Target="media/image85.emf"/><Relationship Id="rId99" Type="http://schemas.openxmlformats.org/officeDocument/2006/relationships/image" Target="media/image86.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100" Type="http://schemas.openxmlformats.org/officeDocument/2006/relationships/image" Target="media/image87.emf"/><Relationship Id="rId150" Type="http://schemas.openxmlformats.org/officeDocument/2006/relationships/image" Target="media/image137.emf"/><Relationship Id="rId151" Type="http://schemas.openxmlformats.org/officeDocument/2006/relationships/image" Target="media/image138.emf"/><Relationship Id="rId152" Type="http://schemas.openxmlformats.org/officeDocument/2006/relationships/image" Target="media/image139.emf"/><Relationship Id="rId153" Type="http://schemas.openxmlformats.org/officeDocument/2006/relationships/footer" Target="footer3.xml"/><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image" Target="media/image65.emf"/><Relationship Id="rId79" Type="http://schemas.openxmlformats.org/officeDocument/2006/relationships/image" Target="media/image66.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30" Type="http://schemas.openxmlformats.org/officeDocument/2006/relationships/image" Target="media/image117.emf"/><Relationship Id="rId131" Type="http://schemas.openxmlformats.org/officeDocument/2006/relationships/image" Target="media/image118.emf"/><Relationship Id="rId132" Type="http://schemas.openxmlformats.org/officeDocument/2006/relationships/image" Target="media/image119.emf"/><Relationship Id="rId133" Type="http://schemas.openxmlformats.org/officeDocument/2006/relationships/image" Target="media/image120.emf"/><Relationship Id="rId134" Type="http://schemas.openxmlformats.org/officeDocument/2006/relationships/image" Target="media/image121.emf"/><Relationship Id="rId135" Type="http://schemas.openxmlformats.org/officeDocument/2006/relationships/image" Target="media/image122.emf"/><Relationship Id="rId136" Type="http://schemas.openxmlformats.org/officeDocument/2006/relationships/image" Target="media/image123.emf"/><Relationship Id="rId137" Type="http://schemas.openxmlformats.org/officeDocument/2006/relationships/image" Target="media/image124.emf"/><Relationship Id="rId138" Type="http://schemas.openxmlformats.org/officeDocument/2006/relationships/image" Target="media/image125.emf"/><Relationship Id="rId139" Type="http://schemas.openxmlformats.org/officeDocument/2006/relationships/image" Target="media/image12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110" Type="http://schemas.openxmlformats.org/officeDocument/2006/relationships/image" Target="media/image97.emf"/><Relationship Id="rId111" Type="http://schemas.openxmlformats.org/officeDocument/2006/relationships/image" Target="media/image98.emf"/><Relationship Id="rId112" Type="http://schemas.openxmlformats.org/officeDocument/2006/relationships/image" Target="media/image99.emf"/><Relationship Id="rId113" Type="http://schemas.openxmlformats.org/officeDocument/2006/relationships/image" Target="media/image100.emf"/><Relationship Id="rId114" Type="http://schemas.openxmlformats.org/officeDocument/2006/relationships/image" Target="media/image101.emf"/><Relationship Id="rId115" Type="http://schemas.openxmlformats.org/officeDocument/2006/relationships/image" Target="media/image102.png"/><Relationship Id="rId116" Type="http://schemas.openxmlformats.org/officeDocument/2006/relationships/image" Target="media/image103.emf"/><Relationship Id="rId117" Type="http://schemas.openxmlformats.org/officeDocument/2006/relationships/image" Target="media/image104.emf"/><Relationship Id="rId118" Type="http://schemas.openxmlformats.org/officeDocument/2006/relationships/image" Target="media/image105.emf"/><Relationship Id="rId119" Type="http://schemas.openxmlformats.org/officeDocument/2006/relationships/image" Target="media/image106.emf"/><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80" Type="http://schemas.openxmlformats.org/officeDocument/2006/relationships/image" Target="media/image67.emf"/><Relationship Id="rId81" Type="http://schemas.openxmlformats.org/officeDocument/2006/relationships/image" Target="media/image68.emf"/><Relationship Id="rId82" Type="http://schemas.openxmlformats.org/officeDocument/2006/relationships/image" Target="media/image69.emf"/><Relationship Id="rId83" Type="http://schemas.openxmlformats.org/officeDocument/2006/relationships/image" Target="media/image70.emf"/><Relationship Id="rId84" Type="http://schemas.openxmlformats.org/officeDocument/2006/relationships/image" Target="media/image71.emf"/><Relationship Id="rId85" Type="http://schemas.openxmlformats.org/officeDocument/2006/relationships/image" Target="media/image72.emf"/><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jpeg"/><Relationship Id="rId89" Type="http://schemas.openxmlformats.org/officeDocument/2006/relationships/image" Target="media/image76.emf"/><Relationship Id="rId140" Type="http://schemas.openxmlformats.org/officeDocument/2006/relationships/image" Target="media/image127.emf"/><Relationship Id="rId141" Type="http://schemas.openxmlformats.org/officeDocument/2006/relationships/image" Target="media/image128.emf"/><Relationship Id="rId142" Type="http://schemas.openxmlformats.org/officeDocument/2006/relationships/image" Target="media/image129.emf"/><Relationship Id="rId143" Type="http://schemas.openxmlformats.org/officeDocument/2006/relationships/image" Target="media/image130.emf"/><Relationship Id="rId144" Type="http://schemas.openxmlformats.org/officeDocument/2006/relationships/image" Target="media/image131.emf"/><Relationship Id="rId145" Type="http://schemas.openxmlformats.org/officeDocument/2006/relationships/image" Target="media/image132.emf"/><Relationship Id="rId146" Type="http://schemas.openxmlformats.org/officeDocument/2006/relationships/image" Target="media/image133.emf"/><Relationship Id="rId147" Type="http://schemas.openxmlformats.org/officeDocument/2006/relationships/image" Target="media/image134.emf"/><Relationship Id="rId148" Type="http://schemas.openxmlformats.org/officeDocument/2006/relationships/image" Target="media/image135.emf"/><Relationship Id="rId149" Type="http://schemas.openxmlformats.org/officeDocument/2006/relationships/image" Target="media/image136.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0185D1-776B-B34B-A4A8-DC1E72EB2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20</TotalTime>
  <Pages>242</Pages>
  <Words>66965</Words>
  <Characters>381704</Characters>
  <Application>Microsoft Macintosh Word</Application>
  <DocSecurity>0</DocSecurity>
  <Lines>3180</Lines>
  <Paragraphs>895</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447774</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23</cp:revision>
  <cp:lastPrinted>2015-07-17T23:19:00Z</cp:lastPrinted>
  <dcterms:created xsi:type="dcterms:W3CDTF">2015-07-20T18:50:00Z</dcterms:created>
  <dcterms:modified xsi:type="dcterms:W3CDTF">2015-07-20T19:32:00Z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