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C6DDDB" w14:textId="77777777" w:rsidR="000A4A3A" w:rsidRDefault="000A4A3A" w:rsidP="008A16C3">
      <w:pPr>
        <w:pStyle w:val="text"/>
      </w:pPr>
    </w:p>
    <w:p w14:paraId="2539F586" w14:textId="77777777" w:rsidR="000A4A3A" w:rsidRDefault="000A4A3A" w:rsidP="000A4A3A">
      <w:pPr>
        <w:pStyle w:val="textcentered"/>
      </w:pPr>
    </w:p>
    <w:p w14:paraId="3B8CDCCA" w14:textId="77777777" w:rsidR="000A4A3A" w:rsidRDefault="000A4A3A" w:rsidP="000A4A3A">
      <w:pPr>
        <w:pStyle w:val="textcentered"/>
      </w:pPr>
    </w:p>
    <w:p w14:paraId="25FEF352" w14:textId="77777777" w:rsidR="000A4A3A" w:rsidRDefault="000A4A3A" w:rsidP="000A4A3A">
      <w:pPr>
        <w:pStyle w:val="textcentered"/>
      </w:pPr>
    </w:p>
    <w:p w14:paraId="40C964A2" w14:textId="77777777" w:rsidR="000A4A3A" w:rsidRDefault="000A4A3A" w:rsidP="000A4A3A">
      <w:pPr>
        <w:pStyle w:val="textcentered"/>
      </w:pPr>
    </w:p>
    <w:p w14:paraId="09267E83" w14:textId="77777777" w:rsidR="000A4A3A" w:rsidRDefault="000A4A3A" w:rsidP="000A4A3A">
      <w:pPr>
        <w:pStyle w:val="textcentered"/>
      </w:pPr>
    </w:p>
    <w:p w14:paraId="24D00B08" w14:textId="77777777" w:rsidR="000A4A3A" w:rsidRDefault="000A4A3A" w:rsidP="000A4A3A">
      <w:pPr>
        <w:pStyle w:val="textcentered"/>
      </w:pPr>
    </w:p>
    <w:p w14:paraId="5C440886" w14:textId="77777777" w:rsidR="000A4A3A" w:rsidRDefault="000A4A3A" w:rsidP="000A4A3A">
      <w:pPr>
        <w:pStyle w:val="textcentered"/>
      </w:pPr>
    </w:p>
    <w:p w14:paraId="3907D59F" w14:textId="77777777" w:rsidR="000A4A3A" w:rsidRDefault="000A4A3A" w:rsidP="000A4A3A">
      <w:pPr>
        <w:pStyle w:val="textcentered"/>
      </w:pPr>
    </w:p>
    <w:p w14:paraId="7C9AFF89" w14:textId="77777777" w:rsidR="000A4A3A" w:rsidRDefault="000A4A3A" w:rsidP="000A4A3A">
      <w:pPr>
        <w:pStyle w:val="textcentered"/>
      </w:pPr>
      <w:r>
        <w:t>Copyright</w:t>
      </w:r>
    </w:p>
    <w:p w14:paraId="614A359C" w14:textId="77777777" w:rsidR="000A4A3A" w:rsidRDefault="000A4A3A" w:rsidP="000A4A3A">
      <w:pPr>
        <w:pStyle w:val="textcentered"/>
      </w:pPr>
      <w:r>
        <w:t>by</w:t>
      </w:r>
    </w:p>
    <w:p w14:paraId="76F791D6" w14:textId="77777777" w:rsidR="000A4A3A" w:rsidRDefault="000A4A3A" w:rsidP="000A4A3A">
      <w:pPr>
        <w:pStyle w:val="textcentered"/>
      </w:pPr>
      <w:r>
        <w:t>Andrew William Ritchie</w:t>
      </w:r>
    </w:p>
    <w:p w14:paraId="12A2BBBA" w14:textId="77777777" w:rsidR="000A4A3A" w:rsidRDefault="000A4A3A" w:rsidP="000A4A3A">
      <w:pPr>
        <w:pStyle w:val="textcentered"/>
      </w:pPr>
      <w:r>
        <w:t>2015</w:t>
      </w:r>
    </w:p>
    <w:p w14:paraId="08088127" w14:textId="77777777" w:rsidR="000A4A3A" w:rsidRDefault="000A4A3A" w:rsidP="000A4A3A">
      <w:pPr>
        <w:pStyle w:val="textcentered"/>
      </w:pPr>
    </w:p>
    <w:p w14:paraId="494F5995" w14:textId="77777777" w:rsidR="000A4A3A" w:rsidRDefault="000A4A3A" w:rsidP="000A4A3A">
      <w:pPr>
        <w:pStyle w:val="hiddentext"/>
      </w:pPr>
      <w:r>
        <w:t>HIDDEN TEXT: Optional—If you do not include a copyright page, delete entire page and the following page break.</w:t>
      </w:r>
    </w:p>
    <w:p w14:paraId="042C8D9D" w14:textId="77777777" w:rsidR="000A4A3A" w:rsidRDefault="000A4A3A" w:rsidP="000A4A3A">
      <w:pPr>
        <w:pStyle w:val="textcentered"/>
      </w:pPr>
    </w:p>
    <w:p w14:paraId="3C416367" w14:textId="77777777" w:rsidR="000A4A3A" w:rsidRDefault="000A4A3A" w:rsidP="000A4A3A">
      <w:pPr>
        <w:pStyle w:val="textcentered"/>
      </w:pPr>
      <w:r>
        <w:br w:type="page"/>
      </w:r>
    </w:p>
    <w:p w14:paraId="338F3611"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181A073D"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39947991" w14:textId="77777777" w:rsidR="000A4A3A" w:rsidRDefault="000A4A3A" w:rsidP="000A4A3A">
      <w:pPr>
        <w:pStyle w:val="textcentered"/>
      </w:pPr>
    </w:p>
    <w:p w14:paraId="10087151" w14:textId="77777777" w:rsidR="000A4A3A" w:rsidRDefault="000A4A3A" w:rsidP="000A4A3A">
      <w:pPr>
        <w:pStyle w:val="textcentered"/>
      </w:pPr>
    </w:p>
    <w:p w14:paraId="2EEFE866" w14:textId="77777777" w:rsidR="000A4A3A" w:rsidRDefault="00D74666" w:rsidP="000A4A3A">
      <w:pPr>
        <w:pStyle w:val="headingfm1"/>
        <w:numPr>
          <w:ilvl w:val="0"/>
          <w:numId w:val="0"/>
        </w:numPr>
      </w:pPr>
      <w:r>
        <w:t>QUANTIFYING ELECTROSTATIC FIELDS AT PROTEIN INTERFACES USING CLASSICAL ELECTROSTATICS CALCULATIONS</w:t>
      </w:r>
    </w:p>
    <w:p w14:paraId="44B35ED5" w14:textId="77777777" w:rsidR="000A4A3A" w:rsidRDefault="000A4A3A" w:rsidP="000A4A3A">
      <w:pPr>
        <w:pStyle w:val="textcentered"/>
      </w:pPr>
    </w:p>
    <w:p w14:paraId="3049D9B0" w14:textId="77777777" w:rsidR="000A4A3A" w:rsidRDefault="000A4A3A" w:rsidP="000A4A3A">
      <w:pPr>
        <w:pStyle w:val="textcentered"/>
      </w:pPr>
    </w:p>
    <w:p w14:paraId="1C30F348" w14:textId="77777777" w:rsidR="000A4A3A" w:rsidRDefault="000A4A3A" w:rsidP="000A4A3A">
      <w:pPr>
        <w:pStyle w:val="textcentered"/>
      </w:pPr>
    </w:p>
    <w:p w14:paraId="1CF1C96E" w14:textId="77777777" w:rsidR="000A4A3A" w:rsidRDefault="000A4A3A" w:rsidP="000A4A3A">
      <w:pPr>
        <w:pStyle w:val="textcentered"/>
      </w:pPr>
    </w:p>
    <w:p w14:paraId="02C94440" w14:textId="77777777" w:rsidR="000A4A3A" w:rsidRDefault="000A4A3A" w:rsidP="000A4A3A">
      <w:pPr>
        <w:pStyle w:val="textcentered"/>
      </w:pPr>
    </w:p>
    <w:p w14:paraId="7E4C0311"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4548F3A6" w14:textId="77777777" w:rsidTr="00685133">
        <w:trPr>
          <w:cantSplit/>
          <w:trHeight w:val="576"/>
        </w:trPr>
        <w:tc>
          <w:tcPr>
            <w:tcW w:w="4120" w:type="dxa"/>
            <w:tcBorders>
              <w:bottom w:val="single" w:sz="6" w:space="0" w:color="auto"/>
            </w:tcBorders>
          </w:tcPr>
          <w:p w14:paraId="451EAFBE" w14:textId="77777777" w:rsidR="000A4A3A" w:rsidRDefault="000A4A3A" w:rsidP="000A4A3A">
            <w:pPr>
              <w:tabs>
                <w:tab w:val="left" w:pos="3960"/>
              </w:tabs>
              <w:rPr>
                <w:b/>
              </w:rPr>
            </w:pPr>
          </w:p>
        </w:tc>
      </w:tr>
      <w:tr w:rsidR="000A4A3A" w14:paraId="21444C47" w14:textId="77777777" w:rsidTr="00685133">
        <w:trPr>
          <w:cantSplit/>
          <w:trHeight w:val="720"/>
        </w:trPr>
        <w:tc>
          <w:tcPr>
            <w:tcW w:w="4120" w:type="dxa"/>
            <w:tcBorders>
              <w:bottom w:val="single" w:sz="6" w:space="0" w:color="auto"/>
            </w:tcBorders>
          </w:tcPr>
          <w:p w14:paraId="1AB8092A" w14:textId="77777777" w:rsidR="000A4A3A" w:rsidRDefault="000A4A3A" w:rsidP="000A4A3A">
            <w:pPr>
              <w:pStyle w:val="textsinglespaced"/>
              <w:rPr>
                <w:b/>
              </w:rPr>
            </w:pPr>
            <w:r>
              <w:t>Lauren J. Webb, Supervisor</w:t>
            </w:r>
          </w:p>
        </w:tc>
      </w:tr>
      <w:tr w:rsidR="000A4A3A" w14:paraId="2B0EAF05" w14:textId="77777777" w:rsidTr="00685133">
        <w:trPr>
          <w:cantSplit/>
          <w:trHeight w:val="720"/>
        </w:trPr>
        <w:tc>
          <w:tcPr>
            <w:tcW w:w="4120" w:type="dxa"/>
            <w:tcBorders>
              <w:bottom w:val="single" w:sz="6" w:space="0" w:color="auto"/>
            </w:tcBorders>
          </w:tcPr>
          <w:p w14:paraId="542F063A" w14:textId="77777777" w:rsidR="000A4A3A" w:rsidRDefault="000A4A3A" w:rsidP="000A4A3A">
            <w:pPr>
              <w:tabs>
                <w:tab w:val="left" w:pos="3960"/>
              </w:tabs>
            </w:pPr>
            <w:r>
              <w:t>Ron Elber</w:t>
            </w:r>
          </w:p>
        </w:tc>
      </w:tr>
      <w:tr w:rsidR="000A4A3A" w14:paraId="29702740" w14:textId="77777777" w:rsidTr="00685133">
        <w:trPr>
          <w:cantSplit/>
          <w:trHeight w:val="720"/>
        </w:trPr>
        <w:tc>
          <w:tcPr>
            <w:tcW w:w="4120" w:type="dxa"/>
            <w:tcBorders>
              <w:bottom w:val="single" w:sz="6" w:space="0" w:color="auto"/>
            </w:tcBorders>
          </w:tcPr>
          <w:p w14:paraId="6D5D2563" w14:textId="77777777" w:rsidR="000A4A3A" w:rsidRDefault="000A4A3A" w:rsidP="000A4A3A">
            <w:pPr>
              <w:tabs>
                <w:tab w:val="left" w:pos="3960"/>
              </w:tabs>
            </w:pPr>
            <w:r>
              <w:t>Walter Fast</w:t>
            </w:r>
          </w:p>
        </w:tc>
      </w:tr>
      <w:tr w:rsidR="000A4A3A" w14:paraId="3272D716" w14:textId="77777777" w:rsidTr="00685133">
        <w:trPr>
          <w:cantSplit/>
          <w:trHeight w:val="720"/>
        </w:trPr>
        <w:tc>
          <w:tcPr>
            <w:tcW w:w="4120" w:type="dxa"/>
            <w:tcBorders>
              <w:bottom w:val="single" w:sz="6" w:space="0" w:color="auto"/>
            </w:tcBorders>
          </w:tcPr>
          <w:p w14:paraId="4E9E8576" w14:textId="77777777" w:rsidR="000A4A3A" w:rsidRDefault="000A4A3A" w:rsidP="000A4A3A">
            <w:pPr>
              <w:tabs>
                <w:tab w:val="left" w:pos="3960"/>
              </w:tabs>
            </w:pPr>
            <w:r>
              <w:t>Graeme Henkelman</w:t>
            </w:r>
          </w:p>
        </w:tc>
      </w:tr>
      <w:tr w:rsidR="000A4A3A" w14:paraId="2026A2D1" w14:textId="77777777" w:rsidTr="00685133">
        <w:trPr>
          <w:cantSplit/>
          <w:trHeight w:val="720"/>
        </w:trPr>
        <w:tc>
          <w:tcPr>
            <w:tcW w:w="4120" w:type="dxa"/>
            <w:tcBorders>
              <w:bottom w:val="single" w:sz="6" w:space="0" w:color="auto"/>
            </w:tcBorders>
          </w:tcPr>
          <w:p w14:paraId="7AB22AF3" w14:textId="77777777" w:rsidR="000A4A3A" w:rsidRDefault="000A4A3A" w:rsidP="000A4A3A">
            <w:pPr>
              <w:tabs>
                <w:tab w:val="left" w:pos="3960"/>
              </w:tabs>
            </w:pPr>
            <w:r>
              <w:t>Pengyu Ren</w:t>
            </w:r>
          </w:p>
        </w:tc>
      </w:tr>
      <w:tr w:rsidR="000A4A3A" w14:paraId="26D82C4C" w14:textId="77777777" w:rsidTr="00685133">
        <w:trPr>
          <w:cantSplit/>
          <w:trHeight w:val="720"/>
        </w:trPr>
        <w:tc>
          <w:tcPr>
            <w:tcW w:w="4120" w:type="dxa"/>
            <w:tcBorders>
              <w:top w:val="single" w:sz="6" w:space="0" w:color="auto"/>
            </w:tcBorders>
          </w:tcPr>
          <w:p w14:paraId="0540ED31" w14:textId="77777777" w:rsidR="000A4A3A" w:rsidRDefault="000A4A3A" w:rsidP="007D575C">
            <w:pPr>
              <w:tabs>
                <w:tab w:val="left" w:pos="3960"/>
              </w:tabs>
            </w:pPr>
          </w:p>
        </w:tc>
      </w:tr>
    </w:tbl>
    <w:p w14:paraId="4E281BA0"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73B8B5EB"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1027EEB0" w14:textId="77777777" w:rsidR="000A4A3A" w:rsidRDefault="000A4A3A" w:rsidP="00D74666">
      <w:pPr>
        <w:pStyle w:val="headingfm1"/>
        <w:numPr>
          <w:ilvl w:val="0"/>
          <w:numId w:val="0"/>
        </w:numPr>
      </w:pPr>
    </w:p>
    <w:p w14:paraId="66FC8238" w14:textId="77777777" w:rsidR="000A4A3A" w:rsidRDefault="000A4A3A" w:rsidP="000A4A3A">
      <w:pPr>
        <w:pStyle w:val="textcentered"/>
      </w:pPr>
    </w:p>
    <w:p w14:paraId="001C8599" w14:textId="77777777" w:rsidR="000A4A3A" w:rsidRDefault="000A4A3A" w:rsidP="000A4A3A">
      <w:pPr>
        <w:pStyle w:val="textcentered"/>
      </w:pPr>
    </w:p>
    <w:p w14:paraId="613DFD98" w14:textId="77777777" w:rsidR="000A4A3A" w:rsidRDefault="000A4A3A" w:rsidP="000A4A3A">
      <w:pPr>
        <w:pStyle w:val="headingfm2"/>
        <w:numPr>
          <w:ilvl w:val="0"/>
          <w:numId w:val="0"/>
        </w:numPr>
      </w:pPr>
      <w:r>
        <w:t>by</w:t>
      </w:r>
    </w:p>
    <w:p w14:paraId="2236A735" w14:textId="77777777" w:rsidR="000A4A3A" w:rsidRDefault="000A4A3A" w:rsidP="000A4A3A">
      <w:pPr>
        <w:pStyle w:val="headingfm1"/>
        <w:numPr>
          <w:ilvl w:val="0"/>
          <w:numId w:val="0"/>
        </w:numPr>
      </w:pPr>
      <w:r>
        <w:t>Andrew William Ritchie, B.S. Chem</w:t>
      </w:r>
    </w:p>
    <w:p w14:paraId="25B96F34" w14:textId="77777777" w:rsidR="000A4A3A" w:rsidRPr="008E24CB" w:rsidRDefault="000A4A3A" w:rsidP="000A4A3A">
      <w:pPr>
        <w:pStyle w:val="textcentered"/>
      </w:pPr>
    </w:p>
    <w:p w14:paraId="55EBD44A" w14:textId="77777777" w:rsidR="000A4A3A" w:rsidRDefault="000A4A3A" w:rsidP="000A4A3A">
      <w:pPr>
        <w:pStyle w:val="hiddentext"/>
      </w:pPr>
      <w:r>
        <w:t>HIDDEN TEXT:  Given first name, and previous academic degrees (B.A. or higher) B.A., B.S., etc. Your official name is the name which appears on your UT transcript.</w:t>
      </w:r>
    </w:p>
    <w:p w14:paraId="533BEFC7" w14:textId="77777777" w:rsidR="000A4A3A" w:rsidRDefault="000A4A3A" w:rsidP="000A4A3A">
      <w:pPr>
        <w:pStyle w:val="textcentered"/>
      </w:pPr>
    </w:p>
    <w:p w14:paraId="3D6A776A" w14:textId="77777777" w:rsidR="000A4A3A" w:rsidRDefault="000A4A3A" w:rsidP="000A4A3A">
      <w:pPr>
        <w:pStyle w:val="textcentered"/>
      </w:pPr>
    </w:p>
    <w:p w14:paraId="3873FA58" w14:textId="77777777" w:rsidR="000A4A3A" w:rsidRDefault="000A4A3A" w:rsidP="000A4A3A">
      <w:pPr>
        <w:pStyle w:val="headingfm1"/>
        <w:numPr>
          <w:ilvl w:val="0"/>
          <w:numId w:val="0"/>
        </w:numPr>
      </w:pPr>
      <w:r>
        <w:t>Dissertation</w:t>
      </w:r>
    </w:p>
    <w:p w14:paraId="5457DDD4" w14:textId="77777777" w:rsidR="000A4A3A" w:rsidRDefault="000A4A3A" w:rsidP="000A4A3A">
      <w:pPr>
        <w:pStyle w:val="textcentered"/>
      </w:pPr>
      <w:r>
        <w:t xml:space="preserve">Presented to the Faculty of the Graduate School of </w:t>
      </w:r>
    </w:p>
    <w:p w14:paraId="49E60261" w14:textId="77777777" w:rsidR="000A4A3A" w:rsidRDefault="000A4A3A" w:rsidP="000A4A3A">
      <w:pPr>
        <w:pStyle w:val="textcentered"/>
      </w:pPr>
      <w:r>
        <w:t>The University of Texas at Austin</w:t>
      </w:r>
    </w:p>
    <w:p w14:paraId="17F62074" w14:textId="77777777" w:rsidR="000A4A3A" w:rsidRDefault="000A4A3A" w:rsidP="000A4A3A">
      <w:pPr>
        <w:pStyle w:val="textcentered"/>
      </w:pPr>
      <w:r>
        <w:t xml:space="preserve">in Partial Fulfillment </w:t>
      </w:r>
    </w:p>
    <w:p w14:paraId="5847B41E" w14:textId="77777777" w:rsidR="000A4A3A" w:rsidRDefault="000A4A3A" w:rsidP="000A4A3A">
      <w:pPr>
        <w:pStyle w:val="textcentered"/>
      </w:pPr>
      <w:r>
        <w:t>of the Requirements</w:t>
      </w:r>
    </w:p>
    <w:p w14:paraId="51D5C2A8" w14:textId="77777777" w:rsidR="000A4A3A" w:rsidRDefault="000A4A3A" w:rsidP="000A4A3A">
      <w:pPr>
        <w:pStyle w:val="textcentered"/>
      </w:pPr>
      <w:r>
        <w:t xml:space="preserve">for the Degree of </w:t>
      </w:r>
    </w:p>
    <w:p w14:paraId="1099861E" w14:textId="77777777" w:rsidR="000A4A3A" w:rsidRDefault="000A4A3A" w:rsidP="000A4A3A">
      <w:pPr>
        <w:pStyle w:val="textcentered"/>
      </w:pPr>
    </w:p>
    <w:p w14:paraId="6CBAF3A1" w14:textId="77777777" w:rsidR="000A4A3A" w:rsidRDefault="000A4A3A" w:rsidP="000A4A3A">
      <w:pPr>
        <w:pStyle w:val="headingfm1"/>
        <w:numPr>
          <w:ilvl w:val="0"/>
          <w:numId w:val="0"/>
        </w:numPr>
      </w:pPr>
      <w:r>
        <w:t>Doctorate of Philosophy</w:t>
      </w:r>
    </w:p>
    <w:p w14:paraId="5B21534F"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2885E63A" w14:textId="77777777" w:rsidR="000A4A3A" w:rsidRDefault="000A4A3A" w:rsidP="000A4A3A">
      <w:pPr>
        <w:pStyle w:val="text"/>
        <w:ind w:left="720" w:firstLine="0"/>
      </w:pPr>
    </w:p>
    <w:p w14:paraId="33DE0175" w14:textId="77777777" w:rsidR="000A4A3A" w:rsidRPr="00FD4472" w:rsidRDefault="000A4A3A" w:rsidP="000A4A3A">
      <w:pPr>
        <w:pStyle w:val="text"/>
        <w:ind w:left="720" w:firstLine="0"/>
      </w:pPr>
    </w:p>
    <w:p w14:paraId="66EABCCB" w14:textId="77777777" w:rsidR="000A4A3A" w:rsidRDefault="000A4A3A" w:rsidP="000A4A3A">
      <w:pPr>
        <w:pStyle w:val="headingfm1"/>
        <w:numPr>
          <w:ilvl w:val="0"/>
          <w:numId w:val="0"/>
        </w:numPr>
      </w:pPr>
      <w:r>
        <w:t>The University of Texas at Austin</w:t>
      </w:r>
    </w:p>
    <w:p w14:paraId="5659A909" w14:textId="77777777" w:rsidR="000A4A3A" w:rsidRDefault="000A4A3A" w:rsidP="000A4A3A">
      <w:pPr>
        <w:pStyle w:val="headingfm1"/>
        <w:numPr>
          <w:ilvl w:val="0"/>
          <w:numId w:val="0"/>
        </w:numPr>
      </w:pPr>
      <w:r>
        <w:t>August 2015</w:t>
      </w:r>
    </w:p>
    <w:p w14:paraId="48B6B0AF" w14:textId="77777777" w:rsidR="000A4A3A" w:rsidRDefault="000A4A3A" w:rsidP="000A4A3A">
      <w:pPr>
        <w:pStyle w:val="textcentered"/>
        <w:jc w:val="left"/>
      </w:pPr>
    </w:p>
    <w:p w14:paraId="23A5116D"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E9A5300" w14:textId="77777777" w:rsidR="00D74666" w:rsidRDefault="00D74666" w:rsidP="00D74666">
      <w:pPr>
        <w:pStyle w:val="headingfm1"/>
        <w:numPr>
          <w:ilvl w:val="0"/>
          <w:numId w:val="0"/>
        </w:numPr>
      </w:pPr>
      <w:r>
        <w:t>QUANTIFYING ELECTROSTATIC FIELDS AT PROTEIN INTERFACES USING CLASSICAL ELECTROSTATICS CALCULATIONS</w:t>
      </w:r>
    </w:p>
    <w:p w14:paraId="516ED6A7" w14:textId="77777777" w:rsidR="000A4A3A" w:rsidRDefault="000A4A3A" w:rsidP="000A4A3A">
      <w:pPr>
        <w:pStyle w:val="textcentered"/>
      </w:pPr>
    </w:p>
    <w:p w14:paraId="242DB297" w14:textId="77777777" w:rsidR="000A4A3A" w:rsidRDefault="000A4A3A" w:rsidP="000A4A3A">
      <w:pPr>
        <w:pStyle w:val="textcentered"/>
      </w:pPr>
      <w:r>
        <w:t>Andrew William Ritchie, PhD.</w:t>
      </w:r>
    </w:p>
    <w:p w14:paraId="0829103E" w14:textId="77777777" w:rsidR="000A4A3A" w:rsidRDefault="000A4A3A" w:rsidP="000A4A3A">
      <w:pPr>
        <w:pStyle w:val="textcentered"/>
      </w:pPr>
      <w:r>
        <w:t>The University of Texas at Austin, 2015</w:t>
      </w:r>
    </w:p>
    <w:p w14:paraId="2A60D5A5" w14:textId="77777777" w:rsidR="000A4A3A" w:rsidRDefault="000A4A3A" w:rsidP="000A4A3A">
      <w:pPr>
        <w:pStyle w:val="textcentered"/>
      </w:pPr>
    </w:p>
    <w:p w14:paraId="5FF0DA7B" w14:textId="77777777" w:rsidR="000A4A3A" w:rsidRDefault="000A4A3A" w:rsidP="000A4A3A">
      <w:pPr>
        <w:pStyle w:val="textcentered"/>
      </w:pPr>
      <w:r>
        <w:t>Supervisor:  Lauren J. Webb</w:t>
      </w:r>
    </w:p>
    <w:p w14:paraId="35FA7BB9" w14:textId="77777777" w:rsidR="000A4A3A" w:rsidRDefault="000A4A3A" w:rsidP="000A4A3A">
      <w:pPr>
        <w:pStyle w:val="textcentered"/>
      </w:pPr>
    </w:p>
    <w:p w14:paraId="65693648" w14:textId="77777777" w:rsidR="000A4A3A" w:rsidRDefault="000A4A3A" w:rsidP="000A4A3A">
      <w:pPr>
        <w:pStyle w:val="text"/>
        <w:ind w:left="720" w:firstLine="0"/>
      </w:pPr>
      <w:r>
        <w:t>&lt;Abstract: May not exceed 350 words. It should be a continuous description, not disconnected notes or an outline.&gt;</w:t>
      </w:r>
    </w:p>
    <w:p w14:paraId="10544C57" w14:textId="77777777" w:rsidR="000A4A3A" w:rsidRDefault="000A4A3A" w:rsidP="000A4A3A">
      <w:pPr>
        <w:pStyle w:val="headingfm2"/>
        <w:numPr>
          <w:ilvl w:val="0"/>
          <w:numId w:val="0"/>
        </w:numPr>
      </w:pPr>
      <w:r>
        <w:br w:type="page"/>
        <w:t>Table of Contents</w:t>
      </w:r>
    </w:p>
    <w:p w14:paraId="0D015377"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06EBB601" w14:textId="77777777" w:rsidR="00857638"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857638">
        <w:rPr>
          <w:noProof/>
        </w:rPr>
        <w:t>List of Tables</w:t>
      </w:r>
      <w:r w:rsidR="00857638">
        <w:rPr>
          <w:noProof/>
        </w:rPr>
        <w:tab/>
      </w:r>
      <w:r w:rsidR="00857638">
        <w:rPr>
          <w:noProof/>
        </w:rPr>
        <w:fldChar w:fldCharType="begin"/>
      </w:r>
      <w:r w:rsidR="00857638">
        <w:rPr>
          <w:noProof/>
        </w:rPr>
        <w:instrText xml:space="preserve"> PAGEREF _Toc298761093 \h </w:instrText>
      </w:r>
      <w:r w:rsidR="00857638">
        <w:rPr>
          <w:noProof/>
        </w:rPr>
      </w:r>
      <w:r w:rsidR="00857638">
        <w:rPr>
          <w:noProof/>
        </w:rPr>
        <w:fldChar w:fldCharType="separate"/>
      </w:r>
      <w:r w:rsidR="00CC5479">
        <w:rPr>
          <w:noProof/>
        </w:rPr>
        <w:t>viii</w:t>
      </w:r>
      <w:r w:rsidR="00857638">
        <w:rPr>
          <w:noProof/>
        </w:rPr>
        <w:fldChar w:fldCharType="end"/>
      </w:r>
    </w:p>
    <w:p w14:paraId="1BB1F991" w14:textId="77777777" w:rsidR="00857638" w:rsidRDefault="00857638">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_Toc298761094 \h </w:instrText>
      </w:r>
      <w:r>
        <w:rPr>
          <w:noProof/>
        </w:rPr>
      </w:r>
      <w:r>
        <w:rPr>
          <w:noProof/>
        </w:rPr>
        <w:fldChar w:fldCharType="separate"/>
      </w:r>
      <w:r w:rsidR="00CC5479">
        <w:rPr>
          <w:noProof/>
        </w:rPr>
        <w:t>ix</w:t>
      </w:r>
      <w:r>
        <w:rPr>
          <w:noProof/>
        </w:rPr>
        <w:fldChar w:fldCharType="end"/>
      </w:r>
    </w:p>
    <w:p w14:paraId="15BFE1CE" w14:textId="77777777" w:rsidR="00857638" w:rsidRDefault="00857638">
      <w:pPr>
        <w:pStyle w:val="TOC2"/>
        <w:rPr>
          <w:rFonts w:asciiTheme="minorHAnsi" w:eastAsiaTheme="minorEastAsia" w:hAnsiTheme="minorHAnsi" w:cstheme="minorBidi"/>
          <w:noProof/>
          <w:szCs w:val="24"/>
          <w:lang w:eastAsia="ja-JP"/>
        </w:rPr>
      </w:pPr>
      <w:r>
        <w:rPr>
          <w:noProof/>
        </w:rPr>
        <w:t>List of Code and Parameters</w:t>
      </w:r>
      <w:r>
        <w:rPr>
          <w:noProof/>
        </w:rPr>
        <w:tab/>
      </w:r>
      <w:r>
        <w:rPr>
          <w:noProof/>
        </w:rPr>
        <w:fldChar w:fldCharType="begin"/>
      </w:r>
      <w:r>
        <w:rPr>
          <w:noProof/>
        </w:rPr>
        <w:instrText xml:space="preserve"> PAGEREF _Toc298761095 \h </w:instrText>
      </w:r>
      <w:r>
        <w:rPr>
          <w:noProof/>
        </w:rPr>
      </w:r>
      <w:r>
        <w:rPr>
          <w:noProof/>
        </w:rPr>
        <w:fldChar w:fldCharType="separate"/>
      </w:r>
      <w:r w:rsidR="00CC5479">
        <w:rPr>
          <w:noProof/>
        </w:rPr>
        <w:t>xii</w:t>
      </w:r>
      <w:r>
        <w:rPr>
          <w:noProof/>
        </w:rPr>
        <w:fldChar w:fldCharType="end"/>
      </w:r>
    </w:p>
    <w:p w14:paraId="7D46632A" w14:textId="77777777" w:rsidR="00857638" w:rsidRDefault="00857638">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_Toc298761096 \h </w:instrText>
      </w:r>
      <w:r>
        <w:rPr>
          <w:noProof/>
        </w:rPr>
      </w:r>
      <w:r>
        <w:rPr>
          <w:noProof/>
        </w:rPr>
        <w:fldChar w:fldCharType="separate"/>
      </w:r>
      <w:r w:rsidR="00CC5479">
        <w:rPr>
          <w:noProof/>
        </w:rPr>
        <w:t>1</w:t>
      </w:r>
      <w:r>
        <w:rPr>
          <w:noProof/>
        </w:rPr>
        <w:fldChar w:fldCharType="end"/>
      </w:r>
    </w:p>
    <w:p w14:paraId="10573F77" w14:textId="77777777" w:rsidR="00857638" w:rsidRDefault="00857638">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_Toc298761097 \h </w:instrText>
      </w:r>
      <w:r>
        <w:rPr>
          <w:noProof/>
        </w:rPr>
      </w:r>
      <w:r>
        <w:rPr>
          <w:noProof/>
        </w:rPr>
        <w:fldChar w:fldCharType="separate"/>
      </w:r>
      <w:r w:rsidR="00CC5479">
        <w:rPr>
          <w:noProof/>
        </w:rPr>
        <w:t>5</w:t>
      </w:r>
      <w:r>
        <w:rPr>
          <w:noProof/>
        </w:rPr>
        <w:fldChar w:fldCharType="end"/>
      </w:r>
    </w:p>
    <w:p w14:paraId="7E2A7FC9" w14:textId="77777777" w:rsidR="00857638" w:rsidRDefault="00857638">
      <w:pPr>
        <w:pStyle w:val="TOC3"/>
        <w:rPr>
          <w:rFonts w:asciiTheme="minorHAnsi" w:eastAsiaTheme="minorEastAsia" w:hAnsiTheme="minorHAnsi" w:cstheme="minorBidi"/>
          <w:noProof/>
          <w:szCs w:val="24"/>
          <w:lang w:eastAsia="ja-JP"/>
        </w:rPr>
      </w:pPr>
      <w:r>
        <w:rPr>
          <w:noProof/>
        </w:rPr>
        <w:t xml:space="preserve">2.1 Labeling and Mutating Proteins </w:t>
      </w:r>
      <w:r w:rsidRPr="003F6EB8">
        <w:rPr>
          <w:i/>
          <w:noProof/>
        </w:rPr>
        <w:t>in silico</w:t>
      </w:r>
      <w:r>
        <w:rPr>
          <w:noProof/>
        </w:rPr>
        <w:tab/>
      </w:r>
      <w:r>
        <w:rPr>
          <w:noProof/>
        </w:rPr>
        <w:fldChar w:fldCharType="begin"/>
      </w:r>
      <w:r>
        <w:rPr>
          <w:noProof/>
        </w:rPr>
        <w:instrText xml:space="preserve"> PAGEREF _Toc298761098 \h </w:instrText>
      </w:r>
      <w:r>
        <w:rPr>
          <w:noProof/>
        </w:rPr>
      </w:r>
      <w:r>
        <w:rPr>
          <w:noProof/>
        </w:rPr>
        <w:fldChar w:fldCharType="separate"/>
      </w:r>
      <w:r w:rsidR="00CC5479">
        <w:rPr>
          <w:noProof/>
        </w:rPr>
        <w:t>5</w:t>
      </w:r>
      <w:r>
        <w:rPr>
          <w:noProof/>
        </w:rPr>
        <w:fldChar w:fldCharType="end"/>
      </w:r>
    </w:p>
    <w:p w14:paraId="3F752DC4" w14:textId="77777777" w:rsidR="00857638" w:rsidRDefault="00857638">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_Toc298761099 \h </w:instrText>
      </w:r>
      <w:r>
        <w:rPr>
          <w:noProof/>
        </w:rPr>
      </w:r>
      <w:r>
        <w:rPr>
          <w:noProof/>
        </w:rPr>
        <w:fldChar w:fldCharType="separate"/>
      </w:r>
      <w:r w:rsidR="00CC5479">
        <w:rPr>
          <w:noProof/>
        </w:rPr>
        <w:t>9</w:t>
      </w:r>
      <w:r>
        <w:rPr>
          <w:noProof/>
        </w:rPr>
        <w:fldChar w:fldCharType="end"/>
      </w:r>
    </w:p>
    <w:p w14:paraId="0D6999D7" w14:textId="77777777" w:rsidR="00857638" w:rsidRDefault="00857638">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_Toc298761100 \h </w:instrText>
      </w:r>
      <w:r>
        <w:rPr>
          <w:noProof/>
        </w:rPr>
      </w:r>
      <w:r>
        <w:rPr>
          <w:noProof/>
        </w:rPr>
        <w:fldChar w:fldCharType="separate"/>
      </w:r>
      <w:r w:rsidR="00CC5479">
        <w:rPr>
          <w:noProof/>
        </w:rPr>
        <w:t>19</w:t>
      </w:r>
      <w:r>
        <w:rPr>
          <w:noProof/>
        </w:rPr>
        <w:fldChar w:fldCharType="end"/>
      </w:r>
    </w:p>
    <w:p w14:paraId="273F7438" w14:textId="77777777" w:rsidR="00857638" w:rsidRDefault="00857638">
      <w:pPr>
        <w:pStyle w:val="TOC3"/>
        <w:rPr>
          <w:rFonts w:asciiTheme="minorHAnsi" w:eastAsiaTheme="minorEastAsia" w:hAnsiTheme="minorHAnsi" w:cstheme="minorBidi"/>
          <w:noProof/>
          <w:szCs w:val="24"/>
          <w:lang w:eastAsia="ja-JP"/>
        </w:rPr>
      </w:pPr>
      <w:r>
        <w:rPr>
          <w:noProof/>
        </w:rPr>
        <w:t>2.4 Side chain orientation: Azimuthal and Polar Angles</w:t>
      </w:r>
      <w:r>
        <w:rPr>
          <w:noProof/>
        </w:rPr>
        <w:tab/>
      </w:r>
      <w:r>
        <w:rPr>
          <w:noProof/>
        </w:rPr>
        <w:fldChar w:fldCharType="begin"/>
      </w:r>
      <w:r>
        <w:rPr>
          <w:noProof/>
        </w:rPr>
        <w:instrText xml:space="preserve"> PAGEREF _Toc298761101 \h </w:instrText>
      </w:r>
      <w:r>
        <w:rPr>
          <w:noProof/>
        </w:rPr>
      </w:r>
      <w:r>
        <w:rPr>
          <w:noProof/>
        </w:rPr>
        <w:fldChar w:fldCharType="separate"/>
      </w:r>
      <w:r w:rsidR="00CC5479">
        <w:rPr>
          <w:noProof/>
        </w:rPr>
        <w:t>24</w:t>
      </w:r>
      <w:r>
        <w:rPr>
          <w:noProof/>
        </w:rPr>
        <w:fldChar w:fldCharType="end"/>
      </w:r>
    </w:p>
    <w:p w14:paraId="485A5B24" w14:textId="77777777" w:rsidR="00857638" w:rsidRDefault="00857638">
      <w:pPr>
        <w:pStyle w:val="TOC3"/>
        <w:rPr>
          <w:rFonts w:asciiTheme="minorHAnsi" w:eastAsiaTheme="minorEastAsia" w:hAnsiTheme="minorHAnsi" w:cstheme="minorBidi"/>
          <w:noProof/>
          <w:szCs w:val="24"/>
          <w:lang w:eastAsia="ja-JP"/>
        </w:rPr>
      </w:pPr>
      <w:r>
        <w:rPr>
          <w:noProof/>
        </w:rPr>
        <w:t>2.5 Probe Parameterization for AMOEBA</w:t>
      </w:r>
      <w:r>
        <w:rPr>
          <w:noProof/>
        </w:rPr>
        <w:tab/>
      </w:r>
      <w:r>
        <w:rPr>
          <w:noProof/>
        </w:rPr>
        <w:fldChar w:fldCharType="begin"/>
      </w:r>
      <w:r>
        <w:rPr>
          <w:noProof/>
        </w:rPr>
        <w:instrText xml:space="preserve"> PAGEREF _Toc298761102 \h </w:instrText>
      </w:r>
      <w:r>
        <w:rPr>
          <w:noProof/>
        </w:rPr>
      </w:r>
      <w:r>
        <w:rPr>
          <w:noProof/>
        </w:rPr>
        <w:fldChar w:fldCharType="separate"/>
      </w:r>
      <w:r w:rsidR="00CC5479">
        <w:rPr>
          <w:noProof/>
        </w:rPr>
        <w:t>29</w:t>
      </w:r>
      <w:r>
        <w:rPr>
          <w:noProof/>
        </w:rPr>
        <w:fldChar w:fldCharType="end"/>
      </w:r>
    </w:p>
    <w:p w14:paraId="4D6742E7" w14:textId="77777777" w:rsidR="00857638" w:rsidRDefault="00857638">
      <w:pPr>
        <w:pStyle w:val="TOC3"/>
        <w:rPr>
          <w:rFonts w:asciiTheme="minorHAnsi" w:eastAsiaTheme="minorEastAsia" w:hAnsiTheme="minorHAnsi" w:cstheme="minorBidi"/>
          <w:noProof/>
          <w:szCs w:val="24"/>
          <w:lang w:eastAsia="ja-JP"/>
        </w:rPr>
      </w:pPr>
      <w:r>
        <w:rPr>
          <w:noProof/>
        </w:rPr>
        <w:t>2.6 Small Molecule Simulations in AMOEBA</w:t>
      </w:r>
      <w:r>
        <w:rPr>
          <w:noProof/>
        </w:rPr>
        <w:tab/>
      </w:r>
      <w:r>
        <w:rPr>
          <w:noProof/>
        </w:rPr>
        <w:fldChar w:fldCharType="begin"/>
      </w:r>
      <w:r>
        <w:rPr>
          <w:noProof/>
        </w:rPr>
        <w:instrText xml:space="preserve"> PAGEREF _Toc298761103 \h </w:instrText>
      </w:r>
      <w:r>
        <w:rPr>
          <w:noProof/>
        </w:rPr>
      </w:r>
      <w:r>
        <w:rPr>
          <w:noProof/>
        </w:rPr>
        <w:fldChar w:fldCharType="separate"/>
      </w:r>
      <w:r w:rsidR="00CC5479">
        <w:rPr>
          <w:noProof/>
        </w:rPr>
        <w:t>39</w:t>
      </w:r>
      <w:r>
        <w:rPr>
          <w:noProof/>
        </w:rPr>
        <w:fldChar w:fldCharType="end"/>
      </w:r>
    </w:p>
    <w:p w14:paraId="0D7E750F" w14:textId="77777777" w:rsidR="00857638" w:rsidRDefault="00857638">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_Toc298761104 \h </w:instrText>
      </w:r>
      <w:r>
        <w:rPr>
          <w:noProof/>
        </w:rPr>
      </w:r>
      <w:r>
        <w:rPr>
          <w:noProof/>
        </w:rPr>
        <w:fldChar w:fldCharType="separate"/>
      </w:r>
      <w:r w:rsidR="00CC5479">
        <w:rPr>
          <w:noProof/>
        </w:rPr>
        <w:t>40</w:t>
      </w:r>
      <w:r>
        <w:rPr>
          <w:noProof/>
        </w:rPr>
        <w:fldChar w:fldCharType="end"/>
      </w:r>
    </w:p>
    <w:p w14:paraId="475D6B75" w14:textId="77777777" w:rsidR="00857638" w:rsidRDefault="00857638">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_Toc298761105 \h </w:instrText>
      </w:r>
      <w:r>
        <w:rPr>
          <w:noProof/>
        </w:rPr>
      </w:r>
      <w:r>
        <w:rPr>
          <w:noProof/>
        </w:rPr>
        <w:fldChar w:fldCharType="separate"/>
      </w:r>
      <w:r w:rsidR="00CC5479">
        <w:rPr>
          <w:noProof/>
        </w:rPr>
        <w:t>40</w:t>
      </w:r>
      <w:r>
        <w:rPr>
          <w:noProof/>
        </w:rPr>
        <w:fldChar w:fldCharType="end"/>
      </w:r>
    </w:p>
    <w:p w14:paraId="65F04B62" w14:textId="77777777" w:rsidR="00857638" w:rsidRDefault="00857638">
      <w:pPr>
        <w:pStyle w:val="TOC4"/>
        <w:rPr>
          <w:rFonts w:asciiTheme="minorHAnsi" w:eastAsiaTheme="minorEastAsia" w:hAnsiTheme="minorHAnsi" w:cstheme="minorBidi"/>
          <w:noProof/>
          <w:szCs w:val="24"/>
          <w:lang w:eastAsia="ja-JP"/>
        </w:rPr>
      </w:pPr>
      <w:r>
        <w:rPr>
          <w:noProof/>
        </w:rPr>
        <w:t>3.1.1 Reaction Field Electrostatics</w:t>
      </w:r>
      <w:r>
        <w:rPr>
          <w:noProof/>
        </w:rPr>
        <w:tab/>
      </w:r>
      <w:r>
        <w:rPr>
          <w:noProof/>
        </w:rPr>
        <w:fldChar w:fldCharType="begin"/>
      </w:r>
      <w:r>
        <w:rPr>
          <w:noProof/>
        </w:rPr>
        <w:instrText xml:space="preserve"> PAGEREF _Toc298761106 \h </w:instrText>
      </w:r>
      <w:r>
        <w:rPr>
          <w:noProof/>
        </w:rPr>
      </w:r>
      <w:r>
        <w:rPr>
          <w:noProof/>
        </w:rPr>
        <w:fldChar w:fldCharType="separate"/>
      </w:r>
      <w:r w:rsidR="00CC5479">
        <w:rPr>
          <w:noProof/>
        </w:rPr>
        <w:t>40</w:t>
      </w:r>
      <w:r>
        <w:rPr>
          <w:noProof/>
        </w:rPr>
        <w:fldChar w:fldCharType="end"/>
      </w:r>
    </w:p>
    <w:p w14:paraId="4E88CD4F" w14:textId="77777777" w:rsidR="00857638" w:rsidRDefault="00857638">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_Toc298761107 \h </w:instrText>
      </w:r>
      <w:r>
        <w:rPr>
          <w:noProof/>
        </w:rPr>
      </w:r>
      <w:r>
        <w:rPr>
          <w:noProof/>
        </w:rPr>
        <w:fldChar w:fldCharType="separate"/>
      </w:r>
      <w:r w:rsidR="00CC5479">
        <w:rPr>
          <w:noProof/>
        </w:rPr>
        <w:t>40</w:t>
      </w:r>
      <w:r>
        <w:rPr>
          <w:noProof/>
        </w:rPr>
        <w:fldChar w:fldCharType="end"/>
      </w:r>
    </w:p>
    <w:p w14:paraId="71394050" w14:textId="77777777" w:rsidR="00857638" w:rsidRDefault="00857638">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_Toc298761108 \h </w:instrText>
      </w:r>
      <w:r>
        <w:rPr>
          <w:noProof/>
        </w:rPr>
      </w:r>
      <w:r>
        <w:rPr>
          <w:noProof/>
        </w:rPr>
        <w:fldChar w:fldCharType="separate"/>
      </w:r>
      <w:r w:rsidR="00CC5479">
        <w:rPr>
          <w:noProof/>
        </w:rPr>
        <w:t>42</w:t>
      </w:r>
      <w:r>
        <w:rPr>
          <w:noProof/>
        </w:rPr>
        <w:fldChar w:fldCharType="end"/>
      </w:r>
    </w:p>
    <w:p w14:paraId="3C653D7D" w14:textId="77777777" w:rsidR="00857638" w:rsidRDefault="00857638">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_Toc298761109 \h </w:instrText>
      </w:r>
      <w:r>
        <w:rPr>
          <w:noProof/>
        </w:rPr>
      </w:r>
      <w:r>
        <w:rPr>
          <w:noProof/>
        </w:rPr>
        <w:fldChar w:fldCharType="separate"/>
      </w:r>
      <w:r w:rsidR="00CC5479">
        <w:rPr>
          <w:noProof/>
        </w:rPr>
        <w:t>43</w:t>
      </w:r>
      <w:r>
        <w:rPr>
          <w:noProof/>
        </w:rPr>
        <w:fldChar w:fldCharType="end"/>
      </w:r>
    </w:p>
    <w:p w14:paraId="12F4CB24" w14:textId="77777777" w:rsidR="00857638" w:rsidRDefault="00857638">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_Toc298761110 \h </w:instrText>
      </w:r>
      <w:r>
        <w:rPr>
          <w:noProof/>
        </w:rPr>
      </w:r>
      <w:r>
        <w:rPr>
          <w:noProof/>
        </w:rPr>
        <w:fldChar w:fldCharType="separate"/>
      </w:r>
      <w:r w:rsidR="00CC5479">
        <w:rPr>
          <w:noProof/>
        </w:rPr>
        <w:t>45</w:t>
      </w:r>
      <w:r>
        <w:rPr>
          <w:noProof/>
        </w:rPr>
        <w:fldChar w:fldCharType="end"/>
      </w:r>
    </w:p>
    <w:p w14:paraId="5421D8AD" w14:textId="77777777" w:rsidR="00857638" w:rsidRDefault="00857638">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_Toc298761111 \h </w:instrText>
      </w:r>
      <w:r>
        <w:rPr>
          <w:noProof/>
        </w:rPr>
      </w:r>
      <w:r>
        <w:rPr>
          <w:noProof/>
        </w:rPr>
        <w:fldChar w:fldCharType="separate"/>
      </w:r>
      <w:r w:rsidR="00CC5479">
        <w:rPr>
          <w:noProof/>
        </w:rPr>
        <w:t>46</w:t>
      </w:r>
      <w:r>
        <w:rPr>
          <w:noProof/>
        </w:rPr>
        <w:fldChar w:fldCharType="end"/>
      </w:r>
    </w:p>
    <w:p w14:paraId="31825252" w14:textId="77777777" w:rsidR="00857638" w:rsidRDefault="00857638">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_Toc298761112 \h </w:instrText>
      </w:r>
      <w:r>
        <w:rPr>
          <w:noProof/>
        </w:rPr>
      </w:r>
      <w:r>
        <w:rPr>
          <w:noProof/>
        </w:rPr>
        <w:fldChar w:fldCharType="separate"/>
      </w:r>
      <w:r w:rsidR="00CC5479">
        <w:rPr>
          <w:noProof/>
        </w:rPr>
        <w:t>51</w:t>
      </w:r>
      <w:r>
        <w:rPr>
          <w:noProof/>
        </w:rPr>
        <w:fldChar w:fldCharType="end"/>
      </w:r>
    </w:p>
    <w:p w14:paraId="6F9CD5B9" w14:textId="77777777" w:rsidR="00857638" w:rsidRDefault="00857638">
      <w:pPr>
        <w:pStyle w:val="TOC4"/>
        <w:rPr>
          <w:rFonts w:asciiTheme="minorHAnsi" w:eastAsiaTheme="minorEastAsia" w:hAnsiTheme="minorHAnsi" w:cstheme="minorBidi"/>
          <w:noProof/>
          <w:szCs w:val="24"/>
          <w:lang w:eastAsia="ja-JP"/>
        </w:rPr>
      </w:pPr>
      <w:r w:rsidRPr="003F6EB8">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_Toc298761113 \h </w:instrText>
      </w:r>
      <w:r>
        <w:rPr>
          <w:noProof/>
        </w:rPr>
      </w:r>
      <w:r>
        <w:rPr>
          <w:noProof/>
        </w:rPr>
        <w:fldChar w:fldCharType="separate"/>
      </w:r>
      <w:r w:rsidR="00CC5479">
        <w:rPr>
          <w:noProof/>
        </w:rPr>
        <w:t>51</w:t>
      </w:r>
      <w:r>
        <w:rPr>
          <w:noProof/>
        </w:rPr>
        <w:fldChar w:fldCharType="end"/>
      </w:r>
    </w:p>
    <w:p w14:paraId="6EC0146A" w14:textId="77777777" w:rsidR="00857638" w:rsidRDefault="00857638">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_Toc298761114 \h </w:instrText>
      </w:r>
      <w:r>
        <w:rPr>
          <w:noProof/>
        </w:rPr>
      </w:r>
      <w:r>
        <w:rPr>
          <w:noProof/>
        </w:rPr>
        <w:fldChar w:fldCharType="separate"/>
      </w:r>
      <w:r w:rsidR="00CC5479">
        <w:rPr>
          <w:noProof/>
        </w:rPr>
        <w:t>51</w:t>
      </w:r>
      <w:r>
        <w:rPr>
          <w:noProof/>
        </w:rPr>
        <w:fldChar w:fldCharType="end"/>
      </w:r>
    </w:p>
    <w:p w14:paraId="59DC0A3C" w14:textId="77777777" w:rsidR="00857638" w:rsidRDefault="00857638">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_Toc298761115 \h </w:instrText>
      </w:r>
      <w:r>
        <w:rPr>
          <w:noProof/>
        </w:rPr>
      </w:r>
      <w:r>
        <w:rPr>
          <w:noProof/>
        </w:rPr>
        <w:fldChar w:fldCharType="separate"/>
      </w:r>
      <w:r w:rsidR="00CC5479">
        <w:rPr>
          <w:noProof/>
        </w:rPr>
        <w:t>51</w:t>
      </w:r>
      <w:r>
        <w:rPr>
          <w:noProof/>
        </w:rPr>
        <w:fldChar w:fldCharType="end"/>
      </w:r>
    </w:p>
    <w:p w14:paraId="69819701" w14:textId="77777777" w:rsidR="00857638" w:rsidRDefault="00857638">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_Toc298761116 \h </w:instrText>
      </w:r>
      <w:r>
        <w:rPr>
          <w:noProof/>
        </w:rPr>
      </w:r>
      <w:r>
        <w:rPr>
          <w:noProof/>
        </w:rPr>
        <w:fldChar w:fldCharType="separate"/>
      </w:r>
      <w:r w:rsidR="00CC5479">
        <w:rPr>
          <w:noProof/>
        </w:rPr>
        <w:t>53</w:t>
      </w:r>
      <w:r>
        <w:rPr>
          <w:noProof/>
        </w:rPr>
        <w:fldChar w:fldCharType="end"/>
      </w:r>
    </w:p>
    <w:p w14:paraId="2B8B0131" w14:textId="77777777" w:rsidR="00857638" w:rsidRDefault="00857638">
      <w:pPr>
        <w:pStyle w:val="TOC4"/>
        <w:rPr>
          <w:rFonts w:asciiTheme="minorHAnsi" w:eastAsiaTheme="minorEastAsia" w:hAnsiTheme="minorHAnsi" w:cstheme="minorBidi"/>
          <w:noProof/>
          <w:szCs w:val="24"/>
          <w:lang w:eastAsia="ja-JP"/>
        </w:rPr>
      </w:pPr>
      <w:r>
        <w:rPr>
          <w:noProof/>
        </w:rPr>
        <w:t>3.4.1 Poisson-Boltzmann Continuum Solvent</w:t>
      </w:r>
      <w:r>
        <w:rPr>
          <w:noProof/>
        </w:rPr>
        <w:tab/>
      </w:r>
      <w:r>
        <w:rPr>
          <w:noProof/>
        </w:rPr>
        <w:fldChar w:fldCharType="begin"/>
      </w:r>
      <w:r>
        <w:rPr>
          <w:noProof/>
        </w:rPr>
        <w:instrText xml:space="preserve"> PAGEREF _Toc298761117 \h </w:instrText>
      </w:r>
      <w:r>
        <w:rPr>
          <w:noProof/>
        </w:rPr>
      </w:r>
      <w:r>
        <w:rPr>
          <w:noProof/>
        </w:rPr>
        <w:fldChar w:fldCharType="separate"/>
      </w:r>
      <w:r w:rsidR="00CC5479">
        <w:rPr>
          <w:noProof/>
        </w:rPr>
        <w:t>53</w:t>
      </w:r>
      <w:r>
        <w:rPr>
          <w:noProof/>
        </w:rPr>
        <w:fldChar w:fldCharType="end"/>
      </w:r>
    </w:p>
    <w:p w14:paraId="0EB989FF" w14:textId="77777777" w:rsidR="00857638" w:rsidRDefault="00857638">
      <w:pPr>
        <w:pStyle w:val="TOC4"/>
        <w:rPr>
          <w:rFonts w:asciiTheme="minorHAnsi" w:eastAsiaTheme="minorEastAsia" w:hAnsiTheme="minorHAnsi" w:cstheme="minorBidi"/>
          <w:noProof/>
          <w:szCs w:val="24"/>
          <w:lang w:eastAsia="ja-JP"/>
        </w:rPr>
      </w:pPr>
      <w:r>
        <w:rPr>
          <w:noProof/>
        </w:rPr>
        <w:t>3.4.2 Explicit AMOEBA Water</w:t>
      </w:r>
      <w:r>
        <w:rPr>
          <w:noProof/>
        </w:rPr>
        <w:tab/>
      </w:r>
      <w:r>
        <w:rPr>
          <w:noProof/>
        </w:rPr>
        <w:fldChar w:fldCharType="begin"/>
      </w:r>
      <w:r>
        <w:rPr>
          <w:noProof/>
        </w:rPr>
        <w:instrText xml:space="preserve"> PAGEREF _Toc298761118 \h </w:instrText>
      </w:r>
      <w:r>
        <w:rPr>
          <w:noProof/>
        </w:rPr>
      </w:r>
      <w:r>
        <w:rPr>
          <w:noProof/>
        </w:rPr>
        <w:fldChar w:fldCharType="separate"/>
      </w:r>
      <w:r w:rsidR="00CC5479">
        <w:rPr>
          <w:noProof/>
        </w:rPr>
        <w:t>53</w:t>
      </w:r>
      <w:r>
        <w:rPr>
          <w:noProof/>
        </w:rPr>
        <w:fldChar w:fldCharType="end"/>
      </w:r>
    </w:p>
    <w:p w14:paraId="7EEFC344" w14:textId="77777777" w:rsidR="00857638" w:rsidRDefault="00857638">
      <w:pPr>
        <w:pStyle w:val="TOC4"/>
        <w:rPr>
          <w:rFonts w:asciiTheme="minorHAnsi" w:eastAsiaTheme="minorEastAsia" w:hAnsiTheme="minorHAnsi" w:cstheme="minorBidi"/>
          <w:noProof/>
          <w:szCs w:val="24"/>
          <w:lang w:eastAsia="ja-JP"/>
        </w:rPr>
      </w:pPr>
      <w:r>
        <w:rPr>
          <w:noProof/>
        </w:rPr>
        <w:t>3.4.3 Charge Penetration Field Corrections</w:t>
      </w:r>
      <w:r>
        <w:rPr>
          <w:noProof/>
        </w:rPr>
        <w:tab/>
      </w:r>
      <w:r>
        <w:rPr>
          <w:noProof/>
        </w:rPr>
        <w:fldChar w:fldCharType="begin"/>
      </w:r>
      <w:r>
        <w:rPr>
          <w:noProof/>
        </w:rPr>
        <w:instrText xml:space="preserve"> PAGEREF _Toc298761119 \h </w:instrText>
      </w:r>
      <w:r>
        <w:rPr>
          <w:noProof/>
        </w:rPr>
      </w:r>
      <w:r>
        <w:rPr>
          <w:noProof/>
        </w:rPr>
        <w:fldChar w:fldCharType="separate"/>
      </w:r>
      <w:r w:rsidR="00CC5479">
        <w:rPr>
          <w:noProof/>
        </w:rPr>
        <w:t>53</w:t>
      </w:r>
      <w:r>
        <w:rPr>
          <w:noProof/>
        </w:rPr>
        <w:fldChar w:fldCharType="end"/>
      </w:r>
    </w:p>
    <w:p w14:paraId="4F22FA6B" w14:textId="77777777" w:rsidR="00857638" w:rsidRDefault="00857638">
      <w:pPr>
        <w:pStyle w:val="TOC3"/>
        <w:rPr>
          <w:rFonts w:asciiTheme="minorHAnsi" w:eastAsiaTheme="minorEastAsia" w:hAnsiTheme="minorHAnsi" w:cstheme="minorBidi"/>
          <w:noProof/>
          <w:szCs w:val="24"/>
          <w:lang w:eastAsia="ja-JP"/>
        </w:rPr>
      </w:pPr>
      <w:r>
        <w:rPr>
          <w:noProof/>
        </w:rPr>
        <w:t>3.5 Vibrational Stark Effect</w:t>
      </w:r>
      <w:r>
        <w:rPr>
          <w:noProof/>
        </w:rPr>
        <w:tab/>
      </w:r>
      <w:r>
        <w:rPr>
          <w:noProof/>
        </w:rPr>
        <w:fldChar w:fldCharType="begin"/>
      </w:r>
      <w:r>
        <w:rPr>
          <w:noProof/>
        </w:rPr>
        <w:instrText xml:space="preserve"> PAGEREF _Toc298761120 \h </w:instrText>
      </w:r>
      <w:r>
        <w:rPr>
          <w:noProof/>
        </w:rPr>
      </w:r>
      <w:r>
        <w:rPr>
          <w:noProof/>
        </w:rPr>
        <w:fldChar w:fldCharType="separate"/>
      </w:r>
      <w:r w:rsidR="00CC5479">
        <w:rPr>
          <w:noProof/>
        </w:rPr>
        <w:t>54</w:t>
      </w:r>
      <w:r>
        <w:rPr>
          <w:noProof/>
        </w:rPr>
        <w:fldChar w:fldCharType="end"/>
      </w:r>
    </w:p>
    <w:p w14:paraId="0BEDB84F" w14:textId="77777777" w:rsidR="00857638" w:rsidRDefault="00857638">
      <w:pPr>
        <w:pStyle w:val="TOC3"/>
        <w:rPr>
          <w:rFonts w:asciiTheme="minorHAnsi" w:eastAsiaTheme="minorEastAsia" w:hAnsiTheme="minorHAnsi" w:cstheme="minorBidi"/>
          <w:noProof/>
          <w:szCs w:val="24"/>
          <w:lang w:eastAsia="ja-JP"/>
        </w:rPr>
      </w:pPr>
      <w:r>
        <w:rPr>
          <w:noProof/>
        </w:rPr>
        <w:t>3.6 Virtual Stark Tuning Rate (VSTR) and “Ideal” Dielectrics</w:t>
      </w:r>
      <w:r>
        <w:rPr>
          <w:noProof/>
        </w:rPr>
        <w:tab/>
      </w:r>
      <w:r>
        <w:rPr>
          <w:noProof/>
        </w:rPr>
        <w:fldChar w:fldCharType="begin"/>
      </w:r>
      <w:r>
        <w:rPr>
          <w:noProof/>
        </w:rPr>
        <w:instrText xml:space="preserve"> PAGEREF _Toc298761121 \h </w:instrText>
      </w:r>
      <w:r>
        <w:rPr>
          <w:noProof/>
        </w:rPr>
      </w:r>
      <w:r>
        <w:rPr>
          <w:noProof/>
        </w:rPr>
        <w:fldChar w:fldCharType="separate"/>
      </w:r>
      <w:r w:rsidR="00CC5479">
        <w:rPr>
          <w:noProof/>
        </w:rPr>
        <w:t>54</w:t>
      </w:r>
      <w:r>
        <w:rPr>
          <w:noProof/>
        </w:rPr>
        <w:fldChar w:fldCharType="end"/>
      </w:r>
    </w:p>
    <w:p w14:paraId="39C47595" w14:textId="77777777" w:rsidR="00857638" w:rsidRDefault="00857638">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_Toc298761122 \h </w:instrText>
      </w:r>
      <w:r>
        <w:rPr>
          <w:noProof/>
        </w:rPr>
      </w:r>
      <w:r>
        <w:rPr>
          <w:noProof/>
        </w:rPr>
        <w:fldChar w:fldCharType="separate"/>
      </w:r>
      <w:r w:rsidR="00CC5479">
        <w:rPr>
          <w:noProof/>
        </w:rPr>
        <w:t>56</w:t>
      </w:r>
      <w:r>
        <w:rPr>
          <w:noProof/>
        </w:rPr>
        <w:fldChar w:fldCharType="end"/>
      </w:r>
    </w:p>
    <w:p w14:paraId="40DFA886" w14:textId="77777777" w:rsidR="00857638" w:rsidRDefault="00857638">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_Toc298761123 \h </w:instrText>
      </w:r>
      <w:r>
        <w:rPr>
          <w:noProof/>
        </w:rPr>
      </w:r>
      <w:r>
        <w:rPr>
          <w:noProof/>
        </w:rPr>
        <w:fldChar w:fldCharType="separate"/>
      </w:r>
      <w:r w:rsidR="00CC5479">
        <w:rPr>
          <w:noProof/>
        </w:rPr>
        <w:t>56</w:t>
      </w:r>
      <w:r>
        <w:rPr>
          <w:noProof/>
        </w:rPr>
        <w:fldChar w:fldCharType="end"/>
      </w:r>
    </w:p>
    <w:p w14:paraId="5F50FCE3" w14:textId="77777777" w:rsidR="00857638" w:rsidRDefault="00857638">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_Toc298761124 \h </w:instrText>
      </w:r>
      <w:r>
        <w:rPr>
          <w:noProof/>
        </w:rPr>
      </w:r>
      <w:r>
        <w:rPr>
          <w:noProof/>
        </w:rPr>
        <w:fldChar w:fldCharType="separate"/>
      </w:r>
      <w:r w:rsidR="00CC5479">
        <w:rPr>
          <w:noProof/>
        </w:rPr>
        <w:t>61</w:t>
      </w:r>
      <w:r>
        <w:rPr>
          <w:noProof/>
        </w:rPr>
        <w:fldChar w:fldCharType="end"/>
      </w:r>
    </w:p>
    <w:p w14:paraId="410272FF" w14:textId="77777777" w:rsidR="00857638" w:rsidRDefault="00857638">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_Toc298761125 \h </w:instrText>
      </w:r>
      <w:r>
        <w:rPr>
          <w:noProof/>
        </w:rPr>
      </w:r>
      <w:r>
        <w:rPr>
          <w:noProof/>
        </w:rPr>
        <w:fldChar w:fldCharType="separate"/>
      </w:r>
      <w:r w:rsidR="00CC5479">
        <w:rPr>
          <w:noProof/>
        </w:rPr>
        <w:t>61</w:t>
      </w:r>
      <w:r>
        <w:rPr>
          <w:noProof/>
        </w:rPr>
        <w:fldChar w:fldCharType="end"/>
      </w:r>
    </w:p>
    <w:p w14:paraId="16027502" w14:textId="77777777" w:rsidR="00857638" w:rsidRDefault="00857638">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_Toc298761126 \h </w:instrText>
      </w:r>
      <w:r>
        <w:rPr>
          <w:noProof/>
        </w:rPr>
      </w:r>
      <w:r>
        <w:rPr>
          <w:noProof/>
        </w:rPr>
        <w:fldChar w:fldCharType="separate"/>
      </w:r>
      <w:r w:rsidR="00CC5479">
        <w:rPr>
          <w:noProof/>
        </w:rPr>
        <w:t>62</w:t>
      </w:r>
      <w:r>
        <w:rPr>
          <w:noProof/>
        </w:rPr>
        <w:fldChar w:fldCharType="end"/>
      </w:r>
    </w:p>
    <w:p w14:paraId="774F956E" w14:textId="77777777" w:rsidR="00857638" w:rsidRDefault="00857638">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_Toc298761127 \h </w:instrText>
      </w:r>
      <w:r>
        <w:rPr>
          <w:noProof/>
        </w:rPr>
      </w:r>
      <w:r>
        <w:rPr>
          <w:noProof/>
        </w:rPr>
        <w:fldChar w:fldCharType="separate"/>
      </w:r>
      <w:r w:rsidR="00CC5479">
        <w:rPr>
          <w:noProof/>
        </w:rPr>
        <w:t>66</w:t>
      </w:r>
      <w:r>
        <w:rPr>
          <w:noProof/>
        </w:rPr>
        <w:fldChar w:fldCharType="end"/>
      </w:r>
    </w:p>
    <w:p w14:paraId="432496A5" w14:textId="77777777" w:rsidR="00857638" w:rsidRDefault="00857638">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_Toc298761128 \h </w:instrText>
      </w:r>
      <w:r>
        <w:rPr>
          <w:noProof/>
        </w:rPr>
      </w:r>
      <w:r>
        <w:rPr>
          <w:noProof/>
        </w:rPr>
        <w:fldChar w:fldCharType="separate"/>
      </w:r>
      <w:r w:rsidR="00CC5479">
        <w:rPr>
          <w:noProof/>
        </w:rPr>
        <w:t>72</w:t>
      </w:r>
      <w:r>
        <w:rPr>
          <w:noProof/>
        </w:rPr>
        <w:fldChar w:fldCharType="end"/>
      </w:r>
    </w:p>
    <w:p w14:paraId="6DB4112E" w14:textId="77777777" w:rsidR="00857638" w:rsidRDefault="00857638">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F6EB8">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_Toc298761129 \h </w:instrText>
      </w:r>
      <w:r>
        <w:rPr>
          <w:noProof/>
        </w:rPr>
      </w:r>
      <w:r>
        <w:rPr>
          <w:noProof/>
        </w:rPr>
        <w:fldChar w:fldCharType="separate"/>
      </w:r>
      <w:r w:rsidR="00CC5479">
        <w:rPr>
          <w:noProof/>
        </w:rPr>
        <w:t>91</w:t>
      </w:r>
      <w:r>
        <w:rPr>
          <w:noProof/>
        </w:rPr>
        <w:fldChar w:fldCharType="end"/>
      </w:r>
    </w:p>
    <w:p w14:paraId="3003F85D" w14:textId="77777777" w:rsidR="00857638" w:rsidRDefault="00857638">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_Toc298761130 \h </w:instrText>
      </w:r>
      <w:r>
        <w:rPr>
          <w:noProof/>
        </w:rPr>
      </w:r>
      <w:r>
        <w:rPr>
          <w:noProof/>
        </w:rPr>
        <w:fldChar w:fldCharType="separate"/>
      </w:r>
      <w:r w:rsidR="00CC5479">
        <w:rPr>
          <w:noProof/>
        </w:rPr>
        <w:t>91</w:t>
      </w:r>
      <w:r>
        <w:rPr>
          <w:noProof/>
        </w:rPr>
        <w:fldChar w:fldCharType="end"/>
      </w:r>
    </w:p>
    <w:p w14:paraId="235BDBEF" w14:textId="77777777" w:rsidR="00857638" w:rsidRDefault="00857638">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_Toc298761131 \h </w:instrText>
      </w:r>
      <w:r>
        <w:rPr>
          <w:noProof/>
        </w:rPr>
      </w:r>
      <w:r>
        <w:rPr>
          <w:noProof/>
        </w:rPr>
        <w:fldChar w:fldCharType="separate"/>
      </w:r>
      <w:r w:rsidR="00CC5479">
        <w:rPr>
          <w:noProof/>
        </w:rPr>
        <w:t>99</w:t>
      </w:r>
      <w:r>
        <w:rPr>
          <w:noProof/>
        </w:rPr>
        <w:fldChar w:fldCharType="end"/>
      </w:r>
    </w:p>
    <w:p w14:paraId="161112A1" w14:textId="77777777" w:rsidR="00857638" w:rsidRDefault="00857638">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_Toc298761132 \h </w:instrText>
      </w:r>
      <w:r>
        <w:rPr>
          <w:noProof/>
        </w:rPr>
      </w:r>
      <w:r>
        <w:rPr>
          <w:noProof/>
        </w:rPr>
        <w:fldChar w:fldCharType="separate"/>
      </w:r>
      <w:r w:rsidR="00CC5479">
        <w:rPr>
          <w:noProof/>
        </w:rPr>
        <w:t>99</w:t>
      </w:r>
      <w:r>
        <w:rPr>
          <w:noProof/>
        </w:rPr>
        <w:fldChar w:fldCharType="end"/>
      </w:r>
    </w:p>
    <w:p w14:paraId="280463CF" w14:textId="77777777" w:rsidR="00857638" w:rsidRDefault="00857638">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_Toc298761133 \h </w:instrText>
      </w:r>
      <w:r>
        <w:rPr>
          <w:noProof/>
        </w:rPr>
      </w:r>
      <w:r>
        <w:rPr>
          <w:noProof/>
        </w:rPr>
        <w:fldChar w:fldCharType="separate"/>
      </w:r>
      <w:r w:rsidR="00CC5479">
        <w:rPr>
          <w:noProof/>
        </w:rPr>
        <w:t>101</w:t>
      </w:r>
      <w:r>
        <w:rPr>
          <w:noProof/>
        </w:rPr>
        <w:fldChar w:fldCharType="end"/>
      </w:r>
    </w:p>
    <w:p w14:paraId="4B75D451" w14:textId="77777777" w:rsidR="00857638" w:rsidRDefault="00857638">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_Toc298761134 \h </w:instrText>
      </w:r>
      <w:r>
        <w:rPr>
          <w:noProof/>
        </w:rPr>
      </w:r>
      <w:r>
        <w:rPr>
          <w:noProof/>
        </w:rPr>
        <w:fldChar w:fldCharType="separate"/>
      </w:r>
      <w:r w:rsidR="00CC5479">
        <w:rPr>
          <w:noProof/>
        </w:rPr>
        <w:t>103</w:t>
      </w:r>
      <w:r>
        <w:rPr>
          <w:noProof/>
        </w:rPr>
        <w:fldChar w:fldCharType="end"/>
      </w:r>
    </w:p>
    <w:p w14:paraId="025EF249" w14:textId="77777777" w:rsidR="00857638" w:rsidRDefault="00857638">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_Toc298761135 \h </w:instrText>
      </w:r>
      <w:r>
        <w:rPr>
          <w:noProof/>
        </w:rPr>
      </w:r>
      <w:r>
        <w:rPr>
          <w:noProof/>
        </w:rPr>
        <w:fldChar w:fldCharType="separate"/>
      </w:r>
      <w:r w:rsidR="00CC5479">
        <w:rPr>
          <w:noProof/>
        </w:rPr>
        <w:t>106</w:t>
      </w:r>
      <w:r>
        <w:rPr>
          <w:noProof/>
        </w:rPr>
        <w:fldChar w:fldCharType="end"/>
      </w:r>
    </w:p>
    <w:p w14:paraId="0F81793E" w14:textId="77777777" w:rsidR="00857638" w:rsidRDefault="00857638">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_Toc298761136 \h </w:instrText>
      </w:r>
      <w:r>
        <w:rPr>
          <w:noProof/>
        </w:rPr>
      </w:r>
      <w:r>
        <w:rPr>
          <w:noProof/>
        </w:rPr>
        <w:fldChar w:fldCharType="separate"/>
      </w:r>
      <w:r w:rsidR="00CC5479">
        <w:rPr>
          <w:noProof/>
        </w:rPr>
        <w:t>107</w:t>
      </w:r>
      <w:r>
        <w:rPr>
          <w:noProof/>
        </w:rPr>
        <w:fldChar w:fldCharType="end"/>
      </w:r>
    </w:p>
    <w:p w14:paraId="75150522" w14:textId="77777777" w:rsidR="00857638" w:rsidRDefault="00857638">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_Toc298761137 \h </w:instrText>
      </w:r>
      <w:r>
        <w:rPr>
          <w:noProof/>
        </w:rPr>
      </w:r>
      <w:r>
        <w:rPr>
          <w:noProof/>
        </w:rPr>
        <w:fldChar w:fldCharType="separate"/>
      </w:r>
      <w:r w:rsidR="00CC5479">
        <w:rPr>
          <w:noProof/>
        </w:rPr>
        <w:t>107</w:t>
      </w:r>
      <w:r>
        <w:rPr>
          <w:noProof/>
        </w:rPr>
        <w:fldChar w:fldCharType="end"/>
      </w:r>
    </w:p>
    <w:p w14:paraId="4272D061" w14:textId="77777777" w:rsidR="00857638" w:rsidRDefault="00857638">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_Toc298761138 \h </w:instrText>
      </w:r>
      <w:r>
        <w:rPr>
          <w:noProof/>
        </w:rPr>
      </w:r>
      <w:r>
        <w:rPr>
          <w:noProof/>
        </w:rPr>
        <w:fldChar w:fldCharType="separate"/>
      </w:r>
      <w:r w:rsidR="00CC5479">
        <w:rPr>
          <w:noProof/>
        </w:rPr>
        <w:t>108</w:t>
      </w:r>
      <w:r>
        <w:rPr>
          <w:noProof/>
        </w:rPr>
        <w:fldChar w:fldCharType="end"/>
      </w:r>
    </w:p>
    <w:p w14:paraId="49B0E9C9" w14:textId="77777777" w:rsidR="00857638" w:rsidRDefault="00857638">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_Toc298761139 \h </w:instrText>
      </w:r>
      <w:r>
        <w:rPr>
          <w:noProof/>
        </w:rPr>
      </w:r>
      <w:r>
        <w:rPr>
          <w:noProof/>
        </w:rPr>
        <w:fldChar w:fldCharType="separate"/>
      </w:r>
      <w:r w:rsidR="00CC5479">
        <w:rPr>
          <w:noProof/>
        </w:rPr>
        <w:t>110</w:t>
      </w:r>
      <w:r>
        <w:rPr>
          <w:noProof/>
        </w:rPr>
        <w:fldChar w:fldCharType="end"/>
      </w:r>
    </w:p>
    <w:p w14:paraId="2305A7FA" w14:textId="77777777" w:rsidR="00857638" w:rsidRDefault="00857638">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_Toc298761140 \h </w:instrText>
      </w:r>
      <w:r>
        <w:rPr>
          <w:noProof/>
        </w:rPr>
      </w:r>
      <w:r>
        <w:rPr>
          <w:noProof/>
        </w:rPr>
        <w:fldChar w:fldCharType="separate"/>
      </w:r>
      <w:r w:rsidR="00CC5479">
        <w:rPr>
          <w:noProof/>
        </w:rPr>
        <w:t>111</w:t>
      </w:r>
      <w:r>
        <w:rPr>
          <w:noProof/>
        </w:rPr>
        <w:fldChar w:fldCharType="end"/>
      </w:r>
    </w:p>
    <w:p w14:paraId="2B09E123" w14:textId="77777777" w:rsidR="00857638" w:rsidRDefault="00857638">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F6EB8">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_Toc298761141 \h </w:instrText>
      </w:r>
      <w:r>
        <w:rPr>
          <w:noProof/>
        </w:rPr>
      </w:r>
      <w:r>
        <w:rPr>
          <w:noProof/>
        </w:rPr>
        <w:fldChar w:fldCharType="separate"/>
      </w:r>
      <w:r w:rsidR="00CC5479">
        <w:rPr>
          <w:noProof/>
        </w:rPr>
        <w:t>146</w:t>
      </w:r>
      <w:r>
        <w:rPr>
          <w:noProof/>
        </w:rPr>
        <w:fldChar w:fldCharType="end"/>
      </w:r>
    </w:p>
    <w:p w14:paraId="350EC1D9" w14:textId="77777777" w:rsidR="00857638" w:rsidRDefault="00857638">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_Toc298761142 \h </w:instrText>
      </w:r>
      <w:r>
        <w:rPr>
          <w:noProof/>
        </w:rPr>
      </w:r>
      <w:r>
        <w:rPr>
          <w:noProof/>
        </w:rPr>
        <w:fldChar w:fldCharType="separate"/>
      </w:r>
      <w:r w:rsidR="00CC5479">
        <w:rPr>
          <w:noProof/>
        </w:rPr>
        <w:t>146</w:t>
      </w:r>
      <w:r>
        <w:rPr>
          <w:noProof/>
        </w:rPr>
        <w:fldChar w:fldCharType="end"/>
      </w:r>
    </w:p>
    <w:p w14:paraId="122F7C46" w14:textId="77777777" w:rsidR="00857638" w:rsidRDefault="00857638">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_Toc298761143 \h </w:instrText>
      </w:r>
      <w:r>
        <w:rPr>
          <w:noProof/>
        </w:rPr>
      </w:r>
      <w:r>
        <w:rPr>
          <w:noProof/>
        </w:rPr>
        <w:fldChar w:fldCharType="separate"/>
      </w:r>
      <w:r w:rsidR="00CC5479">
        <w:rPr>
          <w:noProof/>
        </w:rPr>
        <w:t>149</w:t>
      </w:r>
      <w:r>
        <w:rPr>
          <w:noProof/>
        </w:rPr>
        <w:fldChar w:fldCharType="end"/>
      </w:r>
    </w:p>
    <w:p w14:paraId="42BF461F" w14:textId="77777777" w:rsidR="00857638" w:rsidRDefault="00857638">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_Toc298761144 \h </w:instrText>
      </w:r>
      <w:r>
        <w:rPr>
          <w:noProof/>
        </w:rPr>
      </w:r>
      <w:r>
        <w:rPr>
          <w:noProof/>
        </w:rPr>
        <w:fldChar w:fldCharType="separate"/>
      </w:r>
      <w:r w:rsidR="00CC5479">
        <w:rPr>
          <w:noProof/>
        </w:rPr>
        <w:t>150</w:t>
      </w:r>
      <w:r>
        <w:rPr>
          <w:noProof/>
        </w:rPr>
        <w:fldChar w:fldCharType="end"/>
      </w:r>
    </w:p>
    <w:p w14:paraId="3EF1F20C" w14:textId="77777777" w:rsidR="00857638" w:rsidRDefault="00857638">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_Toc298761145 \h </w:instrText>
      </w:r>
      <w:r>
        <w:rPr>
          <w:noProof/>
        </w:rPr>
      </w:r>
      <w:r>
        <w:rPr>
          <w:noProof/>
        </w:rPr>
        <w:fldChar w:fldCharType="separate"/>
      </w:r>
      <w:r w:rsidR="00CC5479">
        <w:rPr>
          <w:noProof/>
        </w:rPr>
        <w:t>150</w:t>
      </w:r>
      <w:r>
        <w:rPr>
          <w:noProof/>
        </w:rPr>
        <w:fldChar w:fldCharType="end"/>
      </w:r>
    </w:p>
    <w:p w14:paraId="62DF8794" w14:textId="77777777" w:rsidR="00857638" w:rsidRDefault="00857638">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_Toc298761146 \h </w:instrText>
      </w:r>
      <w:r>
        <w:rPr>
          <w:noProof/>
        </w:rPr>
      </w:r>
      <w:r>
        <w:rPr>
          <w:noProof/>
        </w:rPr>
        <w:fldChar w:fldCharType="separate"/>
      </w:r>
      <w:r w:rsidR="00CC5479">
        <w:rPr>
          <w:noProof/>
        </w:rPr>
        <w:t>154</w:t>
      </w:r>
      <w:r>
        <w:rPr>
          <w:noProof/>
        </w:rPr>
        <w:fldChar w:fldCharType="end"/>
      </w:r>
    </w:p>
    <w:p w14:paraId="34613513" w14:textId="77777777" w:rsidR="00857638" w:rsidRDefault="00857638">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_Toc298761147 \h </w:instrText>
      </w:r>
      <w:r>
        <w:rPr>
          <w:noProof/>
        </w:rPr>
      </w:r>
      <w:r>
        <w:rPr>
          <w:noProof/>
        </w:rPr>
        <w:fldChar w:fldCharType="separate"/>
      </w:r>
      <w:r w:rsidR="00CC5479">
        <w:rPr>
          <w:noProof/>
        </w:rPr>
        <w:t>155</w:t>
      </w:r>
      <w:r>
        <w:rPr>
          <w:noProof/>
        </w:rPr>
        <w:fldChar w:fldCharType="end"/>
      </w:r>
    </w:p>
    <w:p w14:paraId="103DDA7E" w14:textId="77777777" w:rsidR="00857638" w:rsidRDefault="00857638">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_Toc298761148 \h </w:instrText>
      </w:r>
      <w:r>
        <w:rPr>
          <w:noProof/>
        </w:rPr>
      </w:r>
      <w:r>
        <w:rPr>
          <w:noProof/>
        </w:rPr>
        <w:fldChar w:fldCharType="separate"/>
      </w:r>
      <w:r w:rsidR="00CC5479">
        <w:rPr>
          <w:noProof/>
        </w:rPr>
        <w:t>156</w:t>
      </w:r>
      <w:r>
        <w:rPr>
          <w:noProof/>
        </w:rPr>
        <w:fldChar w:fldCharType="end"/>
      </w:r>
    </w:p>
    <w:p w14:paraId="2FF3DD48" w14:textId="77777777" w:rsidR="00857638" w:rsidRDefault="00857638">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_Toc298761149 \h </w:instrText>
      </w:r>
      <w:r>
        <w:rPr>
          <w:noProof/>
        </w:rPr>
      </w:r>
      <w:r>
        <w:rPr>
          <w:noProof/>
        </w:rPr>
        <w:fldChar w:fldCharType="separate"/>
      </w:r>
      <w:r w:rsidR="00CC5479">
        <w:rPr>
          <w:noProof/>
        </w:rPr>
        <w:t>157</w:t>
      </w:r>
      <w:r>
        <w:rPr>
          <w:noProof/>
        </w:rPr>
        <w:fldChar w:fldCharType="end"/>
      </w:r>
    </w:p>
    <w:p w14:paraId="397CCDE7" w14:textId="77777777" w:rsidR="00857638" w:rsidRDefault="00857638">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_Toc298761150 \h </w:instrText>
      </w:r>
      <w:r>
        <w:rPr>
          <w:noProof/>
        </w:rPr>
      </w:r>
      <w:r>
        <w:rPr>
          <w:noProof/>
        </w:rPr>
        <w:fldChar w:fldCharType="separate"/>
      </w:r>
      <w:r w:rsidR="00CC5479">
        <w:rPr>
          <w:noProof/>
        </w:rPr>
        <w:t>158</w:t>
      </w:r>
      <w:r>
        <w:rPr>
          <w:noProof/>
        </w:rPr>
        <w:fldChar w:fldCharType="end"/>
      </w:r>
    </w:p>
    <w:p w14:paraId="03F3D9FC" w14:textId="77777777" w:rsidR="00857638" w:rsidRDefault="00857638">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F6EB8">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_Toc298761151 \h </w:instrText>
      </w:r>
      <w:r>
        <w:rPr>
          <w:noProof/>
        </w:rPr>
      </w:r>
      <w:r>
        <w:rPr>
          <w:noProof/>
        </w:rPr>
        <w:fldChar w:fldCharType="separate"/>
      </w:r>
      <w:r w:rsidR="00CC5479">
        <w:rPr>
          <w:noProof/>
        </w:rPr>
        <w:t>194</w:t>
      </w:r>
      <w:r>
        <w:rPr>
          <w:noProof/>
        </w:rPr>
        <w:fldChar w:fldCharType="end"/>
      </w:r>
    </w:p>
    <w:p w14:paraId="3CFE3B77" w14:textId="77777777" w:rsidR="00857638" w:rsidRDefault="00857638">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_Toc298761152 \h </w:instrText>
      </w:r>
      <w:r>
        <w:rPr>
          <w:noProof/>
        </w:rPr>
      </w:r>
      <w:r>
        <w:rPr>
          <w:noProof/>
        </w:rPr>
        <w:fldChar w:fldCharType="separate"/>
      </w:r>
      <w:r w:rsidR="00CC5479">
        <w:rPr>
          <w:noProof/>
        </w:rPr>
        <w:t>194</w:t>
      </w:r>
      <w:r>
        <w:rPr>
          <w:noProof/>
        </w:rPr>
        <w:fldChar w:fldCharType="end"/>
      </w:r>
    </w:p>
    <w:p w14:paraId="003C1070" w14:textId="77777777" w:rsidR="00857638" w:rsidRDefault="00857638">
      <w:pPr>
        <w:pStyle w:val="TOC3"/>
        <w:rPr>
          <w:rFonts w:asciiTheme="minorHAnsi" w:eastAsiaTheme="minorEastAsia" w:hAnsiTheme="minorHAnsi" w:cstheme="minorBidi"/>
          <w:noProof/>
          <w:szCs w:val="24"/>
          <w:lang w:eastAsia="ja-JP"/>
        </w:rPr>
      </w:pPr>
      <w:r>
        <w:rPr>
          <w:noProof/>
        </w:rPr>
        <w:t>7.2 Results</w:t>
      </w:r>
      <w:r>
        <w:rPr>
          <w:noProof/>
        </w:rPr>
        <w:tab/>
      </w:r>
      <w:r>
        <w:rPr>
          <w:noProof/>
        </w:rPr>
        <w:fldChar w:fldCharType="begin"/>
      </w:r>
      <w:r>
        <w:rPr>
          <w:noProof/>
        </w:rPr>
        <w:instrText xml:space="preserve"> PAGEREF _Toc298761153 \h </w:instrText>
      </w:r>
      <w:r>
        <w:rPr>
          <w:noProof/>
        </w:rPr>
      </w:r>
      <w:r>
        <w:rPr>
          <w:noProof/>
        </w:rPr>
        <w:fldChar w:fldCharType="separate"/>
      </w:r>
      <w:r w:rsidR="00CC5479">
        <w:rPr>
          <w:noProof/>
        </w:rPr>
        <w:t>194</w:t>
      </w:r>
      <w:r>
        <w:rPr>
          <w:noProof/>
        </w:rPr>
        <w:fldChar w:fldCharType="end"/>
      </w:r>
    </w:p>
    <w:p w14:paraId="1B4F41C0" w14:textId="77777777" w:rsidR="00857638" w:rsidRDefault="00857638">
      <w:pPr>
        <w:pStyle w:val="TOC3"/>
        <w:rPr>
          <w:rFonts w:asciiTheme="minorHAnsi" w:eastAsiaTheme="minorEastAsia" w:hAnsiTheme="minorHAnsi" w:cstheme="minorBidi"/>
          <w:noProof/>
          <w:szCs w:val="24"/>
          <w:lang w:eastAsia="ja-JP"/>
        </w:rPr>
      </w:pPr>
      <w:r>
        <w:rPr>
          <w:noProof/>
        </w:rPr>
        <w:t>7.3 Discussion</w:t>
      </w:r>
      <w:r>
        <w:rPr>
          <w:noProof/>
        </w:rPr>
        <w:tab/>
      </w:r>
      <w:r>
        <w:rPr>
          <w:noProof/>
        </w:rPr>
        <w:fldChar w:fldCharType="begin"/>
      </w:r>
      <w:r>
        <w:rPr>
          <w:noProof/>
        </w:rPr>
        <w:instrText xml:space="preserve"> PAGEREF _Toc298761154 \h </w:instrText>
      </w:r>
      <w:r>
        <w:rPr>
          <w:noProof/>
        </w:rPr>
      </w:r>
      <w:r>
        <w:rPr>
          <w:noProof/>
        </w:rPr>
        <w:fldChar w:fldCharType="separate"/>
      </w:r>
      <w:r w:rsidR="00CC5479">
        <w:rPr>
          <w:noProof/>
        </w:rPr>
        <w:t>194</w:t>
      </w:r>
      <w:r>
        <w:rPr>
          <w:noProof/>
        </w:rPr>
        <w:fldChar w:fldCharType="end"/>
      </w:r>
    </w:p>
    <w:p w14:paraId="4A9A2AE8" w14:textId="77777777" w:rsidR="00857638" w:rsidRDefault="00857638">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F6EB8">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_Toc298761155 \h </w:instrText>
      </w:r>
      <w:r>
        <w:rPr>
          <w:noProof/>
        </w:rPr>
      </w:r>
      <w:r>
        <w:rPr>
          <w:noProof/>
        </w:rPr>
        <w:fldChar w:fldCharType="separate"/>
      </w:r>
      <w:r w:rsidR="00CC5479">
        <w:rPr>
          <w:noProof/>
        </w:rPr>
        <w:t>195</w:t>
      </w:r>
      <w:r>
        <w:rPr>
          <w:noProof/>
        </w:rPr>
        <w:fldChar w:fldCharType="end"/>
      </w:r>
    </w:p>
    <w:p w14:paraId="176CEB70" w14:textId="77777777" w:rsidR="00857638" w:rsidRDefault="00857638">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_Toc298761156 \h </w:instrText>
      </w:r>
      <w:r>
        <w:rPr>
          <w:noProof/>
        </w:rPr>
      </w:r>
      <w:r>
        <w:rPr>
          <w:noProof/>
        </w:rPr>
        <w:fldChar w:fldCharType="separate"/>
      </w:r>
      <w:r w:rsidR="00CC5479">
        <w:rPr>
          <w:noProof/>
        </w:rPr>
        <w:t>195</w:t>
      </w:r>
      <w:r>
        <w:rPr>
          <w:noProof/>
        </w:rPr>
        <w:fldChar w:fldCharType="end"/>
      </w:r>
    </w:p>
    <w:p w14:paraId="4890E368" w14:textId="77777777" w:rsidR="00857638" w:rsidRDefault="00857638">
      <w:pPr>
        <w:pStyle w:val="TOC3"/>
        <w:rPr>
          <w:rFonts w:asciiTheme="minorHAnsi" w:eastAsiaTheme="minorEastAsia" w:hAnsiTheme="minorHAnsi" w:cstheme="minorBidi"/>
          <w:noProof/>
          <w:szCs w:val="24"/>
          <w:lang w:eastAsia="ja-JP"/>
        </w:rPr>
      </w:pPr>
      <w:r>
        <w:rPr>
          <w:noProof/>
        </w:rPr>
        <w:t>8.2 Results</w:t>
      </w:r>
      <w:r>
        <w:rPr>
          <w:noProof/>
        </w:rPr>
        <w:tab/>
      </w:r>
      <w:r>
        <w:rPr>
          <w:noProof/>
        </w:rPr>
        <w:fldChar w:fldCharType="begin"/>
      </w:r>
      <w:r>
        <w:rPr>
          <w:noProof/>
        </w:rPr>
        <w:instrText xml:space="preserve"> PAGEREF _Toc298761157 \h </w:instrText>
      </w:r>
      <w:r>
        <w:rPr>
          <w:noProof/>
        </w:rPr>
      </w:r>
      <w:r>
        <w:rPr>
          <w:noProof/>
        </w:rPr>
        <w:fldChar w:fldCharType="separate"/>
      </w:r>
      <w:r w:rsidR="00CC5479">
        <w:rPr>
          <w:noProof/>
        </w:rPr>
        <w:t>195</w:t>
      </w:r>
      <w:r>
        <w:rPr>
          <w:noProof/>
        </w:rPr>
        <w:fldChar w:fldCharType="end"/>
      </w:r>
    </w:p>
    <w:p w14:paraId="7970DDB3" w14:textId="77777777" w:rsidR="00857638" w:rsidRDefault="00857638">
      <w:pPr>
        <w:pStyle w:val="TOC3"/>
        <w:rPr>
          <w:rFonts w:asciiTheme="minorHAnsi" w:eastAsiaTheme="minorEastAsia" w:hAnsiTheme="minorHAnsi" w:cstheme="minorBidi"/>
          <w:noProof/>
          <w:szCs w:val="24"/>
          <w:lang w:eastAsia="ja-JP"/>
        </w:rPr>
      </w:pPr>
      <w:r>
        <w:rPr>
          <w:noProof/>
        </w:rPr>
        <w:t>8.3 Discussion</w:t>
      </w:r>
      <w:r>
        <w:rPr>
          <w:noProof/>
        </w:rPr>
        <w:tab/>
      </w:r>
      <w:r>
        <w:rPr>
          <w:noProof/>
        </w:rPr>
        <w:fldChar w:fldCharType="begin"/>
      </w:r>
      <w:r>
        <w:rPr>
          <w:noProof/>
        </w:rPr>
        <w:instrText xml:space="preserve"> PAGEREF _Toc298761158 \h </w:instrText>
      </w:r>
      <w:r>
        <w:rPr>
          <w:noProof/>
        </w:rPr>
      </w:r>
      <w:r>
        <w:rPr>
          <w:noProof/>
        </w:rPr>
        <w:fldChar w:fldCharType="separate"/>
      </w:r>
      <w:r w:rsidR="00CC5479">
        <w:rPr>
          <w:noProof/>
        </w:rPr>
        <w:t>195</w:t>
      </w:r>
      <w:r>
        <w:rPr>
          <w:noProof/>
        </w:rPr>
        <w:fldChar w:fldCharType="end"/>
      </w:r>
    </w:p>
    <w:p w14:paraId="79F622D2" w14:textId="77777777" w:rsidR="00857638" w:rsidRDefault="00857638">
      <w:pPr>
        <w:pStyle w:val="TOC2"/>
        <w:rPr>
          <w:rFonts w:asciiTheme="minorHAnsi" w:eastAsiaTheme="minorEastAsia" w:hAnsiTheme="minorHAnsi" w:cstheme="minorBidi"/>
          <w:noProof/>
          <w:szCs w:val="24"/>
          <w:lang w:eastAsia="ja-JP"/>
        </w:rPr>
      </w:pPr>
      <w:r>
        <w:rPr>
          <w:noProof/>
        </w:rPr>
        <w:t>Appendix</w:t>
      </w:r>
      <w:r>
        <w:rPr>
          <w:noProof/>
        </w:rPr>
        <w:tab/>
      </w:r>
      <w:r>
        <w:rPr>
          <w:noProof/>
        </w:rPr>
        <w:fldChar w:fldCharType="begin"/>
      </w:r>
      <w:r>
        <w:rPr>
          <w:noProof/>
        </w:rPr>
        <w:instrText xml:space="preserve"> PAGEREF _Toc298761159 \h </w:instrText>
      </w:r>
      <w:r>
        <w:rPr>
          <w:noProof/>
        </w:rPr>
      </w:r>
      <w:r>
        <w:rPr>
          <w:noProof/>
        </w:rPr>
        <w:fldChar w:fldCharType="separate"/>
      </w:r>
      <w:r w:rsidR="00CC5479">
        <w:rPr>
          <w:noProof/>
        </w:rPr>
        <w:t>196</w:t>
      </w:r>
      <w:r>
        <w:rPr>
          <w:noProof/>
        </w:rPr>
        <w:fldChar w:fldCharType="end"/>
      </w:r>
    </w:p>
    <w:p w14:paraId="72A2C9CC" w14:textId="77777777" w:rsidR="00857638" w:rsidRDefault="00857638">
      <w:pPr>
        <w:pStyle w:val="TOC2"/>
        <w:rPr>
          <w:rFonts w:asciiTheme="minorHAnsi" w:eastAsiaTheme="minorEastAsia" w:hAnsiTheme="minorHAnsi" w:cstheme="minorBidi"/>
          <w:noProof/>
          <w:szCs w:val="24"/>
          <w:lang w:eastAsia="ja-JP"/>
        </w:rPr>
      </w:pPr>
      <w:r>
        <w:rPr>
          <w:noProof/>
        </w:rPr>
        <w:t>Glossary</w:t>
      </w:r>
      <w:r>
        <w:rPr>
          <w:noProof/>
        </w:rPr>
        <w:tab/>
      </w:r>
      <w:r>
        <w:rPr>
          <w:noProof/>
        </w:rPr>
        <w:fldChar w:fldCharType="begin"/>
      </w:r>
      <w:r>
        <w:rPr>
          <w:noProof/>
        </w:rPr>
        <w:instrText xml:space="preserve"> PAGEREF _Toc298761160 \h </w:instrText>
      </w:r>
      <w:r>
        <w:rPr>
          <w:noProof/>
        </w:rPr>
      </w:r>
      <w:r>
        <w:rPr>
          <w:noProof/>
        </w:rPr>
        <w:fldChar w:fldCharType="separate"/>
      </w:r>
      <w:r w:rsidR="00CC5479">
        <w:rPr>
          <w:noProof/>
        </w:rPr>
        <w:t>197</w:t>
      </w:r>
      <w:r>
        <w:rPr>
          <w:noProof/>
        </w:rPr>
        <w:fldChar w:fldCharType="end"/>
      </w:r>
    </w:p>
    <w:p w14:paraId="6A248C85" w14:textId="77777777" w:rsidR="00857638" w:rsidRDefault="00857638">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_Toc298761161 \h </w:instrText>
      </w:r>
      <w:r>
        <w:rPr>
          <w:noProof/>
        </w:rPr>
      </w:r>
      <w:r>
        <w:rPr>
          <w:noProof/>
        </w:rPr>
        <w:fldChar w:fldCharType="separate"/>
      </w:r>
      <w:r w:rsidR="00CC5479">
        <w:rPr>
          <w:noProof/>
        </w:rPr>
        <w:t>198</w:t>
      </w:r>
      <w:r>
        <w:rPr>
          <w:noProof/>
        </w:rPr>
        <w:fldChar w:fldCharType="end"/>
      </w:r>
    </w:p>
    <w:p w14:paraId="172FBC6F"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8761093"/>
      <w:r>
        <w:t>List of Tables</w:t>
      </w:r>
      <w:bookmarkEnd w:id="0"/>
      <w:bookmarkEnd w:id="1"/>
    </w:p>
    <w:p w14:paraId="1D5CBA4E" w14:textId="77777777" w:rsidR="00857638"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857638">
        <w:rPr>
          <w:noProof/>
        </w:rPr>
        <w:t>Table 2</w:t>
      </w:r>
      <w:r w:rsidR="00857638">
        <w:rPr>
          <w:noProof/>
        </w:rPr>
        <w:noBreakHyphen/>
        <w:t>1: Sample Parameters for Ryckaert Bellemans dihedral potential function used for validating 2D WHAM code</w:t>
      </w:r>
      <w:r w:rsidR="00857638">
        <w:rPr>
          <w:noProof/>
        </w:rPr>
        <w:tab/>
      </w:r>
      <w:r w:rsidR="00857638">
        <w:rPr>
          <w:noProof/>
        </w:rPr>
        <w:fldChar w:fldCharType="begin"/>
      </w:r>
      <w:r w:rsidR="00857638">
        <w:rPr>
          <w:noProof/>
        </w:rPr>
        <w:instrText xml:space="preserve"> PAGEREF _Toc298761162 \h </w:instrText>
      </w:r>
      <w:r w:rsidR="00857638">
        <w:rPr>
          <w:noProof/>
        </w:rPr>
      </w:r>
      <w:r w:rsidR="00857638">
        <w:rPr>
          <w:noProof/>
        </w:rPr>
        <w:fldChar w:fldCharType="separate"/>
      </w:r>
      <w:r w:rsidR="00CC5479">
        <w:rPr>
          <w:noProof/>
        </w:rPr>
        <w:t>15</w:t>
      </w:r>
      <w:r w:rsidR="00857638">
        <w:rPr>
          <w:noProof/>
        </w:rPr>
        <w:fldChar w:fldCharType="end"/>
      </w:r>
    </w:p>
    <w:p w14:paraId="0963FCDC" w14:textId="77777777" w:rsidR="00857638" w:rsidRDefault="00857638">
      <w:pPr>
        <w:pStyle w:val="TOC7"/>
        <w:rPr>
          <w:rFonts w:asciiTheme="minorHAnsi" w:eastAsiaTheme="minorEastAsia" w:hAnsiTheme="minorHAnsi" w:cstheme="minorBidi"/>
          <w:noProof/>
          <w:szCs w:val="24"/>
          <w:lang w:eastAsia="ja-JP"/>
        </w:rPr>
      </w:pPr>
      <w:r>
        <w:rPr>
          <w:noProof/>
        </w:rPr>
        <w:t>Table 2</w:t>
      </w:r>
      <w:r>
        <w:rPr>
          <w:noProof/>
        </w:rPr>
        <w:noBreakHyphen/>
        <w:t>2: Umbrella Sampling Parameters, grouped by chapter</w:t>
      </w:r>
      <w:r>
        <w:rPr>
          <w:noProof/>
        </w:rPr>
        <w:tab/>
      </w:r>
      <w:r>
        <w:rPr>
          <w:noProof/>
        </w:rPr>
        <w:fldChar w:fldCharType="begin"/>
      </w:r>
      <w:r>
        <w:rPr>
          <w:noProof/>
        </w:rPr>
        <w:instrText xml:space="preserve"> PAGEREF _Toc298761163 \h </w:instrText>
      </w:r>
      <w:r>
        <w:rPr>
          <w:noProof/>
        </w:rPr>
      </w:r>
      <w:r>
        <w:rPr>
          <w:noProof/>
        </w:rPr>
        <w:fldChar w:fldCharType="separate"/>
      </w:r>
      <w:r w:rsidR="00CC5479">
        <w:rPr>
          <w:noProof/>
        </w:rPr>
        <w:t>16</w:t>
      </w:r>
      <w:r>
        <w:rPr>
          <w:noProof/>
        </w:rPr>
        <w:fldChar w:fldCharType="end"/>
      </w:r>
    </w:p>
    <w:p w14:paraId="5BE83214" w14:textId="77777777" w:rsidR="00857638" w:rsidRDefault="00857638">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_Toc298761164 \h </w:instrText>
      </w:r>
      <w:r>
        <w:rPr>
          <w:noProof/>
        </w:rPr>
      </w:r>
      <w:r>
        <w:rPr>
          <w:noProof/>
        </w:rPr>
        <w:fldChar w:fldCharType="separate"/>
      </w:r>
      <w:r w:rsidR="00CC5479">
        <w:rPr>
          <w:noProof/>
        </w:rPr>
        <w:t>90</w:t>
      </w:r>
      <w:r>
        <w:rPr>
          <w:noProof/>
        </w:rPr>
        <w:fldChar w:fldCharType="end"/>
      </w:r>
    </w:p>
    <w:p w14:paraId="75D5FEE8" w14:textId="77777777" w:rsidR="00857638" w:rsidRDefault="00857638">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_Toc298761165 \h </w:instrText>
      </w:r>
      <w:r>
        <w:rPr>
          <w:noProof/>
        </w:rPr>
      </w:r>
      <w:r>
        <w:rPr>
          <w:noProof/>
        </w:rPr>
        <w:fldChar w:fldCharType="separate"/>
      </w:r>
      <w:r w:rsidR="00CC5479">
        <w:rPr>
          <w:noProof/>
        </w:rPr>
        <w:t>113</w:t>
      </w:r>
      <w:r>
        <w:rPr>
          <w:noProof/>
        </w:rPr>
        <w:fldChar w:fldCharType="end"/>
      </w:r>
    </w:p>
    <w:p w14:paraId="2DA0FBB9" w14:textId="77777777" w:rsidR="00857638" w:rsidRDefault="00857638">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_Toc298761166 \h </w:instrText>
      </w:r>
      <w:r>
        <w:rPr>
          <w:noProof/>
        </w:rPr>
      </w:r>
      <w:r>
        <w:rPr>
          <w:noProof/>
        </w:rPr>
        <w:fldChar w:fldCharType="separate"/>
      </w:r>
      <w:r w:rsidR="00CC5479">
        <w:rPr>
          <w:noProof/>
        </w:rPr>
        <w:t>160</w:t>
      </w:r>
      <w:r>
        <w:rPr>
          <w:noProof/>
        </w:rPr>
        <w:fldChar w:fldCharType="end"/>
      </w:r>
    </w:p>
    <w:p w14:paraId="13E5C259" w14:textId="77777777" w:rsidR="00857638" w:rsidRDefault="00857638">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(VSTR),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_Toc298761167 \h </w:instrText>
      </w:r>
      <w:r>
        <w:rPr>
          <w:noProof/>
        </w:rPr>
      </w:r>
      <w:r>
        <w:rPr>
          <w:noProof/>
        </w:rPr>
        <w:fldChar w:fldCharType="separate"/>
      </w:r>
      <w:r w:rsidR="00CC5479">
        <w:rPr>
          <w:noProof/>
        </w:rPr>
        <w:t>161</w:t>
      </w:r>
      <w:r>
        <w:rPr>
          <w:noProof/>
        </w:rPr>
        <w:fldChar w:fldCharType="end"/>
      </w:r>
    </w:p>
    <w:p w14:paraId="705D9783" w14:textId="77777777" w:rsidR="00857638" w:rsidRDefault="00857638">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_Toc298761168 \h </w:instrText>
      </w:r>
      <w:r>
        <w:rPr>
          <w:noProof/>
        </w:rPr>
      </w:r>
      <w:r>
        <w:rPr>
          <w:noProof/>
        </w:rPr>
        <w:fldChar w:fldCharType="separate"/>
      </w:r>
      <w:r w:rsidR="00CC5479">
        <w:rPr>
          <w:noProof/>
        </w:rPr>
        <w:t>163</w:t>
      </w:r>
      <w:r>
        <w:rPr>
          <w:noProof/>
        </w:rPr>
        <w:fldChar w:fldCharType="end"/>
      </w:r>
    </w:p>
    <w:p w14:paraId="518A6BDC"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8761094"/>
      <w:r>
        <w:t>List of Figures</w:t>
      </w:r>
      <w:bookmarkEnd w:id="2"/>
      <w:bookmarkEnd w:id="3"/>
    </w:p>
    <w:p w14:paraId="4658A6B8" w14:textId="77777777" w:rsidR="00857638"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857638">
        <w:rPr>
          <w:noProof/>
        </w:rPr>
        <w:t>Figure 2</w:t>
      </w:r>
      <w:r w:rsidR="00857638">
        <w:rPr>
          <w:noProof/>
        </w:rPr>
        <w:noBreakHyphen/>
        <w:t>1: 2D WHAM Validation</w:t>
      </w:r>
      <w:r w:rsidR="00857638">
        <w:rPr>
          <w:noProof/>
        </w:rPr>
        <w:tab/>
      </w:r>
      <w:r w:rsidR="00857638">
        <w:rPr>
          <w:noProof/>
        </w:rPr>
        <w:fldChar w:fldCharType="begin"/>
      </w:r>
      <w:r w:rsidR="00857638">
        <w:rPr>
          <w:noProof/>
        </w:rPr>
        <w:instrText xml:space="preserve"> PAGEREF _Toc298761169 \h </w:instrText>
      </w:r>
      <w:r w:rsidR="00857638">
        <w:rPr>
          <w:noProof/>
        </w:rPr>
      </w:r>
      <w:r w:rsidR="00857638">
        <w:rPr>
          <w:noProof/>
        </w:rPr>
        <w:fldChar w:fldCharType="separate"/>
      </w:r>
      <w:r w:rsidR="00CC5479">
        <w:rPr>
          <w:noProof/>
        </w:rPr>
        <w:t>18</w:t>
      </w:r>
      <w:r w:rsidR="00857638">
        <w:rPr>
          <w:noProof/>
        </w:rPr>
        <w:fldChar w:fldCharType="end"/>
      </w:r>
    </w:p>
    <w:p w14:paraId="5200CBD7" w14:textId="77777777" w:rsidR="00857638" w:rsidRDefault="00857638">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_Toc298761170 \h </w:instrText>
      </w:r>
      <w:r>
        <w:rPr>
          <w:noProof/>
        </w:rPr>
      </w:r>
      <w:r>
        <w:rPr>
          <w:noProof/>
        </w:rPr>
        <w:fldChar w:fldCharType="separate"/>
      </w:r>
      <w:r w:rsidR="00CC5479">
        <w:rPr>
          <w:noProof/>
        </w:rPr>
        <w:t>21</w:t>
      </w:r>
      <w:r>
        <w:rPr>
          <w:noProof/>
        </w:rPr>
        <w:fldChar w:fldCharType="end"/>
      </w:r>
    </w:p>
    <w:p w14:paraId="0398DFA2" w14:textId="77777777" w:rsidR="00857638" w:rsidRDefault="00857638">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_Toc298761171 \h </w:instrText>
      </w:r>
      <w:r>
        <w:rPr>
          <w:noProof/>
        </w:rPr>
      </w:r>
      <w:r>
        <w:rPr>
          <w:noProof/>
        </w:rPr>
        <w:fldChar w:fldCharType="separate"/>
      </w:r>
      <w:r w:rsidR="00CC5479">
        <w:rPr>
          <w:noProof/>
        </w:rPr>
        <w:t>22</w:t>
      </w:r>
      <w:r>
        <w:rPr>
          <w:noProof/>
        </w:rPr>
        <w:fldChar w:fldCharType="end"/>
      </w:r>
    </w:p>
    <w:p w14:paraId="1AC80C3E" w14:textId="77777777" w:rsidR="00857638" w:rsidRDefault="00857638">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_Toc298761172 \h </w:instrText>
      </w:r>
      <w:r>
        <w:rPr>
          <w:noProof/>
        </w:rPr>
      </w:r>
      <w:r>
        <w:rPr>
          <w:noProof/>
        </w:rPr>
        <w:fldChar w:fldCharType="separate"/>
      </w:r>
      <w:r w:rsidR="00CC5479">
        <w:rPr>
          <w:noProof/>
        </w:rPr>
        <w:t>23</w:t>
      </w:r>
      <w:r>
        <w:rPr>
          <w:noProof/>
        </w:rPr>
        <w:fldChar w:fldCharType="end"/>
      </w:r>
    </w:p>
    <w:p w14:paraId="078A5775" w14:textId="77777777" w:rsidR="00857638" w:rsidRDefault="00857638">
      <w:pPr>
        <w:pStyle w:val="TOC8"/>
        <w:rPr>
          <w:rFonts w:asciiTheme="minorHAnsi" w:eastAsiaTheme="minorEastAsia" w:hAnsiTheme="minorHAnsi" w:cstheme="minorBidi"/>
          <w:noProof/>
          <w:szCs w:val="24"/>
          <w:lang w:eastAsia="ja-JP"/>
        </w:rPr>
      </w:pPr>
      <w:r>
        <w:rPr>
          <w:noProof/>
        </w:rPr>
        <w:t>Figure 2</w:t>
      </w:r>
      <w:r>
        <w:rPr>
          <w:noProof/>
        </w:rPr>
        <w:noBreakHyphen/>
        <w:t>5: Representation of azimuthal and polar angles</w:t>
      </w:r>
      <w:r>
        <w:rPr>
          <w:noProof/>
        </w:rPr>
        <w:tab/>
      </w:r>
      <w:r>
        <w:rPr>
          <w:noProof/>
        </w:rPr>
        <w:fldChar w:fldCharType="begin"/>
      </w:r>
      <w:r>
        <w:rPr>
          <w:noProof/>
        </w:rPr>
        <w:instrText xml:space="preserve"> PAGEREF _Toc298761173 \h </w:instrText>
      </w:r>
      <w:r>
        <w:rPr>
          <w:noProof/>
        </w:rPr>
      </w:r>
      <w:r>
        <w:rPr>
          <w:noProof/>
        </w:rPr>
        <w:fldChar w:fldCharType="separate"/>
      </w:r>
      <w:r w:rsidR="00CC5479">
        <w:rPr>
          <w:noProof/>
        </w:rPr>
        <w:t>27</w:t>
      </w:r>
      <w:r>
        <w:rPr>
          <w:noProof/>
        </w:rPr>
        <w:fldChar w:fldCharType="end"/>
      </w:r>
    </w:p>
    <w:p w14:paraId="6149C811" w14:textId="77777777" w:rsidR="00857638" w:rsidRDefault="00857638">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_Toc298761174 \h </w:instrText>
      </w:r>
      <w:r>
        <w:rPr>
          <w:noProof/>
        </w:rPr>
      </w:r>
      <w:r>
        <w:rPr>
          <w:noProof/>
        </w:rPr>
        <w:fldChar w:fldCharType="separate"/>
      </w:r>
      <w:r w:rsidR="00CC5479">
        <w:rPr>
          <w:noProof/>
        </w:rPr>
        <w:t>48</w:t>
      </w:r>
      <w:r>
        <w:rPr>
          <w:noProof/>
        </w:rPr>
        <w:fldChar w:fldCharType="end"/>
      </w:r>
    </w:p>
    <w:p w14:paraId="668D2697" w14:textId="77777777" w:rsidR="00857638" w:rsidRDefault="00857638">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_Toc298761175 \h </w:instrText>
      </w:r>
      <w:r>
        <w:rPr>
          <w:noProof/>
        </w:rPr>
      </w:r>
      <w:r>
        <w:rPr>
          <w:noProof/>
        </w:rPr>
        <w:fldChar w:fldCharType="separate"/>
      </w:r>
      <w:r w:rsidR="00CC5479">
        <w:rPr>
          <w:noProof/>
        </w:rPr>
        <w:t>49</w:t>
      </w:r>
      <w:r>
        <w:rPr>
          <w:noProof/>
        </w:rPr>
        <w:fldChar w:fldCharType="end"/>
      </w:r>
    </w:p>
    <w:p w14:paraId="500E56B5" w14:textId="77777777" w:rsidR="00857638" w:rsidRDefault="00857638">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_Toc298761176 \h </w:instrText>
      </w:r>
      <w:r>
        <w:rPr>
          <w:noProof/>
        </w:rPr>
      </w:r>
      <w:r>
        <w:rPr>
          <w:noProof/>
        </w:rPr>
        <w:fldChar w:fldCharType="separate"/>
      </w:r>
      <w:r w:rsidR="00CC5479">
        <w:rPr>
          <w:noProof/>
        </w:rPr>
        <w:t>52</w:t>
      </w:r>
      <w:r>
        <w:rPr>
          <w:noProof/>
        </w:rPr>
        <w:fldChar w:fldCharType="end"/>
      </w:r>
    </w:p>
    <w:p w14:paraId="51212E27"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_Toc298761177 \h </w:instrText>
      </w:r>
      <w:r>
        <w:rPr>
          <w:noProof/>
        </w:rPr>
      </w:r>
      <w:r>
        <w:rPr>
          <w:noProof/>
        </w:rPr>
        <w:fldChar w:fldCharType="separate"/>
      </w:r>
      <w:r w:rsidR="00CC5479">
        <w:rPr>
          <w:noProof/>
        </w:rPr>
        <w:t>75</w:t>
      </w:r>
      <w:r>
        <w:rPr>
          <w:noProof/>
        </w:rPr>
        <w:fldChar w:fldCharType="end"/>
      </w:r>
    </w:p>
    <w:p w14:paraId="00F46431"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_Toc298761178 \h </w:instrText>
      </w:r>
      <w:r>
        <w:rPr>
          <w:noProof/>
        </w:rPr>
      </w:r>
      <w:r>
        <w:rPr>
          <w:noProof/>
        </w:rPr>
        <w:fldChar w:fldCharType="separate"/>
      </w:r>
      <w:r w:rsidR="00CC5479">
        <w:rPr>
          <w:noProof/>
        </w:rPr>
        <w:t>76</w:t>
      </w:r>
      <w:r>
        <w:rPr>
          <w:noProof/>
        </w:rPr>
        <w:fldChar w:fldCharType="end"/>
      </w:r>
    </w:p>
    <w:p w14:paraId="3AB44CFF"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_Toc298761179 \h </w:instrText>
      </w:r>
      <w:r>
        <w:rPr>
          <w:noProof/>
        </w:rPr>
      </w:r>
      <w:r>
        <w:rPr>
          <w:noProof/>
        </w:rPr>
        <w:fldChar w:fldCharType="separate"/>
      </w:r>
      <w:r w:rsidR="00CC5479">
        <w:rPr>
          <w:noProof/>
        </w:rPr>
        <w:t>77</w:t>
      </w:r>
      <w:r>
        <w:rPr>
          <w:noProof/>
        </w:rPr>
        <w:fldChar w:fldCharType="end"/>
      </w:r>
    </w:p>
    <w:p w14:paraId="31FA9806"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_Toc298761180 \h </w:instrText>
      </w:r>
      <w:r>
        <w:rPr>
          <w:noProof/>
        </w:rPr>
      </w:r>
      <w:r>
        <w:rPr>
          <w:noProof/>
        </w:rPr>
        <w:fldChar w:fldCharType="separate"/>
      </w:r>
      <w:r w:rsidR="00CC5479">
        <w:rPr>
          <w:noProof/>
        </w:rPr>
        <w:t>78</w:t>
      </w:r>
      <w:r>
        <w:rPr>
          <w:noProof/>
        </w:rPr>
        <w:fldChar w:fldCharType="end"/>
      </w:r>
    </w:p>
    <w:p w14:paraId="75A6E4C2"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Sidechains</w:t>
      </w:r>
      <w:r>
        <w:rPr>
          <w:noProof/>
        </w:rPr>
        <w:tab/>
      </w:r>
      <w:r>
        <w:rPr>
          <w:noProof/>
        </w:rPr>
        <w:fldChar w:fldCharType="begin"/>
      </w:r>
      <w:r>
        <w:rPr>
          <w:noProof/>
        </w:rPr>
        <w:instrText xml:space="preserve"> PAGEREF _Toc298761181 \h </w:instrText>
      </w:r>
      <w:r>
        <w:rPr>
          <w:noProof/>
        </w:rPr>
      </w:r>
      <w:r>
        <w:rPr>
          <w:noProof/>
        </w:rPr>
        <w:fldChar w:fldCharType="separate"/>
      </w:r>
      <w:r w:rsidR="00CC5479">
        <w:rPr>
          <w:noProof/>
        </w:rPr>
        <w:t>79</w:t>
      </w:r>
      <w:r>
        <w:rPr>
          <w:noProof/>
        </w:rPr>
        <w:fldChar w:fldCharType="end"/>
      </w:r>
    </w:p>
    <w:p w14:paraId="1EA2EABA"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_Toc298761182 \h </w:instrText>
      </w:r>
      <w:r>
        <w:rPr>
          <w:noProof/>
        </w:rPr>
      </w:r>
      <w:r>
        <w:rPr>
          <w:noProof/>
        </w:rPr>
        <w:fldChar w:fldCharType="separate"/>
      </w:r>
      <w:r w:rsidR="00CC5479">
        <w:rPr>
          <w:noProof/>
        </w:rPr>
        <w:t>81</w:t>
      </w:r>
      <w:r>
        <w:rPr>
          <w:noProof/>
        </w:rPr>
        <w:fldChar w:fldCharType="end"/>
      </w:r>
    </w:p>
    <w:p w14:paraId="6B13ABF9"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_Toc298761183 \h </w:instrText>
      </w:r>
      <w:r>
        <w:rPr>
          <w:noProof/>
        </w:rPr>
      </w:r>
      <w:r>
        <w:rPr>
          <w:noProof/>
        </w:rPr>
        <w:fldChar w:fldCharType="separate"/>
      </w:r>
      <w:r w:rsidR="00CC5479">
        <w:rPr>
          <w:noProof/>
        </w:rPr>
        <w:t>83</w:t>
      </w:r>
      <w:r>
        <w:rPr>
          <w:noProof/>
        </w:rPr>
        <w:fldChar w:fldCharType="end"/>
      </w:r>
    </w:p>
    <w:p w14:paraId="6CB95775"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_Toc298761184 \h </w:instrText>
      </w:r>
      <w:r>
        <w:rPr>
          <w:noProof/>
        </w:rPr>
      </w:r>
      <w:r>
        <w:rPr>
          <w:noProof/>
        </w:rPr>
        <w:fldChar w:fldCharType="separate"/>
      </w:r>
      <w:r w:rsidR="00CC5479">
        <w:rPr>
          <w:noProof/>
        </w:rPr>
        <w:t>85</w:t>
      </w:r>
      <w:r>
        <w:rPr>
          <w:noProof/>
        </w:rPr>
        <w:fldChar w:fldCharType="end"/>
      </w:r>
    </w:p>
    <w:p w14:paraId="1D5D01D7"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_Toc298761185 \h </w:instrText>
      </w:r>
      <w:r>
        <w:rPr>
          <w:noProof/>
        </w:rPr>
      </w:r>
      <w:r>
        <w:rPr>
          <w:noProof/>
        </w:rPr>
        <w:fldChar w:fldCharType="separate"/>
      </w:r>
      <w:r w:rsidR="00CC5479">
        <w:rPr>
          <w:noProof/>
        </w:rPr>
        <w:t>87</w:t>
      </w:r>
      <w:r>
        <w:rPr>
          <w:noProof/>
        </w:rPr>
        <w:fldChar w:fldCharType="end"/>
      </w:r>
    </w:p>
    <w:p w14:paraId="141C62F5"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 Cyanocysteine Sidechain Dihedral Definitions</w:t>
      </w:r>
      <w:r>
        <w:rPr>
          <w:noProof/>
        </w:rPr>
        <w:tab/>
      </w:r>
      <w:r>
        <w:rPr>
          <w:noProof/>
        </w:rPr>
        <w:fldChar w:fldCharType="begin"/>
      </w:r>
      <w:r>
        <w:rPr>
          <w:noProof/>
        </w:rPr>
        <w:instrText xml:space="preserve"> PAGEREF _Toc298761186 \h </w:instrText>
      </w:r>
      <w:r>
        <w:rPr>
          <w:noProof/>
        </w:rPr>
      </w:r>
      <w:r>
        <w:rPr>
          <w:noProof/>
        </w:rPr>
        <w:fldChar w:fldCharType="separate"/>
      </w:r>
      <w:r w:rsidR="00CC5479">
        <w:rPr>
          <w:noProof/>
        </w:rPr>
        <w:t>114</w:t>
      </w:r>
      <w:r>
        <w:rPr>
          <w:noProof/>
        </w:rPr>
        <w:fldChar w:fldCharType="end"/>
      </w:r>
    </w:p>
    <w:p w14:paraId="200D2048"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2: Representative 2D Dihedral Probability Distributions</w:t>
      </w:r>
      <w:r>
        <w:rPr>
          <w:noProof/>
        </w:rPr>
        <w:tab/>
      </w:r>
      <w:r>
        <w:rPr>
          <w:noProof/>
        </w:rPr>
        <w:fldChar w:fldCharType="begin"/>
      </w:r>
      <w:r>
        <w:rPr>
          <w:noProof/>
        </w:rPr>
        <w:instrText xml:space="preserve"> PAGEREF _Toc298761187 \h </w:instrText>
      </w:r>
      <w:r>
        <w:rPr>
          <w:noProof/>
        </w:rPr>
      </w:r>
      <w:r>
        <w:rPr>
          <w:noProof/>
        </w:rPr>
        <w:fldChar w:fldCharType="separate"/>
      </w:r>
      <w:r w:rsidR="00CC5479">
        <w:rPr>
          <w:noProof/>
        </w:rPr>
        <w:t>115</w:t>
      </w:r>
      <w:r>
        <w:rPr>
          <w:noProof/>
        </w:rPr>
        <w:fldChar w:fldCharType="end"/>
      </w:r>
    </w:p>
    <w:p w14:paraId="329C2460"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3: 2D Dihedral Probability Distributions</w:t>
      </w:r>
      <w:r>
        <w:rPr>
          <w:noProof/>
        </w:rPr>
        <w:tab/>
      </w:r>
      <w:r>
        <w:rPr>
          <w:noProof/>
        </w:rPr>
        <w:fldChar w:fldCharType="begin"/>
      </w:r>
      <w:r>
        <w:rPr>
          <w:noProof/>
        </w:rPr>
        <w:instrText xml:space="preserve"> PAGEREF _Toc298761188 \h </w:instrText>
      </w:r>
      <w:r>
        <w:rPr>
          <w:noProof/>
        </w:rPr>
      </w:r>
      <w:r>
        <w:rPr>
          <w:noProof/>
        </w:rPr>
        <w:fldChar w:fldCharType="separate"/>
      </w:r>
      <w:r w:rsidR="00CC5479">
        <w:rPr>
          <w:noProof/>
        </w:rPr>
        <w:t>116</w:t>
      </w:r>
      <w:r>
        <w:rPr>
          <w:noProof/>
        </w:rPr>
        <w:fldChar w:fldCharType="end"/>
      </w:r>
    </w:p>
    <w:p w14:paraId="2B2C55E3"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 xml:space="preserve">4: 1D Umbrella Sampling </w:t>
      </w:r>
      <w:r>
        <w:rPr>
          <w:noProof/>
        </w:rPr>
        <w:sym w:font="Symbol" w:char="F063"/>
      </w:r>
      <w:r w:rsidRPr="00825510">
        <w:rPr>
          <w:noProof/>
          <w:vertAlign w:val="subscript"/>
        </w:rPr>
        <w:t>2</w:t>
      </w:r>
      <w:r>
        <w:rPr>
          <w:noProof/>
        </w:rPr>
        <w:t xml:space="preserve"> Dihedral Distributions</w:t>
      </w:r>
      <w:r>
        <w:rPr>
          <w:noProof/>
        </w:rPr>
        <w:tab/>
      </w:r>
      <w:r>
        <w:rPr>
          <w:noProof/>
        </w:rPr>
        <w:fldChar w:fldCharType="begin"/>
      </w:r>
      <w:r>
        <w:rPr>
          <w:noProof/>
        </w:rPr>
        <w:instrText xml:space="preserve"> PAGEREF _Toc298761189 \h </w:instrText>
      </w:r>
      <w:r>
        <w:rPr>
          <w:noProof/>
        </w:rPr>
      </w:r>
      <w:r>
        <w:rPr>
          <w:noProof/>
        </w:rPr>
        <w:fldChar w:fldCharType="separate"/>
      </w:r>
      <w:r w:rsidR="00CC5479">
        <w:rPr>
          <w:noProof/>
        </w:rPr>
        <w:t>118</w:t>
      </w:r>
      <w:r>
        <w:rPr>
          <w:noProof/>
        </w:rPr>
        <w:fldChar w:fldCharType="end"/>
      </w:r>
    </w:p>
    <w:p w14:paraId="5EE7A53A"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 xml:space="preserve">5: 2D Umbrella Sampling </w:t>
      </w:r>
      <w:r>
        <w:rPr>
          <w:noProof/>
        </w:rPr>
        <w:sym w:font="Symbol" w:char="F063"/>
      </w:r>
      <w:r w:rsidRPr="00825510">
        <w:rPr>
          <w:noProof/>
          <w:vertAlign w:val="subscript"/>
        </w:rPr>
        <w:t>2</w:t>
      </w:r>
      <w:r>
        <w:rPr>
          <w:noProof/>
        </w:rPr>
        <w:t xml:space="preserve"> Dihedral Distribution</w:t>
      </w:r>
      <w:r>
        <w:rPr>
          <w:noProof/>
        </w:rPr>
        <w:tab/>
      </w:r>
      <w:r>
        <w:rPr>
          <w:noProof/>
        </w:rPr>
        <w:fldChar w:fldCharType="begin"/>
      </w:r>
      <w:r>
        <w:rPr>
          <w:noProof/>
        </w:rPr>
        <w:instrText xml:space="preserve"> PAGEREF _Toc298761190 \h </w:instrText>
      </w:r>
      <w:r>
        <w:rPr>
          <w:noProof/>
        </w:rPr>
      </w:r>
      <w:r>
        <w:rPr>
          <w:noProof/>
        </w:rPr>
        <w:fldChar w:fldCharType="separate"/>
      </w:r>
      <w:r w:rsidR="00CC5479">
        <w:rPr>
          <w:noProof/>
        </w:rPr>
        <w:t>120</w:t>
      </w:r>
      <w:r>
        <w:rPr>
          <w:noProof/>
        </w:rPr>
        <w:fldChar w:fldCharType="end"/>
      </w:r>
    </w:p>
    <w:p w14:paraId="77BA9203"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6: Field Convergence Test</w:t>
      </w:r>
      <w:r>
        <w:rPr>
          <w:noProof/>
        </w:rPr>
        <w:tab/>
      </w:r>
      <w:r>
        <w:rPr>
          <w:noProof/>
        </w:rPr>
        <w:fldChar w:fldCharType="begin"/>
      </w:r>
      <w:r>
        <w:rPr>
          <w:noProof/>
        </w:rPr>
        <w:instrText xml:space="preserve"> PAGEREF _Toc298761191 \h </w:instrText>
      </w:r>
      <w:r>
        <w:rPr>
          <w:noProof/>
        </w:rPr>
      </w:r>
      <w:r>
        <w:rPr>
          <w:noProof/>
        </w:rPr>
        <w:fldChar w:fldCharType="separate"/>
      </w:r>
      <w:r w:rsidR="00CC5479">
        <w:rPr>
          <w:noProof/>
        </w:rPr>
        <w:t>121</w:t>
      </w:r>
      <w:r>
        <w:rPr>
          <w:noProof/>
        </w:rPr>
        <w:fldChar w:fldCharType="end"/>
      </w:r>
    </w:p>
    <w:p w14:paraId="4B80652A"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Ral Monomer</w:t>
      </w:r>
      <w:r>
        <w:rPr>
          <w:noProof/>
        </w:rPr>
        <w:tab/>
      </w:r>
      <w:r>
        <w:rPr>
          <w:noProof/>
        </w:rPr>
        <w:fldChar w:fldCharType="begin"/>
      </w:r>
      <w:r>
        <w:rPr>
          <w:noProof/>
        </w:rPr>
        <w:instrText xml:space="preserve"> PAGEREF _Toc298761192 \h </w:instrText>
      </w:r>
      <w:r>
        <w:rPr>
          <w:noProof/>
        </w:rPr>
      </w:r>
      <w:r>
        <w:rPr>
          <w:noProof/>
        </w:rPr>
        <w:fldChar w:fldCharType="separate"/>
      </w:r>
      <w:r w:rsidR="00CC5479">
        <w:rPr>
          <w:noProof/>
        </w:rPr>
        <w:t>124</w:t>
      </w:r>
      <w:r>
        <w:rPr>
          <w:noProof/>
        </w:rPr>
        <w:fldChar w:fldCharType="end"/>
      </w:r>
    </w:p>
    <w:p w14:paraId="17B5E1A3"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E30/K31</w:t>
      </w:r>
      <w:r>
        <w:rPr>
          <w:noProof/>
        </w:rPr>
        <w:tab/>
      </w:r>
      <w:r>
        <w:rPr>
          <w:noProof/>
        </w:rPr>
        <w:fldChar w:fldCharType="begin"/>
      </w:r>
      <w:r>
        <w:rPr>
          <w:noProof/>
        </w:rPr>
        <w:instrText xml:space="preserve"> PAGEREF _Toc298761193 \h </w:instrText>
      </w:r>
      <w:r>
        <w:rPr>
          <w:noProof/>
        </w:rPr>
      </w:r>
      <w:r>
        <w:rPr>
          <w:noProof/>
        </w:rPr>
        <w:fldChar w:fldCharType="separate"/>
      </w:r>
      <w:r w:rsidR="00CC5479">
        <w:rPr>
          <w:noProof/>
        </w:rPr>
        <w:t>126</w:t>
      </w:r>
      <w:r>
        <w:rPr>
          <w:noProof/>
        </w:rPr>
        <w:fldChar w:fldCharType="end"/>
      </w:r>
    </w:p>
    <w:p w14:paraId="379DFAD7"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E30D/K31</w:t>
      </w:r>
      <w:r>
        <w:rPr>
          <w:noProof/>
        </w:rPr>
        <w:tab/>
      </w:r>
      <w:r>
        <w:rPr>
          <w:noProof/>
        </w:rPr>
        <w:fldChar w:fldCharType="begin"/>
      </w:r>
      <w:r>
        <w:rPr>
          <w:noProof/>
        </w:rPr>
        <w:instrText xml:space="preserve"> PAGEREF _Toc298761194 \h </w:instrText>
      </w:r>
      <w:r>
        <w:rPr>
          <w:noProof/>
        </w:rPr>
      </w:r>
      <w:r>
        <w:rPr>
          <w:noProof/>
        </w:rPr>
        <w:fldChar w:fldCharType="separate"/>
      </w:r>
      <w:r w:rsidR="00CC5479">
        <w:rPr>
          <w:noProof/>
        </w:rPr>
        <w:t>127</w:t>
      </w:r>
      <w:r>
        <w:rPr>
          <w:noProof/>
        </w:rPr>
        <w:fldChar w:fldCharType="end"/>
      </w:r>
    </w:p>
    <w:p w14:paraId="42ACCEAA"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E30/K31E</w:t>
      </w:r>
      <w:r>
        <w:rPr>
          <w:noProof/>
        </w:rPr>
        <w:tab/>
      </w:r>
      <w:r>
        <w:rPr>
          <w:noProof/>
        </w:rPr>
        <w:fldChar w:fldCharType="begin"/>
      </w:r>
      <w:r>
        <w:rPr>
          <w:noProof/>
        </w:rPr>
        <w:instrText xml:space="preserve"> PAGEREF _Toc298761195 \h </w:instrText>
      </w:r>
      <w:r>
        <w:rPr>
          <w:noProof/>
        </w:rPr>
      </w:r>
      <w:r>
        <w:rPr>
          <w:noProof/>
        </w:rPr>
        <w:fldChar w:fldCharType="separate"/>
      </w:r>
      <w:r w:rsidR="00CC5479">
        <w:rPr>
          <w:noProof/>
        </w:rPr>
        <w:t>128</w:t>
      </w:r>
      <w:r>
        <w:rPr>
          <w:noProof/>
        </w:rPr>
        <w:fldChar w:fldCharType="end"/>
      </w:r>
    </w:p>
    <w:p w14:paraId="7A813150"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11: Absolute Field Plots for Various Box Locations – Rap E30D/K31E</w:t>
      </w:r>
      <w:r>
        <w:rPr>
          <w:noProof/>
        </w:rPr>
        <w:tab/>
      </w:r>
      <w:r>
        <w:rPr>
          <w:noProof/>
        </w:rPr>
        <w:fldChar w:fldCharType="begin"/>
      </w:r>
      <w:r>
        <w:rPr>
          <w:noProof/>
        </w:rPr>
        <w:instrText xml:space="preserve"> PAGEREF _Toc298761196 \h </w:instrText>
      </w:r>
      <w:r>
        <w:rPr>
          <w:noProof/>
        </w:rPr>
      </w:r>
      <w:r>
        <w:rPr>
          <w:noProof/>
        </w:rPr>
        <w:fldChar w:fldCharType="separate"/>
      </w:r>
      <w:r w:rsidR="00CC5479">
        <w:rPr>
          <w:noProof/>
        </w:rPr>
        <w:t>129</w:t>
      </w:r>
      <w:r>
        <w:rPr>
          <w:noProof/>
        </w:rPr>
        <w:fldChar w:fldCharType="end"/>
      </w:r>
    </w:p>
    <w:p w14:paraId="494DB6EF"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E30/K31</w:t>
      </w:r>
      <w:r>
        <w:rPr>
          <w:noProof/>
        </w:rPr>
        <w:tab/>
      </w:r>
      <w:r>
        <w:rPr>
          <w:noProof/>
        </w:rPr>
        <w:fldChar w:fldCharType="begin"/>
      </w:r>
      <w:r>
        <w:rPr>
          <w:noProof/>
        </w:rPr>
        <w:instrText xml:space="preserve"> PAGEREF _Toc298761197 \h </w:instrText>
      </w:r>
      <w:r>
        <w:rPr>
          <w:noProof/>
        </w:rPr>
      </w:r>
      <w:r>
        <w:rPr>
          <w:noProof/>
        </w:rPr>
        <w:fldChar w:fldCharType="separate"/>
      </w:r>
      <w:r w:rsidR="00CC5479">
        <w:rPr>
          <w:noProof/>
        </w:rPr>
        <w:t>131</w:t>
      </w:r>
      <w:r>
        <w:rPr>
          <w:noProof/>
        </w:rPr>
        <w:fldChar w:fldCharType="end"/>
      </w:r>
    </w:p>
    <w:p w14:paraId="456FC5D1"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E30D/K31</w:t>
      </w:r>
      <w:r>
        <w:rPr>
          <w:noProof/>
        </w:rPr>
        <w:tab/>
      </w:r>
      <w:r>
        <w:rPr>
          <w:noProof/>
        </w:rPr>
        <w:fldChar w:fldCharType="begin"/>
      </w:r>
      <w:r>
        <w:rPr>
          <w:noProof/>
        </w:rPr>
        <w:instrText xml:space="preserve"> PAGEREF _Toc298761198 \h </w:instrText>
      </w:r>
      <w:r>
        <w:rPr>
          <w:noProof/>
        </w:rPr>
      </w:r>
      <w:r>
        <w:rPr>
          <w:noProof/>
        </w:rPr>
        <w:fldChar w:fldCharType="separate"/>
      </w:r>
      <w:r w:rsidR="00CC5479">
        <w:rPr>
          <w:noProof/>
        </w:rPr>
        <w:t>133</w:t>
      </w:r>
      <w:r>
        <w:rPr>
          <w:noProof/>
        </w:rPr>
        <w:fldChar w:fldCharType="end"/>
      </w:r>
    </w:p>
    <w:p w14:paraId="6C04B857"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E30/K31E</w:t>
      </w:r>
      <w:r>
        <w:rPr>
          <w:noProof/>
        </w:rPr>
        <w:tab/>
      </w:r>
      <w:r>
        <w:rPr>
          <w:noProof/>
        </w:rPr>
        <w:fldChar w:fldCharType="begin"/>
      </w:r>
      <w:r>
        <w:rPr>
          <w:noProof/>
        </w:rPr>
        <w:instrText xml:space="preserve"> PAGEREF _Toc298761199 \h </w:instrText>
      </w:r>
      <w:r>
        <w:rPr>
          <w:noProof/>
        </w:rPr>
      </w:r>
      <w:r>
        <w:rPr>
          <w:noProof/>
        </w:rPr>
        <w:fldChar w:fldCharType="separate"/>
      </w:r>
      <w:r w:rsidR="00CC5479">
        <w:rPr>
          <w:noProof/>
        </w:rPr>
        <w:t>135</w:t>
      </w:r>
      <w:r>
        <w:rPr>
          <w:noProof/>
        </w:rPr>
        <w:fldChar w:fldCharType="end"/>
      </w:r>
    </w:p>
    <w:p w14:paraId="0C20E482"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15: Comparing Absolute and Relative Fields - Rap E30D/K31E</w:t>
      </w:r>
      <w:r>
        <w:rPr>
          <w:noProof/>
        </w:rPr>
        <w:tab/>
      </w:r>
      <w:r>
        <w:rPr>
          <w:noProof/>
        </w:rPr>
        <w:fldChar w:fldCharType="begin"/>
      </w:r>
      <w:r>
        <w:rPr>
          <w:noProof/>
        </w:rPr>
        <w:instrText xml:space="preserve"> PAGEREF _Toc298761200 \h </w:instrText>
      </w:r>
      <w:r>
        <w:rPr>
          <w:noProof/>
        </w:rPr>
      </w:r>
      <w:r>
        <w:rPr>
          <w:noProof/>
        </w:rPr>
        <w:fldChar w:fldCharType="separate"/>
      </w:r>
      <w:r w:rsidR="00CC5479">
        <w:rPr>
          <w:noProof/>
        </w:rPr>
        <w:t>137</w:t>
      </w:r>
      <w:r>
        <w:rPr>
          <w:noProof/>
        </w:rPr>
        <w:fldChar w:fldCharType="end"/>
      </w:r>
    </w:p>
    <w:p w14:paraId="64EB0F4A"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E30/K31</w:t>
      </w:r>
      <w:r>
        <w:rPr>
          <w:noProof/>
        </w:rPr>
        <w:tab/>
      </w:r>
      <w:r>
        <w:rPr>
          <w:noProof/>
        </w:rPr>
        <w:fldChar w:fldCharType="begin"/>
      </w:r>
      <w:r>
        <w:rPr>
          <w:noProof/>
        </w:rPr>
        <w:instrText xml:space="preserve"> PAGEREF _Toc298761201 \h </w:instrText>
      </w:r>
      <w:r>
        <w:rPr>
          <w:noProof/>
        </w:rPr>
      </w:r>
      <w:r>
        <w:rPr>
          <w:noProof/>
        </w:rPr>
        <w:fldChar w:fldCharType="separate"/>
      </w:r>
      <w:r w:rsidR="00CC5479">
        <w:rPr>
          <w:noProof/>
        </w:rPr>
        <w:t>139</w:t>
      </w:r>
      <w:r>
        <w:rPr>
          <w:noProof/>
        </w:rPr>
        <w:fldChar w:fldCharType="end"/>
      </w:r>
    </w:p>
    <w:p w14:paraId="28B66F56"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E30D/K31</w:t>
      </w:r>
      <w:r>
        <w:rPr>
          <w:noProof/>
        </w:rPr>
        <w:tab/>
      </w:r>
      <w:r>
        <w:rPr>
          <w:noProof/>
        </w:rPr>
        <w:fldChar w:fldCharType="begin"/>
      </w:r>
      <w:r>
        <w:rPr>
          <w:noProof/>
        </w:rPr>
        <w:instrText xml:space="preserve"> PAGEREF _Toc298761202 \h </w:instrText>
      </w:r>
      <w:r>
        <w:rPr>
          <w:noProof/>
        </w:rPr>
      </w:r>
      <w:r>
        <w:rPr>
          <w:noProof/>
        </w:rPr>
        <w:fldChar w:fldCharType="separate"/>
      </w:r>
      <w:r w:rsidR="00CC5479">
        <w:rPr>
          <w:noProof/>
        </w:rPr>
        <w:t>141</w:t>
      </w:r>
      <w:r>
        <w:rPr>
          <w:noProof/>
        </w:rPr>
        <w:fldChar w:fldCharType="end"/>
      </w:r>
    </w:p>
    <w:p w14:paraId="79DA0DD5"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E30/K31E</w:t>
      </w:r>
      <w:r>
        <w:rPr>
          <w:noProof/>
        </w:rPr>
        <w:tab/>
      </w:r>
      <w:r>
        <w:rPr>
          <w:noProof/>
        </w:rPr>
        <w:fldChar w:fldCharType="begin"/>
      </w:r>
      <w:r>
        <w:rPr>
          <w:noProof/>
        </w:rPr>
        <w:instrText xml:space="preserve"> PAGEREF _Toc298761203 \h </w:instrText>
      </w:r>
      <w:r>
        <w:rPr>
          <w:noProof/>
        </w:rPr>
      </w:r>
      <w:r>
        <w:rPr>
          <w:noProof/>
        </w:rPr>
        <w:fldChar w:fldCharType="separate"/>
      </w:r>
      <w:r w:rsidR="00CC5479">
        <w:rPr>
          <w:noProof/>
        </w:rPr>
        <w:t>143</w:t>
      </w:r>
      <w:r>
        <w:rPr>
          <w:noProof/>
        </w:rPr>
        <w:fldChar w:fldCharType="end"/>
      </w:r>
    </w:p>
    <w:p w14:paraId="3D518B2E"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19: Comparing Numeric PBE and RFM Relative Fields - Rap E30D/K31E</w:t>
      </w:r>
      <w:r>
        <w:rPr>
          <w:noProof/>
        </w:rPr>
        <w:tab/>
      </w:r>
      <w:r>
        <w:rPr>
          <w:noProof/>
        </w:rPr>
        <w:fldChar w:fldCharType="begin"/>
      </w:r>
      <w:r>
        <w:rPr>
          <w:noProof/>
        </w:rPr>
        <w:instrText xml:space="preserve"> PAGEREF _Toc298761204 \h </w:instrText>
      </w:r>
      <w:r>
        <w:rPr>
          <w:noProof/>
        </w:rPr>
      </w:r>
      <w:r>
        <w:rPr>
          <w:noProof/>
        </w:rPr>
        <w:fldChar w:fldCharType="separate"/>
      </w:r>
      <w:r w:rsidR="00CC5479">
        <w:rPr>
          <w:noProof/>
        </w:rPr>
        <w:t>145</w:t>
      </w:r>
      <w:r>
        <w:rPr>
          <w:noProof/>
        </w:rPr>
        <w:fldChar w:fldCharType="end"/>
      </w:r>
    </w:p>
    <w:p w14:paraId="7C5545A4"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_Toc298761205 \h </w:instrText>
      </w:r>
      <w:r>
        <w:rPr>
          <w:noProof/>
        </w:rPr>
      </w:r>
      <w:r>
        <w:rPr>
          <w:noProof/>
        </w:rPr>
        <w:fldChar w:fldCharType="separate"/>
      </w:r>
      <w:r w:rsidR="00CC5479">
        <w:rPr>
          <w:noProof/>
        </w:rPr>
        <w:t>165</w:t>
      </w:r>
      <w:r>
        <w:rPr>
          <w:noProof/>
        </w:rPr>
        <w:fldChar w:fldCharType="end"/>
      </w:r>
    </w:p>
    <w:p w14:paraId="6E5D8DED"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_Toc298761206 \h </w:instrText>
      </w:r>
      <w:r>
        <w:rPr>
          <w:noProof/>
        </w:rPr>
      </w:r>
      <w:r>
        <w:rPr>
          <w:noProof/>
        </w:rPr>
        <w:fldChar w:fldCharType="separate"/>
      </w:r>
      <w:r w:rsidR="00CC5479">
        <w:rPr>
          <w:noProof/>
        </w:rPr>
        <w:t>167</w:t>
      </w:r>
      <w:r>
        <w:rPr>
          <w:noProof/>
        </w:rPr>
        <w:fldChar w:fldCharType="end"/>
      </w:r>
    </w:p>
    <w:p w14:paraId="161AA5ED"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_Toc298761207 \h </w:instrText>
      </w:r>
      <w:r>
        <w:rPr>
          <w:noProof/>
        </w:rPr>
      </w:r>
      <w:r>
        <w:rPr>
          <w:noProof/>
        </w:rPr>
        <w:fldChar w:fldCharType="separate"/>
      </w:r>
      <w:r w:rsidR="00CC5479">
        <w:rPr>
          <w:noProof/>
        </w:rPr>
        <w:t>169</w:t>
      </w:r>
      <w:r>
        <w:rPr>
          <w:noProof/>
        </w:rPr>
        <w:fldChar w:fldCharType="end"/>
      </w:r>
    </w:p>
    <w:p w14:paraId="175C2D12"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_Toc298761208 \h </w:instrText>
      </w:r>
      <w:r>
        <w:rPr>
          <w:noProof/>
        </w:rPr>
      </w:r>
      <w:r>
        <w:rPr>
          <w:noProof/>
        </w:rPr>
        <w:fldChar w:fldCharType="separate"/>
      </w:r>
      <w:r w:rsidR="00CC5479">
        <w:rPr>
          <w:noProof/>
        </w:rPr>
        <w:t>171</w:t>
      </w:r>
      <w:r>
        <w:rPr>
          <w:noProof/>
        </w:rPr>
        <w:fldChar w:fldCharType="end"/>
      </w:r>
    </w:p>
    <w:p w14:paraId="4639D951"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_Toc298761209 \h </w:instrText>
      </w:r>
      <w:r>
        <w:rPr>
          <w:noProof/>
        </w:rPr>
      </w:r>
      <w:r>
        <w:rPr>
          <w:noProof/>
        </w:rPr>
        <w:fldChar w:fldCharType="separate"/>
      </w:r>
      <w:r w:rsidR="00CC5479">
        <w:rPr>
          <w:noProof/>
        </w:rPr>
        <w:t>173</w:t>
      </w:r>
      <w:r>
        <w:rPr>
          <w:noProof/>
        </w:rPr>
        <w:fldChar w:fldCharType="end"/>
      </w:r>
    </w:p>
    <w:p w14:paraId="3452C0BC"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_Toc298761210 \h </w:instrText>
      </w:r>
      <w:r>
        <w:rPr>
          <w:noProof/>
        </w:rPr>
      </w:r>
      <w:r>
        <w:rPr>
          <w:noProof/>
        </w:rPr>
        <w:fldChar w:fldCharType="separate"/>
      </w:r>
      <w:r w:rsidR="00CC5479">
        <w:rPr>
          <w:noProof/>
        </w:rPr>
        <w:t>175</w:t>
      </w:r>
      <w:r>
        <w:rPr>
          <w:noProof/>
        </w:rPr>
        <w:fldChar w:fldCharType="end"/>
      </w:r>
    </w:p>
    <w:p w14:paraId="65B8AAA3"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_Toc298761211 \h </w:instrText>
      </w:r>
      <w:r>
        <w:rPr>
          <w:noProof/>
        </w:rPr>
      </w:r>
      <w:r>
        <w:rPr>
          <w:noProof/>
        </w:rPr>
        <w:fldChar w:fldCharType="separate"/>
      </w:r>
      <w:r w:rsidR="00CC5479">
        <w:rPr>
          <w:noProof/>
        </w:rPr>
        <w:t>177</w:t>
      </w:r>
      <w:r>
        <w:rPr>
          <w:noProof/>
        </w:rPr>
        <w:fldChar w:fldCharType="end"/>
      </w:r>
    </w:p>
    <w:p w14:paraId="78770DD9"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_Toc298761212 \h </w:instrText>
      </w:r>
      <w:r>
        <w:rPr>
          <w:noProof/>
        </w:rPr>
      </w:r>
      <w:r>
        <w:rPr>
          <w:noProof/>
        </w:rPr>
        <w:fldChar w:fldCharType="separate"/>
      </w:r>
      <w:r w:rsidR="00CC5479">
        <w:rPr>
          <w:noProof/>
        </w:rPr>
        <w:t>179</w:t>
      </w:r>
      <w:r>
        <w:rPr>
          <w:noProof/>
        </w:rPr>
        <w:fldChar w:fldCharType="end"/>
      </w:r>
    </w:p>
    <w:p w14:paraId="0A5B277C"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_Toc298761213 \h </w:instrText>
      </w:r>
      <w:r>
        <w:rPr>
          <w:noProof/>
        </w:rPr>
      </w:r>
      <w:r>
        <w:rPr>
          <w:noProof/>
        </w:rPr>
        <w:fldChar w:fldCharType="separate"/>
      </w:r>
      <w:r w:rsidR="00CC5479">
        <w:rPr>
          <w:noProof/>
        </w:rPr>
        <w:t>181</w:t>
      </w:r>
      <w:r>
        <w:rPr>
          <w:noProof/>
        </w:rPr>
        <w:fldChar w:fldCharType="end"/>
      </w:r>
    </w:p>
    <w:p w14:paraId="66067804"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_Toc298761214 \h </w:instrText>
      </w:r>
      <w:r>
        <w:rPr>
          <w:noProof/>
        </w:rPr>
      </w:r>
      <w:r>
        <w:rPr>
          <w:noProof/>
        </w:rPr>
        <w:fldChar w:fldCharType="separate"/>
      </w:r>
      <w:r w:rsidR="00CC5479">
        <w:rPr>
          <w:noProof/>
        </w:rPr>
        <w:t>183</w:t>
      </w:r>
      <w:r>
        <w:rPr>
          <w:noProof/>
        </w:rPr>
        <w:fldChar w:fldCharType="end"/>
      </w:r>
    </w:p>
    <w:p w14:paraId="21372598"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_Toc298761215 \h </w:instrText>
      </w:r>
      <w:r>
        <w:rPr>
          <w:noProof/>
        </w:rPr>
      </w:r>
      <w:r>
        <w:rPr>
          <w:noProof/>
        </w:rPr>
        <w:fldChar w:fldCharType="separate"/>
      </w:r>
      <w:r w:rsidR="00CC5479">
        <w:rPr>
          <w:noProof/>
        </w:rPr>
        <w:t>184</w:t>
      </w:r>
      <w:r>
        <w:rPr>
          <w:noProof/>
        </w:rPr>
        <w:fldChar w:fldCharType="end"/>
      </w:r>
    </w:p>
    <w:p w14:paraId="5BAA0086"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_Toc298761216 \h </w:instrText>
      </w:r>
      <w:r>
        <w:rPr>
          <w:noProof/>
        </w:rPr>
      </w:r>
      <w:r>
        <w:rPr>
          <w:noProof/>
        </w:rPr>
        <w:fldChar w:fldCharType="separate"/>
      </w:r>
      <w:r w:rsidR="00CC5479">
        <w:rPr>
          <w:noProof/>
        </w:rPr>
        <w:t>185</w:t>
      </w:r>
      <w:r>
        <w:rPr>
          <w:noProof/>
        </w:rPr>
        <w:fldChar w:fldCharType="end"/>
      </w:r>
    </w:p>
    <w:p w14:paraId="23E2F963"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_Toc298761217 \h </w:instrText>
      </w:r>
      <w:r>
        <w:rPr>
          <w:noProof/>
        </w:rPr>
      </w:r>
      <w:r>
        <w:rPr>
          <w:noProof/>
        </w:rPr>
        <w:fldChar w:fldCharType="separate"/>
      </w:r>
      <w:r w:rsidR="00CC5479">
        <w:rPr>
          <w:noProof/>
        </w:rPr>
        <w:t>187</w:t>
      </w:r>
      <w:r>
        <w:rPr>
          <w:noProof/>
        </w:rPr>
        <w:fldChar w:fldCharType="end"/>
      </w:r>
    </w:p>
    <w:p w14:paraId="5586033C"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_Toc298761218 \h </w:instrText>
      </w:r>
      <w:r>
        <w:rPr>
          <w:noProof/>
        </w:rPr>
      </w:r>
      <w:r>
        <w:rPr>
          <w:noProof/>
        </w:rPr>
        <w:fldChar w:fldCharType="separate"/>
      </w:r>
      <w:r w:rsidR="00CC5479">
        <w:rPr>
          <w:noProof/>
        </w:rPr>
        <w:t>189</w:t>
      </w:r>
      <w:r>
        <w:rPr>
          <w:noProof/>
        </w:rPr>
        <w:fldChar w:fldCharType="end"/>
      </w:r>
    </w:p>
    <w:p w14:paraId="1136FE73"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_Toc298761219 \h </w:instrText>
      </w:r>
      <w:r>
        <w:rPr>
          <w:noProof/>
        </w:rPr>
      </w:r>
      <w:r>
        <w:rPr>
          <w:noProof/>
        </w:rPr>
        <w:fldChar w:fldCharType="separate"/>
      </w:r>
      <w:r w:rsidR="00CC5479">
        <w:rPr>
          <w:noProof/>
        </w:rPr>
        <w:t>191</w:t>
      </w:r>
      <w:r>
        <w:rPr>
          <w:noProof/>
        </w:rPr>
        <w:fldChar w:fldCharType="end"/>
      </w:r>
    </w:p>
    <w:p w14:paraId="05CC399A"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_Toc298761220 \h </w:instrText>
      </w:r>
      <w:r>
        <w:rPr>
          <w:noProof/>
        </w:rPr>
      </w:r>
      <w:r>
        <w:rPr>
          <w:noProof/>
        </w:rPr>
        <w:fldChar w:fldCharType="separate"/>
      </w:r>
      <w:r w:rsidR="00CC5479">
        <w:rPr>
          <w:noProof/>
        </w:rPr>
        <w:t>193</w:t>
      </w:r>
      <w:r>
        <w:rPr>
          <w:noProof/>
        </w:rPr>
        <w:fldChar w:fldCharType="end"/>
      </w:r>
    </w:p>
    <w:p w14:paraId="06CA88CA" w14:textId="77777777" w:rsidR="000A4A3A" w:rsidRDefault="000A4A3A" w:rsidP="000A4A3A">
      <w:pPr>
        <w:pStyle w:val="Heading2"/>
        <w:numPr>
          <w:ilvl w:val="0"/>
          <w:numId w:val="0"/>
        </w:numPr>
      </w:pPr>
      <w:r>
        <w:rPr>
          <w:b w:val="0"/>
          <w:sz w:val="24"/>
        </w:rPr>
        <w:fldChar w:fldCharType="end"/>
      </w:r>
      <w:r>
        <w:br w:type="page"/>
      </w:r>
      <w:bookmarkStart w:id="4" w:name="_Toc145041680"/>
      <w:bookmarkStart w:id="5" w:name="_Toc298761095"/>
      <w:r>
        <w:t xml:space="preserve">List of </w:t>
      </w:r>
      <w:bookmarkEnd w:id="4"/>
      <w:r w:rsidR="00BB121C">
        <w:t>Code and Parameters</w:t>
      </w:r>
      <w:bookmarkEnd w:id="5"/>
    </w:p>
    <w:p w14:paraId="22EE5792" w14:textId="77777777" w:rsidR="00857638"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857638">
        <w:rPr>
          <w:noProof/>
        </w:rPr>
        <w:t>Code and Parameters 2</w:t>
      </w:r>
      <w:r w:rsidR="00857638">
        <w:rPr>
          <w:noProof/>
        </w:rPr>
        <w:noBreakHyphen/>
        <w:t>1: Cyanocysteine AMOEBA Parameters</w:t>
      </w:r>
      <w:r w:rsidR="00857638">
        <w:rPr>
          <w:noProof/>
        </w:rPr>
        <w:tab/>
      </w:r>
      <w:r w:rsidR="00857638">
        <w:rPr>
          <w:noProof/>
        </w:rPr>
        <w:fldChar w:fldCharType="begin"/>
      </w:r>
      <w:r w:rsidR="00857638">
        <w:rPr>
          <w:noProof/>
        </w:rPr>
        <w:instrText xml:space="preserve"> PAGEREF _Toc298761221 \h </w:instrText>
      </w:r>
      <w:r w:rsidR="00857638">
        <w:rPr>
          <w:noProof/>
        </w:rPr>
      </w:r>
      <w:r w:rsidR="00857638">
        <w:rPr>
          <w:noProof/>
        </w:rPr>
        <w:fldChar w:fldCharType="separate"/>
      </w:r>
      <w:r w:rsidR="00CC5479">
        <w:rPr>
          <w:noProof/>
        </w:rPr>
        <w:t>31</w:t>
      </w:r>
      <w:r w:rsidR="00857638">
        <w:rPr>
          <w:noProof/>
        </w:rPr>
        <w:fldChar w:fldCharType="end"/>
      </w:r>
    </w:p>
    <w:p w14:paraId="2CA239A2" w14:textId="77777777" w:rsidR="00857638" w:rsidRDefault="00857638">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 Parameters</w:t>
      </w:r>
      <w:r>
        <w:rPr>
          <w:noProof/>
        </w:rPr>
        <w:tab/>
      </w:r>
      <w:r>
        <w:rPr>
          <w:noProof/>
        </w:rPr>
        <w:fldChar w:fldCharType="begin"/>
      </w:r>
      <w:r>
        <w:rPr>
          <w:noProof/>
        </w:rPr>
        <w:instrText xml:space="preserve"> PAGEREF _Toc298761222 \h </w:instrText>
      </w:r>
      <w:r>
        <w:rPr>
          <w:noProof/>
        </w:rPr>
      </w:r>
      <w:r>
        <w:rPr>
          <w:noProof/>
        </w:rPr>
        <w:fldChar w:fldCharType="separate"/>
      </w:r>
      <w:r w:rsidR="00CC5479">
        <w:rPr>
          <w:noProof/>
        </w:rPr>
        <w:t>33</w:t>
      </w:r>
      <w:r>
        <w:rPr>
          <w:noProof/>
        </w:rPr>
        <w:fldChar w:fldCharType="end"/>
      </w:r>
    </w:p>
    <w:p w14:paraId="6689BB2A" w14:textId="77777777" w:rsidR="00857638" w:rsidRDefault="00857638">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 Parameters</w:t>
      </w:r>
      <w:r>
        <w:rPr>
          <w:noProof/>
        </w:rPr>
        <w:tab/>
      </w:r>
      <w:r>
        <w:rPr>
          <w:noProof/>
        </w:rPr>
        <w:fldChar w:fldCharType="begin"/>
      </w:r>
      <w:r>
        <w:rPr>
          <w:noProof/>
        </w:rPr>
        <w:instrText xml:space="preserve"> PAGEREF _Toc298761223 \h </w:instrText>
      </w:r>
      <w:r>
        <w:rPr>
          <w:noProof/>
        </w:rPr>
      </w:r>
      <w:r>
        <w:rPr>
          <w:noProof/>
        </w:rPr>
        <w:fldChar w:fldCharType="separate"/>
      </w:r>
      <w:r w:rsidR="00CC5479">
        <w:rPr>
          <w:noProof/>
        </w:rPr>
        <w:t>34</w:t>
      </w:r>
      <w:r>
        <w:rPr>
          <w:noProof/>
        </w:rPr>
        <w:fldChar w:fldCharType="end"/>
      </w:r>
    </w:p>
    <w:p w14:paraId="4CDE26C1" w14:textId="77777777" w:rsidR="00857638" w:rsidRDefault="00857638">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 Parameters</w:t>
      </w:r>
      <w:r>
        <w:rPr>
          <w:noProof/>
        </w:rPr>
        <w:tab/>
      </w:r>
      <w:r>
        <w:rPr>
          <w:noProof/>
        </w:rPr>
        <w:fldChar w:fldCharType="begin"/>
      </w:r>
      <w:r>
        <w:rPr>
          <w:noProof/>
        </w:rPr>
        <w:instrText xml:space="preserve"> PAGEREF _Toc298761224 \h </w:instrText>
      </w:r>
      <w:r>
        <w:rPr>
          <w:noProof/>
        </w:rPr>
      </w:r>
      <w:r>
        <w:rPr>
          <w:noProof/>
        </w:rPr>
        <w:fldChar w:fldCharType="separate"/>
      </w:r>
      <w:r w:rsidR="00CC5479">
        <w:rPr>
          <w:noProof/>
        </w:rPr>
        <w:t>38</w:t>
      </w:r>
      <w:r>
        <w:rPr>
          <w:noProof/>
        </w:rPr>
        <w:fldChar w:fldCharType="end"/>
      </w:r>
    </w:p>
    <w:p w14:paraId="0181948E" w14:textId="77777777" w:rsidR="000A4A3A" w:rsidRDefault="00BB121C" w:rsidP="000A4A3A">
      <w:pPr>
        <w:pStyle w:val="TOC9"/>
        <w:ind w:left="0" w:firstLine="0"/>
      </w:pPr>
      <w:r>
        <w:rPr>
          <w:noProof/>
        </w:rPr>
        <w:fldChar w:fldCharType="end"/>
      </w:r>
    </w:p>
    <w:p w14:paraId="632CC847" w14:textId="77777777" w:rsidR="000A4A3A" w:rsidRDefault="000A4A3A" w:rsidP="000A4A3A"/>
    <w:p w14:paraId="480C2A94"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15CA4C74"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8761096"/>
      <w:r>
        <w:fldChar w:fldCharType="end"/>
      </w:r>
      <w:r w:rsidR="00913909">
        <w:t xml:space="preserve"> </w:t>
      </w:r>
      <w:bookmarkStart w:id="7" w:name="_Toc297815395"/>
      <w:r w:rsidR="00913909">
        <w:t>Introduction</w:t>
      </w:r>
      <w:bookmarkEnd w:id="7"/>
      <w:bookmarkEnd w:id="6"/>
    </w:p>
    <w:p w14:paraId="0CE3CC12" w14:textId="08733150"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Weimann, 2003 #584" w:history="1">
        <w:r w:rsidR="00623A39">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623A39">
          <w:instrText xml:space="preserve"> ADDIN EN.CITE </w:instrText>
        </w:r>
        <w:r w:rsidR="00623A39">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623A39">
          <w:instrText xml:space="preserve"> ADDIN EN.CITE.DATA </w:instrText>
        </w:r>
        <w:r w:rsidR="00623A39">
          <w:fldChar w:fldCharType="end"/>
        </w:r>
        <w:r w:rsidR="00623A39">
          <w:fldChar w:fldCharType="separate"/>
        </w:r>
        <w:r w:rsidR="00623A39" w:rsidRPr="00A3644E">
          <w:rPr>
            <w:noProof/>
            <w:vertAlign w:val="superscript"/>
          </w:rPr>
          <w:t>1-4</w:t>
        </w:r>
        <w:r w:rsidR="00623A39">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2 should be used (higher when solute configurations are not well-considered).</w:t>
      </w:r>
      <w:hyperlink w:anchor="_ENREF_5" w:tooltip="Warshel, 1987 #270" w:history="1">
        <w:r w:rsidR="00623A39">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623A39">
          <w:instrText xml:space="preserve"> ADDIN EN.CITE </w:instrText>
        </w:r>
        <w:r w:rsidR="00623A39">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623A39">
          <w:instrText xml:space="preserve"> ADDIN EN.CITE.DATA </w:instrText>
        </w:r>
        <w:r w:rsidR="00623A39">
          <w:fldChar w:fldCharType="end"/>
        </w:r>
        <w:r w:rsidR="00623A39">
          <w:fldChar w:fldCharType="separate"/>
        </w:r>
        <w:r w:rsidR="00623A39" w:rsidRPr="00A3644E">
          <w:rPr>
            <w:noProof/>
            <w:vertAlign w:val="superscript"/>
          </w:rPr>
          <w:t>5-7</w:t>
        </w:r>
        <w:r w:rsidR="00623A39">
          <w:fldChar w:fldCharType="end"/>
        </w:r>
      </w:hyperlink>
      <w:r>
        <w:t xml:space="preserve"> All-atom electrostatics using fixed charge force fields have also seen use in understanding protein electrostatics,</w:t>
      </w:r>
      <w:hyperlink w:anchor="_ENREF_8" w:tooltip="Ensign, 2010 #454" w:history="1">
        <w:r w:rsidR="00623A39">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623A39">
          <w:instrText xml:space="preserve"> ADDIN EN.CITE </w:instrText>
        </w:r>
        <w:r w:rsidR="00623A39">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623A39">
          <w:instrText xml:space="preserve"> ADDIN EN.CITE.DATA </w:instrText>
        </w:r>
        <w:r w:rsidR="00623A39">
          <w:fldChar w:fldCharType="end"/>
        </w:r>
        <w:r w:rsidR="00623A39">
          <w:fldChar w:fldCharType="separate"/>
        </w:r>
        <w:r w:rsidR="00623A39" w:rsidRPr="00A3644E">
          <w:rPr>
            <w:noProof/>
            <w:vertAlign w:val="superscript"/>
          </w:rPr>
          <w:t>8-10</w:t>
        </w:r>
        <w:r w:rsidR="00623A39">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623A39" w:rsidRPr="00A3644E">
          <w:rPr>
            <w:noProof/>
            <w:vertAlign w:val="superscript"/>
          </w:rPr>
          <w:t>11</w:t>
        </w:r>
      </w:hyperlink>
      <w:r w:rsidR="00A3644E" w:rsidRPr="00A3644E">
        <w:rPr>
          <w:noProof/>
          <w:vertAlign w:val="superscript"/>
        </w:rPr>
        <w:t xml:space="preserve">, </w:t>
      </w:r>
      <w:hyperlink w:anchor="_ENREF_12" w:tooltip="Burrell, 2003 #586" w:history="1">
        <w:r w:rsidR="00623A39"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623A39" w:rsidRPr="00A3644E">
          <w:rPr>
            <w:noProof/>
            <w:vertAlign w:val="superscript"/>
          </w:rPr>
          <w:t>13</w:t>
        </w:r>
      </w:hyperlink>
      <w:r w:rsidR="00A3644E" w:rsidRPr="00A3644E">
        <w:rPr>
          <w:noProof/>
          <w:vertAlign w:val="superscript"/>
        </w:rPr>
        <w:t xml:space="preserve">, </w:t>
      </w:r>
      <w:hyperlink w:anchor="_ENREF_14" w:tooltip="Petersen, 2003 #587" w:history="1">
        <w:r w:rsidR="00623A39"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623A39">
          <w:fldChar w:fldCharType="begin"/>
        </w:r>
        <w:r w:rsidR="00623A39">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623A39">
          <w:fldChar w:fldCharType="separate"/>
        </w:r>
        <w:r w:rsidR="00623A39" w:rsidRPr="00A3644E">
          <w:rPr>
            <w:noProof/>
            <w:vertAlign w:val="superscript"/>
          </w:rPr>
          <w:t>15</w:t>
        </w:r>
        <w:r w:rsidR="00623A39">
          <w:fldChar w:fldCharType="end"/>
        </w:r>
      </w:hyperlink>
      <w:r>
        <w:t xml:space="preserve"> demonstrated that a polarizable multipole Poisson-Boltzmann continuum model, built upon AMOEBA, reproduces protein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623A39">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623A39">
          <w:instrText xml:space="preserve"> ADDIN EN.CITE </w:instrText>
        </w:r>
        <w:r w:rsidR="00623A39">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623A39">
          <w:instrText xml:space="preserve"> ADDIN EN.CITE.DATA </w:instrText>
        </w:r>
        <w:r w:rsidR="00623A39">
          <w:fldChar w:fldCharType="end"/>
        </w:r>
        <w:r w:rsidR="00623A39">
          <w:fldChar w:fldCharType="separate"/>
        </w:r>
        <w:r w:rsidR="00623A39" w:rsidRPr="00A3644E">
          <w:rPr>
            <w:noProof/>
            <w:vertAlign w:val="superscript"/>
          </w:rPr>
          <w:t>16-19</w:t>
        </w:r>
        <w:r w:rsidR="00623A39">
          <w:fldChar w:fldCharType="end"/>
        </w:r>
      </w:hyperlink>
    </w:p>
    <w:p w14:paraId="1A187E6C" w14:textId="1D3403CF"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623A39">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623A39">
          <w:instrText xml:space="preserve"> ADDIN EN.CITE </w:instrText>
        </w:r>
        <w:r w:rsidR="00623A39">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623A39">
          <w:instrText xml:space="preserve"> ADDIN EN.CITE.DATA </w:instrText>
        </w:r>
        <w:r w:rsidR="00623A39">
          <w:fldChar w:fldCharType="end"/>
        </w:r>
        <w:r w:rsidR="00623A39">
          <w:fldChar w:fldCharType="separate"/>
        </w:r>
        <w:r w:rsidR="00623A39" w:rsidRPr="00A3644E">
          <w:rPr>
            <w:noProof/>
            <w:vertAlign w:val="superscript"/>
          </w:rPr>
          <w:t>20-23</w:t>
        </w:r>
        <w:r w:rsidR="00623A39">
          <w:fldChar w:fldCharType="end"/>
        </w:r>
      </w:hyperlink>
      <w:r>
        <w:t xml:space="preserve"> is known to behave differently than bulk water; it is less mobile, has a lower dielectric constant,</w:t>
      </w:r>
      <w:hyperlink w:anchor="_ENREF_24" w:tooltip="Petersen, 2003 #594" w:history="1">
        <w:r w:rsidR="00623A39">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623A39">
          <w:instrText xml:space="preserve"> ADDIN EN.CITE </w:instrText>
        </w:r>
        <w:r w:rsidR="00623A39">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623A39">
          <w:instrText xml:space="preserve"> ADDIN EN.CITE.DATA </w:instrText>
        </w:r>
        <w:r w:rsidR="00623A39">
          <w:fldChar w:fldCharType="end"/>
        </w:r>
        <w:r w:rsidR="00623A39">
          <w:fldChar w:fldCharType="separate"/>
        </w:r>
        <w:r w:rsidR="00623A39" w:rsidRPr="00A3644E">
          <w:rPr>
            <w:noProof/>
            <w:vertAlign w:val="superscript"/>
          </w:rPr>
          <w:t>24</w:t>
        </w:r>
        <w:r w:rsidR="00623A39">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623A39" w:rsidRPr="00A3644E">
          <w:rPr>
            <w:noProof/>
            <w:vertAlign w:val="superscript"/>
          </w:rPr>
          <w:t>25</w:t>
        </w:r>
      </w:hyperlink>
      <w:r w:rsidR="00A3644E" w:rsidRPr="00A3644E">
        <w:rPr>
          <w:noProof/>
          <w:vertAlign w:val="superscript"/>
        </w:rPr>
        <w:t xml:space="preserve">, </w:t>
      </w:r>
      <w:hyperlink w:anchor="_ENREF_26" w:tooltip="Petersen, 2003 #596" w:history="1">
        <w:r w:rsidR="00623A39"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623A39">
          <w:fldChar w:fldCharType="begin"/>
        </w:r>
        <w:r w:rsidR="00623A39">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623A39">
          <w:fldChar w:fldCharType="separate"/>
        </w:r>
        <w:r w:rsidR="00623A39" w:rsidRPr="00A3644E">
          <w:rPr>
            <w:noProof/>
            <w:vertAlign w:val="superscript"/>
          </w:rPr>
          <w:t>27</w:t>
        </w:r>
        <w:r w:rsidR="00623A39">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623A39">
          <w:fldChar w:fldCharType="begin"/>
        </w:r>
        <w:r w:rsidR="00623A39">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623A39">
          <w:fldChar w:fldCharType="separate"/>
        </w:r>
        <w:r w:rsidR="00623A39" w:rsidRPr="00A3644E">
          <w:rPr>
            <w:noProof/>
            <w:vertAlign w:val="superscript"/>
          </w:rPr>
          <w:t>27</w:t>
        </w:r>
        <w:r w:rsidR="00623A39">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623A39">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623A39">
          <w:instrText xml:space="preserve"> ADDIN EN.CITE </w:instrText>
        </w:r>
        <w:r w:rsidR="00623A39">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623A39">
          <w:instrText xml:space="preserve"> ADDIN EN.CITE.DATA </w:instrText>
        </w:r>
        <w:r w:rsidR="00623A39">
          <w:fldChar w:fldCharType="end"/>
        </w:r>
        <w:r w:rsidR="00623A39">
          <w:fldChar w:fldCharType="separate"/>
        </w:r>
        <w:r w:rsidR="00623A39" w:rsidRPr="00A3644E">
          <w:rPr>
            <w:noProof/>
            <w:vertAlign w:val="superscript"/>
          </w:rPr>
          <w:t>28</w:t>
        </w:r>
        <w:r w:rsidR="00623A39">
          <w:fldChar w:fldCharType="end"/>
        </w:r>
      </w:hyperlink>
      <w:r>
        <w:t xml:space="preserve"> </w:t>
      </w:r>
    </w:p>
    <w:p w14:paraId="38B6AB55" w14:textId="795A8694"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623A39" w:rsidRPr="00A3644E">
          <w:rPr>
            <w:noProof/>
            <w:vertAlign w:val="superscript"/>
          </w:rPr>
          <w:t>19</w:t>
        </w:r>
      </w:hyperlink>
      <w:r w:rsidR="00A3644E" w:rsidRPr="00A3644E">
        <w:rPr>
          <w:noProof/>
          <w:vertAlign w:val="superscript"/>
        </w:rPr>
        <w:t xml:space="preserve">, </w:t>
      </w:r>
      <w:hyperlink w:anchor="_ENREF_29" w:tooltip="Choi, 2008 #209" w:history="1">
        <w:r w:rsidR="00623A39" w:rsidRPr="00A3644E">
          <w:rPr>
            <w:noProof/>
            <w:vertAlign w:val="superscript"/>
          </w:rPr>
          <w:t>29</w:t>
        </w:r>
      </w:hyperlink>
      <w:r w:rsidR="00A3644E" w:rsidRPr="00A3644E">
        <w:rPr>
          <w:noProof/>
          <w:vertAlign w:val="superscript"/>
        </w:rPr>
        <w:t xml:space="preserve">, </w:t>
      </w:r>
      <w:hyperlink w:anchor="_ENREF_30" w:tooltip="Oh, 2008 #210" w:history="1">
        <w:r w:rsidR="00623A39"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623A39">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623A39">
          <w:instrText xml:space="preserve"> ADDIN EN.CITE </w:instrText>
        </w:r>
        <w:r w:rsidR="00623A39">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623A39">
          <w:instrText xml:space="preserve"> ADDIN EN.CITE.DATA </w:instrText>
        </w:r>
        <w:r w:rsidR="00623A39">
          <w:fldChar w:fldCharType="end"/>
        </w:r>
        <w:r w:rsidR="00623A39">
          <w:fldChar w:fldCharType="separate"/>
        </w:r>
        <w:r w:rsidR="00623A39" w:rsidRPr="00A3644E">
          <w:rPr>
            <w:noProof/>
            <w:vertAlign w:val="superscript"/>
          </w:rPr>
          <w:t>31</w:t>
        </w:r>
        <w:r w:rsidR="00623A39">
          <w:fldChar w:fldCharType="end"/>
        </w:r>
      </w:hyperlink>
      <w:r>
        <w:t xml:space="preserve"> does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623A39" w:rsidRPr="00A3644E">
          <w:rPr>
            <w:noProof/>
            <w:vertAlign w:val="superscript"/>
          </w:rPr>
          <w:t>29</w:t>
        </w:r>
      </w:hyperlink>
      <w:r w:rsidR="00A3644E" w:rsidRPr="00A3644E">
        <w:rPr>
          <w:noProof/>
          <w:vertAlign w:val="superscript"/>
        </w:rPr>
        <w:t xml:space="preserve">, </w:t>
      </w:r>
      <w:hyperlink w:anchor="_ENREF_30" w:tooltip="Oh, 2008 #210" w:history="1">
        <w:r w:rsidR="00623A39"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t>. also demonstrates that the explicit consideration of the water molecule nearest to the vibrational probe is important for capturing solvent polarization effects, and therefore calculating vibrational Stark shifts.</w:t>
      </w:r>
      <w:hyperlink w:anchor="_ENREF_16" w:tooltip="Petersen, 2003 #588" w:history="1">
        <w:r w:rsidR="00623A39">
          <w:fldChar w:fldCharType="begin"/>
        </w:r>
        <w:r w:rsidR="00623A39">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623A39">
          <w:fldChar w:fldCharType="separate"/>
        </w:r>
        <w:r w:rsidR="00623A39" w:rsidRPr="00A3644E">
          <w:rPr>
            <w:noProof/>
            <w:vertAlign w:val="superscript"/>
          </w:rPr>
          <w:t>16</w:t>
        </w:r>
        <w:r w:rsidR="00623A39">
          <w:fldChar w:fldCharType="end"/>
        </w:r>
      </w:hyperlink>
    </w:p>
    <w:p w14:paraId="52D7BB43" w14:textId="23ADD4C5"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623A39">
          <w:rPr>
            <w:rFonts w:cs="Times"/>
          </w:rPr>
          <w:fldChar w:fldCharType="begin"/>
        </w:r>
        <w:r w:rsidR="00623A39">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623A39">
          <w:rPr>
            <w:rFonts w:cs="Times"/>
          </w:rPr>
          <w:fldChar w:fldCharType="separate"/>
        </w:r>
        <w:r w:rsidR="00623A39" w:rsidRPr="00A3644E">
          <w:rPr>
            <w:rFonts w:cs="Times"/>
            <w:noProof/>
            <w:vertAlign w:val="superscript"/>
          </w:rPr>
          <w:t>32</w:t>
        </w:r>
        <w:r w:rsidR="00623A39">
          <w:rPr>
            <w:rFonts w:cs="Times"/>
          </w:rPr>
          <w:fldChar w:fldCharType="end"/>
        </w:r>
      </w:hyperlink>
      <w:r>
        <w:rPr>
          <w:rFonts w:cs="Times"/>
        </w:rPr>
        <w:t xml:space="preserve"> This statement can be generalized for </w:t>
      </w:r>
      <w:r>
        <w:rPr>
          <w:rFonts w:cs="Times"/>
          <w:i/>
        </w:rPr>
        <w:t xml:space="preserve">all </w:t>
      </w:r>
      <w:r>
        <w:rPr>
          <w:rFonts w:cs="Times"/>
        </w:rPr>
        <w:t>experimentally-measured electrostatic properties in proteins.  While many electrostatic field calculations have been shown to work well for solvated small molecules,</w:t>
      </w:r>
      <w:hyperlink w:anchor="_ENREF_10" w:tooltip="Petersen, 2003 #585" w:history="1">
        <w:r w:rsidR="00623A39">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623A39">
          <w:rPr>
            <w:rFonts w:cs="Times"/>
          </w:rPr>
          <w:instrText xml:space="preserve"> ADDIN EN.CITE </w:instrText>
        </w:r>
        <w:r w:rsidR="00623A39">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623A39">
          <w:rPr>
            <w:rFonts w:cs="Times"/>
          </w:rPr>
          <w:instrText xml:space="preserve"> ADDIN EN.CITE.DATA </w:instrText>
        </w:r>
        <w:r w:rsidR="00623A39">
          <w:rPr>
            <w:rFonts w:cs="Times"/>
          </w:rPr>
        </w:r>
        <w:r w:rsidR="00623A39">
          <w:rPr>
            <w:rFonts w:cs="Times"/>
          </w:rPr>
          <w:fldChar w:fldCharType="end"/>
        </w:r>
        <w:r w:rsidR="00623A39">
          <w:rPr>
            <w:rFonts w:cs="Times"/>
          </w:rPr>
        </w:r>
        <w:r w:rsidR="00623A39">
          <w:rPr>
            <w:rFonts w:cs="Times"/>
          </w:rPr>
          <w:fldChar w:fldCharType="separate"/>
        </w:r>
        <w:r w:rsidR="00623A39" w:rsidRPr="00A3644E">
          <w:rPr>
            <w:rFonts w:cs="Times"/>
            <w:noProof/>
            <w:vertAlign w:val="superscript"/>
          </w:rPr>
          <w:t>10</w:t>
        </w:r>
        <w:r w:rsidR="00623A39">
          <w:rPr>
            <w:rFonts w:cs="Times"/>
          </w:rPr>
          <w:fldChar w:fldCharType="end"/>
        </w:r>
      </w:hyperlink>
      <w:r>
        <w:rPr>
          <w:rFonts w:cs="Times"/>
          <w:color w:val="0000FF"/>
        </w:rPr>
        <w:t xml:space="preserve"> </w:t>
      </w:r>
      <w:r>
        <w:rPr>
          <w:rFonts w:cs="Times"/>
        </w:rPr>
        <w:t>there is an enormous difference in the number of degrees of freedom between a small (7 atom) methyl thiocyanate in a water cluster  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623A39"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623A39"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623A39"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623A39"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3937DBF2" w14:textId="77777777" w:rsidR="00455190"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results which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how the different methods compare to one another</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2EFDAE41" w14:textId="77777777" w:rsidR="0090147E" w:rsidRPr="0090147E" w:rsidRDefault="00455190" w:rsidP="00455190">
      <w:pPr>
        <w:pStyle w:val="text"/>
        <w:ind w:firstLine="0"/>
      </w:pPr>
      <w:r>
        <w:tab/>
        <w:t>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community, it is critical to understand the conditions under which PB-based strategies are appropriate and reliable.</w:t>
      </w:r>
    </w:p>
    <w:p w14:paraId="5512B733" w14:textId="77777777" w:rsidR="00913909" w:rsidRPr="00913909" w:rsidRDefault="00A3644E" w:rsidP="00FB15E8">
      <w:pPr>
        <w:pStyle w:val="text"/>
        <w:ind w:firstLine="0"/>
      </w:pPr>
      <w:r>
        <w:tab/>
        <w:t xml:space="preserve">***Talk about amoeba </w:t>
      </w:r>
    </w:p>
    <w:p w14:paraId="4A0AF339" w14:textId="77777777" w:rsidR="00B934D4" w:rsidRDefault="00B934D4">
      <w:pPr>
        <w:overflowPunct/>
        <w:autoSpaceDE/>
        <w:autoSpaceDN/>
        <w:adjustRightInd/>
        <w:textAlignment w:val="auto"/>
      </w:pPr>
      <w:r>
        <w:br w:type="page"/>
      </w:r>
    </w:p>
    <w:p w14:paraId="2121A76D"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8761097"/>
      <w:r>
        <w:fldChar w:fldCharType="end"/>
      </w:r>
      <w:r w:rsidR="00B934D4">
        <w:t xml:space="preserve"> Simulation Methods</w:t>
      </w:r>
      <w:bookmarkEnd w:id="8"/>
      <w:bookmarkEnd w:id="9"/>
    </w:p>
    <w:p w14:paraId="2320D2A5" w14:textId="77777777" w:rsidR="00B934D4" w:rsidRDefault="00B934D4" w:rsidP="00F40CEB">
      <w:pPr>
        <w:pStyle w:val="Heading3"/>
        <w:tabs>
          <w:tab w:val="left" w:pos="2440"/>
        </w:tabs>
      </w:pPr>
      <w:r>
        <w:t xml:space="preserve"> </w:t>
      </w:r>
      <w:bookmarkStart w:id="10" w:name="_Toc297815397"/>
      <w:bookmarkStart w:id="11" w:name="_Toc298761098"/>
      <w:r w:rsidR="00F3288C">
        <w:t xml:space="preserve">Labeling and Mutating Proteins </w:t>
      </w:r>
      <w:r w:rsidR="00F3288C">
        <w:rPr>
          <w:i/>
        </w:rPr>
        <w:t>in silico</w:t>
      </w:r>
      <w:bookmarkEnd w:id="10"/>
      <w:bookmarkEnd w:id="11"/>
      <w:r w:rsidR="00F40CEB">
        <w:tab/>
      </w:r>
    </w:p>
    <w:p w14:paraId="3D3DD9CF" w14:textId="72E7873C" w:rsidR="007D70E7" w:rsidRDefault="00D10550" w:rsidP="001000D0">
      <w:pPr>
        <w:pStyle w:val="text"/>
      </w:pPr>
      <w:r>
        <w:t>Simulation parameters for cyanocysteine and GDPNP were obtained from previous studies</w:t>
      </w:r>
      <w:r>
        <w:fldChar w:fldCharType="begin"/>
      </w:r>
      <w:r w:rsidR="00A3644E">
        <w:instrText xml:space="preserve"> ADDIN EN.CITE &lt;EndNote&gt;&lt;Cite&gt;&lt;Author&gt;Ensign&lt;/Author&gt;&lt;Year&gt;2010&lt;/Year&gt;&lt;RecNum&gt;454&lt;/RecNum&gt;&lt;DisplayText&gt;&lt;style face="superscript"&gt;8, 35&lt;/style&gt;&lt;/DisplayText&gt;&lt;record&gt;&lt;rec-number&gt;454&lt;/rec-number&gt;&lt;foreign-keys&gt;&lt;key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623A39" w:rsidRPr="00A3644E">
          <w:rPr>
            <w:noProof/>
            <w:vertAlign w:val="superscript"/>
          </w:rPr>
          <w:t>8</w:t>
        </w:r>
      </w:hyperlink>
      <w:r w:rsidR="00A3644E" w:rsidRPr="00A3644E">
        <w:rPr>
          <w:noProof/>
          <w:vertAlign w:val="superscript"/>
        </w:rPr>
        <w:t xml:space="preserve">, </w:t>
      </w:r>
      <w:hyperlink w:anchor="_ENREF_35" w:tooltip="Stafford, 2010 #360" w:history="1">
        <w:r w:rsidR="00623A39" w:rsidRPr="00A3644E">
          <w:rPr>
            <w:noProof/>
            <w:vertAlign w:val="superscript"/>
          </w:rPr>
          <w:t>35</w:t>
        </w:r>
      </w:hyperlink>
      <w:r>
        <w:fldChar w:fldCharType="end"/>
      </w:r>
      <w:r w:rsidR="000005E6">
        <w:t>.</w:t>
      </w:r>
      <w:r>
        <w:t> </w:t>
      </w:r>
      <w:r w:rsidR="000005E6">
        <w:t xml:space="preserve">  Simulations were performed using the Amber03 force field in Gomacs.</w:t>
      </w:r>
      <w:hyperlink w:anchor="_ENREF_36" w:tooltip="Van der Spoel, 2005 #1597" w:history="1">
        <w:r w:rsidR="00623A39">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623A39">
          <w:instrText xml:space="preserve"> ADDIN EN.CITE </w:instrText>
        </w:r>
        <w:r w:rsidR="00623A39">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623A39">
          <w:instrText xml:space="preserve"> ADDIN EN.CITE.DATA </w:instrText>
        </w:r>
        <w:r w:rsidR="00623A39">
          <w:fldChar w:fldCharType="end"/>
        </w:r>
        <w:r w:rsidR="00623A39">
          <w:fldChar w:fldCharType="separate"/>
        </w:r>
        <w:r w:rsidR="00623A39" w:rsidRPr="00A3644E">
          <w:rPr>
            <w:noProof/>
            <w:vertAlign w:val="superscript"/>
          </w:rPr>
          <w:t>36</w:t>
        </w:r>
        <w:r w:rsidR="00623A39">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7" w:tooltip="Geyer, 1997 #40" w:history="1">
        <w:r w:rsidR="00623A39">
          <w:fldChar w:fldCharType="begin"/>
        </w:r>
        <w:r w:rsidR="00623A39">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623A39">
          <w:fldChar w:fldCharType="separate"/>
        </w:r>
        <w:r w:rsidR="00623A39" w:rsidRPr="00A3644E">
          <w:rPr>
            <w:noProof/>
            <w:vertAlign w:val="superscript"/>
          </w:rPr>
          <w:t>37</w:t>
        </w:r>
        <w:r w:rsidR="00623A39">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hyperlink w:anchor="_ENREF_38" w:tooltip="Huang, 1998 #41" w:history="1">
        <w:r w:rsidR="00623A39">
          <w:fldChar w:fldCharType="begin"/>
        </w:r>
        <w:r w:rsidR="00623A39">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623A39">
          <w:fldChar w:fldCharType="separate"/>
        </w:r>
        <w:r w:rsidR="00623A39" w:rsidRPr="00A3644E">
          <w:rPr>
            <w:noProof/>
            <w:vertAlign w:val="superscript"/>
          </w:rPr>
          <w:t>38</w:t>
        </w:r>
        <w:r w:rsidR="00623A39">
          <w:fldChar w:fldCharType="end"/>
        </w:r>
      </w:hyperlink>
      <w:r w:rsidR="00AC25DC">
        <w:t xml:space="preserve">, and Rap </w:t>
      </w:r>
      <w:r w:rsidR="002577B2">
        <w:t>starting structures came</w:t>
      </w:r>
      <w:r w:rsidR="00AC25DC">
        <w:t xml:space="preserve"> from 1GUA</w:t>
      </w:r>
      <w:hyperlink w:anchor="_ENREF_39" w:tooltip="Nassar, 1995 #43" w:history="1">
        <w:r w:rsidR="00623A39">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623A39">
          <w:instrText xml:space="preserve"> ADDIN EN.CITE </w:instrText>
        </w:r>
        <w:r w:rsidR="00623A39">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623A39">
          <w:instrText xml:space="preserve"> ADDIN EN.CITE.DATA </w:instrText>
        </w:r>
        <w:r w:rsidR="00623A39">
          <w:fldChar w:fldCharType="end"/>
        </w:r>
        <w:r w:rsidR="00623A39">
          <w:fldChar w:fldCharType="separate"/>
        </w:r>
        <w:r w:rsidR="00623A39" w:rsidRPr="00A3644E">
          <w:rPr>
            <w:noProof/>
            <w:vertAlign w:val="superscript"/>
          </w:rPr>
          <w:t>39</w:t>
        </w:r>
        <w:r w:rsidR="00623A39">
          <w:fldChar w:fldCharType="end"/>
        </w:r>
      </w:hyperlink>
      <w:r w:rsidR="00AC25DC">
        <w:t>.</w:t>
      </w:r>
    </w:p>
    <w:p w14:paraId="08D9BA30" w14:textId="74AB01D4"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5" w:tooltip="Stafford, 2010 #360" w:history="1">
        <w:r w:rsidR="00623A39">
          <w:fldChar w:fldCharType="begin"/>
        </w:r>
        <w:r w:rsidR="00623A39">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623A39">
          <w:fldChar w:fldCharType="separate"/>
        </w:r>
        <w:r w:rsidR="00623A39" w:rsidRPr="00A3644E">
          <w:rPr>
            <w:noProof/>
            <w:vertAlign w:val="superscript"/>
          </w:rPr>
          <w:t>35</w:t>
        </w:r>
        <w:r w:rsidR="00623A39">
          <w:fldChar w:fldCharType="end"/>
        </w:r>
      </w:hyperlink>
      <w:r w:rsidR="0001064D">
        <w:t xml:space="preserve">  In short, </w:t>
      </w:r>
      <w:r w:rsidR="005817AD">
        <w:t>all cysteine sidechain atoms except for C</w:t>
      </w:r>
      <w:r w:rsidR="005817AD">
        <w:sym w:font="Symbol" w:char="F062"/>
      </w:r>
      <w:r w:rsidR="005817AD">
        <w:t xml:space="preserve"> were deleted from 2RGF and the sidechain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40" w:tooltip="Case, 2010 #297" w:history="1">
        <w:r w:rsidR="00623A39">
          <w:fldChar w:fldCharType="begin"/>
        </w:r>
        <w:r w:rsidR="00623A39">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623A39">
          <w:fldChar w:fldCharType="separate"/>
        </w:r>
        <w:r w:rsidR="00623A39" w:rsidRPr="00A3644E">
          <w:rPr>
            <w:noProof/>
            <w:vertAlign w:val="superscript"/>
          </w:rPr>
          <w:t>40</w:t>
        </w:r>
        <w:r w:rsidR="00623A39">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p>
    <w:p w14:paraId="23C86AB4" w14:textId="0E9F2DAF" w:rsidR="0001064D" w:rsidRDefault="00A02B15" w:rsidP="0001064D">
      <w:pPr>
        <w:pStyle w:val="text"/>
      </w:pPr>
      <w:r>
        <w:t xml:space="preserve">To make Ras, </w:t>
      </w:r>
      <w:r w:rsidR="0001064D">
        <w:t>the GAMGS sequence from chain B of 4K81</w:t>
      </w:r>
      <w:hyperlink w:anchor="_ENREF_41" w:tooltip="Qamra,  #1631" w:history="1">
        <w:r w:rsidR="00623A39">
          <w:fldChar w:fldCharType="begin"/>
        </w:r>
        <w:r w:rsidR="00623A39">
          <w:instrText xml:space="preserve"> ADDIN EN.CITE &lt;EndNote&gt;&lt;Cite&gt;&lt;Author&gt;Qamra&lt;/Author&gt;&lt;RecNum&gt;1631&lt;/RecNum&gt;&lt;DisplayText&gt;&lt;style face="superscript"&gt;41&lt;/style&gt;&lt;/DisplayText&gt;&lt;record&gt;&lt;rec-number&gt;1631&lt;/rec-number&gt;&lt;foreign-keys&gt;&lt;key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623A39">
          <w:fldChar w:fldCharType="separate"/>
        </w:r>
        <w:r w:rsidR="00623A39" w:rsidRPr="00A3644E">
          <w:rPr>
            <w:noProof/>
            <w:vertAlign w:val="superscript"/>
          </w:rPr>
          <w:t>41</w:t>
        </w:r>
        <w:r w:rsidR="00623A39">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2" w:tooltip="Ensign, 2011 #459" w:history="1">
        <w:r w:rsidR="00623A39">
          <w:fldChar w:fldCharType="begin"/>
        </w:r>
        <w:r w:rsidR="00623A39">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623A39">
          <w:fldChar w:fldCharType="separate"/>
        </w:r>
        <w:r w:rsidR="00623A39" w:rsidRPr="00A3644E">
          <w:rPr>
            <w:noProof/>
            <w:vertAlign w:val="superscript"/>
          </w:rPr>
          <w:t>42</w:t>
        </w:r>
        <w:r w:rsidR="00623A39">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5AB235C2" w14:textId="64CE5403" w:rsidR="00A02B15" w:rsidRDefault="0001064D" w:rsidP="0001064D">
      <w:pPr>
        <w:pStyle w:val="text"/>
      </w:pPr>
      <w:r>
        <w:t>Rap starting structures and mutations have also already been reported.</w:t>
      </w:r>
      <w:hyperlink w:anchor="_ENREF_43" w:tooltip="Ragain, 2012 #460" w:history="1">
        <w:r w:rsidR="00623A39">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623A39">
          <w:instrText xml:space="preserve"> ADDIN EN.CITE </w:instrText>
        </w:r>
        <w:r w:rsidR="00623A39">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623A39">
          <w:instrText xml:space="preserve"> ADDIN EN.CITE.DATA </w:instrText>
        </w:r>
        <w:r w:rsidR="00623A39">
          <w:fldChar w:fldCharType="end"/>
        </w:r>
        <w:r w:rsidR="00623A39">
          <w:fldChar w:fldCharType="separate"/>
        </w:r>
        <w:r w:rsidR="00623A39" w:rsidRPr="00A3644E">
          <w:rPr>
            <w:noProof/>
            <w:vertAlign w:val="superscript"/>
          </w:rPr>
          <w:t>43</w:t>
        </w:r>
        <w:r w:rsidR="00623A39">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hyperlink w:anchor="_ENREF_44" w:tooltip="Jorgensen, 1983 #468" w:history="1">
        <w:r w:rsidR="00623A39">
          <w:fldChar w:fldCharType="begin"/>
        </w:r>
        <w:r w:rsidR="00623A39">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623A39">
          <w:fldChar w:fldCharType="separate"/>
        </w:r>
        <w:r w:rsidR="00623A39" w:rsidRPr="00A3644E">
          <w:rPr>
            <w:noProof/>
            <w:vertAlign w:val="superscript"/>
          </w:rPr>
          <w:t>44</w:t>
        </w:r>
        <w:r w:rsidR="00623A39">
          <w:fldChar w:fldCharType="end"/>
        </w:r>
      </w:hyperlink>
      <w:r w:rsidR="00D10550">
        <w:t xml:space="preserve">, </w:t>
      </w:r>
      <w:r w:rsidR="00D10550" w:rsidRPr="00C74101">
        <w:t>1W9R</w:t>
      </w:r>
      <w:r w:rsidR="00D10550">
        <w:t xml:space="preserve"> (19 NMR structures)</w:t>
      </w:r>
      <w:hyperlink w:anchor="_ENREF_45" w:tooltip="Dolinsky, 2007 #469" w:history="1">
        <w:r w:rsidR="00623A39">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623A39">
          <w:instrText xml:space="preserve"> ADDIN EN.CITE </w:instrText>
        </w:r>
        <w:r w:rsidR="00623A39">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623A39">
          <w:instrText xml:space="preserve"> ADDIN EN.CITE.DATA </w:instrText>
        </w:r>
        <w:r w:rsidR="00623A39">
          <w:fldChar w:fldCharType="end"/>
        </w:r>
        <w:r w:rsidR="00623A39">
          <w:fldChar w:fldCharType="separate"/>
        </w:r>
        <w:r w:rsidR="00623A39" w:rsidRPr="00A3644E">
          <w:rPr>
            <w:noProof/>
            <w:vertAlign w:val="superscript"/>
          </w:rPr>
          <w:t>45</w:t>
        </w:r>
        <w:r w:rsidR="00623A39">
          <w:fldChar w:fldCharType="end"/>
        </w:r>
      </w:hyperlink>
      <w:r w:rsidR="00D10550">
        <w:t xml:space="preserve">, </w:t>
      </w:r>
      <w:r w:rsidR="00D10550" w:rsidRPr="00C74101">
        <w:t>2WCY</w:t>
      </w:r>
      <w:r w:rsidR="00D10550">
        <w:t xml:space="preserve"> (48 NMR structures)</w:t>
      </w:r>
      <w:hyperlink w:anchor="_ENREF_46" w:tooltip="Dolinsky, 2004 #470" w:history="1">
        <w:r w:rsidR="00623A39">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623A39">
          <w:instrText xml:space="preserve"> ADDIN EN.CITE </w:instrText>
        </w:r>
        <w:r w:rsidR="00623A39">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623A39">
          <w:instrText xml:space="preserve"> ADDIN EN.CITE.DATA </w:instrText>
        </w:r>
        <w:r w:rsidR="00623A39">
          <w:fldChar w:fldCharType="end"/>
        </w:r>
        <w:r w:rsidR="00623A39">
          <w:fldChar w:fldCharType="separate"/>
        </w:r>
        <w:r w:rsidR="00623A39" w:rsidRPr="00A3644E">
          <w:rPr>
            <w:noProof/>
            <w:vertAlign w:val="superscript"/>
          </w:rPr>
          <w:t>46</w:t>
        </w:r>
        <w:r w:rsidR="00623A39">
          <w:fldChar w:fldCharType="end"/>
        </w:r>
      </w:hyperlink>
      <w:r w:rsidR="00D10550">
        <w:t>,</w:t>
      </w:r>
      <w:r w:rsidR="00D10550" w:rsidRPr="00C74101">
        <w:t xml:space="preserve"> and </w:t>
      </w:r>
      <w:r w:rsidR="00D10550" w:rsidRPr="004E75D3">
        <w:t>2VKJ</w:t>
      </w:r>
      <w:r w:rsidR="00D10550">
        <w:t xml:space="preserve"> (1 crystal structure)</w:t>
      </w:r>
      <w:hyperlink w:anchor="_ENREF_47" w:tooltip="McCleverty, 2008 #471" w:history="1">
        <w:r w:rsidR="00623A39">
          <w:fldChar w:fldCharType="begin"/>
        </w:r>
        <w:r w:rsidR="00623A39">
          <w:instrText xml:space="preserve"> ADDIN EN.CITE &lt;EndNote&gt;&lt;Cite&gt;&lt;Author&gt;Mccleverty&lt;/Author&gt;&lt;Year&gt;2008&lt;/Year&gt;&lt;RecNum&gt;471&lt;/RecNum&gt;&lt;DisplayText&gt;&lt;style face="superscript"&gt;47&lt;/style&gt;&lt;/DisplayText&gt;&lt;record&gt;&lt;rec-number&gt;471&lt;/rec-number&gt;&lt;foreign-keys&gt;&lt;key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623A39">
          <w:fldChar w:fldCharType="separate"/>
        </w:r>
        <w:r w:rsidR="00623A39" w:rsidRPr="00A3644E">
          <w:rPr>
            <w:noProof/>
            <w:vertAlign w:val="superscript"/>
          </w:rPr>
          <w:t>47</w:t>
        </w:r>
        <w:r w:rsidR="00623A39">
          <w:fldChar w:fldCharType="end"/>
        </w:r>
      </w:hyperlink>
      <w:r w:rsidR="00D10550">
        <w:t xml:space="preserve">. </w:t>
      </w:r>
      <w:r w:rsidR="00D10550" w:rsidRPr="00C74101">
        <w:t xml:space="preserve"> Rap was aligned to th</w:t>
      </w:r>
      <w:r w:rsidR="00D10550">
        <w:t>e methionine backbone of each GSHM structure using VM</w:t>
      </w:r>
      <w:r w:rsidR="00D10550" w:rsidRPr="003B5A40">
        <w:t>D</w:t>
      </w:r>
      <w:hyperlink w:anchor="_ENREF_48" w:tooltip="Humphrey, 1996 #295" w:history="1">
        <w:r w:rsidR="00623A39" w:rsidRPr="003B5A40">
          <w:fldChar w:fldCharType="begin"/>
        </w:r>
        <w:r w:rsidR="00623A39">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623A39" w:rsidRPr="003B5A40">
          <w:fldChar w:fldCharType="separate"/>
        </w:r>
        <w:r w:rsidR="00623A39" w:rsidRPr="00A3644E">
          <w:rPr>
            <w:noProof/>
            <w:vertAlign w:val="superscript"/>
          </w:rPr>
          <w:t>48</w:t>
        </w:r>
        <w:r w:rsidR="00623A39" w:rsidRPr="003B5A40">
          <w:fldChar w:fldCharType="end"/>
        </w:r>
      </w:hyperlink>
      <w:r w:rsidR="00D10550">
        <w:t>, creating 88 structures containing the GSHM N-terminus.  After adding hydrogen atoms using the GROMAC</w:t>
      </w:r>
      <w:r w:rsidR="00D10550" w:rsidRPr="003B5A40">
        <w:t>S</w:t>
      </w:r>
      <w:r w:rsidR="00D10550">
        <w:t xml:space="preserve"> </w:t>
      </w:r>
      <w:r w:rsidR="00D10550" w:rsidRPr="003B5A40">
        <w:t>u</w:t>
      </w:r>
      <w:r w:rsidR="00D10550">
        <w:t>tility pdb2gmx</w:t>
      </w:r>
      <w:hyperlink w:anchor="_ENREF_49" w:tooltip="van der Spoel, 2005 #298" w:history="1">
        <w:r w:rsidR="00623A39" w:rsidRPr="003B5A40">
          <w:fldChar w:fldCharType="begin"/>
        </w:r>
        <w:r w:rsidR="00623A39">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623A39" w:rsidRPr="003B5A40">
          <w:fldChar w:fldCharType="separate"/>
        </w:r>
        <w:r w:rsidR="00623A39" w:rsidRPr="00A3644E">
          <w:rPr>
            <w:noProof/>
            <w:vertAlign w:val="superscript"/>
          </w:rPr>
          <w:t>49</w:t>
        </w:r>
        <w:r w:rsidR="00623A39" w:rsidRPr="003B5A40">
          <w:fldChar w:fldCharType="end"/>
        </w:r>
      </w:hyperlink>
      <w:r w:rsidR="00D10550">
        <w:t>,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Gromacs</w:t>
      </w:r>
      <w:hyperlink w:anchor="_ENREF_49" w:tooltip="van der Spoel, 2005 #298" w:history="1">
        <w:r w:rsidR="00623A39">
          <w:fldChar w:fldCharType="begin"/>
        </w:r>
        <w:r w:rsidR="00623A39">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623A39">
          <w:fldChar w:fldCharType="separate"/>
        </w:r>
        <w:r w:rsidR="00623A39" w:rsidRPr="00A3644E">
          <w:rPr>
            <w:noProof/>
            <w:vertAlign w:val="superscript"/>
          </w:rPr>
          <w:t>49</w:t>
        </w:r>
        <w:r w:rsidR="00623A39">
          <w:fldChar w:fldCharType="end"/>
        </w:r>
      </w:hyperlink>
      <w:r w:rsidR="003766CA">
        <w:t>.</w:t>
      </w:r>
    </w:p>
    <w:p w14:paraId="01C5406D" w14:textId="5237722D" w:rsidR="003208B8" w:rsidRDefault="003208B8" w:rsidP="0001064D">
      <w:pPr>
        <w:pStyle w:val="text"/>
      </w:pPr>
      <w:r>
        <w:t>All side chain mutations were generated in the same manner using Amber Tools.</w:t>
      </w:r>
      <w:hyperlink w:anchor="_ENREF_40" w:tooltip="Case, 2010 #297" w:history="1">
        <w:r w:rsidR="00623A39">
          <w:fldChar w:fldCharType="begin"/>
        </w:r>
        <w:r w:rsidR="00623A39">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623A39">
          <w:fldChar w:fldCharType="separate"/>
        </w:r>
        <w:r w:rsidR="00623A39" w:rsidRPr="00A3644E">
          <w:rPr>
            <w:noProof/>
            <w:vertAlign w:val="superscript"/>
          </w:rPr>
          <w:t>40</w:t>
        </w:r>
        <w:r w:rsidR="00623A39">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40" w:tooltip="Case, 2010 #297" w:history="1">
        <w:r w:rsidR="00623A39">
          <w:fldChar w:fldCharType="begin"/>
        </w:r>
        <w:r w:rsidR="00623A39">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623A39">
          <w:fldChar w:fldCharType="separate"/>
        </w:r>
        <w:r w:rsidR="00623A39" w:rsidRPr="00A3644E">
          <w:rPr>
            <w:noProof/>
            <w:vertAlign w:val="superscript"/>
          </w:rPr>
          <w:t>40</w:t>
        </w:r>
        <w:r w:rsidR="00623A39">
          <w:fldChar w:fldCharType="end"/>
        </w:r>
      </w:hyperlink>
      <w:r>
        <w:t xml:space="preserve"> </w:t>
      </w:r>
      <w:r w:rsidR="003569F2">
        <w:t>to model back in the missing atoms.  In this</w:t>
      </w:r>
      <w:r w:rsidR="00316DEE">
        <w:t xml:space="preserve"> way, starting from 1LFD Ras D30/E31K and 1GUA Rap E30D/K31E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07454D20" w14:textId="1FC61C14" w:rsidR="00A02B15" w:rsidRDefault="00A02B15" w:rsidP="0001064D">
      <w:pPr>
        <w:pStyle w:val="text"/>
      </w:pPr>
      <w:r>
        <w:t>To generate cyanylated Ral</w:t>
      </w:r>
      <w:r w:rsidR="00EF7AD9">
        <w:t xml:space="preserve"> structures N27</w:t>
      </w:r>
      <w:r w:rsidR="00E2384B">
        <w:t>C</w:t>
      </w:r>
      <w:r w:rsidR="00E2384B">
        <w:rPr>
          <w:vertAlign w:val="subscript"/>
        </w:rPr>
        <w:t>SCN</w:t>
      </w:r>
      <w:r w:rsidR="00E2384B">
        <w:rPr>
          <w:sz w:val="20"/>
        </w:rPr>
        <w:t xml:space="preserve"> </w:t>
      </w:r>
      <w:r w:rsidR="00EF7AD9">
        <w:t>, G28</w:t>
      </w:r>
      <w:r w:rsidR="00E2384B">
        <w:t>C</w:t>
      </w:r>
      <w:r w:rsidR="00E2384B">
        <w:rPr>
          <w:vertAlign w:val="subscript"/>
        </w:rPr>
        <w:t>SCN</w:t>
      </w:r>
      <w:r w:rsidR="00E2384B">
        <w:rPr>
          <w:sz w:val="20"/>
        </w:rPr>
        <w:t xml:space="preserve"> </w:t>
      </w:r>
      <w:r w:rsidR="00EF7AD9">
        <w:t>, N29</w:t>
      </w:r>
      <w:r w:rsidR="00E2384B">
        <w:t>C</w:t>
      </w:r>
      <w:r w:rsidR="00E2384B">
        <w:rPr>
          <w:vertAlign w:val="subscript"/>
        </w:rPr>
        <w:t>SCN</w:t>
      </w:r>
      <w:r w:rsidR="00E2384B">
        <w:rPr>
          <w:sz w:val="20"/>
        </w:rPr>
        <w:t xml:space="preserve"> </w:t>
      </w:r>
      <w:r w:rsidR="00EF7AD9">
        <w:t>, Y31</w:t>
      </w:r>
      <w:r w:rsidR="00E2384B">
        <w:t>C</w:t>
      </w:r>
      <w:r w:rsidR="00E2384B">
        <w:rPr>
          <w:vertAlign w:val="subscript"/>
        </w:rPr>
        <w:t>SCN</w:t>
      </w:r>
      <w:r w:rsidR="00E2384B">
        <w:rPr>
          <w:sz w:val="20"/>
        </w:rPr>
        <w:t xml:space="preserve"> </w:t>
      </w:r>
      <w:r w:rsidR="00EF7AD9">
        <w:t>, K32</w:t>
      </w:r>
      <w:r w:rsidR="00E2384B">
        <w:t>C</w:t>
      </w:r>
      <w:r w:rsidR="00E2384B">
        <w:rPr>
          <w:vertAlign w:val="subscript"/>
        </w:rPr>
        <w:t>SCN</w:t>
      </w:r>
      <w:r w:rsidR="00E2384B">
        <w:rPr>
          <w:sz w:val="20"/>
        </w:rPr>
        <w:t xml:space="preserve"> </w:t>
      </w:r>
      <w:r w:rsidR="00EF7AD9">
        <w:t>, and N54</w:t>
      </w:r>
      <w:r w:rsidR="00E2384B">
        <w:t>C</w:t>
      </w:r>
      <w:r w:rsidR="00E2384B">
        <w:rPr>
          <w:vertAlign w:val="subscript"/>
        </w:rPr>
        <w:t>SCN</w:t>
      </w:r>
      <w:r w:rsidR="00E2384B">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40" w:tooltip="Case, 2010 #297" w:history="1">
        <w:r w:rsidR="00623A39">
          <w:fldChar w:fldCharType="begin"/>
        </w:r>
        <w:r w:rsidR="00623A39">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623A39">
          <w:fldChar w:fldCharType="separate"/>
        </w:r>
        <w:r w:rsidR="00623A39" w:rsidRPr="00A3644E">
          <w:rPr>
            <w:noProof/>
            <w:vertAlign w:val="superscript"/>
          </w:rPr>
          <w:t>40</w:t>
        </w:r>
        <w:r w:rsidR="00623A39">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08AC6899" w14:textId="5E393D01" w:rsidR="00730D1C" w:rsidRPr="00256BBE" w:rsidRDefault="00D150D6" w:rsidP="00256BBE">
      <w:pPr>
        <w:pStyle w:val="text"/>
      </w:pPr>
      <w:r w:rsidRPr="00256BBE">
        <w:tab/>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0" w:tooltip="Smith, 1981 #1710" w:history="1">
        <w:r w:rsidR="00623A39" w:rsidRPr="00256BBE">
          <w:fldChar w:fldCharType="begin"/>
        </w:r>
        <w:r w:rsidR="00623A39">
          <w:instrText xml:space="preserve"> ADDIN EN.CITE &lt;EndNote&gt;&lt;Cite&gt;&lt;Author&gt;Smith&lt;/Author&gt;&lt;Year&gt;1981&lt;/Year&gt;&lt;RecNum&gt;1710&lt;/RecNum&gt;&lt;DisplayText&gt;&lt;style face="superscript"&gt;50&lt;/style&gt;&lt;/DisplayText&gt;&lt;record&gt;&lt;rec-number&gt;1710&lt;/rec-number&gt;&lt;foreign-keys&gt;&lt;key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623A39" w:rsidRPr="00256BBE">
          <w:fldChar w:fldCharType="separate"/>
        </w:r>
        <w:r w:rsidR="00623A39" w:rsidRPr="00A3644E">
          <w:rPr>
            <w:noProof/>
            <w:vertAlign w:val="superscript"/>
          </w:rPr>
          <w:t>50</w:t>
        </w:r>
        <w:r w:rsidR="00623A39" w:rsidRPr="00256BBE">
          <w:fldChar w:fldCharType="end"/>
        </w:r>
      </w:hyperlink>
      <w:r w:rsidR="007957B9" w:rsidRPr="00256BBE">
        <w:t xml:space="preserve"> with a gap penalty of -3 (chosen because it gave results most consistent with the STAMP</w:t>
      </w:r>
      <w:hyperlink w:anchor="_ENREF_51" w:tooltip="Russell, 1992 #294" w:history="1">
        <w:r w:rsidR="00623A39" w:rsidRPr="00256BBE">
          <w:fldChar w:fldCharType="begin"/>
        </w:r>
        <w:r w:rsidR="00623A39">
          <w:instrText xml:space="preserve"> ADDIN EN.CITE &lt;EndNote&gt;&lt;Cite&gt;&lt;Author&gt;Russell&lt;/Author&gt;&lt;Year&gt;1992&lt;/Year&gt;&lt;RecNum&gt;294&lt;/RecNum&gt;&lt;DisplayText&gt;&lt;style face="superscript"&gt;51&lt;/style&gt;&lt;/DisplayText&gt;&lt;record&gt;&lt;rec-number&gt;294&lt;/rec-number&gt;&lt;foreign-keys&gt;&lt;key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623A39" w:rsidRPr="00256BBE">
          <w:fldChar w:fldCharType="separate"/>
        </w:r>
        <w:r w:rsidR="00623A39" w:rsidRPr="00A3644E">
          <w:rPr>
            <w:noProof/>
            <w:vertAlign w:val="superscript"/>
          </w:rPr>
          <w:t>51</w:t>
        </w:r>
        <w:r w:rsidR="00623A39" w:rsidRPr="00256BBE">
          <w:fldChar w:fldCharType="end"/>
        </w:r>
      </w:hyperlink>
      <w:r w:rsidR="007957B9" w:rsidRPr="00256BBE">
        <w:t xml:space="preserve"> structural alignment in VMD</w:t>
      </w:r>
      <w:hyperlink w:anchor="_ENREF_48" w:tooltip="Humphrey, 1996 #295" w:history="1">
        <w:r w:rsidR="00623A39" w:rsidRPr="00256BBE">
          <w:fldChar w:fldCharType="begin"/>
        </w:r>
        <w:r w:rsidR="00623A39">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623A39" w:rsidRPr="00256BBE">
          <w:fldChar w:fldCharType="separate"/>
        </w:r>
        <w:r w:rsidR="00623A39" w:rsidRPr="00A3644E">
          <w:rPr>
            <w:noProof/>
            <w:vertAlign w:val="superscript"/>
          </w:rPr>
          <w:t>48</w:t>
        </w:r>
        <w:r w:rsidR="00623A39"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 Ral+N27</w:t>
      </w:r>
      <w:r w:rsidR="00E2384B">
        <w:t>C</w:t>
      </w:r>
      <w:r w:rsidR="00E2384B">
        <w:rPr>
          <w:vertAlign w:val="subscript"/>
        </w:rPr>
        <w:t>SCN</w:t>
      </w:r>
      <w:r w:rsidR="00E2384B">
        <w:rPr>
          <w:sz w:val="20"/>
        </w:rPr>
        <w:t xml:space="preserve"> </w:t>
      </w:r>
      <w:r w:rsidR="00F94251" w:rsidRPr="00256BBE">
        <w:t>, Ral+G28</w:t>
      </w:r>
      <w:r w:rsidR="00E2384B">
        <w:t>C</w:t>
      </w:r>
      <w:r w:rsidR="00E2384B">
        <w:rPr>
          <w:vertAlign w:val="subscript"/>
        </w:rPr>
        <w:t>SCN</w:t>
      </w:r>
      <w:r w:rsidR="00E2384B">
        <w:rPr>
          <w:sz w:val="20"/>
        </w:rPr>
        <w:t xml:space="preserve"> </w:t>
      </w:r>
      <w:r w:rsidR="00F94251" w:rsidRPr="00256BBE">
        <w:t>, Ral+N29</w:t>
      </w:r>
      <w:r w:rsidR="00E2384B">
        <w:t>C</w:t>
      </w:r>
      <w:r w:rsidR="00E2384B">
        <w:rPr>
          <w:vertAlign w:val="subscript"/>
        </w:rPr>
        <w:t>SCN</w:t>
      </w:r>
      <w:r w:rsidR="00E2384B">
        <w:rPr>
          <w:sz w:val="20"/>
        </w:rPr>
        <w:t xml:space="preserve"> </w:t>
      </w:r>
      <w:r w:rsidR="00F94251" w:rsidRPr="00256BBE">
        <w:t>, Ral+Y31</w:t>
      </w:r>
      <w:r w:rsidR="00E2384B">
        <w:t>C</w:t>
      </w:r>
      <w:r w:rsidR="00E2384B">
        <w:rPr>
          <w:vertAlign w:val="subscript"/>
        </w:rPr>
        <w:t>SCN</w:t>
      </w:r>
      <w:r w:rsidR="00E2384B">
        <w:rPr>
          <w:sz w:val="20"/>
        </w:rPr>
        <w:t xml:space="preserve"> </w:t>
      </w:r>
      <w:r w:rsidR="00F94251" w:rsidRPr="00256BBE">
        <w:t>, Ral+K32</w:t>
      </w:r>
      <w:r w:rsidR="00E2384B">
        <w:t>C</w:t>
      </w:r>
      <w:r w:rsidR="00E2384B">
        <w:rPr>
          <w:vertAlign w:val="subscript"/>
        </w:rPr>
        <w:t>SCN</w:t>
      </w:r>
      <w:r w:rsidR="00E2384B">
        <w:rPr>
          <w:sz w:val="20"/>
        </w:rPr>
        <w:t xml:space="preserve"> </w:t>
      </w:r>
      <w:r w:rsidR="00F94251" w:rsidRPr="00256BBE">
        <w:t>, Ral+N54</w:t>
      </w:r>
      <w:r w:rsidR="00E2384B">
        <w:t>C</w:t>
      </w:r>
      <w:r w:rsidR="00E2384B">
        <w:rPr>
          <w:vertAlign w:val="subscript"/>
        </w:rPr>
        <w:t>SCN</w:t>
      </w:r>
      <w:r w:rsidR="00E2384B">
        <w:rPr>
          <w:sz w:val="20"/>
        </w:rPr>
        <w:t xml:space="preserve"> </w:t>
      </w:r>
      <w:r w:rsidR="00F94251" w:rsidRPr="00256BBE">
        <w:t>, Rap E30/K31+N27</w:t>
      </w:r>
      <w:r w:rsidR="00E2384B">
        <w:t>C</w:t>
      </w:r>
      <w:r w:rsidR="00E2384B">
        <w:rPr>
          <w:vertAlign w:val="subscript"/>
        </w:rPr>
        <w:t>SCN</w:t>
      </w:r>
      <w:r w:rsidR="00E2384B">
        <w:rPr>
          <w:sz w:val="20"/>
        </w:rPr>
        <w:t xml:space="preserve"> </w:t>
      </w:r>
      <w:r w:rsidR="00F94251" w:rsidRPr="00256BBE">
        <w:t>, Rap E30/K31+G28</w:t>
      </w:r>
      <w:r w:rsidR="00E2384B">
        <w:t>C</w:t>
      </w:r>
      <w:r w:rsidR="00E2384B">
        <w:rPr>
          <w:vertAlign w:val="subscript"/>
        </w:rPr>
        <w:t>SCN</w:t>
      </w:r>
      <w:r w:rsidR="00E2384B">
        <w:rPr>
          <w:sz w:val="20"/>
        </w:rPr>
        <w:t xml:space="preserve"> </w:t>
      </w:r>
      <w:r w:rsidR="00F94251" w:rsidRPr="00256BBE">
        <w:t>, Rap E30/K31+N29</w:t>
      </w:r>
      <w:r w:rsidR="00E2384B">
        <w:t>C</w:t>
      </w:r>
      <w:r w:rsidR="00E2384B">
        <w:rPr>
          <w:vertAlign w:val="subscript"/>
        </w:rPr>
        <w:t>SCN</w:t>
      </w:r>
      <w:r w:rsidR="00E2384B">
        <w:rPr>
          <w:sz w:val="20"/>
        </w:rPr>
        <w:t xml:space="preserve"> </w:t>
      </w:r>
      <w:r w:rsidR="00F94251" w:rsidRPr="00256BBE">
        <w:t>, Rap E30/K31+Y31</w:t>
      </w:r>
      <w:r w:rsidR="00E2384B">
        <w:t>C</w:t>
      </w:r>
      <w:r w:rsidR="00E2384B">
        <w:rPr>
          <w:vertAlign w:val="subscript"/>
        </w:rPr>
        <w:t>SCN</w:t>
      </w:r>
      <w:r w:rsidR="00E2384B">
        <w:rPr>
          <w:sz w:val="20"/>
        </w:rPr>
        <w:t xml:space="preserve"> </w:t>
      </w:r>
      <w:r w:rsidR="00F94251" w:rsidRPr="00256BBE">
        <w:t>, Rap E30/K31+K32</w:t>
      </w:r>
      <w:r w:rsidR="00E2384B">
        <w:t>C</w:t>
      </w:r>
      <w:r w:rsidR="00E2384B">
        <w:rPr>
          <w:vertAlign w:val="subscript"/>
        </w:rPr>
        <w:t>SCN</w:t>
      </w:r>
      <w:r w:rsidR="00E2384B">
        <w:rPr>
          <w:sz w:val="20"/>
        </w:rPr>
        <w:t xml:space="preserve"> </w:t>
      </w:r>
      <w:r w:rsidR="00F94251" w:rsidRPr="00256BBE">
        <w:t>, Rap E30/K31+N54</w:t>
      </w:r>
      <w:r w:rsidR="00E2384B">
        <w:t>C</w:t>
      </w:r>
      <w:r w:rsidR="00E2384B">
        <w:rPr>
          <w:vertAlign w:val="subscript"/>
        </w:rPr>
        <w:t>SCN</w:t>
      </w:r>
      <w:r w:rsidR="00E2384B">
        <w:rPr>
          <w:sz w:val="20"/>
        </w:rPr>
        <w:t xml:space="preserve"> </w:t>
      </w:r>
      <w:r w:rsidR="00F94251" w:rsidRPr="00256BBE">
        <w:t>, Rap E30/K31E+N27</w:t>
      </w:r>
      <w:r w:rsidR="00E2384B">
        <w:t>C</w:t>
      </w:r>
      <w:r w:rsidR="00E2384B">
        <w:rPr>
          <w:vertAlign w:val="subscript"/>
        </w:rPr>
        <w:t>SCN</w:t>
      </w:r>
      <w:r w:rsidR="00E2384B">
        <w:rPr>
          <w:sz w:val="20"/>
        </w:rPr>
        <w:t xml:space="preserve"> </w:t>
      </w:r>
      <w:r w:rsidR="00F94251" w:rsidRPr="00256BBE">
        <w:t>, Rap E30/K31E+G28</w:t>
      </w:r>
      <w:r w:rsidR="00E2384B">
        <w:t>C</w:t>
      </w:r>
      <w:r w:rsidR="00E2384B">
        <w:rPr>
          <w:vertAlign w:val="subscript"/>
        </w:rPr>
        <w:t>SCN</w:t>
      </w:r>
      <w:r w:rsidR="00E2384B">
        <w:rPr>
          <w:sz w:val="20"/>
        </w:rPr>
        <w:t xml:space="preserve"> </w:t>
      </w:r>
      <w:r w:rsidR="00F94251" w:rsidRPr="00256BBE">
        <w:t>, Rap E30/K31E+N29</w:t>
      </w:r>
      <w:r w:rsidR="00E2384B">
        <w:t>C</w:t>
      </w:r>
      <w:r w:rsidR="00E2384B">
        <w:rPr>
          <w:vertAlign w:val="subscript"/>
        </w:rPr>
        <w:t>SCN</w:t>
      </w:r>
      <w:r w:rsidR="00E2384B">
        <w:rPr>
          <w:sz w:val="20"/>
        </w:rPr>
        <w:t xml:space="preserve"> </w:t>
      </w:r>
      <w:r w:rsidR="00F94251" w:rsidRPr="00256BBE">
        <w:t>, Rap E30/K31E+Y31</w:t>
      </w:r>
      <w:r w:rsidR="00E2384B">
        <w:t>C</w:t>
      </w:r>
      <w:r w:rsidR="00E2384B">
        <w:rPr>
          <w:vertAlign w:val="subscript"/>
        </w:rPr>
        <w:t>SCN</w:t>
      </w:r>
      <w:r w:rsidR="00E2384B">
        <w:rPr>
          <w:sz w:val="20"/>
        </w:rPr>
        <w:t xml:space="preserve"> </w:t>
      </w:r>
      <w:r w:rsidR="00F94251" w:rsidRPr="00256BBE">
        <w:t>, Rap E30/K31E+K32</w:t>
      </w:r>
      <w:r w:rsidR="00E2384B">
        <w:t>C</w:t>
      </w:r>
      <w:r w:rsidR="00E2384B">
        <w:rPr>
          <w:vertAlign w:val="subscript"/>
        </w:rPr>
        <w:t>SCN</w:t>
      </w:r>
      <w:r w:rsidR="00E2384B">
        <w:rPr>
          <w:sz w:val="20"/>
        </w:rPr>
        <w:t xml:space="preserve"> </w:t>
      </w:r>
      <w:r w:rsidR="00F94251" w:rsidRPr="00256BBE">
        <w:t>, Rap E30/K31E+N54</w:t>
      </w:r>
      <w:r w:rsidR="00E2384B">
        <w:t>C</w:t>
      </w:r>
      <w:r w:rsidR="00E2384B">
        <w:rPr>
          <w:vertAlign w:val="subscript"/>
        </w:rPr>
        <w:t>SCN</w:t>
      </w:r>
      <w:r w:rsidR="00E2384B">
        <w:rPr>
          <w:sz w:val="20"/>
        </w:rPr>
        <w:t xml:space="preserve"> </w:t>
      </w:r>
      <w:r w:rsidR="00F94251" w:rsidRPr="00256BBE">
        <w:t>, Rap E30D/K31+N27</w:t>
      </w:r>
      <w:r w:rsidR="00E2384B">
        <w:t>C</w:t>
      </w:r>
      <w:r w:rsidR="00E2384B">
        <w:rPr>
          <w:vertAlign w:val="subscript"/>
        </w:rPr>
        <w:t>SCN</w:t>
      </w:r>
      <w:r w:rsidR="00E2384B">
        <w:rPr>
          <w:sz w:val="20"/>
        </w:rPr>
        <w:t xml:space="preserve"> </w:t>
      </w:r>
      <w:r w:rsidR="00F94251" w:rsidRPr="00256BBE">
        <w:t>, Rap E30D/K31+G28</w:t>
      </w:r>
      <w:r w:rsidR="00E2384B">
        <w:t>C</w:t>
      </w:r>
      <w:r w:rsidR="00E2384B">
        <w:rPr>
          <w:vertAlign w:val="subscript"/>
        </w:rPr>
        <w:t>SCN</w:t>
      </w:r>
      <w:r w:rsidR="00E2384B">
        <w:rPr>
          <w:sz w:val="20"/>
        </w:rPr>
        <w:t xml:space="preserve"> </w:t>
      </w:r>
      <w:r w:rsidR="00F94251" w:rsidRPr="00256BBE">
        <w:t>, Rap E30D/K31+N29</w:t>
      </w:r>
      <w:r w:rsidR="00E2384B">
        <w:t>C</w:t>
      </w:r>
      <w:r w:rsidR="00E2384B">
        <w:rPr>
          <w:vertAlign w:val="subscript"/>
        </w:rPr>
        <w:t>SCN</w:t>
      </w:r>
      <w:r w:rsidR="00E2384B">
        <w:rPr>
          <w:sz w:val="20"/>
        </w:rPr>
        <w:t xml:space="preserve"> </w:t>
      </w:r>
      <w:r w:rsidR="00F94251" w:rsidRPr="00256BBE">
        <w:t>, Rap E30D/K31+Y31</w:t>
      </w:r>
      <w:r w:rsidR="00E2384B">
        <w:t>C</w:t>
      </w:r>
      <w:r w:rsidR="00E2384B">
        <w:rPr>
          <w:vertAlign w:val="subscript"/>
        </w:rPr>
        <w:t>SCN</w:t>
      </w:r>
      <w:r w:rsidR="00E2384B">
        <w:rPr>
          <w:sz w:val="20"/>
        </w:rPr>
        <w:t xml:space="preserve"> </w:t>
      </w:r>
      <w:r w:rsidR="00F94251" w:rsidRPr="00256BBE">
        <w:t>, Rap E30D/K31+K32</w:t>
      </w:r>
      <w:r w:rsidR="00E2384B">
        <w:t>C</w:t>
      </w:r>
      <w:r w:rsidR="00E2384B">
        <w:rPr>
          <w:vertAlign w:val="subscript"/>
        </w:rPr>
        <w:t>SCN</w:t>
      </w:r>
      <w:r w:rsidR="00E2384B">
        <w:rPr>
          <w:sz w:val="20"/>
        </w:rPr>
        <w:t xml:space="preserve"> </w:t>
      </w:r>
      <w:r w:rsidR="00F94251" w:rsidRPr="00256BBE">
        <w:t>, Rap E30D/K31+N54</w:t>
      </w:r>
      <w:r w:rsidR="00E2384B">
        <w:t>C</w:t>
      </w:r>
      <w:r w:rsidR="00E2384B">
        <w:rPr>
          <w:vertAlign w:val="subscript"/>
        </w:rPr>
        <w:t>SCN</w:t>
      </w:r>
      <w:r w:rsidR="00E2384B">
        <w:rPr>
          <w:sz w:val="20"/>
        </w:rPr>
        <w:t xml:space="preserve"> </w:t>
      </w:r>
      <w:r w:rsidR="00F94251" w:rsidRPr="00256BBE">
        <w:t>, Rap E30D/K31E+N27</w:t>
      </w:r>
      <w:r w:rsidR="00E2384B">
        <w:t>C</w:t>
      </w:r>
      <w:r w:rsidR="00E2384B">
        <w:rPr>
          <w:vertAlign w:val="subscript"/>
        </w:rPr>
        <w:t>SCN</w:t>
      </w:r>
      <w:r w:rsidR="00E2384B">
        <w:rPr>
          <w:sz w:val="20"/>
        </w:rPr>
        <w:t xml:space="preserve"> </w:t>
      </w:r>
      <w:r w:rsidR="00F94251" w:rsidRPr="00256BBE">
        <w:t>, Rap E30D/K31E+G28</w:t>
      </w:r>
      <w:r w:rsidR="00E2384B">
        <w:t>C</w:t>
      </w:r>
      <w:r w:rsidR="00E2384B">
        <w:rPr>
          <w:vertAlign w:val="subscript"/>
        </w:rPr>
        <w:t>SCN</w:t>
      </w:r>
      <w:r w:rsidR="00E2384B">
        <w:rPr>
          <w:sz w:val="20"/>
        </w:rPr>
        <w:t xml:space="preserve"> </w:t>
      </w:r>
      <w:r w:rsidR="00F94251" w:rsidRPr="00256BBE">
        <w:t>, Rap E30D/K31E+N29</w:t>
      </w:r>
      <w:r w:rsidR="00E2384B">
        <w:t>C</w:t>
      </w:r>
      <w:r w:rsidR="00E2384B">
        <w:rPr>
          <w:vertAlign w:val="subscript"/>
        </w:rPr>
        <w:t>SCN</w:t>
      </w:r>
      <w:r w:rsidR="00E2384B">
        <w:rPr>
          <w:sz w:val="20"/>
        </w:rPr>
        <w:t xml:space="preserve"> </w:t>
      </w:r>
      <w:r w:rsidR="00F94251" w:rsidRPr="00256BBE">
        <w:t>, Rap E30D/K31E+Y31</w:t>
      </w:r>
      <w:r w:rsidR="00E2384B">
        <w:t>C</w:t>
      </w:r>
      <w:r w:rsidR="00E2384B">
        <w:rPr>
          <w:vertAlign w:val="subscript"/>
        </w:rPr>
        <w:t>SCN</w:t>
      </w:r>
      <w:r w:rsidR="00E2384B">
        <w:rPr>
          <w:sz w:val="20"/>
        </w:rPr>
        <w:t xml:space="preserve"> </w:t>
      </w:r>
      <w:r w:rsidR="00F94251" w:rsidRPr="00256BBE">
        <w:t>, Rap E30D/K31E+K32</w:t>
      </w:r>
      <w:r w:rsidR="00E2384B">
        <w:t>C</w:t>
      </w:r>
      <w:r w:rsidR="00E2384B">
        <w:rPr>
          <w:vertAlign w:val="subscript"/>
        </w:rPr>
        <w:t>SCN</w:t>
      </w:r>
      <w:r w:rsidR="00E2384B">
        <w:rPr>
          <w:sz w:val="20"/>
        </w:rPr>
        <w:t xml:space="preserve"> </w:t>
      </w:r>
      <w:r w:rsidR="00F94251" w:rsidRPr="00256BBE">
        <w:t>, Rap E30D/K31E+N54</w:t>
      </w:r>
      <w:r w:rsidR="00E2384B">
        <w:t>C</w:t>
      </w:r>
      <w:r w:rsidR="00E2384B">
        <w:rPr>
          <w:vertAlign w:val="subscript"/>
        </w:rPr>
        <w:t>SCN</w:t>
      </w:r>
      <w:r w:rsidR="00E2384B">
        <w:rPr>
          <w:sz w:val="20"/>
        </w:rPr>
        <w:t xml:space="preserve"> </w:t>
      </w:r>
      <w:r w:rsidR="00F94251" w:rsidRPr="00256BBE">
        <w:t>, Ras D30/E31+N27</w:t>
      </w:r>
      <w:r w:rsidR="00E2384B">
        <w:t>C</w:t>
      </w:r>
      <w:r w:rsidR="00E2384B">
        <w:rPr>
          <w:vertAlign w:val="subscript"/>
        </w:rPr>
        <w:t>SCN</w:t>
      </w:r>
      <w:r w:rsidR="00E2384B">
        <w:rPr>
          <w:sz w:val="20"/>
        </w:rPr>
        <w:t xml:space="preserve"> </w:t>
      </w:r>
      <w:r w:rsidR="00F94251" w:rsidRPr="00256BBE">
        <w:t>, Ras D30/E31+G28</w:t>
      </w:r>
      <w:r w:rsidR="00E2384B">
        <w:t>C</w:t>
      </w:r>
      <w:r w:rsidR="00E2384B">
        <w:rPr>
          <w:vertAlign w:val="subscript"/>
        </w:rPr>
        <w:t>SCN</w:t>
      </w:r>
      <w:r w:rsidR="00E2384B">
        <w:rPr>
          <w:sz w:val="20"/>
        </w:rPr>
        <w:t xml:space="preserve"> </w:t>
      </w:r>
      <w:r w:rsidR="00F94251" w:rsidRPr="00256BBE">
        <w:t>, Ras D30/E31+N29</w:t>
      </w:r>
      <w:r w:rsidR="00E2384B">
        <w:t>C</w:t>
      </w:r>
      <w:r w:rsidR="00E2384B">
        <w:rPr>
          <w:vertAlign w:val="subscript"/>
        </w:rPr>
        <w:t>SCN</w:t>
      </w:r>
      <w:r w:rsidR="00E2384B">
        <w:rPr>
          <w:sz w:val="20"/>
        </w:rPr>
        <w:t xml:space="preserve"> </w:t>
      </w:r>
      <w:r w:rsidR="00F94251" w:rsidRPr="00256BBE">
        <w:t>, Ras D30/E31+Y31</w:t>
      </w:r>
      <w:r w:rsidR="00E2384B">
        <w:t>C</w:t>
      </w:r>
      <w:r w:rsidR="00E2384B">
        <w:rPr>
          <w:vertAlign w:val="subscript"/>
        </w:rPr>
        <w:t>SCN</w:t>
      </w:r>
      <w:r w:rsidR="00E2384B">
        <w:rPr>
          <w:sz w:val="20"/>
        </w:rPr>
        <w:t xml:space="preserve"> </w:t>
      </w:r>
      <w:r w:rsidR="00F94251" w:rsidRPr="00256BBE">
        <w:t>, Ras D30/E31+K32</w:t>
      </w:r>
      <w:r w:rsidR="00E2384B">
        <w:t>C</w:t>
      </w:r>
      <w:r w:rsidR="00E2384B">
        <w:rPr>
          <w:vertAlign w:val="subscript"/>
        </w:rPr>
        <w:t>SCN</w:t>
      </w:r>
      <w:r w:rsidR="00E2384B">
        <w:rPr>
          <w:sz w:val="20"/>
        </w:rPr>
        <w:t xml:space="preserve"> </w:t>
      </w:r>
      <w:r w:rsidR="00F94251" w:rsidRPr="00256BBE">
        <w:t>, Ras D30/E31+N54</w:t>
      </w:r>
      <w:r w:rsidR="00E2384B">
        <w:t>C</w:t>
      </w:r>
      <w:r w:rsidR="00E2384B">
        <w:rPr>
          <w:vertAlign w:val="subscript"/>
        </w:rPr>
        <w:t>SCN</w:t>
      </w:r>
      <w:r w:rsidR="00E2384B">
        <w:rPr>
          <w:sz w:val="20"/>
        </w:rPr>
        <w:t xml:space="preserve"> </w:t>
      </w:r>
      <w:r w:rsidR="00F94251" w:rsidRPr="00256BBE">
        <w:t>, Ras D30E/E31+N27</w:t>
      </w:r>
      <w:r w:rsidR="00E2384B">
        <w:t>C</w:t>
      </w:r>
      <w:r w:rsidR="00E2384B">
        <w:rPr>
          <w:vertAlign w:val="subscript"/>
        </w:rPr>
        <w:t>SCN</w:t>
      </w:r>
      <w:r w:rsidR="00E2384B">
        <w:rPr>
          <w:sz w:val="20"/>
        </w:rPr>
        <w:t xml:space="preserve"> </w:t>
      </w:r>
      <w:r w:rsidR="00F94251" w:rsidRPr="00256BBE">
        <w:t>, Ras D30E/E31+G28</w:t>
      </w:r>
      <w:r w:rsidR="00E2384B">
        <w:t>C</w:t>
      </w:r>
      <w:r w:rsidR="00E2384B">
        <w:rPr>
          <w:vertAlign w:val="subscript"/>
        </w:rPr>
        <w:t>SCN</w:t>
      </w:r>
      <w:r w:rsidR="00E2384B">
        <w:rPr>
          <w:sz w:val="20"/>
        </w:rPr>
        <w:t xml:space="preserve"> </w:t>
      </w:r>
      <w:r w:rsidR="00F94251" w:rsidRPr="00256BBE">
        <w:t>, Ras D30E/E31+N29</w:t>
      </w:r>
      <w:r w:rsidR="00E2384B">
        <w:t>C</w:t>
      </w:r>
      <w:r w:rsidR="00E2384B">
        <w:rPr>
          <w:vertAlign w:val="subscript"/>
        </w:rPr>
        <w:t>SCN</w:t>
      </w:r>
      <w:r w:rsidR="00E2384B">
        <w:rPr>
          <w:sz w:val="20"/>
        </w:rPr>
        <w:t xml:space="preserve"> </w:t>
      </w:r>
      <w:r w:rsidR="00F94251" w:rsidRPr="00256BBE">
        <w:t>, Ras D30E/E31+Y31</w:t>
      </w:r>
      <w:r w:rsidR="00E2384B">
        <w:t>C</w:t>
      </w:r>
      <w:r w:rsidR="00E2384B">
        <w:rPr>
          <w:vertAlign w:val="subscript"/>
        </w:rPr>
        <w:t>SCN</w:t>
      </w:r>
      <w:r w:rsidR="00E2384B">
        <w:rPr>
          <w:sz w:val="20"/>
        </w:rPr>
        <w:t xml:space="preserve"> </w:t>
      </w:r>
      <w:r w:rsidR="00F94251" w:rsidRPr="00256BBE">
        <w:t>, Ras D30E/E31+K32</w:t>
      </w:r>
      <w:r w:rsidR="00E2384B">
        <w:t>C</w:t>
      </w:r>
      <w:r w:rsidR="00E2384B">
        <w:rPr>
          <w:vertAlign w:val="subscript"/>
        </w:rPr>
        <w:t>SCN</w:t>
      </w:r>
      <w:r w:rsidR="00E2384B">
        <w:rPr>
          <w:sz w:val="20"/>
        </w:rPr>
        <w:t xml:space="preserve"> </w:t>
      </w:r>
      <w:r w:rsidR="00F94251" w:rsidRPr="00256BBE">
        <w:t>, Ras D30E/E31+N54</w:t>
      </w:r>
      <w:r w:rsidR="00E2384B">
        <w:t>C</w:t>
      </w:r>
      <w:r w:rsidR="00E2384B">
        <w:rPr>
          <w:vertAlign w:val="subscript"/>
        </w:rPr>
        <w:t>SCN</w:t>
      </w:r>
      <w:r w:rsidR="00E2384B">
        <w:rPr>
          <w:sz w:val="20"/>
        </w:rPr>
        <w:t xml:space="preserve"> </w:t>
      </w:r>
      <w:r w:rsidR="00F94251" w:rsidRPr="00256BBE">
        <w:t>, Ras D30/E31K+N27</w:t>
      </w:r>
      <w:r w:rsidR="00E2384B">
        <w:t>C</w:t>
      </w:r>
      <w:r w:rsidR="00E2384B">
        <w:rPr>
          <w:vertAlign w:val="subscript"/>
        </w:rPr>
        <w:t>SCN</w:t>
      </w:r>
      <w:r w:rsidR="00E2384B">
        <w:rPr>
          <w:sz w:val="20"/>
        </w:rPr>
        <w:t xml:space="preserve"> </w:t>
      </w:r>
      <w:r w:rsidR="00F94251" w:rsidRPr="00256BBE">
        <w:t>, Ras D30/E31K+G28</w:t>
      </w:r>
      <w:r w:rsidR="00E2384B">
        <w:t>C</w:t>
      </w:r>
      <w:r w:rsidR="00E2384B">
        <w:rPr>
          <w:vertAlign w:val="subscript"/>
        </w:rPr>
        <w:t>SCN</w:t>
      </w:r>
      <w:r w:rsidR="00E2384B">
        <w:rPr>
          <w:sz w:val="20"/>
        </w:rPr>
        <w:t xml:space="preserve"> </w:t>
      </w:r>
      <w:r w:rsidR="00F94251" w:rsidRPr="00256BBE">
        <w:t>, Ras D30/E31K+N29</w:t>
      </w:r>
      <w:r w:rsidR="00E2384B">
        <w:t>C</w:t>
      </w:r>
      <w:r w:rsidR="00E2384B">
        <w:rPr>
          <w:vertAlign w:val="subscript"/>
        </w:rPr>
        <w:t>SCN</w:t>
      </w:r>
      <w:r w:rsidR="00E2384B">
        <w:rPr>
          <w:sz w:val="20"/>
        </w:rPr>
        <w:t xml:space="preserve"> </w:t>
      </w:r>
      <w:r w:rsidR="00F94251" w:rsidRPr="00256BBE">
        <w:t>, Ras D30/E31K+Y31</w:t>
      </w:r>
      <w:r w:rsidR="00E2384B">
        <w:t>C</w:t>
      </w:r>
      <w:r w:rsidR="00E2384B">
        <w:rPr>
          <w:vertAlign w:val="subscript"/>
        </w:rPr>
        <w:t>SCN</w:t>
      </w:r>
      <w:r w:rsidR="00E2384B">
        <w:rPr>
          <w:sz w:val="20"/>
        </w:rPr>
        <w:t xml:space="preserve"> </w:t>
      </w:r>
      <w:r w:rsidR="00F94251" w:rsidRPr="00256BBE">
        <w:t>, Ras D30/E31K+K32</w:t>
      </w:r>
      <w:r w:rsidR="00E2384B">
        <w:t>C</w:t>
      </w:r>
      <w:r w:rsidR="00E2384B">
        <w:rPr>
          <w:vertAlign w:val="subscript"/>
        </w:rPr>
        <w:t>SCN</w:t>
      </w:r>
      <w:r w:rsidR="00E2384B">
        <w:rPr>
          <w:sz w:val="20"/>
        </w:rPr>
        <w:t xml:space="preserve"> </w:t>
      </w:r>
      <w:r w:rsidR="00F94251" w:rsidRPr="00256BBE">
        <w:t>, Ras D30/E31K+N54</w:t>
      </w:r>
      <w:r w:rsidR="00E2384B">
        <w:t>C</w:t>
      </w:r>
      <w:r w:rsidR="00E2384B">
        <w:rPr>
          <w:vertAlign w:val="subscript"/>
        </w:rPr>
        <w:t>SCN</w:t>
      </w:r>
      <w:r w:rsidR="00E2384B">
        <w:rPr>
          <w:sz w:val="20"/>
        </w:rPr>
        <w:t xml:space="preserve"> </w:t>
      </w:r>
      <w:r w:rsidR="00F94251" w:rsidRPr="00256BBE">
        <w:t>, Ras D30E/E31K+N27</w:t>
      </w:r>
      <w:r w:rsidR="00E2384B">
        <w:t>C</w:t>
      </w:r>
      <w:r w:rsidR="00E2384B">
        <w:rPr>
          <w:vertAlign w:val="subscript"/>
        </w:rPr>
        <w:t>SCN</w:t>
      </w:r>
      <w:r w:rsidR="00E2384B">
        <w:rPr>
          <w:sz w:val="20"/>
        </w:rPr>
        <w:t xml:space="preserve"> </w:t>
      </w:r>
      <w:r w:rsidR="00F94251" w:rsidRPr="00256BBE">
        <w:t>, Ras D30E/E31K+G28</w:t>
      </w:r>
      <w:r w:rsidR="00E2384B">
        <w:t>C</w:t>
      </w:r>
      <w:r w:rsidR="00E2384B">
        <w:rPr>
          <w:vertAlign w:val="subscript"/>
        </w:rPr>
        <w:t>SCN</w:t>
      </w:r>
      <w:r w:rsidR="00E2384B">
        <w:rPr>
          <w:sz w:val="20"/>
        </w:rPr>
        <w:t xml:space="preserve"> </w:t>
      </w:r>
      <w:r w:rsidR="00F94251" w:rsidRPr="00256BBE">
        <w:t>, Ras D30E/E31K+N29</w:t>
      </w:r>
      <w:r w:rsidR="00E2384B">
        <w:t>C</w:t>
      </w:r>
      <w:r w:rsidR="00E2384B">
        <w:rPr>
          <w:vertAlign w:val="subscript"/>
        </w:rPr>
        <w:t>SCN</w:t>
      </w:r>
      <w:r w:rsidR="00E2384B">
        <w:rPr>
          <w:sz w:val="20"/>
        </w:rPr>
        <w:t xml:space="preserve"> </w:t>
      </w:r>
      <w:r w:rsidR="00F94251" w:rsidRPr="00256BBE">
        <w:t>, Ras D30E/E31K+</w:t>
      </w:r>
      <w:r w:rsidR="00256BBE">
        <w:t>Y31</w:t>
      </w:r>
      <w:r w:rsidR="00E2384B">
        <w:t>C</w:t>
      </w:r>
      <w:r w:rsidR="00E2384B">
        <w:rPr>
          <w:vertAlign w:val="subscript"/>
        </w:rPr>
        <w:t>SCN</w:t>
      </w:r>
      <w:r w:rsidR="00E2384B">
        <w:rPr>
          <w:sz w:val="20"/>
        </w:rPr>
        <w:t xml:space="preserve"> </w:t>
      </w:r>
      <w:r w:rsidR="00256BBE">
        <w:t>, Ras D30E/E31K+K32</w:t>
      </w:r>
      <w:r w:rsidR="00E2384B">
        <w:t>C</w:t>
      </w:r>
      <w:r w:rsidR="00E2384B">
        <w:rPr>
          <w:vertAlign w:val="subscript"/>
        </w:rPr>
        <w:t>SCN</w:t>
      </w:r>
      <w:r w:rsidR="00E2384B">
        <w:rPr>
          <w:sz w:val="20"/>
        </w:rPr>
        <w:t xml:space="preserve"> </w:t>
      </w:r>
      <w:r w:rsidR="00256BBE">
        <w:t xml:space="preserve">, and </w:t>
      </w:r>
      <w:r w:rsidR="00F94251" w:rsidRPr="00256BBE">
        <w:t>Ras D30E/E31K+N54</w:t>
      </w:r>
      <w:r w:rsidR="00E2384B">
        <w:t>C</w:t>
      </w:r>
      <w:r w:rsidR="00E2384B">
        <w:rPr>
          <w:vertAlign w:val="subscript"/>
        </w:rPr>
        <w:t>SCN</w:t>
      </w:r>
      <w:r w:rsidR="00E2384B">
        <w:rPr>
          <w:sz w:val="20"/>
        </w:rPr>
        <w:t xml:space="preserve"> </w:t>
      </w:r>
      <w:r w:rsidR="00256BBE">
        <w:t>.</w:t>
      </w:r>
    </w:p>
    <w:p w14:paraId="593560E1" w14:textId="77777777" w:rsidR="006805BC" w:rsidRPr="0001064D" w:rsidRDefault="006805BC" w:rsidP="0001064D">
      <w:pPr>
        <w:pStyle w:val="text"/>
      </w:pPr>
      <w:r>
        <w:br w:type="page"/>
      </w:r>
    </w:p>
    <w:p w14:paraId="6FD2883B" w14:textId="77777777" w:rsidR="00B934D4" w:rsidRDefault="00AA07DB" w:rsidP="00F40CEB">
      <w:pPr>
        <w:pStyle w:val="Heading3"/>
      </w:pPr>
      <w:r>
        <w:t xml:space="preserve"> </w:t>
      </w:r>
      <w:bookmarkStart w:id="12" w:name="_Toc297815398"/>
      <w:bookmarkStart w:id="13" w:name="_Toc298761099"/>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2"/>
      <w:bookmarkEnd w:id="13"/>
    </w:p>
    <w:p w14:paraId="7AC13957" w14:textId="4EF0E4AA"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CC5479">
        <w:t xml:space="preserve">Figure </w:t>
      </w:r>
      <w:r w:rsidR="00CC5479">
        <w:rPr>
          <w:noProof/>
        </w:rPr>
        <w:t>2</w:t>
      </w:r>
      <w:r w:rsidR="00CC5479">
        <w:noBreakHyphen/>
      </w:r>
      <w:r w:rsidR="00CC5479">
        <w:rPr>
          <w:noProof/>
        </w:rPr>
        <w:t>1</w:t>
      </w:r>
      <w:r w:rsidR="007E17EB">
        <w:fldChar w:fldCharType="end"/>
      </w:r>
      <w:r w:rsidRPr="00BB1ABE">
        <w:t xml:space="preserve">.  </w:t>
      </w:r>
      <w:r w:rsidR="00A52ADE">
        <w:t>A</w:t>
      </w:r>
      <w:r w:rsidR="00A52ADE" w:rsidRPr="00BB1ABE">
        <w:t>ll molecular dynamics were completed using the GROMACS</w:t>
      </w:r>
      <w:hyperlink w:anchor="_ENREF_49" w:tooltip="van der Spoel, 2005 #298" w:history="1">
        <w:r w:rsidR="00623A39" w:rsidRPr="00BB1ABE">
          <w:fldChar w:fldCharType="begin"/>
        </w:r>
        <w:r w:rsidR="00623A39">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623A39" w:rsidRPr="00BB1ABE">
          <w:fldChar w:fldCharType="separate"/>
        </w:r>
        <w:r w:rsidR="00623A39" w:rsidRPr="00A3644E">
          <w:rPr>
            <w:noProof/>
            <w:vertAlign w:val="superscript"/>
          </w:rPr>
          <w:t>49</w:t>
        </w:r>
        <w:r w:rsidR="00623A39" w:rsidRPr="00BB1ABE">
          <w:fldChar w:fldCharType="end"/>
        </w:r>
      </w:hyperlink>
      <w:r w:rsidR="00A52ADE" w:rsidRPr="00BB1ABE">
        <w:t xml:space="preserve"> software package at 300 K with the AMBER03</w:t>
      </w:r>
      <w:hyperlink w:anchor="_ENREF_52" w:tooltip="Duan, 2003 #263" w:history="1">
        <w:r w:rsidR="00623A39" w:rsidRPr="00BB1ABE">
          <w:fldChar w:fldCharType="begin"/>
        </w:r>
        <w:r w:rsidR="00623A39">
          <w:instrText xml:space="preserve"> ADDIN EN.CITE &lt;EndNote&gt;&lt;Cite&gt;&lt;Author&gt;Duan&lt;/Author&gt;&lt;Year&gt;2003&lt;/Year&gt;&lt;RecNum&gt;263&lt;/RecNum&gt;&lt;DisplayText&gt;&lt;style face="superscript"&gt;52&lt;/style&gt;&lt;/DisplayText&gt;&lt;record&gt;&lt;rec-number&gt;263&lt;/rec-number&gt;&lt;foreign-keys&gt;&lt;key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623A39" w:rsidRPr="00BB1ABE">
          <w:fldChar w:fldCharType="separate"/>
        </w:r>
        <w:r w:rsidR="00623A39" w:rsidRPr="00A3644E">
          <w:rPr>
            <w:noProof/>
            <w:vertAlign w:val="superscript"/>
          </w:rPr>
          <w:t>52</w:t>
        </w:r>
        <w:r w:rsidR="00623A39" w:rsidRPr="00BB1ABE">
          <w:fldChar w:fldCharType="end"/>
        </w:r>
      </w:hyperlink>
      <w:r w:rsidR="00A52ADE" w:rsidRPr="00BB1ABE">
        <w:t xml:space="preserve"> force field and periodic boundary conditions.</w:t>
      </w:r>
    </w:p>
    <w:p w14:paraId="61C1ACD3" w14:textId="2FD1C6A6"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E2384B">
        <w:t>C</w:t>
      </w:r>
      <w:r w:rsidR="00E2384B">
        <w:rPr>
          <w:vertAlign w:val="subscript"/>
        </w:rPr>
        <w:t>SCN</w:t>
      </w:r>
      <w:r w:rsidR="00E2384B">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4" w:tooltip="Jorgensen, 1983 #468" w:history="1">
        <w:r w:rsidR="00623A39" w:rsidRPr="00BB1ABE">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623A39">
          <w:instrText xml:space="preserve"> ADDIN EN.CITE </w:instrText>
        </w:r>
        <w:r w:rsidR="00623A39">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623A39">
          <w:instrText xml:space="preserve"> ADDIN EN.CITE.DATA </w:instrText>
        </w:r>
        <w:r w:rsidR="00623A39">
          <w:fldChar w:fldCharType="end"/>
        </w:r>
        <w:r w:rsidR="00623A39" w:rsidRPr="00BB1ABE">
          <w:fldChar w:fldCharType="separate"/>
        </w:r>
        <w:r w:rsidR="00623A39" w:rsidRPr="00A3644E">
          <w:rPr>
            <w:noProof/>
            <w:vertAlign w:val="superscript"/>
          </w:rPr>
          <w:t>44</w:t>
        </w:r>
        <w:r w:rsidR="00623A39"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GROMACS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A3644E">
        <w:instrText xml:space="preserve"> ADDIN EN.CITE &lt;EndNote&gt;&lt;Cite&gt;&lt;Author&gt;Darden&lt;/Author&gt;&lt;Year&gt;1993&lt;/Year&gt;&lt;RecNum&gt;304&lt;/RecNum&gt;&lt;DisplayText&gt;&lt;style face="superscript"&gt;53, 54&lt;/style&gt;&lt;/DisplayText&gt;&lt;record&gt;&lt;rec-number&gt;304&lt;/rec-number&gt;&lt;foreign-keys&gt;&lt;key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3" w:tooltip="Darden, 1993 #304" w:history="1">
        <w:r w:rsidR="00623A39" w:rsidRPr="00A3644E">
          <w:rPr>
            <w:noProof/>
            <w:vertAlign w:val="superscript"/>
          </w:rPr>
          <w:t>53</w:t>
        </w:r>
      </w:hyperlink>
      <w:r w:rsidR="00A3644E" w:rsidRPr="00A3644E">
        <w:rPr>
          <w:noProof/>
          <w:vertAlign w:val="superscript"/>
        </w:rPr>
        <w:t xml:space="preserve">, </w:t>
      </w:r>
      <w:hyperlink w:anchor="_ENREF_54" w:tooltip="Essmann, 1995 #305" w:history="1">
        <w:r w:rsidR="00623A39" w:rsidRPr="00A3644E">
          <w:rPr>
            <w:noProof/>
            <w:vertAlign w:val="superscript"/>
          </w:rPr>
          <w:t>54</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GROMACS stochastic dynamics integrator</w:t>
      </w:r>
      <w:r w:rsidR="00A52ADE">
        <w:t>, constraints on hydrogen-bonds using the LINCS algorithm</w:t>
      </w:r>
      <w:hyperlink w:anchor="_ENREF_55" w:tooltip="Hess, 1997 #1526" w:history="1">
        <w:r w:rsidR="00623A39">
          <w:fldChar w:fldCharType="begin"/>
        </w:r>
        <w:r w:rsidR="00623A39">
          <w:instrText xml:space="preserve"> ADDIN EN.CITE &lt;EndNote&gt;&lt;Cite&gt;&lt;Author&gt;Hess&lt;/Author&gt;&lt;Year&gt;1997&lt;/Year&gt;&lt;RecNum&gt;1526&lt;/RecNum&gt;&lt;DisplayText&gt;&lt;style face="superscript"&gt;55&lt;/style&gt;&lt;/DisplayText&gt;&lt;record&gt;&lt;rec-number&gt;1526&lt;/rec-number&gt;&lt;foreign-keys&gt;&lt;key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623A39">
          <w:fldChar w:fldCharType="separate"/>
        </w:r>
        <w:r w:rsidR="00623A39" w:rsidRPr="00A3644E">
          <w:rPr>
            <w:noProof/>
            <w:vertAlign w:val="superscript"/>
          </w:rPr>
          <w:t>55</w:t>
        </w:r>
        <w:r w:rsidR="00623A39">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Rap E30D/K31,</w:t>
      </w:r>
      <w:r w:rsidR="00420406">
        <w:t xml:space="preserve"> Rap </w:t>
      </w:r>
      <w:r w:rsidR="001806CA">
        <w:t>E30/</w:t>
      </w:r>
      <w:r w:rsidR="00420406">
        <w:t>K31E, and the double mutant Rap E30D/K31E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5E0FFBFC" w14:textId="4AC7DBF2"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A3644E">
        <w:instrText xml:space="preserve"> ADDIN EN.CITE &lt;EndNote&gt;&lt;Cite&gt;&lt;Author&gt;Roux&lt;/Author&gt;&lt;Year&gt;1995&lt;/Year&gt;&lt;RecNum&gt;306&lt;/RecNum&gt;&lt;DisplayText&gt;&lt;style face="superscript"&gt;56, 57&lt;/style&gt;&lt;/DisplayText&gt;&lt;record&gt;&lt;rec-number&gt;306&lt;/rec-number&gt;&lt;foreign-keys&gt;&lt;key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6" w:tooltip="Roux, 1995 #306" w:history="1">
        <w:r w:rsidR="00623A39" w:rsidRPr="00A3644E">
          <w:rPr>
            <w:noProof/>
            <w:vertAlign w:val="superscript"/>
          </w:rPr>
          <w:t>56</w:t>
        </w:r>
      </w:hyperlink>
      <w:r w:rsidR="00A3644E" w:rsidRPr="00A3644E">
        <w:rPr>
          <w:noProof/>
          <w:vertAlign w:val="superscript"/>
        </w:rPr>
        <w:t xml:space="preserve">, </w:t>
      </w:r>
      <w:hyperlink w:anchor="_ENREF_57" w:tooltip="Gallicchio, 2005 #307" w:history="1">
        <w:r w:rsidR="00623A39" w:rsidRPr="00A3644E">
          <w:rPr>
            <w:noProof/>
            <w:vertAlign w:val="superscript"/>
          </w:rPr>
          <w:t>57</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CC5479">
          <w:instrText>(2-1)</w:instrText>
        </w:r>
      </w:fldSimple>
      <w:r w:rsidR="00991DB7">
        <w:fldChar w:fldCharType="end"/>
      </w:r>
      <w:r w:rsidR="00991DB7">
        <w:t>:</w:t>
      </w:r>
    </w:p>
    <w:p w14:paraId="2642CA84" w14:textId="77777777" w:rsidR="00991DB7" w:rsidRDefault="00991DB7" w:rsidP="00991DB7">
      <w:pPr>
        <w:pStyle w:val="MTDisplayEquation"/>
      </w:pPr>
      <w:r>
        <w:tab/>
      </w:r>
      <w:r w:rsidRPr="00991DB7">
        <w:rPr>
          <w:position w:val="-64"/>
        </w:rPr>
        <w:object w:dxaOrig="2440" w:dyaOrig="1060" w14:anchorId="7B28E9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o:ole="">
            <v:imagedata r:id="rId11" o:title=""/>
          </v:shape>
          <o:OLEObject Type="Embed" ProgID="Equation.DSMT4" ShapeID="_x0000_i1025" DrawAspect="Content" ObjectID="_1372509206" r:id="rId12"/>
        </w:obje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 w:name="ZEqnNum928475"/>
      <w:r w:rsidR="00865C31">
        <w:instrText>(</w:instrText>
      </w:r>
      <w:fldSimple w:instr=" SEQ MTChap \c \* Arabic \* MERGEFORMAT ">
        <w:r w:rsidR="00CC5479">
          <w:rPr>
            <w:noProof/>
          </w:rPr>
          <w:instrText>2</w:instrText>
        </w:r>
      </w:fldSimple>
      <w:r w:rsidR="00865C31">
        <w:instrText>-</w:instrText>
      </w:r>
      <w:fldSimple w:instr=" SEQ MTEqn \c \* Arabic \* MERGEFORMAT ">
        <w:r w:rsidR="00CC5479">
          <w:rPr>
            <w:noProof/>
          </w:rPr>
          <w:instrText>1</w:instrText>
        </w:r>
      </w:fldSimple>
      <w:r w:rsidR="00865C31">
        <w:instrText>)</w:instrText>
      </w:r>
      <w:bookmarkEnd w:id="14"/>
      <w:r w:rsidR="00865C31">
        <w:fldChar w:fldCharType="end"/>
      </w:r>
    </w:p>
    <w:p w14:paraId="6B5FE6DE" w14:textId="77777777"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928C656"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0C4DBC78"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CC5479">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1D43F84D" w14:textId="77777777" w:rsidR="008E3D36" w:rsidRPr="00991DB7" w:rsidRDefault="008E3D36" w:rsidP="008E3D36">
      <w:pPr>
        <w:pStyle w:val="MTDisplayEquation"/>
      </w:pPr>
      <w:r>
        <w:tab/>
      </w:r>
      <w:r w:rsidR="00C80042">
        <w:rPr>
          <w:position w:val="-32"/>
        </w:rPr>
        <w:pict w14:anchorId="6B9E714E">
          <v:shape id="_x0000_i1026" type="#_x0000_t75" style="width:130pt;height:30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5" w:name="ZEqnNum985326"/>
      <w:r w:rsidR="00865C31">
        <w:instrText>(</w:instrText>
      </w:r>
      <w:fldSimple w:instr=" SEQ MTChap \c \* Arabic \* MERGEFORMAT ">
        <w:r w:rsidR="00CC5479">
          <w:rPr>
            <w:noProof/>
          </w:rPr>
          <w:instrText>2</w:instrText>
        </w:r>
      </w:fldSimple>
      <w:r w:rsidR="00865C31">
        <w:instrText>-</w:instrText>
      </w:r>
      <w:fldSimple w:instr=" SEQ MTEqn \c \* Arabic \* MERGEFORMAT ">
        <w:r w:rsidR="00CC5479">
          <w:rPr>
            <w:noProof/>
          </w:rPr>
          <w:instrText>2</w:instrText>
        </w:r>
      </w:fldSimple>
      <w:r w:rsidR="00865C31">
        <w:instrText>)</w:instrText>
      </w:r>
      <w:bookmarkEnd w:id="15"/>
      <w:r w:rsidR="00865C31">
        <w:fldChar w:fldCharType="end"/>
      </w:r>
    </w:p>
    <w:p w14:paraId="539957FF"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CC5479">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CC5479">
        <w:t xml:space="preserve">Table </w:t>
      </w:r>
      <w:r w:rsidR="00CC5479">
        <w:rPr>
          <w:noProof/>
        </w:rPr>
        <w:t>2</w:t>
      </w:r>
      <w:r w:rsidR="00CC5479">
        <w:noBreakHyphen/>
      </w:r>
      <w:r w:rsidR="00CC5479">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CC5479" w:rsidRPr="00CC5479">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3CD1AA0D" w14:textId="77777777" w:rsidR="007A538F" w:rsidRDefault="000C713D" w:rsidP="000C713D">
      <w:pPr>
        <w:pStyle w:val="MTDisplayEquation"/>
      </w:pPr>
      <w:r>
        <w:tab/>
      </w:r>
      <w:r w:rsidR="00C80042">
        <w:rPr>
          <w:position w:val="-28"/>
        </w:rPr>
        <w:pict w14:anchorId="386DA5B6">
          <v:shape id="_x0000_i1027" type="#_x0000_t75" style="width:121pt;height:35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6" w:name="ZEqnNum145572"/>
      <w:r w:rsidR="00865C31">
        <w:instrText>(</w:instrText>
      </w:r>
      <w:fldSimple w:instr=" SEQ MTChap \c \* Arabic \* MERGEFORMAT ">
        <w:r w:rsidR="00CC5479">
          <w:rPr>
            <w:noProof/>
          </w:rPr>
          <w:instrText>2</w:instrText>
        </w:r>
      </w:fldSimple>
      <w:r w:rsidR="00865C31">
        <w:instrText>-</w:instrText>
      </w:r>
      <w:fldSimple w:instr=" SEQ MTEqn \c \* Arabic \* MERGEFORMAT ">
        <w:r w:rsidR="00CC5479">
          <w:rPr>
            <w:noProof/>
          </w:rPr>
          <w:instrText>3</w:instrText>
        </w:r>
      </w:fldSimple>
      <w:r w:rsidR="00865C31">
        <w:instrText>)</w:instrText>
      </w:r>
      <w:bookmarkEnd w:id="16"/>
      <w:r w:rsidR="00865C31">
        <w:fldChar w:fldCharType="end"/>
      </w:r>
    </w:p>
    <w:p w14:paraId="52759B73"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CC5479">
        <w:t xml:space="preserve">Figure </w:t>
      </w:r>
      <w:r w:rsidR="00CC5479">
        <w:rPr>
          <w:noProof/>
        </w:rPr>
        <w:t>2</w:t>
      </w:r>
      <w:r w:rsidR="00CC5479">
        <w:noBreakHyphen/>
      </w:r>
      <w:r w:rsidR="00CC5479">
        <w:rPr>
          <w:noProof/>
        </w:rPr>
        <w:t>1</w:t>
      </w:r>
      <w:r>
        <w:fldChar w:fldCharType="end"/>
      </w:r>
      <w:r w:rsidRPr="006905A8">
        <w:t xml:space="preserve">a.  We then applied biasing potential windows to each dimension in a manner that mimics the methods used in GROMACS.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CC5479">
          <w:instrText>(2-5)</w:instrText>
        </w:r>
      </w:fldSimple>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04D965BF" w14:textId="77777777" w:rsidR="007A538F" w:rsidRDefault="000C713D" w:rsidP="000C713D">
      <w:pPr>
        <w:pStyle w:val="MTDisplayEquation"/>
      </w:pPr>
      <w:r>
        <w:tab/>
      </w:r>
      <w:r w:rsidR="00C80042">
        <w:rPr>
          <w:position w:val="-40"/>
        </w:rPr>
        <w:pict w14:anchorId="617B1201">
          <v:shape id="_x0000_i1028" type="#_x0000_t75" style="width:186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7" w:name="ZEqnNum840914"/>
      <w:r w:rsidR="00865C31">
        <w:instrText>(</w:instrText>
      </w:r>
      <w:fldSimple w:instr=" SEQ MTChap \c \* Arabic \* MERGEFORMAT ">
        <w:r w:rsidR="00CC5479">
          <w:rPr>
            <w:noProof/>
          </w:rPr>
          <w:instrText>2</w:instrText>
        </w:r>
      </w:fldSimple>
      <w:r w:rsidR="00865C31">
        <w:instrText>-</w:instrText>
      </w:r>
      <w:fldSimple w:instr=" SEQ MTEqn \c \* Arabic \* MERGEFORMAT ">
        <w:r w:rsidR="00CC5479">
          <w:rPr>
            <w:noProof/>
          </w:rPr>
          <w:instrText>4</w:instrText>
        </w:r>
      </w:fldSimple>
      <w:r w:rsidR="00865C31">
        <w:instrText>)</w:instrText>
      </w:r>
      <w:bookmarkEnd w:id="17"/>
      <w:r w:rsidR="00865C31">
        <w:fldChar w:fldCharType="end"/>
      </w:r>
    </w:p>
    <w:p w14:paraId="2320F122" w14:textId="77777777" w:rsidR="000C6478" w:rsidRPr="006905A8" w:rsidRDefault="000C713D" w:rsidP="000C713D">
      <w:pPr>
        <w:pStyle w:val="MTDisplayEquation"/>
      </w:pPr>
      <w:r>
        <w:tab/>
      </w:r>
      <w:r w:rsidR="00C80042">
        <w:rPr>
          <w:position w:val="-40"/>
        </w:rPr>
        <w:pict w14:anchorId="496E96DD">
          <v:shape id="_x0000_i1029" type="#_x0000_t75" style="width:204pt;height:42pt">
            <v:imagedata r:id="rId1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996434"/>
      <w:r w:rsidR="00865C31">
        <w:instrText>(</w:instrText>
      </w:r>
      <w:fldSimple w:instr=" SEQ MTChap \c \* Arabic \* MERGEFORMAT ">
        <w:r w:rsidR="00CC5479">
          <w:rPr>
            <w:noProof/>
          </w:rPr>
          <w:instrText>2</w:instrText>
        </w:r>
      </w:fldSimple>
      <w:r w:rsidR="00865C31">
        <w:instrText>-</w:instrText>
      </w:r>
      <w:fldSimple w:instr=" SEQ MTEqn \c \* Arabic \* MERGEFORMAT ">
        <w:r w:rsidR="00CC5479">
          <w:rPr>
            <w:noProof/>
          </w:rPr>
          <w:instrText>5</w:instrText>
        </w:r>
      </w:fldSimple>
      <w:r w:rsidR="00865C31">
        <w:instrText>)</w:instrText>
      </w:r>
      <w:bookmarkEnd w:id="18"/>
      <w:r w:rsidR="00865C31">
        <w:fldChar w:fldCharType="end"/>
      </w:r>
    </w:p>
    <w:p w14:paraId="41CF674A"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CC5479">
        <w:t xml:space="preserve">Figure </w:t>
      </w:r>
      <w:r w:rsidR="00CC5479">
        <w:rPr>
          <w:noProof/>
        </w:rPr>
        <w:t>2</w:t>
      </w:r>
      <w:r w:rsidR="00CC5479">
        <w:noBreakHyphen/>
      </w:r>
      <w:r w:rsidR="00CC5479">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CC5479">
        <w:t xml:space="preserve">Table </w:t>
      </w:r>
      <w:r w:rsidR="00CC5479">
        <w:rPr>
          <w:noProof/>
        </w:rPr>
        <w:t>2</w:t>
      </w:r>
      <w:r w:rsidR="00CC5479">
        <w:noBreakHyphen/>
      </w:r>
      <w:r w:rsidR="00CC5479">
        <w:rPr>
          <w:noProof/>
        </w:rPr>
        <w:t>2</w:t>
      </w:r>
      <w:r w:rsidR="00A45628">
        <w:fldChar w:fldCharType="end"/>
      </w:r>
      <w:r w:rsidR="00A45628">
        <w:t xml:space="preserve"> summarizes the umbrella sampling </w:t>
      </w:r>
      <w:r w:rsidR="00F638E6">
        <w:t>setups</w:t>
      </w:r>
      <w:r w:rsidR="00A45628">
        <w:t xml:space="preserve"> for each project, listed by chapter.</w:t>
      </w:r>
    </w:p>
    <w:p w14:paraId="6B1D6F3A" w14:textId="34DCC274" w:rsidR="008D2316" w:rsidRDefault="008D2316" w:rsidP="008C08EB">
      <w:pPr>
        <w:pStyle w:val="text"/>
        <w:ind w:firstLine="0"/>
      </w:pPr>
      <w:r>
        <w:tab/>
        <w:t xml:space="preserve">The code for performing WHAM analysis can be accessed at: </w:t>
      </w:r>
      <w:r w:rsidRPr="008D2316">
        <w:t>https://github.com/webbgroup-physical-chemistry/wham</w:t>
      </w:r>
    </w:p>
    <w:p w14:paraId="4CBA55BA" w14:textId="77777777" w:rsidR="000C28B5" w:rsidRDefault="000C28B5">
      <w:pPr>
        <w:overflowPunct/>
        <w:autoSpaceDE/>
        <w:autoSpaceDN/>
        <w:adjustRightInd/>
        <w:textAlignment w:val="auto"/>
      </w:pPr>
      <w:r>
        <w:br w:type="page"/>
      </w:r>
    </w:p>
    <w:p w14:paraId="2377A43A" w14:textId="77777777" w:rsidR="00DE3741" w:rsidRPr="006905A8" w:rsidRDefault="00AA07DB" w:rsidP="00AA07DB">
      <w:pPr>
        <w:pStyle w:val="Heading7"/>
      </w:pPr>
      <w:bookmarkStart w:id="19" w:name="_Ref297815061"/>
      <w:bookmarkStart w:id="20" w:name="_Ref297812775"/>
      <w:bookmarkStart w:id="21" w:name="_Toc297815443"/>
      <w:bookmarkStart w:id="22" w:name="_Toc298761162"/>
      <w:r>
        <w:t xml:space="preserve">Table </w:t>
      </w:r>
      <w:fldSimple w:instr=" STYLEREF 2 \s ">
        <w:r w:rsidR="00CC5479">
          <w:rPr>
            <w:noProof/>
          </w:rPr>
          <w:t>2</w:t>
        </w:r>
      </w:fldSimple>
      <w:r w:rsidR="00E835C9">
        <w:noBreakHyphen/>
      </w:r>
      <w:fldSimple w:instr=" SEQ Table \* ARABIC \s 2 ">
        <w:r w:rsidR="00CC5479">
          <w:rPr>
            <w:noProof/>
          </w:rPr>
          <w:t>1</w:t>
        </w:r>
      </w:fldSimple>
      <w:bookmarkEnd w:id="19"/>
      <w:r>
        <w:t>: Sample Parameters for Ryckaert Bellemans dihedral potential function used for validating 2D WHAM code</w:t>
      </w:r>
      <w:bookmarkEnd w:id="20"/>
      <w:bookmarkEnd w:id="21"/>
      <w:bookmarkEnd w:id="22"/>
    </w:p>
    <w:tbl>
      <w:tblPr>
        <w:tblW w:w="0" w:type="auto"/>
        <w:jc w:val="center"/>
        <w:tblLook w:val="04A0" w:firstRow="1" w:lastRow="0" w:firstColumn="1" w:lastColumn="0" w:noHBand="0" w:noVBand="1"/>
      </w:tblPr>
      <w:tblGrid>
        <w:gridCol w:w="644"/>
        <w:gridCol w:w="2542"/>
        <w:gridCol w:w="644"/>
        <w:gridCol w:w="2542"/>
      </w:tblGrid>
      <w:tr w:rsidR="00726A00" w:rsidRPr="006905A8" w14:paraId="312D40F5" w14:textId="77777777" w:rsidTr="00CC0C4A">
        <w:trPr>
          <w:jc w:val="center"/>
        </w:trPr>
        <w:tc>
          <w:tcPr>
            <w:tcW w:w="644" w:type="dxa"/>
            <w:tcBorders>
              <w:bottom w:val="single" w:sz="4" w:space="0" w:color="auto"/>
              <w:right w:val="single" w:sz="4" w:space="0" w:color="auto"/>
            </w:tcBorders>
            <w:shd w:val="clear" w:color="auto" w:fill="auto"/>
          </w:tcPr>
          <w:p w14:paraId="3FE40EE0"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B1B7DFE"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58BD5236"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7207D2C2"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4382AE3A" w14:textId="77777777" w:rsidTr="00CC0C4A">
        <w:trPr>
          <w:jc w:val="center"/>
        </w:trPr>
        <w:tc>
          <w:tcPr>
            <w:tcW w:w="644" w:type="dxa"/>
            <w:tcBorders>
              <w:top w:val="single" w:sz="4" w:space="0" w:color="auto"/>
              <w:right w:val="single" w:sz="4" w:space="0" w:color="auto"/>
            </w:tcBorders>
            <w:shd w:val="clear" w:color="auto" w:fill="auto"/>
          </w:tcPr>
          <w:p w14:paraId="3021C0CF"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19EE9BD2"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71DC79D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323C046E"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0CF92639" w14:textId="77777777" w:rsidTr="00CC0C4A">
        <w:trPr>
          <w:jc w:val="center"/>
        </w:trPr>
        <w:tc>
          <w:tcPr>
            <w:tcW w:w="644" w:type="dxa"/>
            <w:tcBorders>
              <w:right w:val="single" w:sz="4" w:space="0" w:color="auto"/>
            </w:tcBorders>
            <w:shd w:val="clear" w:color="auto" w:fill="auto"/>
          </w:tcPr>
          <w:p w14:paraId="0762BEB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723C2010"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07A709F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2E36F246"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35BDB4A9" w14:textId="77777777" w:rsidTr="00CC0C4A">
        <w:trPr>
          <w:jc w:val="center"/>
        </w:trPr>
        <w:tc>
          <w:tcPr>
            <w:tcW w:w="644" w:type="dxa"/>
            <w:tcBorders>
              <w:right w:val="single" w:sz="4" w:space="0" w:color="auto"/>
            </w:tcBorders>
            <w:shd w:val="clear" w:color="auto" w:fill="auto"/>
          </w:tcPr>
          <w:p w14:paraId="4D3C146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14E86A86"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334B50C0"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6B65A6D2" w14:textId="77777777" w:rsidR="00DE3741" w:rsidRPr="00CC0C4A" w:rsidRDefault="00DE3741" w:rsidP="00435BEA">
            <w:pPr>
              <w:rPr>
                <w:rFonts w:eastAsia="ＭＳ 明朝"/>
                <w:szCs w:val="24"/>
              </w:rPr>
            </w:pPr>
            <w:r w:rsidRPr="00CC0C4A">
              <w:rPr>
                <w:rFonts w:eastAsia="ＭＳ 明朝"/>
                <w:szCs w:val="24"/>
              </w:rPr>
              <w:t>-31.5</w:t>
            </w:r>
          </w:p>
        </w:tc>
      </w:tr>
    </w:tbl>
    <w:p w14:paraId="49C8804D" w14:textId="77777777" w:rsidR="00DE3741" w:rsidRDefault="00DE3741" w:rsidP="000C6478"/>
    <w:p w14:paraId="2BEED9B3" w14:textId="77777777" w:rsidR="00F308E9" w:rsidRDefault="00F308E9">
      <w:pPr>
        <w:overflowPunct/>
        <w:autoSpaceDE/>
        <w:autoSpaceDN/>
        <w:adjustRightInd/>
        <w:textAlignment w:val="auto"/>
      </w:pPr>
      <w:r>
        <w:br w:type="page"/>
      </w:r>
    </w:p>
    <w:p w14:paraId="052265B2" w14:textId="77777777" w:rsidR="00F308E9" w:rsidRDefault="00F308E9" w:rsidP="00F308E9">
      <w:pPr>
        <w:pStyle w:val="Heading7"/>
      </w:pPr>
      <w:bookmarkStart w:id="23" w:name="_Ref298498065"/>
      <w:bookmarkStart w:id="24" w:name="_Toc298761163"/>
      <w:r>
        <w:t xml:space="preserve">Table </w:t>
      </w:r>
      <w:fldSimple w:instr=" STYLEREF 2 \s ">
        <w:r w:rsidR="00CC5479">
          <w:rPr>
            <w:noProof/>
          </w:rPr>
          <w:t>2</w:t>
        </w:r>
      </w:fldSimple>
      <w:r w:rsidR="00E835C9">
        <w:noBreakHyphen/>
      </w:r>
      <w:fldSimple w:instr=" SEQ Table \* ARABIC \s 2 ">
        <w:r w:rsidR="00CC5479">
          <w:rPr>
            <w:noProof/>
          </w:rPr>
          <w:t>2</w:t>
        </w:r>
      </w:fldSimple>
      <w:bookmarkEnd w:id="23"/>
      <w:r>
        <w:t xml:space="preserve">: Umbrella Sampling </w:t>
      </w:r>
      <w:r w:rsidR="0040574F">
        <w:t>Parameters</w:t>
      </w:r>
      <w:r>
        <w:t>, grouped by chapter</w:t>
      </w:r>
      <w:bookmarkEnd w:id="24"/>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77A0F726" w14:textId="77777777" w:rsidTr="00CC0C4A">
        <w:tc>
          <w:tcPr>
            <w:tcW w:w="1183" w:type="dxa"/>
            <w:tcBorders>
              <w:bottom w:val="single" w:sz="4" w:space="0" w:color="auto"/>
            </w:tcBorders>
            <w:shd w:val="clear" w:color="auto" w:fill="auto"/>
          </w:tcPr>
          <w:p w14:paraId="13A423F3"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1B03E34B"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7F3368B1"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72445432"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425EF2C8"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4F94BCCB"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181BA54B"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492CCEDB" w14:textId="77777777" w:rsidTr="00CC0C4A">
        <w:tc>
          <w:tcPr>
            <w:tcW w:w="1183" w:type="dxa"/>
            <w:tcBorders>
              <w:top w:val="single" w:sz="4" w:space="0" w:color="auto"/>
            </w:tcBorders>
            <w:shd w:val="clear" w:color="auto" w:fill="auto"/>
          </w:tcPr>
          <w:p w14:paraId="753662E4"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427CA8DC"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4366C648"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58D18123"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7853F267"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47875FB0"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2F6ECFF6"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7A8111EB" w14:textId="77777777" w:rsidTr="00CC0C4A">
        <w:tc>
          <w:tcPr>
            <w:tcW w:w="1183" w:type="dxa"/>
            <w:shd w:val="clear" w:color="auto" w:fill="auto"/>
          </w:tcPr>
          <w:p w14:paraId="57089421"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7F279764"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2CE7DCA1"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607C55C"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032B2F18"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2ABA68F0"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4C588207"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064006E3" w14:textId="77777777" w:rsidTr="00CC0C4A">
        <w:tc>
          <w:tcPr>
            <w:tcW w:w="1183" w:type="dxa"/>
            <w:shd w:val="clear" w:color="auto" w:fill="auto"/>
          </w:tcPr>
          <w:p w14:paraId="44995A3C"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4A277EFF"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683FD640"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740B3861"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6D7EC6FD"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33A4CB87"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5420B802"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015D79A9" w14:textId="77777777" w:rsidTr="00CC0C4A">
        <w:tc>
          <w:tcPr>
            <w:tcW w:w="1183" w:type="dxa"/>
            <w:shd w:val="clear" w:color="auto" w:fill="auto"/>
          </w:tcPr>
          <w:p w14:paraId="6154E3FE"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10BB6397"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FE842F0"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0C5CDC0A"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61722002"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7242C54A"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06979C8D"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0419B5E0" w14:textId="77777777" w:rsidTr="00CC0C4A">
        <w:tc>
          <w:tcPr>
            <w:tcW w:w="1183" w:type="dxa"/>
            <w:shd w:val="clear" w:color="auto" w:fill="auto"/>
          </w:tcPr>
          <w:p w14:paraId="7A10F0DA"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76F4DEB1"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2B102FA7"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2700DD2E"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6731FA6F"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03617488"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4CC030B7"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72603B34" w14:textId="77777777" w:rsidTr="00CC0C4A">
        <w:tc>
          <w:tcPr>
            <w:tcW w:w="1183" w:type="dxa"/>
            <w:shd w:val="clear" w:color="auto" w:fill="auto"/>
          </w:tcPr>
          <w:p w14:paraId="6962FA3C"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1526C1EA"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0AE9F9FD"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4D28196E"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664657C"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2495F554"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27F16298"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70CC3FDC" w14:textId="77777777" w:rsidR="00FC0212" w:rsidRDefault="00DE3741" w:rsidP="00401D9A">
      <w:pPr>
        <w:jc w:val="center"/>
      </w:pPr>
      <w:r>
        <w:br w:type="page"/>
      </w:r>
      <w:r w:rsidR="00C80042">
        <w:pict w14:anchorId="329E88B5">
          <v:shape id="_x0000_i1030" type="#_x0000_t75" style="width:305pt;height:612pt">
            <v:imagedata r:id="rId17" o:title=""/>
          </v:shape>
        </w:pict>
      </w:r>
    </w:p>
    <w:p w14:paraId="66BAD26E" w14:textId="77777777" w:rsidR="009D05E9" w:rsidRDefault="00995ACC" w:rsidP="002B4B9E">
      <w:pPr>
        <w:pStyle w:val="Heading8"/>
      </w:pPr>
      <w:bookmarkStart w:id="25" w:name="_Ref297813144"/>
      <w:bookmarkStart w:id="26" w:name="_Toc297815444"/>
      <w:bookmarkStart w:id="27" w:name="_Toc298761169"/>
      <w:r>
        <w:t xml:space="preserve">Figure </w:t>
      </w:r>
      <w:fldSimple w:instr=" STYLEREF 2 \s ">
        <w:r w:rsidR="00CC5479">
          <w:rPr>
            <w:noProof/>
          </w:rPr>
          <w:t>2</w:t>
        </w:r>
      </w:fldSimple>
      <w:r w:rsidR="00E835C9">
        <w:noBreakHyphen/>
      </w:r>
      <w:fldSimple w:instr=" SEQ Figure \* ARABIC \s 2 ">
        <w:r w:rsidR="00CC5479">
          <w:rPr>
            <w:noProof/>
          </w:rPr>
          <w:t>1</w:t>
        </w:r>
      </w:fldSimple>
      <w:bookmarkEnd w:id="25"/>
      <w:r>
        <w:t>: 2D WHAM Validation</w:t>
      </w:r>
      <w:bookmarkEnd w:id="26"/>
      <w:bookmarkEnd w:id="27"/>
    </w:p>
    <w:p w14:paraId="2827BB60"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174C1D8E" w14:textId="77777777" w:rsidR="006805BC" w:rsidRDefault="006805BC">
      <w:pPr>
        <w:overflowPunct/>
        <w:autoSpaceDE/>
        <w:autoSpaceDN/>
        <w:adjustRightInd/>
        <w:textAlignment w:val="auto"/>
        <w:rPr>
          <w:b/>
          <w:smallCaps/>
        </w:rPr>
      </w:pPr>
      <w:r>
        <w:br w:type="page"/>
      </w:r>
    </w:p>
    <w:p w14:paraId="5E169598" w14:textId="77777777" w:rsidR="00B1353D" w:rsidRPr="00B1353D" w:rsidRDefault="00B1353D" w:rsidP="00B1353D">
      <w:pPr>
        <w:pStyle w:val="Heading3"/>
      </w:pPr>
      <w:r>
        <w:t xml:space="preserve"> </w:t>
      </w:r>
      <w:bookmarkStart w:id="28" w:name="_Toc297815399"/>
      <w:bookmarkStart w:id="29" w:name="_Toc298761100"/>
      <w:r>
        <w:t>Electrostatic Clustering in Vibrational Chromo</w:t>
      </w:r>
      <w:r w:rsidR="002858F5">
        <w:t xml:space="preserve">phore </w:t>
      </w:r>
      <w:r>
        <w:t>Dihedral Space</w:t>
      </w:r>
      <w:bookmarkEnd w:id="28"/>
      <w:bookmarkEnd w:id="29"/>
      <w:r>
        <w:t xml:space="preserve">  </w:t>
      </w:r>
    </w:p>
    <w:p w14:paraId="2375CD39" w14:textId="77777777" w:rsidR="00BA7DA0" w:rsidRDefault="00BA7DA0" w:rsidP="008A16C3">
      <w:pPr>
        <w:pStyle w:val="text"/>
      </w:pPr>
      <w:r>
        <w:t xml:space="preserve">The largest bottleneck for these sorts of calculations we do are the electrostatics. A single node on Stampede can generate &gt;10 ns of simulation per day. That number can be increased (logarithmically) by using additional nodes. However, the continuum solvent electrostatics calculations take anywhere from 45-60 seconds (APBS) to $\approx 20 minutes (AMOEBA) per frame. If we keep every 4 ps and collect 250 frames per nanosecond, then the electrostatics require 5-8 ns/day for APBS calculations and approximately  0.3 ns/day for AMOEBA calculations. This can be decreased further by running the serial calculations in parallel.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794ED7D9"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CC5479">
        <w:t xml:space="preserve">Figure </w:t>
      </w:r>
      <w:r w:rsidR="00CC5479">
        <w:rPr>
          <w:noProof/>
        </w:rPr>
        <w:t>2</w:t>
      </w:r>
      <w:r w:rsidR="00CC5479">
        <w:noBreakHyphen/>
      </w:r>
      <w:r w:rsidR="00CC5479">
        <w:rPr>
          <w:noProof/>
        </w:rPr>
        <w:t>2</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60BB9F5C"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CC5479">
          <w:instrText>(2-6)</w:instrText>
        </w:r>
      </w:fldSimple>
      <w:r w:rsidR="00AB348E">
        <w:fldChar w:fldCharType="end"/>
      </w:r>
      <w:r w:rsidR="00AB348E">
        <w:t xml:space="preserve">, </w:t>
      </w:r>
    </w:p>
    <w:p w14:paraId="18DD6C42" w14:textId="77777777" w:rsidR="008C7F6D" w:rsidRDefault="008207AB" w:rsidP="008C7F6D">
      <w:pPr>
        <w:pStyle w:val="MTDisplayEquation"/>
      </w:pPr>
      <w:r>
        <w:tab/>
      </w:r>
      <w:r w:rsidR="00C80042">
        <w:rPr>
          <w:position w:val="-30"/>
        </w:rPr>
        <w:pict w14:anchorId="06EF5B3A">
          <v:shape id="_x0000_i1031" type="#_x0000_t75" style="width:85pt;height:36pt">
            <v:imagedata r:id="rId18"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0" w:name="ZEqnNum296220"/>
      <w:r w:rsidR="00865C31">
        <w:instrText>(</w:instrText>
      </w:r>
      <w:fldSimple w:instr=" SEQ MTChap \c \* Arabic \* MERGEFORMAT ">
        <w:r w:rsidR="00CC5479">
          <w:rPr>
            <w:noProof/>
          </w:rPr>
          <w:instrText>2</w:instrText>
        </w:r>
      </w:fldSimple>
      <w:r w:rsidR="00865C31">
        <w:instrText>-</w:instrText>
      </w:r>
      <w:fldSimple w:instr=" SEQ MTEqn \c \* Arabic \* MERGEFORMAT ">
        <w:r w:rsidR="00CC5479">
          <w:rPr>
            <w:noProof/>
          </w:rPr>
          <w:instrText>6</w:instrText>
        </w:r>
      </w:fldSimple>
      <w:r w:rsidR="00865C31">
        <w:instrText>)</w:instrText>
      </w:r>
      <w:bookmarkEnd w:id="30"/>
      <w:r w:rsidR="00865C31">
        <w:fldChar w:fldCharType="end"/>
      </w:r>
    </w:p>
    <w:p w14:paraId="018EDFAB" w14:textId="77777777" w:rsidR="00BA7DA0" w:rsidRDefault="00BA7DA0" w:rsidP="00033AD5">
      <w:pPr>
        <w:pStyle w:val="text"/>
        <w:ind w:firstLine="0"/>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C80042">
        <w:rPr>
          <w:position w:val="-32"/>
        </w:rPr>
        <w:pict w14:anchorId="278B80E3">
          <v:shape id="_x0000_i1032" type="#_x0000_t75" style="width:92pt;height:38pt">
            <v:imagedata r:id="rId19" o:title=""/>
          </v:shape>
        </w:pi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CC5479">
        <w:t xml:space="preserve">Figure </w:t>
      </w:r>
      <w:r w:rsidR="00CC5479">
        <w:rPr>
          <w:noProof/>
        </w:rPr>
        <w:t>2</w:t>
      </w:r>
      <w:r w:rsidR="00CC5479">
        <w:noBreakHyphen/>
      </w:r>
      <w:r w:rsidR="00CC5479">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CC5479">
        <w:t xml:space="preserve">Figure </w:t>
      </w:r>
      <w:r w:rsidR="00CC5479">
        <w:rPr>
          <w:noProof/>
        </w:rPr>
        <w:t>2</w:t>
      </w:r>
      <w:r w:rsidR="00CC5479">
        <w:noBreakHyphen/>
      </w:r>
      <w:r w:rsidR="00CC5479">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1A2DB010" w14:textId="1A3FF6A5"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612765BB" w14:textId="77777777" w:rsidR="001D6DEF" w:rsidRDefault="001D6DEF">
      <w:pPr>
        <w:overflowPunct/>
        <w:autoSpaceDE/>
        <w:autoSpaceDN/>
        <w:adjustRightInd/>
        <w:textAlignment w:val="auto"/>
      </w:pPr>
      <w:r>
        <w:br w:type="page"/>
      </w:r>
      <w:r w:rsidR="00C80042">
        <w:rPr>
          <w:noProof/>
        </w:rPr>
        <w:pict w14:anchorId="2DDC3C83">
          <v:shape id="_x0000_i1033" type="#_x0000_t75" style="width:6in;height:324pt;visibility:visible">
            <v:imagedata r:id="rId20" o:title=""/>
          </v:shape>
        </w:pict>
      </w:r>
    </w:p>
    <w:p w14:paraId="3F76A322" w14:textId="77777777" w:rsidR="001D6DEF" w:rsidRDefault="00290B80" w:rsidP="004B6362">
      <w:pPr>
        <w:pStyle w:val="Heading8"/>
        <w:numPr>
          <w:ilvl w:val="0"/>
          <w:numId w:val="0"/>
        </w:numPr>
      </w:pPr>
      <w:bookmarkStart w:id="31" w:name="_Ref297819690"/>
      <w:bookmarkStart w:id="32" w:name="_Toc298761170"/>
      <w:r>
        <w:t xml:space="preserve">Figure </w:t>
      </w:r>
      <w:fldSimple w:instr=" STYLEREF 2 \s ">
        <w:r w:rsidR="00CC5479">
          <w:rPr>
            <w:noProof/>
          </w:rPr>
          <w:t>2</w:t>
        </w:r>
      </w:fldSimple>
      <w:r w:rsidR="00E835C9">
        <w:noBreakHyphen/>
      </w:r>
      <w:fldSimple w:instr=" SEQ Figure \* ARABIC \s 2 ">
        <w:r w:rsidR="00CC5479">
          <w:rPr>
            <w:noProof/>
          </w:rPr>
          <w:t>2</w:t>
        </w:r>
      </w:fldSimple>
      <w:bookmarkEnd w:id="31"/>
      <w:r>
        <w:t>: PB Solvent Reaction Field vs. Solute Analytic Coulomb Field</w:t>
      </w:r>
      <w:bookmarkEnd w:id="32"/>
    </w:p>
    <w:p w14:paraId="455D1961" w14:textId="77777777"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E2384B">
        <w:t>C</w:t>
      </w:r>
      <w:r w:rsidR="00E2384B">
        <w:rPr>
          <w:vertAlign w:val="subscript"/>
        </w:rPr>
        <w:t>SCN</w:t>
      </w:r>
      <w:r w:rsidR="00E2384B">
        <w:rPr>
          <w:sz w:val="20"/>
        </w:rPr>
        <w:t xml:space="preserve"> </w:t>
      </w:r>
      <w:r w:rsidR="00F3389B">
        <w:t xml:space="preserve"> monomer; b) Ral N54</w:t>
      </w:r>
      <w:r w:rsidR="00E2384B">
        <w:t>C</w:t>
      </w:r>
      <w:r w:rsidR="00E2384B">
        <w:rPr>
          <w:vertAlign w:val="subscript"/>
        </w:rPr>
        <w:t>SCN</w:t>
      </w:r>
      <w:r w:rsidR="00E2384B">
        <w:rPr>
          <w:sz w:val="20"/>
        </w:rPr>
        <w:t xml:space="preserve"> </w:t>
      </w:r>
      <w:r w:rsidR="00F3389B">
        <w:t xml:space="preserve"> monomer; c) Ral G28</w:t>
      </w:r>
      <w:r w:rsidR="00E2384B">
        <w:t>C</w:t>
      </w:r>
      <w:r w:rsidR="00E2384B">
        <w:rPr>
          <w:vertAlign w:val="subscript"/>
        </w:rPr>
        <w:t>SCN</w:t>
      </w:r>
      <w:r w:rsidR="00E2384B">
        <w:rPr>
          <w:sz w:val="20"/>
        </w:rPr>
        <w:t xml:space="preserve"> </w:t>
      </w:r>
      <w:r w:rsidR="00F3389B">
        <w:t xml:space="preserve"> docked to wild type Rap; d) Ral N54</w:t>
      </w:r>
      <w:r w:rsidR="00E2384B">
        <w:t>C</w:t>
      </w:r>
      <w:r w:rsidR="00E2384B">
        <w:rPr>
          <w:vertAlign w:val="subscript"/>
        </w:rPr>
        <w:t>SCN</w:t>
      </w:r>
      <w:r w:rsidR="00E2384B">
        <w:rPr>
          <w:sz w:val="20"/>
        </w:rPr>
        <w:t xml:space="preserve"> </w:t>
      </w:r>
      <w:r w:rsidR="00F3389B">
        <w:t xml:space="preserve"> docked to wild type Rap</w:t>
      </w:r>
      <w:r>
        <w:t>. Correlation coefficients (r), slopes (m), and y-intercepts (int), are indicated in the upper-right corner of each figure.</w:t>
      </w:r>
      <w:r w:rsidR="00F3389B">
        <w:t xml:space="preserve"> </w:t>
      </w:r>
      <w:r w:rsidR="0090003B">
        <w:br w:type="page"/>
      </w:r>
    </w:p>
    <w:p w14:paraId="1FA389C3" w14:textId="77777777" w:rsidR="00A434A4" w:rsidRDefault="00C80042" w:rsidP="001330D6">
      <w:bookmarkStart w:id="33" w:name="_Toc298508958"/>
      <w:bookmarkStart w:id="34" w:name="_Ref297820858"/>
      <w:r>
        <w:rPr>
          <w:noProof/>
        </w:rPr>
        <w:pict w14:anchorId="750A4255">
          <v:shape id="Picture 8" o:spid="_x0000_i1034" type="#_x0000_t75" style="width:6in;height:324pt;visibility:visible">
            <v:imagedata r:id="rId21" o:title=""/>
          </v:shape>
        </w:pict>
      </w:r>
      <w:bookmarkEnd w:id="33"/>
    </w:p>
    <w:p w14:paraId="5FE8CA6A" w14:textId="77777777" w:rsidR="0090003B" w:rsidRDefault="0090003B" w:rsidP="0090003B">
      <w:pPr>
        <w:pStyle w:val="Heading8"/>
      </w:pPr>
      <w:bookmarkStart w:id="35" w:name="_Ref297821800"/>
      <w:bookmarkStart w:id="36" w:name="_Toc298761171"/>
      <w:r>
        <w:t xml:space="preserve">Figure </w:t>
      </w:r>
      <w:fldSimple w:instr=" STYLEREF 2 \s ">
        <w:r w:rsidR="00CC5479">
          <w:rPr>
            <w:noProof/>
          </w:rPr>
          <w:t>2</w:t>
        </w:r>
      </w:fldSimple>
      <w:r w:rsidR="00E835C9">
        <w:noBreakHyphen/>
      </w:r>
      <w:fldSimple w:instr=" SEQ Figure \* ARABIC \s 2 ">
        <w:r w:rsidR="00CC5479">
          <w:rPr>
            <w:noProof/>
          </w:rPr>
          <w:t>3</w:t>
        </w:r>
      </w:fldSimple>
      <w:bookmarkEnd w:id="34"/>
      <w:bookmarkEnd w:id="35"/>
      <w:r>
        <w:t>: Field Values using Clustering Vs. Field Values using All Frames</w:t>
      </w:r>
      <w:bookmarkEnd w:id="36"/>
    </w:p>
    <w:p w14:paraId="00AA36C7"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1D0423D9" w14:textId="77777777" w:rsidR="00A434A4" w:rsidRPr="00A434A4" w:rsidRDefault="00C80042" w:rsidP="001330D6">
      <w:bookmarkStart w:id="37" w:name="_Toc298508960"/>
      <w:bookmarkStart w:id="38" w:name="_Ref297820870"/>
      <w:r>
        <w:rPr>
          <w:noProof/>
        </w:rPr>
        <w:pict w14:anchorId="259FA16E">
          <v:shape id="_x0000_i1035" type="#_x0000_t75" style="width:6in;height:324pt;visibility:visible">
            <v:imagedata r:id="rId22" o:title=""/>
          </v:shape>
        </w:pict>
      </w:r>
      <w:bookmarkEnd w:id="37"/>
    </w:p>
    <w:p w14:paraId="42DFEE1C" w14:textId="77777777" w:rsidR="0090003B" w:rsidRPr="0090003B" w:rsidRDefault="0090003B" w:rsidP="0090003B">
      <w:pPr>
        <w:pStyle w:val="Heading8"/>
        <w:rPr>
          <w:b/>
          <w:smallCaps/>
        </w:rPr>
      </w:pPr>
      <w:bookmarkStart w:id="39" w:name="_Ref297821915"/>
      <w:bookmarkStart w:id="40" w:name="_Toc298761172"/>
      <w:r>
        <w:t xml:space="preserve">Figure </w:t>
      </w:r>
      <w:fldSimple w:instr=" STYLEREF 2 \s ">
        <w:r w:rsidR="00CC5479">
          <w:rPr>
            <w:noProof/>
          </w:rPr>
          <w:t>2</w:t>
        </w:r>
      </w:fldSimple>
      <w:r w:rsidR="00E835C9">
        <w:noBreakHyphen/>
      </w:r>
      <w:fldSimple w:instr=" SEQ Figure \* ARABIC \s 2 ">
        <w:r w:rsidR="00CC5479">
          <w:rPr>
            <w:noProof/>
          </w:rPr>
          <w:t>4</w:t>
        </w:r>
      </w:fldSimple>
      <w:bookmarkEnd w:id="38"/>
      <w:bookmarkEnd w:id="39"/>
      <w:r>
        <w:t>: Correlations and Slopes at Various Cutoff Values</w:t>
      </w:r>
      <w:bookmarkEnd w:id="40"/>
    </w:p>
    <w:p w14:paraId="23BE88F2"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5F9862C3" w14:textId="77777777" w:rsidR="002C0DBF" w:rsidRDefault="0096296A" w:rsidP="0096296A">
      <w:pPr>
        <w:pStyle w:val="Heading3"/>
      </w:pPr>
      <w:r>
        <w:br w:type="page"/>
        <w:t xml:space="preserve"> </w:t>
      </w:r>
      <w:bookmarkStart w:id="41" w:name="_Toc298761101"/>
      <w:r>
        <w:t>Side chain orientation: Azimuthal and Polar Angles</w:t>
      </w:r>
      <w:bookmarkEnd w:id="41"/>
      <w:r>
        <w:t xml:space="preserve"> </w:t>
      </w:r>
    </w:p>
    <w:p w14:paraId="7411AB2D" w14:textId="1C32C1C8"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2" w:tooltip="Ensign, 2011 #459" w:history="1">
        <w:r w:rsidR="00623A39">
          <w:fldChar w:fldCharType="begin"/>
        </w:r>
        <w:r w:rsidR="00623A39">
          <w:instrText xml:space="preserve"> ADDIN EN.CITE &lt;EndNote&gt;&lt;Cite&gt;&lt;Author&gt;Ensign&lt;/Author&gt;&lt;Year&gt;2011&amp;#xD;&lt;/Year&gt;&lt;RecNum&gt;459&lt;/RecNum&gt;&lt;DisplayText&gt;&lt;style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623A39">
          <w:fldChar w:fldCharType="separate"/>
        </w:r>
        <w:r w:rsidR="00623A39" w:rsidRPr="00A3644E">
          <w:rPr>
            <w:noProof/>
            <w:vertAlign w:val="superscript"/>
          </w:rPr>
          <w:t>42</w:t>
        </w:r>
        <w:r w:rsidR="00623A39">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C80042">
        <w:rPr>
          <w:position w:val="-4"/>
        </w:rPr>
        <w:pict w14:anchorId="7800B7D3">
          <v:shape id="_x0000_i1036" type="#_x0000_t75" style="width:13pt;height:15pt">
            <v:imagedata r:id="rId23" o:title=""/>
          </v:shape>
        </w:pict>
      </w:r>
      <w:r>
        <w:t xml:space="preserve">, orthogonal to this plane.  The vector, </w:t>
      </w:r>
      <w:r w:rsidR="00C80042">
        <w:rPr>
          <w:position w:val="-4"/>
        </w:rPr>
        <w:pict w14:anchorId="4E9902B4">
          <v:shape id="_x0000_i1037" type="#_x0000_t75" style="width:10pt;height:13pt">
            <v:imagedata r:id="rId24"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fldSimple w:instr=" REF ZEqnNum428776 \* Charformat \! \* MERGEFORMAT ">
        <w:r w:rsidR="00CC5479">
          <w:instrText>(2-7)</w:instrText>
        </w:r>
      </w:fldSimple>
      <w:r w:rsidR="00455E47">
        <w:fldChar w:fldCharType="end"/>
      </w:r>
      <w:r w:rsidR="00455E47">
        <w:t>:</w:t>
      </w:r>
    </w:p>
    <w:p w14:paraId="64E0E378" w14:textId="77777777" w:rsidR="00796D65" w:rsidRDefault="00796D65" w:rsidP="00796D65">
      <w:pPr>
        <w:pStyle w:val="MTDisplayEquation"/>
      </w:pPr>
      <w:r>
        <w:tab/>
      </w:r>
      <w:r w:rsidR="00C80042">
        <w:rPr>
          <w:position w:val="-16"/>
        </w:rPr>
        <w:pict w14:anchorId="5F098057">
          <v:shape id="_x0000_i1038" type="#_x0000_t75" style="width:106pt;height:22pt">
            <v:imagedata r:id="rId2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2" w:name="ZEqnNum428776"/>
      <w:r w:rsidR="00865C31">
        <w:instrText>(</w:instrText>
      </w:r>
      <w:fldSimple w:instr=" SEQ MTChap \c \* Arabic \* MERGEFORMAT ">
        <w:r w:rsidR="00CC5479">
          <w:rPr>
            <w:noProof/>
          </w:rPr>
          <w:instrText>2</w:instrText>
        </w:r>
      </w:fldSimple>
      <w:r w:rsidR="00865C31">
        <w:instrText>-</w:instrText>
      </w:r>
      <w:fldSimple w:instr=" SEQ MTEqn \c \* Arabic \* MERGEFORMAT ">
        <w:r w:rsidR="00CC5479">
          <w:rPr>
            <w:noProof/>
          </w:rPr>
          <w:instrText>7</w:instrText>
        </w:r>
      </w:fldSimple>
      <w:r w:rsidR="00865C31">
        <w:instrText>)</w:instrText>
      </w:r>
      <w:bookmarkEnd w:id="42"/>
      <w:r w:rsidR="00865C31">
        <w:fldChar w:fldCharType="end"/>
      </w:r>
    </w:p>
    <w:p w14:paraId="228351D4"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C80042">
        <w:rPr>
          <w:position w:val="-4"/>
        </w:rPr>
        <w:pict w14:anchorId="0A8D785A">
          <v:shape id="_x0000_i1039" type="#_x0000_t75" style="width:13pt;height:15pt">
            <v:imagedata r:id="rId26" o:title=""/>
          </v:shape>
        </w:pict>
      </w:r>
      <w:r>
        <w:t>,</w:t>
      </w:r>
      <w:r w:rsidRPr="001D3805">
        <w:t xml:space="preserve"> is the polar axis.  The angle between the polar axis and the vector in plane along the x-axis was calculated from the inverse cosine of the dot product, where the sign of the angle was determined by the sign of the y coordinate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fldSimple w:instr=" REF ZEqnNum346979 \* Charformat \! \* MERGEFORMAT ">
        <w:r w:rsidR="00CC5479">
          <w:instrText>(2-8)</w:instrText>
        </w:r>
      </w:fldSimple>
      <w:r w:rsidR="00602B33">
        <w:fldChar w:fldCharType="end"/>
      </w:r>
      <w:r w:rsidR="00602B33">
        <w:t>,</w:t>
      </w:r>
    </w:p>
    <w:p w14:paraId="22E706B0" w14:textId="77777777" w:rsidR="00A173EA" w:rsidRDefault="00A173EA" w:rsidP="00A173EA">
      <w:pPr>
        <w:pStyle w:val="MTDisplayEquation"/>
      </w:pPr>
      <w:r>
        <w:tab/>
      </w:r>
      <w:r w:rsidR="00C80042">
        <w:rPr>
          <w:position w:val="-16"/>
        </w:rPr>
        <w:pict w14:anchorId="704EDA00">
          <v:shape id="_x0000_i1040" type="#_x0000_t75" style="width:174pt;height:22pt">
            <v:imagedata r:id="rId2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3" w:name="ZEqnNum346979"/>
      <w:r w:rsidR="00865C31">
        <w:instrText>(</w:instrText>
      </w:r>
      <w:fldSimple w:instr=" SEQ MTChap \c \* Arabic \* MERGEFORMAT ">
        <w:r w:rsidR="00CC5479">
          <w:rPr>
            <w:noProof/>
          </w:rPr>
          <w:instrText>2</w:instrText>
        </w:r>
      </w:fldSimple>
      <w:r w:rsidR="00865C31">
        <w:instrText>-</w:instrText>
      </w:r>
      <w:fldSimple w:instr=" SEQ MTEqn \c \* Arabic \* MERGEFORMAT ">
        <w:r w:rsidR="00CC5479">
          <w:rPr>
            <w:noProof/>
          </w:rPr>
          <w:instrText>8</w:instrText>
        </w:r>
      </w:fldSimple>
      <w:r w:rsidR="00865C31">
        <w:instrText>)</w:instrText>
      </w:r>
      <w:bookmarkEnd w:id="43"/>
      <w:r w:rsidR="00865C31">
        <w:fldChar w:fldCharType="end"/>
      </w:r>
    </w:p>
    <w:p w14:paraId="13F84B28" w14:textId="77777777" w:rsidR="00602B33" w:rsidRPr="001D3805" w:rsidRDefault="00602B33" w:rsidP="004D1F37">
      <w:pPr>
        <w:pStyle w:val="text"/>
        <w:ind w:firstLine="0"/>
      </w:pPr>
      <w:r w:rsidRPr="006677BC">
        <w:t xml:space="preserve">where </w:t>
      </w:r>
      <w:r w:rsidR="00C80042">
        <w:rPr>
          <w:position w:val="-14"/>
        </w:rPr>
        <w:pict w14:anchorId="1C0E32E1">
          <v:shape id="_x0000_i1041" type="#_x0000_t75" style="width:16pt;height:20pt">
            <v:imagedata r:id="rId28" o:title=""/>
          </v:shape>
        </w:pict>
      </w:r>
      <w:r>
        <w:t xml:space="preserve"> </w:t>
      </w:r>
      <w:r w:rsidRPr="006677BC">
        <w:t>is the projection of the normalized bond vec</w:t>
      </w:r>
      <w:r w:rsidR="008822EA">
        <w:t>tor onto the surface plane, and</w:t>
      </w:r>
      <w:r w:rsidRPr="006677BC">
        <w:t xml:space="preserve"> </w:t>
      </w:r>
      <w:r w:rsidR="00C80042">
        <w:rPr>
          <w:position w:val="-4"/>
        </w:rPr>
        <w:pict w14:anchorId="67C2A565">
          <v:shape id="_x0000_i1042" type="#_x0000_t75" style="width:10pt;height:13pt">
            <v:imagedata r:id="rId29"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0 axis .  In this way, a complete</w:t>
      </w:r>
      <w:r>
        <w:t xml:space="preserve"> 360˚ perspective of polar angles were determined. </w:t>
      </w:r>
      <w:r w:rsidR="00173C15">
        <w:fldChar w:fldCharType="begin"/>
      </w:r>
      <w:r w:rsidR="00173C15">
        <w:instrText xml:space="preserve"> REF _Ref298510602 \h </w:instrText>
      </w:r>
      <w:r w:rsidR="00173C15">
        <w:fldChar w:fldCharType="separate"/>
      </w:r>
      <w:r w:rsidR="00CC5479">
        <w:t xml:space="preserve">Figure </w:t>
      </w:r>
      <w:r w:rsidR="00CC5479">
        <w:rPr>
          <w:noProof/>
        </w:rPr>
        <w:t>2</w:t>
      </w:r>
      <w:r w:rsidR="00CC5479">
        <w:noBreakHyphen/>
      </w:r>
      <w:r w:rsidR="00CC5479">
        <w:rPr>
          <w:noProof/>
        </w:rPr>
        <w:t>5</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CC5479">
        <w:t xml:space="preserve">Figure </w:t>
      </w:r>
      <w:r w:rsidR="00CC5479">
        <w:rPr>
          <w:noProof/>
        </w:rPr>
        <w:t>2</w:t>
      </w:r>
      <w:r w:rsidR="00CC5479">
        <w:noBreakHyphen/>
      </w:r>
      <w:r w:rsidR="00CC5479">
        <w:rPr>
          <w:noProof/>
        </w:rPr>
        <w:t>5</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CC5479">
        <w:t xml:space="preserve">Figure </w:t>
      </w:r>
      <w:r w:rsidR="00CC5479">
        <w:rPr>
          <w:noProof/>
        </w:rPr>
        <w:t>2</w:t>
      </w:r>
      <w:r w:rsidR="00CC5479">
        <w:noBreakHyphen/>
      </w:r>
      <w:r w:rsidR="00CC5479">
        <w:rPr>
          <w:noProof/>
        </w:rPr>
        <w:t>5</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CC5479">
        <w:t xml:space="preserve">Figure </w:t>
      </w:r>
      <w:r w:rsidR="00CC5479">
        <w:rPr>
          <w:noProof/>
        </w:rPr>
        <w:t>4</w:t>
      </w:r>
      <w:r w:rsidR="00CC5479">
        <w:noBreakHyphen/>
      </w:r>
      <w:r w:rsidR="00CC5479">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CC5479">
        <w:t xml:space="preserve">Figure </w:t>
      </w:r>
      <w:r w:rsidR="00CC5479">
        <w:rPr>
          <w:noProof/>
        </w:rPr>
        <w:t>4</w:t>
      </w:r>
      <w:r w:rsidR="00CC5479">
        <w:noBreakHyphen/>
      </w:r>
      <w:r w:rsidR="00CC5479">
        <w:rPr>
          <w:noProof/>
        </w:rPr>
        <w:t>5</w:t>
      </w:r>
      <w:r w:rsidR="00AC06C4">
        <w:fldChar w:fldCharType="end"/>
      </w:r>
      <w:r w:rsidRPr="00032F7D">
        <w:t>.</w:t>
      </w:r>
    </w:p>
    <w:p w14:paraId="3768005E"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fldSimple w:instr=" REF ZEqnNum350891 \* Charformat \! \* MERGEFORMAT ">
        <w:r w:rsidR="00CC5479">
          <w:instrText>(2-9)</w:instrText>
        </w:r>
      </w:fldSimple>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2BE2F0E3" w14:textId="77777777" w:rsidR="000E69AE" w:rsidRDefault="000E69AE" w:rsidP="000E69AE">
      <w:pPr>
        <w:pStyle w:val="MTDisplayEquation"/>
      </w:pPr>
      <w:r>
        <w:tab/>
      </w:r>
      <w:r w:rsidR="00C80042">
        <w:rPr>
          <w:position w:val="-32"/>
        </w:rPr>
        <w:pict w14:anchorId="315014B8">
          <v:shape id="_x0000_i1043" type="#_x0000_t75" style="width:173pt;height:39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4" w:name="ZEqnNum350891"/>
      <w:r w:rsidR="00865C31">
        <w:instrText>(</w:instrText>
      </w:r>
      <w:fldSimple w:instr=" SEQ MTChap \c \* Arabic \* MERGEFORMAT ">
        <w:r w:rsidR="00CC5479">
          <w:rPr>
            <w:noProof/>
          </w:rPr>
          <w:instrText>2</w:instrText>
        </w:r>
      </w:fldSimple>
      <w:r w:rsidR="00865C31">
        <w:instrText>-</w:instrText>
      </w:r>
      <w:fldSimple w:instr=" SEQ MTEqn \c \* Arabic \* MERGEFORMAT ">
        <w:r w:rsidR="00CC5479">
          <w:rPr>
            <w:noProof/>
          </w:rPr>
          <w:instrText>9</w:instrText>
        </w:r>
      </w:fldSimple>
      <w:r w:rsidR="00865C31">
        <w:instrText>)</w:instrText>
      </w:r>
      <w:bookmarkEnd w:id="44"/>
      <w:r w:rsidR="00865C31">
        <w:fldChar w:fldCharType="end"/>
      </w:r>
    </w:p>
    <w:p w14:paraId="3C400D08"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CC5479" w:rsidRPr="00CC5479">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CC5479" w:rsidRPr="00CC5479">
        <w:rPr>
          <w:szCs w:val="24"/>
        </w:rPr>
        <w:instrText>(2-10)</w:instrText>
      </w:r>
      <w:r w:rsidR="00E56143" w:rsidRPr="000217E6">
        <w:rPr>
          <w:szCs w:val="24"/>
        </w:rPr>
        <w:fldChar w:fldCharType="end"/>
      </w:r>
      <w:r w:rsidR="00E56143" w:rsidRPr="000217E6">
        <w:rPr>
          <w:szCs w:val="24"/>
        </w:rPr>
        <w:fldChar w:fldCharType="end"/>
      </w:r>
      <w:r w:rsidR="00E56143">
        <w:t>:</w:t>
      </w:r>
    </w:p>
    <w:p w14:paraId="0040BA36" w14:textId="77777777" w:rsidR="00E56143" w:rsidRDefault="00E56143" w:rsidP="00E56143">
      <w:pPr>
        <w:pStyle w:val="MTDisplayEquation"/>
      </w:pPr>
      <w:r>
        <w:tab/>
      </w:r>
      <w:r w:rsidR="00C80042">
        <w:rPr>
          <w:position w:val="-36"/>
        </w:rPr>
        <w:pict w14:anchorId="6837A870">
          <v:shape id="_x0000_i1044" type="#_x0000_t75" style="width:271pt;height:42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5" w:name="ZEqnNum343714"/>
      <w:r w:rsidR="00865C31">
        <w:instrText>(</w:instrText>
      </w:r>
      <w:fldSimple w:instr=" SEQ MTChap \c \* Arabic \* MERGEFORMAT ">
        <w:r w:rsidR="00CC5479">
          <w:rPr>
            <w:noProof/>
          </w:rPr>
          <w:instrText>2</w:instrText>
        </w:r>
      </w:fldSimple>
      <w:r w:rsidR="00865C31">
        <w:instrText>-</w:instrText>
      </w:r>
      <w:fldSimple w:instr=" SEQ MTEqn \c \* Arabic \* MERGEFORMAT ">
        <w:r w:rsidR="00CC5479">
          <w:rPr>
            <w:noProof/>
          </w:rPr>
          <w:instrText>10</w:instrText>
        </w:r>
      </w:fldSimple>
      <w:r w:rsidR="00865C31">
        <w:instrText>)</w:instrText>
      </w:r>
      <w:bookmarkEnd w:id="45"/>
      <w:r w:rsidR="00865C31">
        <w:fldChar w:fldCharType="end"/>
      </w:r>
    </w:p>
    <w:p w14:paraId="4E3455F9" w14:textId="70449ABB" w:rsidR="000A3ED9" w:rsidRDefault="000A3ED9" w:rsidP="000217E6">
      <w:pPr>
        <w:pStyle w:val="text"/>
        <w:ind w:firstLine="0"/>
      </w:pPr>
      <w:r w:rsidRPr="006677BC">
        <w:t>Mardia</w:t>
      </w:r>
      <w:r>
        <w:t xml:space="preserve">, </w:t>
      </w:r>
      <w:r>
        <w:rPr>
          <w:i/>
        </w:rPr>
        <w:t>et al.</w:t>
      </w:r>
      <w:hyperlink w:anchor="_ENREF_58" w:tooltip="Mardia, 1975 #458" w:history="1">
        <w:r w:rsidR="00623A39" w:rsidRPr="006677BC">
          <w:fldChar w:fldCharType="begin"/>
        </w:r>
        <w:r w:rsidR="00623A39">
          <w:instrText xml:space="preserve"> ADDIN EN.CITE &lt;EndNote&gt;&lt;Cite&gt;&lt;Author&gt;Mardia&lt;/Author&gt;&lt;Year&gt;1975&lt;/Year&gt;&lt;RecNum&gt;458&lt;/RecNum&gt;&lt;DisplayText&gt;&lt;style face="superscript"&gt;58&lt;/style&gt;&lt;/DisplayText&gt;&lt;record&gt;&lt;rec-number&gt;458&lt;/rec-number&gt;&lt;foreign-keys&gt;&lt;key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623A39" w:rsidRPr="006677BC">
          <w:fldChar w:fldCharType="separate"/>
        </w:r>
        <w:r w:rsidR="00623A39" w:rsidRPr="00A3644E">
          <w:rPr>
            <w:noProof/>
            <w:vertAlign w:val="superscript"/>
          </w:rPr>
          <w:t>58</w:t>
        </w:r>
        <w:r w:rsidR="00623A39" w:rsidRPr="006677BC">
          <w:fldChar w:fldCharType="end"/>
        </w:r>
      </w:hyperlink>
      <w:r w:rsidRPr="006677BC">
        <w:t xml:space="preserve"> </w:t>
      </w:r>
      <w:r>
        <w:t>have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CC5479" w:rsidRPr="00CC5479">
        <w:rPr>
          <w:szCs w:val="24"/>
        </w:rPr>
        <w:instrText>(2-11)</w:instrText>
      </w:r>
      <w:r w:rsidR="000217E6" w:rsidRPr="000217E6">
        <w:rPr>
          <w:szCs w:val="24"/>
        </w:rPr>
        <w:fldChar w:fldCharType="end"/>
      </w:r>
      <w:r w:rsidR="000217E6" w:rsidRPr="000217E6">
        <w:rPr>
          <w:szCs w:val="24"/>
        </w:rPr>
        <w:fldChar w:fldCharType="end"/>
      </w:r>
      <w:r>
        <w:t>:</w:t>
      </w:r>
    </w:p>
    <w:p w14:paraId="48D31FAE" w14:textId="77777777" w:rsidR="00492408" w:rsidRDefault="00492408" w:rsidP="00492408">
      <w:pPr>
        <w:pStyle w:val="MTDisplayEquation"/>
      </w:pPr>
      <w:r>
        <w:tab/>
      </w:r>
      <w:r w:rsidR="00C80042">
        <w:rPr>
          <w:position w:val="-34"/>
        </w:rPr>
        <w:pict w14:anchorId="3A45C979">
          <v:shape id="_x0000_i1045" type="#_x0000_t75" style="width:224pt;height:45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6" w:name="ZEqnNum751770"/>
      <w:r w:rsidR="00865C31">
        <w:instrText>(</w:instrText>
      </w:r>
      <w:fldSimple w:instr=" SEQ MTChap \c \* Arabic \* MERGEFORMAT ">
        <w:r w:rsidR="00CC5479">
          <w:rPr>
            <w:noProof/>
          </w:rPr>
          <w:instrText>2</w:instrText>
        </w:r>
      </w:fldSimple>
      <w:r w:rsidR="00865C31">
        <w:instrText>-</w:instrText>
      </w:r>
      <w:fldSimple w:instr=" SEQ MTEqn \c \* Arabic \* MERGEFORMAT ">
        <w:r w:rsidR="00CC5479">
          <w:rPr>
            <w:noProof/>
          </w:rPr>
          <w:instrText>11</w:instrText>
        </w:r>
      </w:fldSimple>
      <w:r w:rsidR="00865C31">
        <w:instrText>)</w:instrText>
      </w:r>
      <w:bookmarkEnd w:id="46"/>
      <w:r w:rsidR="00865C31">
        <w:fldChar w:fldCharType="end"/>
      </w:r>
    </w:p>
    <w:p w14:paraId="66731F7D" w14:textId="77777777" w:rsidR="000A3ED9" w:rsidRDefault="000A3ED9" w:rsidP="000A3ED9">
      <w:pPr>
        <w:pStyle w:val="text"/>
        <w:ind w:firstLine="0"/>
      </w:pPr>
      <w:r>
        <w:t>which was then rearranged to accommodate</w:t>
      </w:r>
      <w:r w:rsidR="00BF05FF">
        <w:t xml:space="preserve"> weighting, yielding equation </w:t>
      </w:r>
      <w:r w:rsidR="00BF05FF">
        <w:fldChar w:fldCharType="begin"/>
      </w:r>
      <w:r w:rsidR="00BF05FF">
        <w:instrText xml:space="preserve"> GOTOBUTTON ZEqnNum927975  \* MERGEFORMAT </w:instrText>
      </w:r>
      <w:fldSimple w:instr=" REF ZEqnNum927975 \* Charformat \! \* MERGEFORMAT ">
        <w:r w:rsidR="00CC5479">
          <w:instrText>(2-12)</w:instrText>
        </w:r>
      </w:fldSimple>
      <w:r w:rsidR="00BF05FF">
        <w:fldChar w:fldCharType="end"/>
      </w:r>
      <w:r>
        <w:t>:</w:t>
      </w:r>
    </w:p>
    <w:p w14:paraId="698BF0F9" w14:textId="77777777" w:rsidR="007D7BD4" w:rsidRDefault="007D7BD4" w:rsidP="007D7BD4">
      <w:pPr>
        <w:pStyle w:val="MTDisplayEquation"/>
      </w:pPr>
      <w:r>
        <w:tab/>
      </w:r>
      <w:r w:rsidR="00C80042">
        <w:rPr>
          <w:position w:val="-36"/>
        </w:rPr>
        <w:pict w14:anchorId="224EF94E">
          <v:shape id="_x0000_i1046" type="#_x0000_t75" style="width:324pt;height:47pt">
            <v:imagedata r:id="rId3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7" w:name="ZEqnNum927975"/>
      <w:r w:rsidR="00865C31">
        <w:instrText>(</w:instrText>
      </w:r>
      <w:fldSimple w:instr=" SEQ MTChap \c \* Arabic \* MERGEFORMAT ">
        <w:r w:rsidR="00CC5479">
          <w:rPr>
            <w:noProof/>
          </w:rPr>
          <w:instrText>2</w:instrText>
        </w:r>
      </w:fldSimple>
      <w:r w:rsidR="00865C31">
        <w:instrText>-</w:instrText>
      </w:r>
      <w:fldSimple w:instr=" SEQ MTEqn \c \* Arabic \* MERGEFORMAT ">
        <w:r w:rsidR="00CC5479">
          <w:rPr>
            <w:noProof/>
          </w:rPr>
          <w:instrText>12</w:instrText>
        </w:r>
      </w:fldSimple>
      <w:r w:rsidR="00865C31">
        <w:instrText>)</w:instrText>
      </w:r>
      <w:bookmarkEnd w:id="47"/>
      <w:r w:rsidR="00865C31">
        <w:fldChar w:fldCharType="end"/>
      </w:r>
    </w:p>
    <w:p w14:paraId="38A8763F" w14:textId="0302D27B"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4" w:history="1">
        <w:r w:rsidRPr="00254ACB">
          <w:rPr>
            <w:rStyle w:val="Hyperlink"/>
          </w:rPr>
          <w:t>https://github.com/awritchie/python_scripts</w:t>
        </w:r>
      </w:hyperlink>
    </w:p>
    <w:p w14:paraId="31CD170B" w14:textId="77777777" w:rsidR="00602B33" w:rsidRDefault="00602B33" w:rsidP="00602B33">
      <w:pPr>
        <w:pStyle w:val="text"/>
      </w:pPr>
    </w:p>
    <w:p w14:paraId="23F9D7C4" w14:textId="77777777" w:rsidR="001E53FB" w:rsidRDefault="004D1F37" w:rsidP="001E53FB">
      <w:pPr>
        <w:jc w:val="center"/>
      </w:pPr>
      <w:r>
        <w:br w:type="page"/>
      </w:r>
      <w:r w:rsidR="00C80042">
        <w:pict w14:anchorId="4ABEF0B7">
          <v:shape id="_x0000_i1047" type="#_x0000_t75" style="width:345pt;height:528pt">
            <v:imagedata r:id="rId35" o:title=""/>
          </v:shape>
        </w:pict>
      </w:r>
    </w:p>
    <w:p w14:paraId="42D73AB7" w14:textId="77777777" w:rsidR="004D1F37" w:rsidRDefault="004D1F37" w:rsidP="004D1F37">
      <w:pPr>
        <w:pStyle w:val="Heading8"/>
      </w:pPr>
      <w:bookmarkStart w:id="48" w:name="_Ref298510602"/>
      <w:bookmarkStart w:id="49" w:name="_Ref298510590"/>
      <w:bookmarkStart w:id="50" w:name="_Toc298761173"/>
      <w:r>
        <w:t xml:space="preserve">Figure </w:t>
      </w:r>
      <w:fldSimple w:instr=" STYLEREF 2 \s ">
        <w:r w:rsidR="00CC5479">
          <w:rPr>
            <w:noProof/>
          </w:rPr>
          <w:t>2</w:t>
        </w:r>
      </w:fldSimple>
      <w:r w:rsidR="00E835C9">
        <w:noBreakHyphen/>
      </w:r>
      <w:fldSimple w:instr=" SEQ Figure \* ARABIC \s 2 ">
        <w:r w:rsidR="00CC5479">
          <w:rPr>
            <w:noProof/>
          </w:rPr>
          <w:t>5</w:t>
        </w:r>
      </w:fldSimple>
      <w:bookmarkEnd w:id="48"/>
      <w:r>
        <w:t>: Representation of az</w:t>
      </w:r>
      <w:r w:rsidR="00A6697F">
        <w:t>imuth</w:t>
      </w:r>
      <w:r>
        <w:t>al and polar angles</w:t>
      </w:r>
      <w:bookmarkEnd w:id="49"/>
      <w:bookmarkEnd w:id="50"/>
    </w:p>
    <w:p w14:paraId="55F46761" w14:textId="77777777" w:rsidR="004F6C21" w:rsidRDefault="001E53FB" w:rsidP="001E53FB">
      <w:pPr>
        <w:pStyle w:val="textsinglespaced"/>
      </w:pPr>
      <w:r>
        <w:t>Representation of the azimuthal (</w:t>
      </w:r>
      <w:r>
        <w:sym w:font="Symbol" w:char="F071"/>
      </w:r>
      <w:r>
        <w:t>) and polar (</w:t>
      </w:r>
      <w:r>
        <w:rPr>
          <w:rStyle w:val="PageNumber"/>
        </w:rPr>
        <w:sym w:font="Symbol" w:char="F066"/>
      </w:r>
      <w:r>
        <w:rPr>
          <w:rStyle w:val="PageNumber"/>
        </w:rPr>
        <w:t>) angles.</w:t>
      </w:r>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CC5479">
        <w:t xml:space="preserve">Figure </w:t>
      </w:r>
      <w:r w:rsidR="00CC5479">
        <w:rPr>
          <w:noProof/>
        </w:rPr>
        <w:t>4</w:t>
      </w:r>
      <w:r w:rsidR="00CC5479">
        <w:noBreakHyphen/>
      </w:r>
      <w:r w:rsidR="00CC5479">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CC5479">
        <w:t xml:space="preserve">Figure </w:t>
      </w:r>
      <w:r w:rsidR="00CC5479">
        <w:rPr>
          <w:noProof/>
        </w:rPr>
        <w:t>4</w:t>
      </w:r>
      <w:r w:rsidR="00CC5479">
        <w:noBreakHyphen/>
      </w:r>
      <w:r w:rsidR="00CC5479">
        <w:rPr>
          <w:noProof/>
        </w:rPr>
        <w:t>5</w:t>
      </w:r>
      <w:r w:rsidR="0028391F">
        <w:fldChar w:fldCharType="end"/>
      </w:r>
      <w:r w:rsidR="004D1F37">
        <w:t>.  Rap is shown in blue and Ral in orange.</w:t>
      </w:r>
      <w:r w:rsidR="0096296A">
        <w:br w:type="page"/>
      </w:r>
    </w:p>
    <w:p w14:paraId="1C2ED978" w14:textId="77777777" w:rsidR="00D3235B" w:rsidRDefault="00D3235B" w:rsidP="00D3235B">
      <w:pPr>
        <w:pStyle w:val="Heading3"/>
      </w:pPr>
      <w:r>
        <w:t xml:space="preserve"> </w:t>
      </w:r>
      <w:bookmarkStart w:id="51" w:name="_Toc297815400"/>
      <w:bookmarkStart w:id="52" w:name="_Toc298761102"/>
      <w:r>
        <w:t>Probe Parameterization for AMOEBA</w:t>
      </w:r>
      <w:bookmarkEnd w:id="51"/>
      <w:bookmarkEnd w:id="52"/>
    </w:p>
    <w:p w14:paraId="4C599348" w14:textId="77777777" w:rsidR="00A91301" w:rsidRDefault="00D3235B" w:rsidP="00A91301">
      <w:pPr>
        <w:pStyle w:val="text"/>
      </w:pPr>
      <w:r>
        <w:t>&lt;Body text to begin here.&gt;</w:t>
      </w:r>
    </w:p>
    <w:p w14:paraId="2373FDF6" w14:textId="77777777" w:rsidR="00A91301" w:rsidRDefault="00A91301">
      <w:pPr>
        <w:overflowPunct/>
        <w:autoSpaceDE/>
        <w:autoSpaceDN/>
        <w:adjustRightInd/>
        <w:textAlignment w:val="auto"/>
      </w:pPr>
      <w:r>
        <w:br w:type="page"/>
      </w:r>
    </w:p>
    <w:p w14:paraId="33E280D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259   55    CB    "CNC CB"                       6    12.011    4  </w:t>
      </w:r>
    </w:p>
    <w:p w14:paraId="1374791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7657274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088B7FA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6AADED6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2D7A902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1F8A69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4B1BF62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0ABFF7D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01939E4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172B62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76616EF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12EC298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09011BA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A8E645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13ACC19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658C739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583BFDC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108316B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100BC5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2E98F10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C632F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44167DF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2DEB165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2EC3F40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2E745DE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4143E9D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656FE04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0FFB326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32CA290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109502E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3F9D407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0EBE17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2DA3EAC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4722C2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B13E06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3494B74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847A27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7F30853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0374AFD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2E895DA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66DADE7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7595F67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51D0EA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16C79A7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027EC9B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550D213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73BFE32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2379DAB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14C82AB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5E1AB97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4249088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06D9132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50BFF55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6F34CDD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57C9C83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73138DD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5036895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3    60.0000   108.7411   </w:t>
      </w:r>
    </w:p>
    <w:p w14:paraId="573EB21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1B42985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64D9EF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17D47B2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4D848C8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710F4A2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729D1F8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10CF31A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77B14CC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67DC52F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0A67257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32163E3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1A5DD65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1CF3B17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4BEB625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2027999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2A3BF95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59DA57E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286A063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067D3DA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0DB3091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286F52A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51C3829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547619E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51CD539E" w14:textId="77777777" w:rsidR="00A91301" w:rsidRDefault="00A91301" w:rsidP="00A91301">
      <w:pPr>
        <w:pStyle w:val="Heading9"/>
        <w:jc w:val="center"/>
      </w:pPr>
      <w:bookmarkStart w:id="53" w:name="_Toc298761221"/>
      <w:r>
        <w:t xml:space="preserve">Code and Parameters </w:t>
      </w:r>
      <w:fldSimple w:instr=" STYLEREF 2 \s ">
        <w:r w:rsidR="00CC5479">
          <w:rPr>
            <w:noProof/>
          </w:rPr>
          <w:t>2</w:t>
        </w:r>
      </w:fldSimple>
      <w:r>
        <w:noBreakHyphen/>
      </w:r>
      <w:fldSimple w:instr=" SEQ Code_and_Parameters \* ARABIC \s 2 ">
        <w:r w:rsidR="00CC5479">
          <w:rPr>
            <w:noProof/>
          </w:rPr>
          <w:t>1</w:t>
        </w:r>
      </w:fldSimple>
      <w:r>
        <w:t>: Cyanocysteine AMOEBA Parameters</w:t>
      </w:r>
      <w:bookmarkEnd w:id="53"/>
    </w:p>
    <w:p w14:paraId="4D0DA8EB" w14:textId="77777777" w:rsidR="00B0326F" w:rsidRDefault="00A91301" w:rsidP="00B0326F">
      <w:pPr>
        <w:pStyle w:val="Heading9"/>
        <w:jc w:val="center"/>
      </w:pPr>
      <w:r>
        <w:br w:type="page"/>
      </w:r>
    </w:p>
    <w:p w14:paraId="2016150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271   67    H1    "MeSCN H1"                     1     1.008    1  </w:t>
      </w:r>
    </w:p>
    <w:p w14:paraId="0A31058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15AE0C6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511E5E4D"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1514811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4EAA513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6FB55D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231A152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3AA9EAB5"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239DF96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7E766BA3"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200C506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1374CFB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0350781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11BEC7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74A559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9C3391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4172AF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7B7408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7C33DD4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6CBBC86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B03DD7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5E5464D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66AE608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4AB9161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3992744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4282EF6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3426293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707052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35EA16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0062071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4BB7CD8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555C19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25F1840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3D62817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070CACC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0C4D619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0FA62ED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55F6BB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68B3DFC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579D048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3DC4699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3313B3E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15EA5E6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5B35081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1C8500D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357D72A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28A4158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39DAEA55"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1E5C963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60FCC0C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5B7CA6F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581DA08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03A341B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291DD770" w14:textId="77777777"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78DEAD1D" w14:textId="77777777" w:rsidR="00B0326F" w:rsidRDefault="00A91301" w:rsidP="00B0326F">
      <w:pPr>
        <w:pStyle w:val="Heading9"/>
        <w:jc w:val="center"/>
      </w:pPr>
      <w:bookmarkStart w:id="54" w:name="_Toc298761222"/>
      <w:r>
        <w:t xml:space="preserve">Code and Parameters </w:t>
      </w:r>
      <w:fldSimple w:instr=" STYLEREF 2 \s ">
        <w:r w:rsidR="00CC5479">
          <w:rPr>
            <w:noProof/>
          </w:rPr>
          <w:t>2</w:t>
        </w:r>
      </w:fldSimple>
      <w:r>
        <w:noBreakHyphen/>
      </w:r>
      <w:fldSimple w:instr=" SEQ Code_and_Parameters \* ARABIC \s 2 ">
        <w:r w:rsidR="00CC5479">
          <w:rPr>
            <w:noProof/>
          </w:rPr>
          <w:t>2</w:t>
        </w:r>
      </w:fldSimple>
      <w:r>
        <w:t>: Methyl Thiocyanate AMOEBA Parameters</w:t>
      </w:r>
      <w:bookmarkEnd w:id="54"/>
    </w:p>
    <w:p w14:paraId="11A4320A" w14:textId="77777777" w:rsidR="00A91301" w:rsidRPr="000B536C" w:rsidRDefault="00A91301" w:rsidP="000B536C">
      <w:pPr>
        <w:overflowPunct/>
        <w:autoSpaceDE/>
        <w:autoSpaceDN/>
        <w:adjustRightInd/>
        <w:textAlignment w:val="auto"/>
      </w:pPr>
      <w:r w:rsidRPr="000B536C">
        <w:rPr>
          <w:vanish/>
        </w:rPr>
        <w:br w:type="page"/>
      </w:r>
    </w:p>
    <w:p w14:paraId="632070E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6E97AAB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4B7C86F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0353A2C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3A978FD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6376211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45E16FF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7491181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D552CF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47AC375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34D3AC1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377DE3F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73A067D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6BBD1B9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50D76FC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73E8FB7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4C04D97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7117187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1E12B1E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4E408E2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1D9ABC8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543F1D4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1453C46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6CA35EF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527E191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4A967E8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0A80A05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0394E6C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026635B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262763A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026E40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7F06894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38CE47F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5CAC4F8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59731A9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2FCF45E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3DB99A3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145E0E0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74C87B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4DFF76A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C77082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5D7FCDA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0B02511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72ECF69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7BD74B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0A32A92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54902AD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39C9372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7754B47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079C446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10F7D63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0EE0DBF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3623A4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4A61FF6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2C8FA47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64               4.0050     0.3550   </w:t>
      </w:r>
    </w:p>
    <w:p w14:paraId="1DA5AD8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77FF837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206246A4"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753CCB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384D857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11067AA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409C30A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43029A2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55DFD7A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0761F31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53B6D09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276DA6B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34A0D31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18CE8CF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4703C73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76FF364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37D1B70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0366753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0CAB55E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240B957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6B713364"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70CD82A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17194BB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407A23E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28C0949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7F110A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4BC89E9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6A7978F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5121D78C" w14:textId="77777777" w:rsidR="00B0326F" w:rsidRDefault="00A91301" w:rsidP="00A91301">
      <w:pPr>
        <w:pStyle w:val="Heading9"/>
        <w:jc w:val="center"/>
      </w:pPr>
      <w:bookmarkStart w:id="55" w:name="_Toc298761223"/>
      <w:r>
        <w:t xml:space="preserve">Code and Parameters </w:t>
      </w:r>
      <w:fldSimple w:instr=" STYLEREF 2 \s ">
        <w:r w:rsidR="00CC5479">
          <w:rPr>
            <w:noProof/>
          </w:rPr>
          <w:t>2</w:t>
        </w:r>
      </w:fldSimple>
      <w:r>
        <w:noBreakHyphen/>
      </w:r>
      <w:fldSimple w:instr=" SEQ Code_and_Parameters \* ARABIC \s 2 ">
        <w:r w:rsidR="00CC5479">
          <w:rPr>
            <w:noProof/>
          </w:rPr>
          <w:t>3</w:t>
        </w:r>
      </w:fldSimple>
      <w:r>
        <w:t>: Ethyl Thiocyanate AMOEBA Parameters</w:t>
      </w:r>
      <w:bookmarkEnd w:id="55"/>
    </w:p>
    <w:p w14:paraId="1A56E476" w14:textId="77777777" w:rsidR="00A91301" w:rsidRPr="000B536C" w:rsidRDefault="00A91301" w:rsidP="000B536C">
      <w:pPr>
        <w:overflowPunct/>
        <w:autoSpaceDE/>
        <w:autoSpaceDN/>
        <w:adjustRightInd/>
        <w:textAlignment w:val="auto"/>
      </w:pPr>
      <w:r w:rsidRPr="000B536C">
        <w:rPr>
          <w:b/>
          <w:vanish/>
        </w:rPr>
        <w:br w:type="page"/>
      </w:r>
    </w:p>
    <w:p w14:paraId="12874B1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6B58DBD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4AF5C3A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5160D3A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0AA3DD8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4B751D5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66F3620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2204951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24D75D9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752DDDA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7B9CC5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4850BE8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5CAAE9F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23DF3C5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4619CC1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66B8427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5DA7F1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6A4B31A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61BBF33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026F276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7D4775C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397D571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1881EB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4B37AD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31F9004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388CC6B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0BAF236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58EF167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673DB5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45674EB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27440DC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78D0C3A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7BEF11B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1D87AC4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78E8803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0A8CDF0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5955105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2F60E30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32F23BF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11F343F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3C82BD9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7EAFE41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3CCDC32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3CC3D08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3F23E1C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5E9A3AA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5DC8256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6250B8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4DD0D03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5ED00D2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6E95FFE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0B869C6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284  282  279               0.06214  </w:t>
      </w:r>
    </w:p>
    <w:p w14:paraId="462BF04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1EAD456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784C856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2AA71D2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681665D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3E4EC36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6EABF4E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55DF269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6CD9806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6F1F8C5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2857C3F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4A04C26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33A2B8B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04943EE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463D431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37446F4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576EA68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4AF8574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3439E3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2BE951A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30EEAF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4FCD3CD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0FA501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4825C82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6C7C731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7D58C51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18D43E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3372618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613B6B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7D55089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42380DC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B74913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41F488C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D2F4BE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A80879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2FDE39B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7B59128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329625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05AFA45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3E4153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B1C47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36DDDCE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7870E32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1DC67F4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630E487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35FF16D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161BD12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4433B4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0EB21B8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61D6116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6C66B20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3AC96C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5C5235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58D91CB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1C2EC1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48B077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4E32FF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75               3.8200     0.1010   </w:t>
      </w:r>
    </w:p>
    <w:p w14:paraId="0AB3477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1AC9269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31DAA64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2C29E4C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5E3BAC1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3245045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1CC409E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27BC67F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01EC428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5FC1BEF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26C7D5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5B6438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2ED3CAD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0E1864C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58DF109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008D4D9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47E5C18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543DB8E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5EEA391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5A9D581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614A16D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725A384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0A2EBCC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3E0D4A8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1EF1F3C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4321794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7637434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411DFA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361A21A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23896D5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6A34777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79D93B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1DD11F9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7AB60C8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350B1F4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06BC0CC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7742552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46C8A6F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1ABADC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0DB75FB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4EE035D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0A7D653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07A019F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240FDFC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1009D6F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6487FE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503930E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3D1617C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139B5C4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4A2EE21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03A5245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7170D59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10BF82A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1E036D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0483E9E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53B103B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48E8FB5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82    18.7000    18.7000  </w:t>
      </w:r>
    </w:p>
    <w:p w14:paraId="2CFF33B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556FB7A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39E5D9D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41E2C1D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3333C39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63E3CB0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34EFB9F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6BBDC89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6AC61C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4D3AA97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5E85504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3B65267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3281239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1F3FC7A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6CDA288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0852AA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667129F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1E63A81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70357A5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4EA4181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083D80E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3A85ECA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3ED40C3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67E4B1F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4B8CBF8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719C739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1A0C122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5C20F3A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772F275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6704921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356453D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64F14BC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17F3ED2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03DCBF71" w14:textId="77777777" w:rsidR="004F6C21" w:rsidRPr="0006423E" w:rsidRDefault="00A91301" w:rsidP="00BB7ECF">
      <w:pPr>
        <w:pStyle w:val="Heading9"/>
        <w:jc w:val="center"/>
      </w:pPr>
      <w:bookmarkStart w:id="56" w:name="_Toc298761224"/>
      <w:r>
        <w:t xml:space="preserve">Code and Parameters </w:t>
      </w:r>
      <w:fldSimple w:instr=" STYLEREF 2 \s ">
        <w:r w:rsidR="00CC5479">
          <w:rPr>
            <w:noProof/>
          </w:rPr>
          <w:t>2</w:t>
        </w:r>
      </w:fldSimple>
      <w:r>
        <w:noBreakHyphen/>
      </w:r>
      <w:fldSimple w:instr=" SEQ Code_and_Parameters \* ARABIC \s 2 ">
        <w:r w:rsidR="00CC5479">
          <w:rPr>
            <w:noProof/>
          </w:rPr>
          <w:t>4</w:t>
        </w:r>
      </w:fldSimple>
      <w:r>
        <w:t>: Hexyl Thiocyanate AMOEBA Parameters</w:t>
      </w:r>
      <w:bookmarkEnd w:id="56"/>
    </w:p>
    <w:p w14:paraId="46A90B39" w14:textId="77777777" w:rsidR="00D3235B" w:rsidRDefault="00BB7ECF" w:rsidP="00BB7ECF">
      <w:pPr>
        <w:pStyle w:val="Heading3"/>
      </w:pPr>
      <w:r>
        <w:rPr>
          <w:highlight w:val="lightGray"/>
        </w:rPr>
        <w:br w:type="page"/>
      </w:r>
      <w:r w:rsidR="00D3235B">
        <w:t xml:space="preserve"> </w:t>
      </w:r>
      <w:bookmarkStart w:id="57" w:name="_Toc297815401"/>
      <w:bookmarkStart w:id="58" w:name="_Toc298761103"/>
      <w:r w:rsidR="00D3235B">
        <w:t>Small Molecule Simulations in AMOEBA</w:t>
      </w:r>
      <w:bookmarkEnd w:id="57"/>
      <w:bookmarkEnd w:id="58"/>
    </w:p>
    <w:p w14:paraId="5E2053E2" w14:textId="77777777" w:rsidR="00D3235B" w:rsidRDefault="00D3235B" w:rsidP="00D3235B">
      <w:pPr>
        <w:pStyle w:val="text"/>
      </w:pPr>
      <w:r>
        <w:t xml:space="preserve">&lt;Body text to begin here.&gt; </w:t>
      </w:r>
    </w:p>
    <w:p w14:paraId="193EFE90" w14:textId="77777777" w:rsidR="00B934D4" w:rsidRDefault="00D3235B" w:rsidP="0006423E">
      <w:pPr>
        <w:pStyle w:val="text"/>
      </w:pPr>
      <w:r>
        <w:t xml:space="preserve"> </w:t>
      </w:r>
      <w:r w:rsidR="00B934D4">
        <w:br w:type="page"/>
      </w:r>
    </w:p>
    <w:p w14:paraId="20B89EA6"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59" w:name="_Toc297815402"/>
      <w:bookmarkStart w:id="60" w:name="_Toc298761104"/>
      <w:r>
        <w:fldChar w:fldCharType="end"/>
      </w:r>
      <w:r w:rsidR="00B934D4">
        <w:t xml:space="preserve"> Electrostatic </w:t>
      </w:r>
      <w:r w:rsidR="009D1D5D">
        <w:t xml:space="preserve">Field </w:t>
      </w:r>
      <w:r w:rsidR="00B934D4">
        <w:t>Methods</w:t>
      </w:r>
      <w:bookmarkEnd w:id="59"/>
      <w:bookmarkEnd w:id="60"/>
    </w:p>
    <w:p w14:paraId="65AB12F4" w14:textId="77777777" w:rsidR="00F6224C" w:rsidRDefault="00F6224C" w:rsidP="00F6224C">
      <w:pPr>
        <w:pStyle w:val="Heading3"/>
      </w:pPr>
      <w:r>
        <w:t xml:space="preserve"> </w:t>
      </w:r>
      <w:bookmarkStart w:id="61" w:name="_Toc297815403"/>
      <w:bookmarkStart w:id="62" w:name="_Toc298761105"/>
      <w:r>
        <w:t>Amber03 with Explicit TIP3P Water</w:t>
      </w:r>
      <w:bookmarkEnd w:id="61"/>
      <w:bookmarkEnd w:id="62"/>
    </w:p>
    <w:p w14:paraId="6F0313DF" w14:textId="071204FF" w:rsidR="006B15D4" w:rsidRDefault="006B15D4" w:rsidP="00E40E6E">
      <w:pPr>
        <w:pStyle w:val="Heading4"/>
      </w:pPr>
      <w:r>
        <w:t xml:space="preserve"> </w:t>
      </w:r>
      <w:bookmarkStart w:id="63" w:name="_Toc297815404"/>
      <w:bookmarkStart w:id="64" w:name="_Toc298761106"/>
      <w:r w:rsidR="00F168BA">
        <w:t xml:space="preserve">GROMACS </w:t>
      </w:r>
      <w:r>
        <w:t>Reaction Field Electrostatics</w:t>
      </w:r>
      <w:bookmarkEnd w:id="63"/>
      <w:bookmarkEnd w:id="64"/>
    </w:p>
    <w:p w14:paraId="641E4E2B" w14:textId="35DC36EB" w:rsidR="001D7565" w:rsidRPr="00C80042" w:rsidRDefault="00EE6441" w:rsidP="000C4B22">
      <w:pPr>
        <w:pStyle w:val="text"/>
      </w:pPr>
      <w:r>
        <w:t>The explicit TIP3P</w:t>
      </w:r>
      <w:hyperlink w:anchor="_ENREF_44" w:tooltip="Jorgensen, 1983 #468" w:history="1">
        <w:r w:rsidR="00623A39">
          <w:fldChar w:fldCharType="begin"/>
        </w:r>
        <w:r w:rsidR="00623A39">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623A39">
          <w:fldChar w:fldCharType="separate"/>
        </w:r>
        <w:r w:rsidR="00623A39" w:rsidRPr="00EE6441">
          <w:rPr>
            <w:noProof/>
            <w:vertAlign w:val="superscript"/>
          </w:rPr>
          <w:t>44</w:t>
        </w:r>
        <w:r w:rsidR="00623A39">
          <w:fldChar w:fldCharType="end"/>
        </w:r>
      </w:hyperlink>
      <w:r>
        <w:t xml:space="preserve"> solvent method </w:t>
      </w:r>
      <w:r w:rsidR="00D058A6">
        <w:t xml:space="preserve">we used </w:t>
      </w:r>
      <w:r>
        <w:t xml:space="preserve">to calculate electrostatic fields uses </w:t>
      </w:r>
      <w:r w:rsidR="00D058A6">
        <w:t>keyword “coulombtype = reaction-field” in GROMACS,</w:t>
      </w:r>
      <w:r w:rsidR="00215116">
        <w:fldChar w:fldCharType="begin">
          <w:fldData xml:space="preserve">PEVuZE5vdGU+PENpdGU+PEF1dGhvcj5CZXJlbmRzZW48L0F1dGhvcj48WWVhcj4xOTk1PC9ZZWFy
PjxSZWNOdW0+MTUzMzwvUmVjTnVtPjxEaXNwbGF5VGV4dD48c3R5bGUgZmFjZT0ic3VwZXJzY3Jp
cHQiPjQ5LCA1OS02MTwvc3R5bGU+PC9EaXNwbGF5VGV4dD48cmVjb3JkPjxyZWMtbnVtYmVyPjE1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215116">
        <w:instrText xml:space="preserve"> ADDIN EN.CITE </w:instrText>
      </w:r>
      <w:r w:rsidR="00215116">
        <w:fldChar w:fldCharType="begin">
          <w:fldData xml:space="preserve">PEVuZE5vdGU+PENpdGU+PEF1dGhvcj5CZXJlbmRzZW48L0F1dGhvcj48WWVhcj4xOTk1PC9ZZWFy
PjxSZWNOdW0+MTUzMzwvUmVjTnVtPjxEaXNwbGF5VGV4dD48c3R5bGUgZmFjZT0ic3VwZXJzY3Jp
cHQiPjQ5LCA1OS02MTwvc3R5bGU+PC9EaXNwbGF5VGV4dD48cmVjb3JkPjxyZWMtbnVtYmVyPjE1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215116">
        <w:instrText xml:space="preserve"> ADDIN EN.CITE.DATA </w:instrText>
      </w:r>
      <w:r w:rsidR="00215116">
        <w:fldChar w:fldCharType="end"/>
      </w:r>
      <w:r w:rsidR="00215116">
        <w:fldChar w:fldCharType="separate"/>
      </w:r>
      <w:hyperlink w:anchor="_ENREF_49" w:tooltip="van der Spoel, 2005 #298" w:history="1">
        <w:r w:rsidR="00623A39" w:rsidRPr="00215116">
          <w:rPr>
            <w:noProof/>
            <w:vertAlign w:val="superscript"/>
          </w:rPr>
          <w:t>49</w:t>
        </w:r>
      </w:hyperlink>
      <w:r w:rsidR="00215116" w:rsidRPr="00215116">
        <w:rPr>
          <w:noProof/>
          <w:vertAlign w:val="superscript"/>
        </w:rPr>
        <w:t xml:space="preserve">, </w:t>
      </w:r>
      <w:hyperlink w:anchor="_ENREF_59" w:tooltip="Berendsen, 1995 #1533" w:history="1">
        <w:r w:rsidR="00623A39" w:rsidRPr="00215116">
          <w:rPr>
            <w:noProof/>
            <w:vertAlign w:val="superscript"/>
          </w:rPr>
          <w:t>59-61</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CC5479" w:rsidRPr="00CC5479">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C80042" w:rsidRPr="00C80042">
        <w:rPr>
          <w:position w:val="-10"/>
          <w:szCs w:val="24"/>
        </w:rPr>
        <w:object w:dxaOrig="220" w:dyaOrig="320" w14:anchorId="1A256BFB">
          <v:shape id="_x0000_i1280" type="#_x0000_t75" style="width:11pt;height:16pt" o:ole="">
            <v:imagedata r:id="rId36" o:title=""/>
          </v:shape>
          <o:OLEObject Type="Embed" ProgID="Equation.DSMT4" ShapeID="_x0000_i1280" DrawAspect="Content" ObjectID="_1372509207" r:id="rId37"/>
        </w:object>
      </w:r>
      <w:r w:rsidR="00C80042">
        <w:rPr>
          <w:szCs w:val="24"/>
        </w:rPr>
        <w:t xml:space="preserve"> is the scaling distance where the potential decays to zero and was set to 1.0 nm, and </w:t>
      </w:r>
      <w:r w:rsidR="00C80042" w:rsidRPr="00C80042">
        <w:rPr>
          <w:position w:val="-14"/>
          <w:szCs w:val="24"/>
        </w:rPr>
        <w:object w:dxaOrig="220" w:dyaOrig="360" w14:anchorId="28AC4B4F">
          <v:shape id="_x0000_i1286" type="#_x0000_t75" style="width:11pt;height:18pt" o:ole="">
            <v:imagedata r:id="rId38" o:title=""/>
          </v:shape>
          <o:OLEObject Type="Embed" ProgID="Equation.DSMT4" ShapeID="_x0000_i1286" DrawAspect="Content" ObjectID="_1372509208" r:id="rId39"/>
        </w:obje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79A9A0B5" w14:textId="77777777" w:rsidR="000C4B22" w:rsidRDefault="00D058A6" w:rsidP="00D058A6">
      <w:pPr>
        <w:pStyle w:val="MTDisplayEquation"/>
      </w:pPr>
      <w:r>
        <w:tab/>
      </w:r>
      <w:r w:rsidR="00C80042" w:rsidRPr="00C80042">
        <w:rPr>
          <w:position w:val="-34"/>
        </w:rPr>
        <w:object w:dxaOrig="5280" w:dyaOrig="800" w14:anchorId="74D1E858">
          <v:shape id="_x0000_i1277" type="#_x0000_t75" style="width:264pt;height:40pt" o:ole="">
            <v:imagedata r:id="rId40" o:title=""/>
          </v:shape>
          <o:OLEObject Type="Embed" ProgID="Equation.DSMT4" ShapeID="_x0000_i1277" DrawAspect="Content" ObjectID="_1372509209" r:id="rId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 w:name="ZEqnNum858973"/>
      <w:r>
        <w:instrText>(</w:instrText>
      </w:r>
      <w:fldSimple w:instr=" SEQ MTChap \c \* Arabic \* MERGEFORMAT ">
        <w:r w:rsidR="00CC5479">
          <w:rPr>
            <w:noProof/>
          </w:rPr>
          <w:instrText>3</w:instrText>
        </w:r>
      </w:fldSimple>
      <w:r>
        <w:instrText>-</w:instrText>
      </w:r>
      <w:fldSimple w:instr=" SEQ MTEqn \c \* Arabic \* MERGEFORMAT ">
        <w:r w:rsidR="00CC5479">
          <w:rPr>
            <w:noProof/>
          </w:rPr>
          <w:instrText>1</w:instrText>
        </w:r>
      </w:fldSimple>
      <w:r>
        <w:instrText>)</w:instrText>
      </w:r>
      <w:bookmarkEnd w:id="65"/>
      <w:r>
        <w:fldChar w:fldCharType="end"/>
      </w:r>
    </w:p>
    <w:p w14:paraId="7B873ED4" w14:textId="77777777" w:rsidR="001D7565" w:rsidRDefault="00C80042" w:rsidP="000C4B22">
      <w:pPr>
        <w:pStyle w:val="text"/>
      </w:pPr>
      <w:r>
        <w:t>To calculate the field at the nitrile, we first placed a test charge (</w:t>
      </w:r>
      <w:r w:rsidRPr="00C80042">
        <w:rPr>
          <w:position w:val="-10"/>
        </w:rPr>
        <w:object w:dxaOrig="680" w:dyaOrig="300" w14:anchorId="33CB5F39">
          <v:shape id="_x0000_i1290" type="#_x0000_t75" style="width:34pt;height:15pt" o:ole="">
            <v:imagedata r:id="rId42" o:title=""/>
          </v:shape>
          <o:OLEObject Type="Embed" ProgID="Equation.DSMT4" ShapeID="_x0000_i1290" DrawAspect="Content" ObjectID="_1372509210" r:id="rId43"/>
        </w:object>
      </w:r>
      <w:r>
        <w:t xml:space="preserve">) at the nitrile midpoint for every frame in our MD trajectories.  </w:t>
      </w:r>
      <w:r w:rsidR="000C600D">
        <w:t xml:space="preserve">We then used the “rerun” option of the GROMACS molecular dynamics engine, mdrun, to calculate the forces on every atom, including the test charge.  Dividing the force on the test charge by its charge (+1) gives the field at the test charge, which was then projected along the nitrile CN bond vector. </w:t>
      </w:r>
    </w:p>
    <w:p w14:paraId="0E824D9E" w14:textId="77777777" w:rsidR="006B15D4" w:rsidRDefault="00B83957" w:rsidP="00E40E6E">
      <w:pPr>
        <w:pStyle w:val="Heading4"/>
      </w:pPr>
      <w:bookmarkStart w:id="66" w:name="_Toc297815405"/>
      <w:bookmarkStart w:id="67" w:name="_Toc298761107"/>
      <w:r>
        <w:t xml:space="preserve"> </w:t>
      </w:r>
      <w:r w:rsidR="006B15D4">
        <w:t>Hybrid Solvent Reaction Field Electrostatics and Solute Coulomb Field</w:t>
      </w:r>
      <w:bookmarkEnd w:id="66"/>
      <w:bookmarkEnd w:id="67"/>
      <w:r w:rsidR="006B15D4">
        <w:t xml:space="preserve"> </w:t>
      </w:r>
    </w:p>
    <w:p w14:paraId="37E870F4" w14:textId="21DA7AC4" w:rsidR="004F6C21" w:rsidRDefault="00B83957" w:rsidP="0006423E">
      <w:pPr>
        <w:pStyle w:val="text"/>
      </w:pPr>
      <w:r>
        <w:t>Because the reaction field coulomb interaction is additive, we are able to break the electrostatic field down into contributions from specific atoms or species.</w:t>
      </w:r>
      <w:hyperlink w:anchor="_ENREF_42" w:tooltip="Ensign, 2011 #459" w:history="1">
        <w:r w:rsidR="00623A39">
          <w:fldChar w:fldCharType="begin"/>
        </w:r>
        <w:r w:rsidR="00623A39">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623A39">
          <w:fldChar w:fldCharType="separate"/>
        </w:r>
        <w:r w:rsidR="00623A39" w:rsidRPr="00CD746B">
          <w:rPr>
            <w:noProof/>
            <w:vertAlign w:val="superscript"/>
          </w:rPr>
          <w:t>42</w:t>
        </w:r>
        <w:r w:rsidR="00623A39">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fldSimple w:instr=" REF ZEqnNum306826 \* Charformat \! \* MERGEFORMAT ">
        <w:r w:rsidR="00CC5479">
          <w:instrText>(3-2)</w:instrText>
        </w:r>
      </w:fldSimple>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Contrarily, all solute atoms are treated with an un-screened dielectric of 1, rather than atoms sufficiently far from the probe being screened by more than simple distance.  </w:t>
      </w:r>
    </w:p>
    <w:p w14:paraId="6B421036" w14:textId="77777777" w:rsidR="00935213" w:rsidRDefault="00C80042" w:rsidP="001C6580">
      <w:pPr>
        <w:pStyle w:val="MTDisplayEquation"/>
        <w:jc w:val="center"/>
      </w:pPr>
      <w:r w:rsidRPr="009553DB">
        <w:rPr>
          <w:position w:val="-30"/>
        </w:rPr>
        <w:object w:dxaOrig="2880" w:dyaOrig="680" w14:anchorId="1C10CCE0">
          <v:shape id="_x0000_i1145" type="#_x0000_t75" style="width:2in;height:34pt" o:ole="">
            <v:imagedata r:id="rId44" o:title=""/>
          </v:shape>
          <o:OLEObject Type="Embed" ProgID="Equation.DSMT4" ShapeID="_x0000_i1145" DrawAspect="Content" ObjectID="_1372509211" r:id="rId45"/>
        </w:obje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68" w:name="ZEqnNum306826"/>
      <w:r w:rsidR="00935213">
        <w:instrText>(</w:instrText>
      </w:r>
      <w:fldSimple w:instr=" SEQ MTChap \c \* Arabic \* MERGEFORMAT ">
        <w:r w:rsidR="00CC5479">
          <w:rPr>
            <w:noProof/>
          </w:rPr>
          <w:instrText>3</w:instrText>
        </w:r>
      </w:fldSimple>
      <w:r w:rsidR="00935213">
        <w:instrText>-</w:instrText>
      </w:r>
      <w:fldSimple w:instr=" SEQ MTEqn \c \* Arabic \* MERGEFORMAT ">
        <w:r w:rsidR="00CC5479">
          <w:rPr>
            <w:noProof/>
          </w:rPr>
          <w:instrText>2</w:instrText>
        </w:r>
      </w:fldSimple>
      <w:r w:rsidR="00935213">
        <w:instrText>)</w:instrText>
      </w:r>
      <w:bookmarkEnd w:id="68"/>
      <w:r w:rsidR="00935213">
        <w:fldChar w:fldCharType="end"/>
      </w:r>
    </w:p>
    <w:p w14:paraId="6753C131" w14:textId="2ED91D61" w:rsidR="00515C60" w:rsidRDefault="00515C60" w:rsidP="0006423E">
      <w:pPr>
        <w:pStyle w:val="text"/>
      </w:pPr>
      <w:r>
        <w:t xml:space="preserve">The code for inserting the test charge, gmx_insert_dummy_atom into a GROMACS trajectory file can be accessed at: </w:t>
      </w:r>
      <w:hyperlink r:id="rId46" w:history="1">
        <w:r w:rsidRPr="00254ACB">
          <w:rPr>
            <w:rStyle w:val="Hyperlink"/>
          </w:rPr>
          <w:t>https://github.com/awritchie/my_gmx</w:t>
        </w:r>
      </w:hyperlink>
    </w:p>
    <w:p w14:paraId="7F5E7B80" w14:textId="33B2DE75"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66B4CC18" w14:textId="77777777" w:rsidR="00F6224C" w:rsidRDefault="00F6224C" w:rsidP="00F6224C">
      <w:pPr>
        <w:pStyle w:val="Heading3"/>
      </w:pPr>
      <w:r>
        <w:t xml:space="preserve"> </w:t>
      </w:r>
      <w:bookmarkStart w:id="69" w:name="_Toc297815406"/>
      <w:bookmarkStart w:id="70" w:name="_Toc298761108"/>
      <w:r>
        <w:t>Amber03 with Poisson-Boltzmann Continuum Solvent</w:t>
      </w:r>
      <w:bookmarkEnd w:id="69"/>
      <w:bookmarkEnd w:id="70"/>
    </w:p>
    <w:p w14:paraId="41069274" w14:textId="53069F4C"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CC5479" w:rsidRPr="00CC5479">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C80042">
        <w:rPr>
          <w:i/>
          <w:position w:val="-12"/>
        </w:rPr>
        <w:pict w14:anchorId="4B906592">
          <v:shape id="_x0000_i1050" type="#_x0000_t75" style="width:25pt;height:18pt">
            <v:imagedata r:id="rId47" o:title=""/>
          </v:shape>
        </w:pict>
      </w:r>
      <w:r>
        <w:rPr>
          <w:i/>
        </w:rPr>
        <w:t xml:space="preserve"> </w:t>
      </w:r>
      <w:r w:rsidRPr="00BB1ABE">
        <w:t>is the potential as a function of the position vector</w:t>
      </w:r>
      <w:r>
        <w:t xml:space="preserve"> </w:t>
      </w:r>
      <w:r w:rsidR="00C80042">
        <w:rPr>
          <w:position w:val="-4"/>
        </w:rPr>
        <w:pict w14:anchorId="7D9574B7">
          <v:shape id="_x0000_i1051" type="#_x0000_t75" style="width:10pt;height:12pt">
            <v:imagedata r:id="rId48" o:title=""/>
          </v:shape>
        </w:pict>
      </w:r>
      <w:r w:rsidRPr="00BB1ABE">
        <w:t xml:space="preserve">, </w:t>
      </w:r>
      <w:r w:rsidR="00C80042">
        <w:rPr>
          <w:position w:val="-12"/>
        </w:rPr>
        <w:pict w14:anchorId="69AB9926">
          <v:shape id="_x0000_i1052" type="#_x0000_t75" style="width:26pt;height:18pt">
            <v:imagedata r:id="rId49" o:title=""/>
          </v:shape>
        </w:pict>
      </w:r>
      <w:r>
        <w:t xml:space="preserve"> </w:t>
      </w:r>
      <w:r w:rsidRPr="00BB1ABE">
        <w:t xml:space="preserve">is the spatially dependent protein interior dielectric, </w:t>
      </w:r>
      <w:r w:rsidR="00C80042">
        <w:rPr>
          <w:position w:val="-4"/>
        </w:rPr>
        <w:pict w14:anchorId="771F2CA1">
          <v:shape id="_x0000_i1053" type="#_x0000_t75" style="width:16pt;height:15pt">
            <v:imagedata r:id="rId50" o:title=""/>
          </v:shape>
        </w:pict>
      </w:r>
      <w:r>
        <w:t xml:space="preserve"> </w:t>
      </w:r>
      <w:r w:rsidRPr="00BB1ABE">
        <w:t xml:space="preserve">is the ion accessibility coefficient, and </w:t>
      </w:r>
      <w:r w:rsidR="00C80042">
        <w:rPr>
          <w:position w:val="-12"/>
        </w:rPr>
        <w:pict w14:anchorId="020016ED">
          <v:shape id="_x0000_i1054" type="#_x0000_t75" style="width:27pt;height:18pt">
            <v:imagedata r:id="rId51" o:title=""/>
          </v:shape>
        </w:pict>
      </w:r>
      <w:r>
        <w:t xml:space="preserve"> </w:t>
      </w:r>
      <w:r w:rsidRPr="00BB1ABE">
        <w:t xml:space="preserve">is the charge distribution density. </w:t>
      </w:r>
      <w:hyperlink w:anchor="_ENREF_62" w:tooltip="Honig, 1995 #477" w:history="1">
        <w:r w:rsidR="00623A39" w:rsidRPr="00BB1ABE">
          <w:fldChar w:fldCharType="begin"/>
        </w:r>
        <w:r w:rsidR="00623A39">
          <w:instrText xml:space="preserve"> ADDIN EN.CITE &lt;EndNote&gt;&lt;Cite&gt;&lt;Author&gt;Honig&lt;/Author&gt;&lt;Year&gt;1995&lt;/Year&gt;&lt;RecNum&gt;477&lt;/RecNum&gt;&lt;DisplayText&gt;&lt;style face="superscript"&gt;62&lt;/style&gt;&lt;/DisplayText&gt;&lt;record&gt;&lt;rec-number&gt;477&lt;/rec-number&gt;&lt;foreign-keys&gt;&lt;key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623A39" w:rsidRPr="00BB1ABE">
          <w:fldChar w:fldCharType="separate"/>
        </w:r>
        <w:r w:rsidR="00623A39" w:rsidRPr="00215116">
          <w:rPr>
            <w:noProof/>
            <w:vertAlign w:val="superscript"/>
          </w:rPr>
          <w:t>62</w:t>
        </w:r>
        <w:r w:rsidR="00623A39" w:rsidRPr="00BB1ABE">
          <w:fldChar w:fldCharType="end"/>
        </w:r>
      </w:hyperlink>
    </w:p>
    <w:p w14:paraId="342D4EE6" w14:textId="77777777" w:rsidR="00CC3752" w:rsidRPr="00BB1ABE" w:rsidRDefault="00CC3752" w:rsidP="00CC3752">
      <w:pPr>
        <w:pStyle w:val="MTDisplayEquation"/>
      </w:pPr>
      <w:r>
        <w:tab/>
      </w:r>
      <w:r w:rsidRPr="00327911">
        <w:rPr>
          <w:position w:val="-10"/>
        </w:rPr>
        <w:object w:dxaOrig="4060" w:dyaOrig="360" w14:anchorId="587C2E14">
          <v:shape id="_x0000_i1055" type="#_x0000_t75" style="width:203pt;height:18pt" o:ole="">
            <v:imagedata r:id="rId52" o:title=""/>
          </v:shape>
          <o:OLEObject Type="Embed" ProgID="Equation.DSMT4" ShapeID="_x0000_i1055" DrawAspect="Content" ObjectID="_1372509212" r:id="rId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1" w:name="ZEqnNum569575"/>
      <w:r>
        <w:instrText>(</w:instrText>
      </w:r>
      <w:fldSimple w:instr=" SEQ MTChap \c \* Arabic \* MERGEFORMAT ">
        <w:r w:rsidR="00CC5479">
          <w:rPr>
            <w:noProof/>
          </w:rPr>
          <w:instrText>3</w:instrText>
        </w:r>
      </w:fldSimple>
      <w:r>
        <w:instrText>-</w:instrText>
      </w:r>
      <w:fldSimple w:instr=" SEQ MTEqn \c \* Arabic \* MERGEFORMAT ">
        <w:r w:rsidR="00CC5479">
          <w:rPr>
            <w:noProof/>
          </w:rPr>
          <w:instrText>3</w:instrText>
        </w:r>
      </w:fldSimple>
      <w:r>
        <w:instrText>)</w:instrText>
      </w:r>
      <w:bookmarkEnd w:id="71"/>
      <w:r>
        <w:fldChar w:fldCharType="end"/>
      </w:r>
    </w:p>
    <w:p w14:paraId="49389077" w14:textId="6CD9D3B5"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the approximation sinh(</w:t>
      </w:r>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CC5479" w:rsidRPr="00CC5479">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Ij42MywgNjQ8L3N0eWxlPjwvRGlzcGxheVRleHQ+PHJlY29yZD48cmVjLW51bWJlcj41MTE8L3Jl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215116">
        <w:instrText xml:space="preserve"> ADDIN EN.CITE </w:instrText>
      </w:r>
      <w:r w:rsidR="00215116">
        <w:fldChar w:fldCharType="begin">
          <w:fldData xml:space="preserve">PEVuZE5vdGU+PENpdGU+PEF1dGhvcj5Gb2dvbGFyaTwvQXV0aG9yPjxZZWFyPjIwMDI8L1llYXI+
PFJlY051bT41MTE8L1JlY051bT48RGlzcGxheVRleHQ+PHN0eWxlIGZhY2U9InN1cGVyc2NyaXB0
Ij42MywgNjQ8L3N0eWxlPjwvRGlzcGxheVRleHQ+PHJlY29yZD48cmVjLW51bWJlcj41MTE8L3Jl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215116">
        <w:instrText xml:space="preserve"> ADDIN EN.CITE.DATA </w:instrText>
      </w:r>
      <w:r w:rsidR="00215116">
        <w:fldChar w:fldCharType="end"/>
      </w:r>
      <w:r w:rsidRPr="00BB1ABE">
        <w:fldChar w:fldCharType="separate"/>
      </w:r>
      <w:hyperlink w:anchor="_ENREF_63" w:tooltip="Fogolari, 2002 #511" w:history="1">
        <w:r w:rsidR="00623A39" w:rsidRPr="00215116">
          <w:rPr>
            <w:noProof/>
            <w:vertAlign w:val="superscript"/>
          </w:rPr>
          <w:t>63</w:t>
        </w:r>
      </w:hyperlink>
      <w:r w:rsidR="00215116" w:rsidRPr="00215116">
        <w:rPr>
          <w:noProof/>
          <w:vertAlign w:val="superscript"/>
        </w:rPr>
        <w:t xml:space="preserve">, </w:t>
      </w:r>
      <w:hyperlink w:anchor="_ENREF_64" w:tooltip="Fogolari, 1999 #512" w:history="1">
        <w:r w:rsidR="00623A39" w:rsidRPr="00215116">
          <w:rPr>
            <w:noProof/>
            <w:vertAlign w:val="superscript"/>
          </w:rPr>
          <w:t>64</w:t>
        </w:r>
      </w:hyperlink>
      <w:r w:rsidRPr="00BB1ABE">
        <w:fldChar w:fldCharType="end"/>
      </w:r>
      <w:r w:rsidRPr="00BB1ABE">
        <w:t xml:space="preserve"> </w:t>
      </w:r>
    </w:p>
    <w:p w14:paraId="1A0B06F1" w14:textId="77777777" w:rsidR="00CC3752" w:rsidRPr="00CC3752" w:rsidRDefault="00CC3752" w:rsidP="00C272A7">
      <w:pPr>
        <w:pStyle w:val="MTDisplayEquation"/>
      </w:pPr>
      <w:r>
        <w:tab/>
      </w:r>
      <w:r w:rsidR="00C80042">
        <w:rPr>
          <w:position w:val="-10"/>
        </w:rPr>
        <w:pict w14:anchorId="2F00A703">
          <v:shape id="_x0000_i1056" type="#_x0000_t75" style="width:180pt;height:18pt">
            <v:imagedata r:id="rId54"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 w:name="ZEqnNum325183"/>
      <w:r>
        <w:instrText>(</w:instrText>
      </w:r>
      <w:fldSimple w:instr=" SEQ MTChap \c \* Arabic \* MERGEFORMAT ">
        <w:r w:rsidR="00CC5479">
          <w:rPr>
            <w:noProof/>
          </w:rPr>
          <w:instrText>3</w:instrText>
        </w:r>
      </w:fldSimple>
      <w:r>
        <w:instrText>-</w:instrText>
      </w:r>
      <w:fldSimple w:instr=" SEQ MTEqn \c \* Arabic \* MERGEFORMAT ">
        <w:r w:rsidR="00CC5479">
          <w:rPr>
            <w:noProof/>
          </w:rPr>
          <w:instrText>4</w:instrText>
        </w:r>
      </w:fldSimple>
      <w:r>
        <w:instrText>)</w:instrText>
      </w:r>
      <w:bookmarkEnd w:id="72"/>
      <w:r>
        <w:fldChar w:fldCharType="end"/>
      </w:r>
    </w:p>
    <w:p w14:paraId="3415F9A2" w14:textId="52654DD6" w:rsidR="008D6CEB" w:rsidRPr="0099128E" w:rsidRDefault="008D6CEB" w:rsidP="0099128E">
      <w:pPr>
        <w:pStyle w:val="text"/>
        <w:rPr>
          <w:color w:val="0000FF"/>
        </w:rPr>
      </w:pPr>
      <w:r w:rsidRPr="00BB1ABE">
        <w:t>Solutions to the LPBE were calculated using APBS’s multigrid solver</w:t>
      </w:r>
      <w:r w:rsidR="00D445ED">
        <w:fldChar w:fldCharType="begin">
          <w:fldData xml:space="preserve">PEVuZE5vdGU+PENpdGU+PEF1dGhvcj5Ib2xzdDwvQXV0aG9yPjxZZWFyPjE5OTM8L1llYXI+PFJl
Y051bT40NzM8L1JlY051bT48RGlzcGxheVRleHQ+PHN0eWxlIGZhY2U9InN1cGVyc2NyaXB0Ij42
NSwgNjY8L3N0eWxlPjwvRGlzcGxheVRleHQ+PHJlY29yZD48cmVjLW51bWJlcj40NzM8L3JlYy1u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215116">
        <w:instrText xml:space="preserve"> ADDIN EN.CITE </w:instrText>
      </w:r>
      <w:r w:rsidR="00215116">
        <w:fldChar w:fldCharType="begin">
          <w:fldData xml:space="preserve">PEVuZE5vdGU+PENpdGU+PEF1dGhvcj5Ib2xzdDwvQXV0aG9yPjxZZWFyPjE5OTM8L1llYXI+PFJl
Y051bT40NzM8L1JlY051bT48RGlzcGxheVRleHQ+PHN0eWxlIGZhY2U9InN1cGVyc2NyaXB0Ij42
NSwgNjY8L3N0eWxlPjwvRGlzcGxheVRleHQ+PHJlY29yZD48cmVjLW51bWJlcj40NzM8L3JlYy1u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215116">
        <w:instrText xml:space="preserve"> ADDIN EN.CITE.DATA </w:instrText>
      </w:r>
      <w:r w:rsidR="00215116">
        <w:fldChar w:fldCharType="end"/>
      </w:r>
      <w:r w:rsidR="00D445ED">
        <w:fldChar w:fldCharType="separate"/>
      </w:r>
      <w:hyperlink w:anchor="_ENREF_65" w:tooltip="Holst, 1993 #473" w:history="1">
        <w:r w:rsidR="00623A39" w:rsidRPr="00215116">
          <w:rPr>
            <w:noProof/>
            <w:vertAlign w:val="superscript"/>
          </w:rPr>
          <w:t>65</w:t>
        </w:r>
      </w:hyperlink>
      <w:r w:rsidR="00215116" w:rsidRPr="00215116">
        <w:rPr>
          <w:noProof/>
          <w:vertAlign w:val="superscript"/>
        </w:rPr>
        <w:t xml:space="preserve">, </w:t>
      </w:r>
      <w:hyperlink w:anchor="_ENREF_66" w:tooltip="Holst, 1995 #474" w:history="1">
        <w:r w:rsidR="00623A39" w:rsidRPr="00215116">
          <w:rPr>
            <w:noProof/>
            <w:vertAlign w:val="superscript"/>
          </w:rPr>
          <w:t>66</w:t>
        </w:r>
      </w:hyperlink>
      <w:r w:rsidR="00D445ED">
        <w:fldChar w:fldCharType="end"/>
      </w:r>
      <w:r w:rsidRPr="00BB1ABE">
        <w:t>.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67" w:tooltip="Warshel, 2006 #236" w:history="1">
        <w:r w:rsidR="00623A39" w:rsidRPr="00BB1ABE">
          <w:fldChar w:fldCharType="begin"/>
        </w:r>
        <w:r w:rsidR="00623A39">
          <w:instrText xml:space="preserve"> ADDIN EN.CITE &lt;EndNote&gt;&lt;Cite&gt;&lt;Author&gt;Warshel&lt;/Author&gt;&lt;Year&gt;2006&lt;/Year&gt;&lt;RecNum&gt;236&lt;/RecNum&gt;&lt;DisplayText&gt;&lt;style face="superscript"&gt;67&lt;/style&gt;&lt;/DisplayText&gt;&lt;record&gt;&lt;rec-number&gt;236&lt;/rec-number&gt;&lt;foreign-keys&gt;&lt;key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623A39" w:rsidRPr="00BB1ABE">
          <w:fldChar w:fldCharType="separate"/>
        </w:r>
        <w:r w:rsidR="00623A39" w:rsidRPr="00215116">
          <w:rPr>
            <w:noProof/>
            <w:vertAlign w:val="superscript"/>
          </w:rPr>
          <w:t>67</w:t>
        </w:r>
        <w:r w:rsidR="00623A39"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cHQiPjY4LCA2OTwvc3R5bGU+PC9EaXNwbGF5VGV4dD48cmVjb3JkPjxyZWMtbnVtYmVyPjQ2Njwv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215116">
        <w:instrText xml:space="preserve"> ADDIN EN.CITE </w:instrText>
      </w:r>
      <w:r w:rsidR="00215116">
        <w:fldChar w:fldCharType="begin">
          <w:fldData xml:space="preserve">PEVuZE5vdGU+PENpdGU+PEF1dGhvcj5TY2huaWVkZXJzPC9BdXRob3I+PFllYXI+MjAwNzwvWWVh
cj48UmVjTnVtPjQ2NjwvUmVjTnVtPjxEaXNwbGF5VGV4dD48c3R5bGUgZmFjZT0ic3VwZXJzY3Jp
cHQiPjY4LCA2OTwvc3R5bGU+PC9EaXNwbGF5VGV4dD48cmVjb3JkPjxyZWMtbnVtYmVyPjQ2Njwv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215116">
        <w:instrText xml:space="preserve"> ADDIN EN.CITE.DATA </w:instrText>
      </w:r>
      <w:r w:rsidR="00215116">
        <w:fldChar w:fldCharType="end"/>
      </w:r>
      <w:r w:rsidRPr="00BB1ABE">
        <w:fldChar w:fldCharType="separate"/>
      </w:r>
      <w:hyperlink w:anchor="_ENREF_68" w:tooltip="Schnieders, 2007 #466" w:history="1">
        <w:r w:rsidR="00623A39" w:rsidRPr="00215116">
          <w:rPr>
            <w:noProof/>
            <w:vertAlign w:val="superscript"/>
          </w:rPr>
          <w:t>68</w:t>
        </w:r>
      </w:hyperlink>
      <w:r w:rsidR="00215116" w:rsidRPr="00215116">
        <w:rPr>
          <w:noProof/>
          <w:vertAlign w:val="superscript"/>
        </w:rPr>
        <w:t xml:space="preserve">, </w:t>
      </w:r>
      <w:hyperlink w:anchor="_ENREF_69" w:tooltip="Schutz, 2001 #18" w:history="1">
        <w:r w:rsidR="00623A39" w:rsidRPr="00215116">
          <w:rPr>
            <w:noProof/>
            <w:vertAlign w:val="superscript"/>
          </w:rPr>
          <w:t>69</w:t>
        </w:r>
      </w:hyperlink>
      <w:r w:rsidRPr="00BB1ABE">
        <w:fldChar w:fldCharType="end"/>
      </w:r>
      <w:r>
        <w:t xml:space="preserve">  </w:t>
      </w:r>
      <w:r w:rsidRPr="00BB1ABE">
        <w:t>Since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0" w:tooltip="Ensign, 2013 #528" w:history="1">
        <w:r w:rsidR="00623A39">
          <w:fldChar w:fldCharType="begin"/>
        </w:r>
        <w:r w:rsidR="00623A39">
          <w:instrText xml:space="preserve"> ADDIN EN.CITE &lt;EndNote&gt;&lt;Cite&gt;&lt;Author&gt;Ensign&lt;/Author&gt;&lt;Year&gt;2013&lt;/Year&gt;&lt;RecNum&gt;528&lt;/RecNum&gt;&lt;DisplayText&gt;&lt;style face="superscript"&gt;70&lt;/style&gt;&lt;/DisplayText&gt;&lt;record&gt;&lt;rec-number&gt;528&lt;/rec-number&gt;&lt;foreign-keys&gt;&lt;key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623A39">
          <w:fldChar w:fldCharType="separate"/>
        </w:r>
        <w:r w:rsidR="00623A39" w:rsidRPr="00215116">
          <w:rPr>
            <w:noProof/>
            <w:vertAlign w:val="superscript"/>
          </w:rPr>
          <w:t>70</w:t>
        </w:r>
        <w:r w:rsidR="00623A39">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4A168A87" w14:textId="77777777" w:rsidR="007D1A95" w:rsidRPr="00C770A3" w:rsidRDefault="008D6CEB" w:rsidP="007D0848">
      <w:pPr>
        <w:pStyle w:val="text"/>
      </w:pPr>
      <w:r w:rsidRPr="00BB1ABE">
        <w:t xml:space="preserve">The field along the nitrile bond length was calculated by examining the potential gradient along the bond vector.  This was done by inserting 11 dummy atoms with </w:t>
      </w:r>
      <w:r>
        <w:t>charge, mass, and radius</w:t>
      </w:r>
      <w:r w:rsidRPr="00BB1ABE">
        <w:t xml:space="preserve"> of zero, evenly spaced along the nitrile bond length.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5DCD2C3E" w14:textId="77777777" w:rsidR="006B15D4" w:rsidRDefault="006B15D4" w:rsidP="007D0848">
      <w:pPr>
        <w:pStyle w:val="Heading4"/>
      </w:pPr>
      <w:r>
        <w:t xml:space="preserve"> </w:t>
      </w:r>
      <w:bookmarkStart w:id="73" w:name="_Toc297815407"/>
      <w:bookmarkStart w:id="74" w:name="_Toc298761109"/>
      <w:r>
        <w:t>Reaction Field Method</w:t>
      </w:r>
      <w:bookmarkEnd w:id="73"/>
      <w:bookmarkEnd w:id="74"/>
    </w:p>
    <w:p w14:paraId="23272024" w14:textId="2C34CF65"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fldSimple w:instr=" REF ZEqnNum739368 \* Charformat \! \* MERGEFORMAT ">
        <w:r w:rsidR="00CC5479">
          <w:instrText>(3-5)</w:instrText>
        </w:r>
      </w:fldSimple>
      <w:r w:rsidR="00811ACF">
        <w:fldChar w:fldCharType="end"/>
      </w:r>
      <w:r w:rsidR="00811ACF">
        <w:t xml:space="preserve"> </w:t>
      </w:r>
      <w:r>
        <w:t xml:space="preserve">where each </w:t>
      </w:r>
      <w:r w:rsidR="00C80042">
        <w:rPr>
          <w:position w:val="-12"/>
        </w:rPr>
        <w:pict w14:anchorId="4713DE3A">
          <v:shape id="_x0000_i1057" type="#_x0000_t75" style="width:26pt;height:18pt">
            <v:imagedata r:id="rId55"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fldSimple w:instr=" REF ZEqnNum325183 \* Charformat \! \* MERGEFORMAT ">
        <w:r w:rsidR="00CC5479">
          <w:instrText>(3-4)</w:instrText>
        </w:r>
      </w:fldSimple>
      <w:r w:rsidR="0055040B">
        <w:fldChar w:fldCharType="end"/>
      </w:r>
      <w:r w:rsidR="0055040B">
        <w:t xml:space="preserve">) </w:t>
      </w:r>
      <w:r>
        <w:t xml:space="preserve">at different solvent dielectric, as well as the analytic coulomb field of the solute, then summing the resulting fields to obtain the total electrostatic field of the system, which we refer to as the reaction field method (RFM), shown in equation </w:t>
      </w:r>
      <w:r w:rsidR="00811ACF">
        <w:fldChar w:fldCharType="begin"/>
      </w:r>
      <w:r w:rsidR="00811ACF">
        <w:instrText xml:space="preserve"> GOTOBUTTON ZEqnNum742806  \* MERGEFORMAT </w:instrText>
      </w:r>
      <w:fldSimple w:instr=" REF ZEqnNum742806 \* Charformat \! \* MERGEFORMAT ">
        <w:r w:rsidR="00CC5479">
          <w:instrText>(3-7)</w:instrText>
        </w:r>
      </w:fldSimple>
      <w:r w:rsidR="00811ACF">
        <w:fldChar w:fldCharType="end"/>
      </w:r>
      <w:r w:rsidR="00811ACF">
        <w:t xml:space="preserve"> the first term </w:t>
      </w:r>
      <w:r w:rsidR="00FC7356">
        <w:t xml:space="preserve">is the negative gradient of the solvent reaction field potential at a point in space </w:t>
      </w:r>
      <w:r w:rsidR="00C80042">
        <w:rPr>
          <w:position w:val="-4"/>
        </w:rPr>
        <w:pict w14:anchorId="6041437D">
          <v:shape id="_x0000_i1058" type="#_x0000_t75" style="width:10pt;height:13pt">
            <v:imagedata r:id="rId56"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CC5479" w:rsidRPr="00CC5479">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CC5479" w:rsidRPr="00CC5479">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623A39" w:rsidRPr="00383025">
          <w:rPr>
            <w:noProof/>
            <w:vertAlign w:val="superscript"/>
          </w:rPr>
          <w:t>26</w:t>
        </w:r>
      </w:hyperlink>
      <w:r w:rsidR="00383025" w:rsidRPr="00383025">
        <w:rPr>
          <w:noProof/>
          <w:vertAlign w:val="superscript"/>
        </w:rPr>
        <w:t xml:space="preserve">, </w:t>
      </w:r>
      <w:hyperlink w:anchor="_ENREF_33" w:tooltip="Thorbjorn, 2003 #575" w:history="1">
        <w:r w:rsidR="00623A39" w:rsidRPr="00383025">
          <w:rPr>
            <w:noProof/>
            <w:vertAlign w:val="superscript"/>
          </w:rPr>
          <w:t>33</w:t>
        </w:r>
      </w:hyperlink>
      <w:r>
        <w:fldChar w:fldCharType="end"/>
      </w:r>
      <w:r>
        <w:t xml:space="preserve"> </w:t>
      </w:r>
    </w:p>
    <w:p w14:paraId="2F08C1D9" w14:textId="77777777" w:rsidR="00DA6059" w:rsidRDefault="00DA6059" w:rsidP="00DA6059">
      <w:pPr>
        <w:pStyle w:val="MTDisplayEquation"/>
      </w:pPr>
      <w:r>
        <w:tab/>
      </w:r>
      <w:r w:rsidR="00C80042">
        <w:rPr>
          <w:position w:val="-18"/>
        </w:rPr>
        <w:pict w14:anchorId="42C70C3E">
          <v:shape id="_x0000_i1059" type="#_x0000_t75" style="width:175pt;height:21pt">
            <v:imagedata r:id="rId5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5" w:name="ZEqnNum739368"/>
      <w:r>
        <w:instrText>(</w:instrText>
      </w:r>
      <w:fldSimple w:instr=" SEQ MTChap \c \* Arabic \* MERGEFORMAT ">
        <w:r w:rsidR="00CC5479">
          <w:rPr>
            <w:noProof/>
          </w:rPr>
          <w:instrText>3</w:instrText>
        </w:r>
      </w:fldSimple>
      <w:r>
        <w:instrText>-</w:instrText>
      </w:r>
      <w:fldSimple w:instr=" SEQ MTEqn \c \* Arabic \* MERGEFORMAT ">
        <w:r w:rsidR="00CC5479">
          <w:rPr>
            <w:noProof/>
          </w:rPr>
          <w:instrText>5</w:instrText>
        </w:r>
      </w:fldSimple>
      <w:r>
        <w:instrText>)</w:instrText>
      </w:r>
      <w:bookmarkEnd w:id="75"/>
      <w:r>
        <w:fldChar w:fldCharType="end"/>
      </w:r>
    </w:p>
    <w:p w14:paraId="7E016138" w14:textId="77777777" w:rsidR="00811ACF" w:rsidRPr="00811ACF" w:rsidRDefault="00811ACF" w:rsidP="00811ACF">
      <w:pPr>
        <w:pStyle w:val="MTDisplayEquation"/>
      </w:pPr>
      <w:r>
        <w:tab/>
      </w:r>
      <w:r w:rsidR="00C80042">
        <w:rPr>
          <w:position w:val="-20"/>
        </w:rPr>
        <w:pict w14:anchorId="692D8DB3">
          <v:shape id="_x0000_i1060" type="#_x0000_t75" style="width:215pt;height:26pt">
            <v:imagedata r:id="rId5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6" w:name="ZEqnNum938414"/>
      <w:r>
        <w:instrText>(</w:instrText>
      </w:r>
      <w:fldSimple w:instr=" SEQ MTChap \c \* Arabic \* MERGEFORMAT ">
        <w:r w:rsidR="00CC5479">
          <w:rPr>
            <w:noProof/>
          </w:rPr>
          <w:instrText>3</w:instrText>
        </w:r>
      </w:fldSimple>
      <w:r>
        <w:instrText>-</w:instrText>
      </w:r>
      <w:fldSimple w:instr=" SEQ MTEqn \c \* Arabic \* MERGEFORMAT ">
        <w:r w:rsidR="00CC5479">
          <w:rPr>
            <w:noProof/>
          </w:rPr>
          <w:instrText>6</w:instrText>
        </w:r>
      </w:fldSimple>
      <w:r>
        <w:instrText>)</w:instrText>
      </w:r>
      <w:bookmarkEnd w:id="76"/>
      <w:r>
        <w:fldChar w:fldCharType="end"/>
      </w:r>
    </w:p>
    <w:p w14:paraId="15FB94D0" w14:textId="77777777" w:rsidR="00CB2100" w:rsidRPr="00F86B76" w:rsidRDefault="00780E71" w:rsidP="00811ACF">
      <w:pPr>
        <w:pStyle w:val="MTDisplayEquation"/>
      </w:pPr>
      <w:r>
        <w:tab/>
      </w:r>
      <w:r w:rsidR="00C80042">
        <w:rPr>
          <w:position w:val="-12"/>
        </w:rPr>
        <w:pict w14:anchorId="13A1EA71">
          <v:shape id="_x0000_i1061" type="#_x0000_t75" style="width:302pt;height:19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7" w:name="ZEqnNum742806"/>
      <w:r>
        <w:instrText>(</w:instrText>
      </w:r>
      <w:fldSimple w:instr=" SEQ MTChap \c \* Arabic \* MERGEFORMAT ">
        <w:r w:rsidR="00CC5479">
          <w:rPr>
            <w:noProof/>
          </w:rPr>
          <w:instrText>3</w:instrText>
        </w:r>
      </w:fldSimple>
      <w:r>
        <w:instrText>-</w:instrText>
      </w:r>
      <w:fldSimple w:instr=" SEQ MTEqn \c \* Arabic \* MERGEFORMAT ">
        <w:r w:rsidR="00CC5479">
          <w:rPr>
            <w:noProof/>
          </w:rPr>
          <w:instrText>7</w:instrText>
        </w:r>
      </w:fldSimple>
      <w:r>
        <w:instrText>)</w:instrText>
      </w:r>
      <w:bookmarkEnd w:id="77"/>
      <w:r>
        <w:fldChar w:fldCharType="end"/>
      </w:r>
    </w:p>
    <w:p w14:paraId="6F889F97" w14:textId="77777777" w:rsidR="006B15D4" w:rsidRDefault="00CB2100" w:rsidP="006655F2">
      <w:pPr>
        <w:pStyle w:val="text"/>
      </w:pPr>
      <w:r>
        <w:t xml:space="preserve">This requires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CC5479">
        <w:t xml:space="preserve">Figure </w:t>
      </w:r>
      <w:r w:rsidR="00CC5479">
        <w:rPr>
          <w:noProof/>
        </w:rPr>
        <w:t>3</w:t>
      </w:r>
      <w:r w:rsidR="00CC5479">
        <w:noBreakHyphen/>
      </w:r>
      <w:r w:rsidR="00CC5479">
        <w:rPr>
          <w:noProof/>
        </w:rPr>
        <w:t>1</w:t>
      </w:r>
      <w:r w:rsidR="00487D2D">
        <w:fldChar w:fldCharType="end"/>
      </w:r>
      <w:r>
        <w:t>.  The SRF is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CC5479">
        <w:t xml:space="preserve">Figure </w:t>
      </w:r>
      <w:r w:rsidR="00CC5479">
        <w:rPr>
          <w:noProof/>
        </w:rPr>
        <w:t>3</w:t>
      </w:r>
      <w:r w:rsidR="00CC5479">
        <w:noBreakHyphen/>
      </w:r>
      <w:r w:rsidR="00CC5479">
        <w:rPr>
          <w:noProof/>
        </w:rPr>
        <w:t>1</w:t>
      </w:r>
      <w:r w:rsidR="00487D2D">
        <w:fldChar w:fldCharType="end"/>
      </w:r>
      <w:r>
        <w:t xml:space="preserve">A.  The solvated potential, </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sym w:font="Symbol" w:char="F0B9"/>
      </w:r>
      <w:r w:rsidRPr="00B07764">
        <w:rPr>
          <w:i/>
          <w:vertAlign w:val="subscript"/>
        </w:rPr>
        <w:sym w:font="Symbol" w:char="F065"/>
      </w:r>
      <w:r w:rsidRPr="00B07764">
        <w:rPr>
          <w:i/>
          <w:iCs/>
          <w:position w:val="-6"/>
          <w:vertAlign w:val="subscript"/>
        </w:rPr>
        <w:t>solvent</w:t>
      </w:r>
      <w:r>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CC5479">
        <w:t xml:space="preserve">Figure </w:t>
      </w:r>
      <w:r w:rsidR="00CC5479">
        <w:rPr>
          <w:noProof/>
        </w:rPr>
        <w:t>3</w:t>
      </w:r>
      <w:r w:rsidR="00CC5479">
        <w:noBreakHyphen/>
      </w:r>
      <w:r w:rsidR="00CC5479">
        <w:rPr>
          <w:noProof/>
        </w:rPr>
        <w:t>1</w:t>
      </w:r>
      <w:r w:rsidR="00487D2D">
        <w:fldChar w:fldCharType="end"/>
      </w:r>
      <w:r>
        <w:t xml:space="preserve">A, is solved for a solute with dielectric </w:t>
      </w:r>
      <w:r w:rsidRPr="00AB311F">
        <w:rPr>
          <w:i/>
        </w:rPr>
        <w:sym w:font="Symbol" w:char="F065"/>
      </w:r>
      <w:r>
        <w:rPr>
          <w:vertAlign w:val="subscript"/>
        </w:rPr>
        <w:t>solute</w:t>
      </w:r>
      <w:r>
        <w:t xml:space="preserve"> solvated in a continuum of dielectric </w:t>
      </w:r>
      <w:r w:rsidRPr="00E20186">
        <w:rPr>
          <w:i/>
        </w:rPr>
        <w:sym w:font="Symbol" w:char="F065"/>
      </w:r>
      <w:r w:rsidRPr="00E20186">
        <w:rPr>
          <w:i/>
          <w:vertAlign w:val="subscript"/>
        </w:rPr>
        <w:t>solvent</w:t>
      </w:r>
      <w:r>
        <w:t xml:space="preserve"> and the reference electrostatic potential,</w:t>
      </w:r>
      <w:r>
        <w:rPr>
          <w:rFonts w:ascii="Symbol" w:hAnsi="Symbol"/>
        </w:rPr>
        <w:t></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t>=</w:t>
      </w:r>
      <w:r w:rsidRPr="00B07764">
        <w:rPr>
          <w:i/>
          <w:vertAlign w:val="subscript"/>
        </w:rPr>
        <w:sym w:font="Symbol" w:char="F065"/>
      </w:r>
      <w:r w:rsidRPr="00B07764">
        <w:rPr>
          <w:i/>
          <w:iCs/>
          <w:position w:val="-6"/>
          <w:vertAlign w:val="subscript"/>
        </w:rPr>
        <w:t>solvent</w:t>
      </w:r>
      <w:r>
        <w:t>, represented</w:t>
      </w:r>
      <w:r w:rsidR="00487D2D">
        <w:t xml:space="preserve"> by the middle image in </w:t>
      </w:r>
      <w:r w:rsidR="00487D2D">
        <w:fldChar w:fldCharType="begin"/>
      </w:r>
      <w:r w:rsidR="00487D2D">
        <w:instrText xml:space="preserve"> REF _Ref298759587 \h </w:instrText>
      </w:r>
      <w:r w:rsidR="00487D2D">
        <w:fldChar w:fldCharType="separate"/>
      </w:r>
      <w:r w:rsidR="00CC5479">
        <w:t xml:space="preserve">Figure </w:t>
      </w:r>
      <w:r w:rsidR="00CC5479">
        <w:rPr>
          <w:noProof/>
        </w:rPr>
        <w:t>3</w:t>
      </w:r>
      <w:r w:rsidR="00CC5479">
        <w:noBreakHyphen/>
      </w:r>
      <w:r w:rsidR="00CC5479">
        <w:rPr>
          <w:noProof/>
        </w:rPr>
        <w:t>1</w:t>
      </w:r>
      <w:r w:rsidR="00487D2D">
        <w:fldChar w:fldCharType="end"/>
      </w:r>
      <w:r>
        <w:t xml:space="preserve">A, is obtained for a solute with dielectric </w:t>
      </w:r>
      <w:r w:rsidRPr="00E20186">
        <w:rPr>
          <w:i/>
        </w:rPr>
        <w:sym w:font="Symbol" w:char="F065"/>
      </w:r>
      <w:r w:rsidRPr="00E20186">
        <w:rPr>
          <w:i/>
          <w:vertAlign w:val="subscript"/>
        </w:rPr>
        <w:t>solute</w:t>
      </w:r>
      <w:r>
        <w:t xml:space="preserve"> solvated in a continuum also having a dielectric </w:t>
      </w:r>
      <w:r w:rsidRPr="00AB311F">
        <w:rPr>
          <w:i/>
        </w:rPr>
        <w:sym w:font="Symbol" w:char="F065"/>
      </w:r>
      <w:r>
        <w:rPr>
          <w:vertAlign w:val="subscript"/>
        </w:rPr>
        <w:t>solute</w:t>
      </w:r>
      <w:r>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CC5479">
        <w:t xml:space="preserve">Figure </w:t>
      </w:r>
      <w:r w:rsidR="00CC5479">
        <w:rPr>
          <w:noProof/>
        </w:rPr>
        <w:t>3</w:t>
      </w:r>
      <w:r w:rsidR="00CC5479">
        <w:noBreakHyphen/>
      </w:r>
      <w:r w:rsidR="00CC5479">
        <w:rPr>
          <w:noProof/>
        </w:rPr>
        <w:t>1</w:t>
      </w:r>
      <w:r w:rsidR="00487D2D">
        <w:fldChar w:fldCharType="end"/>
      </w:r>
      <w:r>
        <w:t xml:space="preserve">A.  Since our initial work, APBS now has the “lrpbe” keyword, which solves for the SRF directly without requiring a reference calculation.  </w:t>
      </w:r>
      <w:r w:rsidR="00487D2D">
        <w:fldChar w:fldCharType="begin"/>
      </w:r>
      <w:r w:rsidR="00487D2D">
        <w:instrText xml:space="preserve"> REF _Ref298759587 \h </w:instrText>
      </w:r>
      <w:r w:rsidR="00487D2D">
        <w:fldChar w:fldCharType="separate"/>
      </w:r>
      <w:r w:rsidR="00CC5479">
        <w:t xml:space="preserve">Figure </w:t>
      </w:r>
      <w:r w:rsidR="00CC5479">
        <w:rPr>
          <w:noProof/>
        </w:rPr>
        <w:t>3</w:t>
      </w:r>
      <w:r w:rsidR="00CC5479">
        <w:noBreakHyphen/>
      </w:r>
      <w:r w:rsidR="00CC5479">
        <w:rPr>
          <w:noProof/>
        </w:rPr>
        <w:t>1</w:t>
      </w:r>
      <w:r w:rsidR="00487D2D">
        <w:fldChar w:fldCharType="end"/>
      </w:r>
      <w:r w:rsidR="00487D2D">
        <w:t xml:space="preserve">B </w:t>
      </w:r>
      <w:r>
        <w:t xml:space="preserve">shows the SRF (leftmost image) result being added to the analytical solution to the Coulomb field for all protein atoms in a dielectric </w:t>
      </w:r>
      <w:r w:rsidRPr="00AB311F">
        <w:rPr>
          <w:i/>
        </w:rPr>
        <w:sym w:font="Symbol" w:char="F065"/>
      </w:r>
      <w:r>
        <w:rPr>
          <w:vertAlign w:val="subscript"/>
        </w:rPr>
        <w:t>solute</w:t>
      </w:r>
      <w:r>
        <w:t>, (middle image), resulting in a total field which uses a numeric solution for the contribution of the implicit solvent and an analytic solution for the contribution of the explicit solute.  In this way, numerical errors in the final result are reduced by only solving for part of the system (the solvent) numerically.  This also decreases the calculation sensitivity to input parameters such as box size, grid spacing, box location, charge mapping method, etc.</w:t>
      </w:r>
    </w:p>
    <w:p w14:paraId="675F4E40" w14:textId="77777777" w:rsidR="004728A2" w:rsidRDefault="004728A2" w:rsidP="007D0848">
      <w:pPr>
        <w:pStyle w:val="Heading4"/>
      </w:pPr>
      <w:r>
        <w:t xml:space="preserve"> </w:t>
      </w:r>
      <w:bookmarkStart w:id="78" w:name="_Toc297815408"/>
      <w:bookmarkStart w:id="79" w:name="_Toc298761110"/>
      <w:r w:rsidR="003508D0">
        <w:t>Grid spacing and</w:t>
      </w:r>
      <w:r w:rsidR="00646330">
        <w:t xml:space="preserve"> size</w:t>
      </w:r>
      <w:bookmarkEnd w:id="78"/>
      <w:bookmarkEnd w:id="79"/>
    </w:p>
    <w:p w14:paraId="4E49EAC1" w14:textId="77777777" w:rsidR="0099128E" w:rsidRDefault="0099128E" w:rsidP="0099128E">
      <w:pPr>
        <w:pStyle w:val="text"/>
      </w:pPr>
      <w:r w:rsidRPr="00BB1ABE">
        <w:t xml:space="preserve">Six sets of box size and grid dimensions were used.  The 30 Å box and 60 Å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04BFD179" w14:textId="77777777" w:rsidR="004728A2" w:rsidRPr="006B15D4" w:rsidRDefault="0099128E" w:rsidP="0099128E">
      <w:pPr>
        <w:pStyle w:val="text"/>
      </w:pPr>
      <w:r>
        <w:t>The reaction field method was used for the 10 Å box and</w:t>
      </w:r>
      <w:r w:rsidRPr="00BB1ABE">
        <w:t xml:space="preserve"> 19 Å box</w:t>
      </w:r>
      <w:r>
        <w:t xml:space="preserve"> using 193 grid points for each as well as for the 60 </w:t>
      </w:r>
      <w:r w:rsidRPr="00BB1ABE">
        <w:t>Å box</w:t>
      </w:r>
      <w:r>
        <w:t xml:space="preserve">.  The system parameters are identical to those previously described for the first term in equation </w:t>
      </w:r>
      <w:r w:rsidR="001D7565">
        <w:t>***</w:t>
      </w:r>
      <w:r>
        <w:t xml:space="preserve">5.  For the second term in equation </w:t>
      </w:r>
      <w:r w:rsidR="001D7565">
        <w:t>***</w:t>
      </w:r>
      <w:r>
        <w:t>5, the solvent and interior dielectric were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4DD3BCE3" w14:textId="77777777" w:rsidR="00F6224C" w:rsidRDefault="00F6224C" w:rsidP="007D0848">
      <w:pPr>
        <w:pStyle w:val="Heading4"/>
      </w:pPr>
      <w:r>
        <w:t xml:space="preserve"> </w:t>
      </w:r>
      <w:bookmarkStart w:id="80" w:name="_Toc297815409"/>
      <w:bookmarkStart w:id="81" w:name="_Toc298761111"/>
      <w:r w:rsidR="003508D0">
        <w:t xml:space="preserve">Box </w:t>
      </w:r>
      <w:r w:rsidR="00D217EA">
        <w:t>Location</w:t>
      </w:r>
      <w:bookmarkEnd w:id="80"/>
      <w:bookmarkEnd w:id="81"/>
    </w:p>
    <w:p w14:paraId="4F023791"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231A8D1F"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fldSimple w:instr=" REF _Ref298601324 ">
        <w:r w:rsidR="00CC5479">
          <w:t xml:space="preserve">Figure </w:t>
        </w:r>
        <w:r w:rsidR="00CC5479">
          <w:rPr>
            <w:noProof/>
          </w:rPr>
          <w:t>3</w:t>
        </w:r>
        <w:r w:rsidR="00CC5479">
          <w:noBreakHyphen/>
        </w:r>
        <w:r w:rsidR="00CC5479">
          <w:rPr>
            <w:noProof/>
          </w:rPr>
          <w:t>2</w:t>
        </w:r>
      </w:fldSimple>
      <w:r>
        <w:t xml:space="preserve"> </w:t>
      </w:r>
      <w:r w:rsidRPr="00BB1ABE">
        <w:t xml:space="preserve">for the nitrile probe positioned at </w:t>
      </w:r>
      <w:r>
        <w:t>RalGDS</w:t>
      </w:r>
      <w:r w:rsidRPr="00BB1ABE">
        <w:t xml:space="preserve"> N27C</w:t>
      </w:r>
      <w:r w:rsidRPr="00BB1ABE">
        <w:rPr>
          <w:vertAlign w:val="subscript"/>
        </w:rPr>
        <w:t>SCN</w:t>
      </w:r>
      <w:r w:rsidRPr="00BB1ABE">
        <w:t xml:space="preserve"> (black: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manner,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4C68F650" w14:textId="1E5D8D20" w:rsidR="00515C60" w:rsidRDefault="00515C60" w:rsidP="0099128E">
      <w:pPr>
        <w:pStyle w:val="text"/>
      </w:pPr>
      <w:r>
        <w:t xml:space="preserve">The code for calculating </w:t>
      </w:r>
      <w:r>
        <w:t>generating .pqr files for APBS</w:t>
      </w:r>
      <w:r>
        <w:t xml:space="preserve">, gmx2pqr, can be accessed at: </w:t>
      </w:r>
      <w:r w:rsidRPr="00515C60">
        <w:t>https://github.com/awritchie/my_gmx</w:t>
      </w:r>
    </w:p>
    <w:p w14:paraId="4CA490C3" w14:textId="77777777" w:rsidR="008F0450" w:rsidRDefault="008F0450" w:rsidP="0099128E">
      <w:pPr>
        <w:pStyle w:val="text"/>
      </w:pPr>
      <w:r>
        <w:br w:type="page"/>
      </w:r>
    </w:p>
    <w:p w14:paraId="60527303" w14:textId="77777777" w:rsidR="00A11F86" w:rsidRDefault="00C80042" w:rsidP="00A11F86">
      <w:pPr>
        <w:jc w:val="center"/>
        <w:rPr>
          <w:noProof/>
        </w:rPr>
      </w:pPr>
      <w:r>
        <w:rPr>
          <w:noProof/>
        </w:rPr>
        <w:pict w14:anchorId="45AB9F6E">
          <v:shape id="O 2" o:spid="_x0000_i1062" type="#_x0000_t75" style="width:6in;height:312pt;visibility:visible"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">
            <v:imagedata r:id="rId60" o:title="" croptop="-819f"/>
            <o:lock v:ext="edit" aspectratio="f"/>
          </v:shape>
        </w:pict>
      </w:r>
    </w:p>
    <w:p w14:paraId="561322B0" w14:textId="77777777" w:rsidR="00A11F86" w:rsidRDefault="00A11F86" w:rsidP="00E835C9">
      <w:pPr>
        <w:pStyle w:val="Heading8"/>
      </w:pPr>
      <w:bookmarkStart w:id="82" w:name="_Ref298759587"/>
      <w:bookmarkStart w:id="83" w:name="_Toc298761174"/>
      <w:r>
        <w:t xml:space="preserve">Figure </w:t>
      </w:r>
      <w:fldSimple w:instr=" STYLEREF 2 \s ">
        <w:r w:rsidR="00CC5479">
          <w:rPr>
            <w:noProof/>
          </w:rPr>
          <w:t>3</w:t>
        </w:r>
      </w:fldSimple>
      <w:r w:rsidR="00E835C9">
        <w:noBreakHyphen/>
      </w:r>
      <w:fldSimple w:instr=" SEQ Figure \* ARABIC \s 2 ">
        <w:r w:rsidR="00CC5479">
          <w:rPr>
            <w:noProof/>
          </w:rPr>
          <w:t>1</w:t>
        </w:r>
      </w:fldSimple>
      <w:bookmarkEnd w:id="82"/>
      <w:r>
        <w:t>: Reaction Field Method Schematic</w:t>
      </w:r>
      <w:bookmarkEnd w:id="83"/>
    </w:p>
    <w:p w14:paraId="3726A9A8" w14:textId="77777777" w:rsidR="007D0848" w:rsidRDefault="00A11F86" w:rsidP="00A11F86">
      <w:pPr>
        <w:pStyle w:val="textsinglespaced"/>
        <w:rPr>
          <w:noProof/>
        </w:rPr>
      </w:pPr>
      <w:r>
        <w:t>A schematic diagram of the reaction field method (RFM).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C80042">
        <w:rPr>
          <w:noProof/>
        </w:rPr>
        <w:pict w14:anchorId="64102982">
          <v:shape id="Picture 11" o:spid="_x0000_i1063" type="#_x0000_t75" style="width:355pt;height:490pt;visibility:visible">
            <v:imagedata r:id="rId61" o:title=""/>
          </v:shape>
        </w:pict>
      </w:r>
    </w:p>
    <w:p w14:paraId="61476533" w14:textId="77777777" w:rsidR="007D0848" w:rsidRDefault="007D0848" w:rsidP="002D7DC1">
      <w:pPr>
        <w:pStyle w:val="Heading8"/>
      </w:pPr>
      <w:bookmarkStart w:id="84" w:name="_Ref298601324"/>
      <w:bookmarkStart w:id="85" w:name="_Toc298761175"/>
      <w:r>
        <w:t xml:space="preserve">Figure </w:t>
      </w:r>
      <w:fldSimple w:instr=" STYLEREF 2 \s ">
        <w:r w:rsidR="00CC5479">
          <w:rPr>
            <w:noProof/>
          </w:rPr>
          <w:t>3</w:t>
        </w:r>
      </w:fldSimple>
      <w:r w:rsidR="00E835C9">
        <w:noBreakHyphen/>
      </w:r>
      <w:fldSimple w:instr=" SEQ Figure \* ARABIC \s 2 ">
        <w:r w:rsidR="00CC5479">
          <w:rPr>
            <w:noProof/>
          </w:rPr>
          <w:t>2</w:t>
        </w:r>
      </w:fldSimple>
      <w:bookmarkEnd w:id="84"/>
      <w:r>
        <w:t>: Representation of Second-Stage Box Positions</w:t>
      </w:r>
      <w:bookmarkEnd w:id="85"/>
    </w:p>
    <w:p w14:paraId="0B024732" w14:textId="77777777" w:rsidR="007D0848" w:rsidRDefault="007D0848" w:rsidP="007D0848">
      <w:pPr>
        <w:pStyle w:val="textsinglespaced"/>
      </w:pPr>
      <w:r w:rsidRPr="00BB1ABE">
        <w:t>A rep</w:t>
      </w:r>
      <w:r>
        <w:t>resentative snapshot of the WT Rap-RalGDS</w:t>
      </w:r>
      <w:r w:rsidRPr="00BB1ABE">
        <w:t xml:space="preserve"> N27C</w:t>
      </w:r>
      <w:r w:rsidRPr="00BB1ABE">
        <w:rPr>
          <w:vertAlign w:val="subscript"/>
        </w:rPr>
        <w:t>SCN</w:t>
      </w:r>
      <w:r w:rsidRPr="00BB1ABE">
        <w:t xml:space="preserve"> protein complex demonstrating the position and sizes of the boxes used to calculate electrostatic fields in APBS.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717211B1" w14:textId="77777777" w:rsidR="00DF4E11" w:rsidRPr="00DF4E11" w:rsidRDefault="00DF4E11" w:rsidP="00481584">
      <w:pPr>
        <w:pStyle w:val="text"/>
        <w:ind w:firstLine="0"/>
      </w:pPr>
    </w:p>
    <w:p w14:paraId="401DACE9" w14:textId="77777777" w:rsidR="004F6C21" w:rsidRDefault="004F6C21">
      <w:pPr>
        <w:overflowPunct/>
        <w:autoSpaceDE/>
        <w:autoSpaceDN/>
        <w:adjustRightInd/>
        <w:textAlignment w:val="auto"/>
        <w:rPr>
          <w:b/>
          <w:smallCaps/>
        </w:rPr>
      </w:pPr>
      <w:r>
        <w:br w:type="page"/>
      </w:r>
    </w:p>
    <w:p w14:paraId="4D7F38FD" w14:textId="77777777" w:rsidR="00F6224C" w:rsidRDefault="00F6224C" w:rsidP="00F6224C">
      <w:pPr>
        <w:pStyle w:val="Heading3"/>
      </w:pPr>
      <w:r>
        <w:t xml:space="preserve"> </w:t>
      </w:r>
      <w:bookmarkStart w:id="86" w:name="_Toc297815410"/>
      <w:bookmarkStart w:id="87" w:name="_Toc298761112"/>
      <w:r>
        <w:t>Amber03 with Poisson-Boltzmann Continuum Solvent and Select Explicit TIP3P Water Molecules</w:t>
      </w:r>
      <w:bookmarkEnd w:id="86"/>
      <w:bookmarkEnd w:id="87"/>
    </w:p>
    <w:p w14:paraId="6D6AFD53" w14:textId="4FF935D4"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9719CE">
        <w:t>PBE.  Here we are merely addressing the water selection criteria.</w:t>
      </w:r>
      <w:r w:rsidR="00523F32">
        <w:t xml:space="preserve"> </w:t>
      </w:r>
    </w:p>
    <w:p w14:paraId="37C3073B" w14:textId="3446DAE3"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GROMACS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24BA33A7" w14:textId="77777777" w:rsidR="00E107C8" w:rsidRPr="00E107C8" w:rsidRDefault="00E107C8" w:rsidP="00611E52">
      <w:pPr>
        <w:pStyle w:val="Heading4"/>
        <w:rPr>
          <w:caps/>
        </w:rPr>
      </w:pPr>
      <w:r>
        <w:t xml:space="preserve"> </w:t>
      </w:r>
      <w:bookmarkStart w:id="88" w:name="_Toc297815411"/>
      <w:bookmarkStart w:id="89" w:name="_Toc298761113"/>
      <w:r>
        <w:t>5 Å Water Sphere Around the Vibrational Chromophore</w:t>
      </w:r>
      <w:bookmarkEnd w:id="88"/>
      <w:bookmarkEnd w:id="89"/>
    </w:p>
    <w:p w14:paraId="165C5D2B" w14:textId="267B180B" w:rsidR="00E107C8" w:rsidRPr="00F221B7" w:rsidRDefault="00A579BC" w:rsidP="00E107C8">
      <w:pPr>
        <w:pStyle w:val="text"/>
      </w:pPr>
      <w:r>
        <w:fldChar w:fldCharType="begin"/>
      </w:r>
      <w:r>
        <w:instrText xml:space="preserve"> REF _Ref298765874 \h </w:instrText>
      </w:r>
      <w:r>
        <w:fldChar w:fldCharType="separate"/>
      </w:r>
      <w:r>
        <w:t xml:space="preserve">Figure </w:t>
      </w:r>
      <w:r>
        <w:rPr>
          <w:noProof/>
        </w:rPr>
        <w:t>3</w:t>
      </w:r>
      <w:r>
        <w:noBreakHyphen/>
      </w:r>
      <w:r>
        <w:rPr>
          <w:noProof/>
        </w:rPr>
        <w:t>3</w:t>
      </w:r>
      <w:r>
        <w:fldChar w:fldCharType="end"/>
      </w:r>
      <w:r>
        <w:t xml:space="preserve"> demonstrates a 5 </w:t>
      </w:r>
      <w:r w:rsidRPr="00ED569D">
        <w:t>Å</w:t>
      </w:r>
      <w:r>
        <w:t xml:space="preserve"> solvent sphere for a snapshot of RalG28C</w:t>
      </w:r>
      <w:r>
        <w:rPr>
          <w:vertAlign w:val="subscript"/>
        </w:rPr>
        <w:t>S</w:t>
      </w:r>
      <w:r w:rsidRPr="00E7730B">
        <w:rPr>
          <w:vertAlign w:val="subscript"/>
        </w:rPr>
        <w:t>CN</w:t>
      </w:r>
      <w:r>
        <w:t xml:space="preserve"> docked to WT Rap. We chose a 5 </w:t>
      </w:r>
      <w:r w:rsidRPr="00ED569D">
        <w:t>Å</w:t>
      </w:r>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5 </w:t>
      </w:r>
      <w:r w:rsidR="004E4B2B" w:rsidRPr="00ED569D">
        <w:t>Å</w:t>
      </w:r>
      <w:r w:rsidR="004E4B2B">
        <w:t xml:space="preserve"> sphere frame could contain zero (~1.4% of frames), one (~2.7% of frames), or more (~95.9% of frames) water molecules in the frame.</w:t>
      </w:r>
    </w:p>
    <w:p w14:paraId="706F09BE" w14:textId="77777777" w:rsidR="00E107C8" w:rsidRDefault="00E107C8" w:rsidP="00611E52">
      <w:pPr>
        <w:pStyle w:val="Heading4"/>
      </w:pPr>
      <w:r>
        <w:t xml:space="preserve"> </w:t>
      </w:r>
      <w:bookmarkStart w:id="90" w:name="_Toc297815412"/>
      <w:bookmarkStart w:id="91" w:name="_Toc298761114"/>
      <w:r>
        <w:t>Single Water Molecule Nearest the Vibrational Chromophore</w:t>
      </w:r>
      <w:bookmarkEnd w:id="90"/>
      <w:bookmarkEnd w:id="91"/>
    </w:p>
    <w:p w14:paraId="6ED5B708" w14:textId="29A93912"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17DB953C" w14:textId="77777777" w:rsidR="00E107C8" w:rsidRPr="00F221B7" w:rsidRDefault="00E107C8" w:rsidP="00611E52">
      <w:pPr>
        <w:pStyle w:val="Heading4"/>
      </w:pPr>
      <w:r>
        <w:t xml:space="preserve"> </w:t>
      </w:r>
      <w:bookmarkStart w:id="92" w:name="_Toc297815413"/>
      <w:bookmarkStart w:id="93" w:name="_Toc298761115"/>
      <w:r>
        <w:t>Water Molecular Hydrogen Bonding to th</w:t>
      </w:r>
      <w:bookmarkStart w:id="94" w:name="_GoBack"/>
      <w:bookmarkEnd w:id="94"/>
      <w:r>
        <w:t>e Vibrational Chromophore</w:t>
      </w:r>
      <w:bookmarkEnd w:id="92"/>
      <w:bookmarkEnd w:id="93"/>
    </w:p>
    <w:p w14:paraId="5DF8E4DA" w14:textId="15E533A5"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1" w:tooltip="Le Questel, 2000 #534" w:history="1">
        <w:r w:rsidR="00623A39">
          <w:fldChar w:fldCharType="begin">
            <w:fldData xml:space="preserve">PEVuZE5vdGU+PENpdGU+PEF1dGhvcj5MZSBRdWVzdGVsPC9BdXRob3I+PFllYXI+MjAwMDwvWWVh
cj48UmVjTnVtPjUzNDwvUmVjTnVtPjxEaXNwbGF5VGV4dD48c3R5bGUgZmFjZT0ic3VwZXJzY3Jp
cHQiPjcxPC9zdHlsZT48L0Rpc3BsYXlUZXh0PjxyZWNvcmQ+PHJlYy1udW1iZXI+NTM0PC9yZWMt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623A39">
          <w:instrText xml:space="preserve"> ADDIN EN.CITE </w:instrText>
        </w:r>
        <w:r w:rsidR="00623A39">
          <w:fldChar w:fldCharType="begin">
            <w:fldData xml:space="preserve">PEVuZE5vdGU+PENpdGU+PEF1dGhvcj5MZSBRdWVzdGVsPC9BdXRob3I+PFllYXI+MjAwMDwvWWVh
cj48UmVjTnVtPjUzNDwvUmVjTnVtPjxEaXNwbGF5VGV4dD48c3R5bGUgZmFjZT0ic3VwZXJzY3Jp
cHQiPjcxPC9zdHlsZT48L0Rpc3BsYXlUZXh0PjxyZWNvcmQ+PHJlYy1udW1iZXI+NTM0PC9yZWMt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623A39">
          <w:instrText xml:space="preserve"> ADDIN EN.CITE.DATA </w:instrText>
        </w:r>
        <w:r w:rsidR="00623A39">
          <w:fldChar w:fldCharType="end"/>
        </w:r>
        <w:r w:rsidR="00623A39">
          <w:fldChar w:fldCharType="separate"/>
        </w:r>
        <w:r w:rsidR="00623A39" w:rsidRPr="002550A8">
          <w:rPr>
            <w:noProof/>
            <w:vertAlign w:val="superscript"/>
          </w:rPr>
          <w:t>71</w:t>
        </w:r>
        <w:r w:rsidR="00623A39">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calculations, were used for that frame.</w:t>
      </w:r>
      <w:r w:rsidRPr="004E4B2B">
        <w:t xml:space="preserve"> </w:t>
      </w:r>
      <w:r>
        <w:t>Each hydrogen-bonding water frame could have exactly zero (~89.3% of frames) or exactly one (~10.7% of frames) water molecule in each frame.</w:t>
      </w:r>
    </w:p>
    <w:p w14:paraId="30707908" w14:textId="77777777" w:rsidR="00DF53A2" w:rsidRDefault="00DF53A2" w:rsidP="00AC3412">
      <w:pPr>
        <w:overflowPunct/>
        <w:autoSpaceDE/>
        <w:autoSpaceDN/>
        <w:adjustRightInd/>
        <w:jc w:val="center"/>
        <w:textAlignment w:val="auto"/>
      </w:pPr>
      <w:r>
        <w:br w:type="page"/>
      </w:r>
      <w:r w:rsidR="00C80042">
        <w:rPr>
          <w:b/>
          <w:noProof/>
        </w:rPr>
        <w:pict w14:anchorId="5B15454E">
          <v:shape id="Picture 21" o:spid="_x0000_i1064" type="#_x0000_t75" style="width:270pt;height:6in;visibility:visible">
            <v:imagedata r:id="rId62" o:title=""/>
          </v:shape>
        </w:pict>
      </w:r>
    </w:p>
    <w:p w14:paraId="65DFE8B8" w14:textId="77777777" w:rsidR="00DF53A2" w:rsidRDefault="002D7DC1" w:rsidP="002D7DC1">
      <w:pPr>
        <w:pStyle w:val="Heading8"/>
      </w:pPr>
      <w:bookmarkStart w:id="95" w:name="_Toc298761176"/>
      <w:bookmarkStart w:id="96" w:name="_Ref298765874"/>
      <w:r>
        <w:t xml:space="preserve">Figure </w:t>
      </w:r>
      <w:fldSimple w:instr=" STYLEREF 2 \s ">
        <w:r w:rsidR="00CC5479">
          <w:rPr>
            <w:noProof/>
          </w:rPr>
          <w:t>3</w:t>
        </w:r>
      </w:fldSimple>
      <w:r w:rsidR="00E835C9">
        <w:noBreakHyphen/>
      </w:r>
      <w:fldSimple w:instr=" SEQ Figure \* ARABIC \s 2 ">
        <w:r w:rsidR="00CC5479">
          <w:rPr>
            <w:noProof/>
          </w:rPr>
          <w:t>3</w:t>
        </w:r>
      </w:fldSimple>
      <w:bookmarkEnd w:id="96"/>
      <w:r>
        <w:t>: Representative Snapshot Showing 5 Å Water Sphere</w:t>
      </w:r>
      <w:bookmarkEnd w:id="95"/>
    </w:p>
    <w:p w14:paraId="59EFB941" w14:textId="77777777" w:rsidR="00DF53A2" w:rsidRDefault="00DF53A2" w:rsidP="00DF53A2">
      <w:pPr>
        <w:pStyle w:val="textsinglespaced"/>
      </w:pPr>
      <w:r>
        <w:t>A representative snapshot of RalGDS G28C</w:t>
      </w:r>
      <w:r w:rsidRPr="003A3701">
        <w:rPr>
          <w:vertAlign w:val="subscript"/>
        </w:rPr>
        <w:t>SCN</w:t>
      </w:r>
      <w: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5CA2C75B" w14:textId="77777777" w:rsidR="004F6C21" w:rsidRDefault="004F6C21">
      <w:pPr>
        <w:overflowPunct/>
        <w:autoSpaceDE/>
        <w:autoSpaceDN/>
        <w:adjustRightInd/>
        <w:textAlignment w:val="auto"/>
        <w:rPr>
          <w:b/>
          <w:smallCaps/>
        </w:rPr>
      </w:pPr>
      <w:r>
        <w:br w:type="page"/>
      </w:r>
    </w:p>
    <w:p w14:paraId="6BC6D89B" w14:textId="77777777" w:rsidR="00646330" w:rsidRDefault="00646330" w:rsidP="00646330">
      <w:pPr>
        <w:pStyle w:val="Heading3"/>
      </w:pPr>
      <w:r>
        <w:t xml:space="preserve"> </w:t>
      </w:r>
      <w:bookmarkStart w:id="97" w:name="_Toc297815414"/>
      <w:bookmarkStart w:id="98" w:name="_Toc298761116"/>
      <w:r>
        <w:t>AMOEBA</w:t>
      </w:r>
      <w:bookmarkEnd w:id="97"/>
      <w:bookmarkEnd w:id="98"/>
    </w:p>
    <w:p w14:paraId="46709763" w14:textId="77777777" w:rsidR="00646330" w:rsidRDefault="00646330" w:rsidP="00611E52">
      <w:pPr>
        <w:pStyle w:val="Heading4"/>
      </w:pPr>
      <w:r>
        <w:t xml:space="preserve"> </w:t>
      </w:r>
      <w:bookmarkStart w:id="99" w:name="_Toc297815415"/>
      <w:bookmarkStart w:id="100" w:name="_Toc298761117"/>
      <w:r>
        <w:t>Poisson-Boltzmann Continuum Solvent</w:t>
      </w:r>
      <w:bookmarkEnd w:id="99"/>
      <w:bookmarkEnd w:id="100"/>
    </w:p>
    <w:p w14:paraId="686C8C27" w14:textId="77777777" w:rsidR="00646330" w:rsidRDefault="00646330" w:rsidP="00646330">
      <w:pPr>
        <w:pStyle w:val="text"/>
      </w:pPr>
      <w:r>
        <w:t>&lt;Body text to begin here.&gt;</w:t>
      </w:r>
    </w:p>
    <w:p w14:paraId="2749902F" w14:textId="77777777" w:rsidR="00646330" w:rsidRDefault="00646330" w:rsidP="00611E52">
      <w:pPr>
        <w:pStyle w:val="Heading4"/>
      </w:pPr>
      <w:r>
        <w:t xml:space="preserve"> </w:t>
      </w:r>
      <w:bookmarkStart w:id="101" w:name="_Toc297815416"/>
      <w:bookmarkStart w:id="102" w:name="_Toc298761118"/>
      <w:r>
        <w:t>Explicit AMOEBA Water</w:t>
      </w:r>
      <w:bookmarkEnd w:id="101"/>
      <w:bookmarkEnd w:id="102"/>
    </w:p>
    <w:p w14:paraId="4C2D10A6" w14:textId="77777777" w:rsidR="00646330" w:rsidRDefault="00646330" w:rsidP="00646330">
      <w:pPr>
        <w:pStyle w:val="text"/>
      </w:pPr>
      <w:r>
        <w:t>&lt;Body text to begin here.&gt;</w:t>
      </w:r>
    </w:p>
    <w:p w14:paraId="77E48545" w14:textId="77777777" w:rsidR="00646330" w:rsidRDefault="00646330" w:rsidP="00611E52">
      <w:pPr>
        <w:pStyle w:val="Heading4"/>
      </w:pPr>
      <w:r>
        <w:t xml:space="preserve"> </w:t>
      </w:r>
      <w:bookmarkStart w:id="103" w:name="_Toc297815417"/>
      <w:bookmarkStart w:id="104" w:name="_Toc298761119"/>
      <w:r>
        <w:t>Charge Penetration Field Corrections</w:t>
      </w:r>
      <w:bookmarkEnd w:id="103"/>
      <w:bookmarkEnd w:id="104"/>
    </w:p>
    <w:p w14:paraId="14D9A786" w14:textId="77777777" w:rsidR="00646330" w:rsidRDefault="00646330" w:rsidP="00646330">
      <w:pPr>
        <w:pStyle w:val="text"/>
      </w:pPr>
      <w:r>
        <w:t>&lt;Body text to begin here.&gt;</w:t>
      </w:r>
    </w:p>
    <w:p w14:paraId="7CFC721A" w14:textId="77777777" w:rsidR="00A861DA" w:rsidRDefault="008978B5" w:rsidP="008978B5">
      <w:pPr>
        <w:pStyle w:val="Heading3"/>
      </w:pPr>
      <w:r>
        <w:br w:type="page"/>
      </w:r>
      <w:r w:rsidR="00A861DA">
        <w:t xml:space="preserve"> </w:t>
      </w:r>
      <w:bookmarkStart w:id="105" w:name="_Toc298761120"/>
      <w:r w:rsidR="00A861DA">
        <w:t>Vibrational Stark Effect</w:t>
      </w:r>
      <w:bookmarkEnd w:id="105"/>
      <w:r w:rsidR="00A861DA">
        <w:t xml:space="preserve"> </w:t>
      </w:r>
    </w:p>
    <w:p w14:paraId="7BB25903" w14:textId="55389C07"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 xml:space="preserve">ic field, as shown in equation </w:t>
      </w:r>
      <w:r>
        <w:fldChar w:fldCharType="begin"/>
      </w:r>
      <w:r>
        <w:instrText xml:space="preserve"> GOTOBUTTON ZEqnNum206165  \* MERGEFORMAT </w:instrText>
      </w:r>
      <w:fldSimple w:instr=" REF ZEqnNum206165 \* Charformat \! \* MERGEFORMAT ">
        <w:r w:rsidR="00CC5479">
          <w:instrText>(3-8)</w:instrText>
        </w:r>
      </w:fldSimple>
      <w:r>
        <w:fldChar w:fldCharType="end"/>
      </w:r>
      <w:r w:rsidRPr="00BB1ABE">
        <w:t xml:space="preserve">, where </w:t>
      </w:r>
      <w:r w:rsidR="00C80042">
        <w:rPr>
          <w:position w:val="-10"/>
        </w:rPr>
        <w:pict w14:anchorId="5A109C73">
          <v:shape id="_x0000_i1065" type="#_x0000_t75" style="width:19pt;height:16pt">
            <v:imagedata r:id="rId63" o:title=""/>
          </v:shape>
        </w:pict>
      </w:r>
      <w:r w:rsidRPr="00BB1ABE">
        <w:t xml:space="preserve">, the Stark tuning rate, is the difference in dipole moments from the ground state to the first vibrationally excited state of the probe, </w:t>
      </w:r>
      <w:r w:rsidR="00C80042">
        <w:rPr>
          <w:position w:val="-6"/>
        </w:rPr>
        <w:pict w14:anchorId="4A4EBCD2">
          <v:shape id="_x0000_i1066" type="#_x0000_t75" style="width:19pt;height:14pt">
            <v:imagedata r:id="rId64" o:title=""/>
          </v:shape>
        </w:pict>
      </w:r>
      <w:r>
        <w:t xml:space="preserve"> </w:t>
      </w:r>
      <w:r w:rsidRPr="00BB1ABE">
        <w:t xml:space="preserve">is the change in vibrational absorption energy, and </w:t>
      </w:r>
      <w:r w:rsidR="00C80042">
        <w:rPr>
          <w:position w:val="-4"/>
        </w:rPr>
        <w:pict w14:anchorId="49AEA459">
          <v:shape id="_x0000_i1067" type="#_x0000_t75" style="width:19pt;height:15pt">
            <v:imagedata r:id="rId65" o:title=""/>
          </v:shape>
        </w:pict>
      </w:r>
      <w:r>
        <w:t xml:space="preserve"> </w:t>
      </w:r>
      <w:r w:rsidRPr="00BB1ABE">
        <w:t>is the change in external electric field</w:t>
      </w:r>
      <w:r>
        <w:t xml:space="preserve"> caused by a known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Ij4zNSwgNzItNzg8L3N0eWxlPjwvRGlzcGxheVRleHQ+PHJlY29yZD48cmVjLW51bWJlcj4zNjA8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2550A8">
        <w:instrText xml:space="preserve"> ADDIN EN.CITE </w:instrText>
      </w:r>
      <w:r w:rsidR="002550A8">
        <w:fldChar w:fldCharType="begin">
          <w:fldData xml:space="preserve">PEVuZE5vdGU+PENpdGU+PEF1dGhvcj5TdGFmZm9yZDwvQXV0aG9yPjxZZWFyPjIwMTA8L1llYXI+
PFJlY051bT4zNjA8L1JlY051bT48RGlzcGxheVRleHQ+PHN0eWxlIGZhY2U9InN1cGVyc2NyaXB0
Ij4zNSwgNzItNzg8L3N0eWxlPjwvRGlzcGxheVRleHQ+PHJlY29yZD48cmVjLW51bWJlcj4zNjA8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2550A8">
        <w:instrText xml:space="preserve"> ADDIN EN.CITE.DATA </w:instrText>
      </w:r>
      <w:r w:rsidR="002550A8">
        <w:fldChar w:fldCharType="end"/>
      </w:r>
      <w:r w:rsidRPr="00BB1ABE">
        <w:fldChar w:fldCharType="separate"/>
      </w:r>
      <w:hyperlink w:anchor="_ENREF_35" w:tooltip="Stafford, 2010 #360" w:history="1">
        <w:r w:rsidR="00623A39" w:rsidRPr="002550A8">
          <w:rPr>
            <w:noProof/>
            <w:vertAlign w:val="superscript"/>
          </w:rPr>
          <w:t>35</w:t>
        </w:r>
      </w:hyperlink>
      <w:r w:rsidR="002550A8" w:rsidRPr="002550A8">
        <w:rPr>
          <w:noProof/>
          <w:vertAlign w:val="superscript"/>
        </w:rPr>
        <w:t xml:space="preserve">, </w:t>
      </w:r>
      <w:hyperlink w:anchor="_ENREF_72" w:tooltip="Fafarman, 2006 #10" w:history="1">
        <w:r w:rsidR="00623A39" w:rsidRPr="002550A8">
          <w:rPr>
            <w:noProof/>
            <w:vertAlign w:val="superscript"/>
          </w:rPr>
          <w:t>72-78</w:t>
        </w:r>
      </w:hyperlink>
      <w:r w:rsidRPr="00BB1ABE">
        <w:fldChar w:fldCharType="end"/>
      </w:r>
      <w:r w:rsidRPr="00BB1ABE">
        <w:t xml:space="preserve">  </w:t>
      </w:r>
    </w:p>
    <w:p w14:paraId="040DB4D1" w14:textId="77777777" w:rsidR="00A861DA" w:rsidRPr="00BB1ABE" w:rsidRDefault="00A861DA" w:rsidP="00A861DA">
      <w:pPr>
        <w:pStyle w:val="MTDisplayEquation"/>
      </w:pPr>
      <w:r>
        <w:tab/>
      </w:r>
      <w:r w:rsidR="00C80042">
        <w:rPr>
          <w:position w:val="-10"/>
        </w:rPr>
        <w:pict w14:anchorId="4BE3BEED">
          <v:shape id="_x0000_i1068" type="#_x0000_t75" style="width:115pt;height:18pt">
            <v:imagedata r:id="rId66"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6" w:name="ZEqnNum206165"/>
      <w:r>
        <w:instrText>(</w:instrText>
      </w:r>
      <w:fldSimple w:instr=" SEQ MTChap \c \* Arabic \* MERGEFORMAT ">
        <w:r w:rsidR="00CC5479">
          <w:rPr>
            <w:noProof/>
          </w:rPr>
          <w:instrText>3</w:instrText>
        </w:r>
      </w:fldSimple>
      <w:r>
        <w:instrText>-</w:instrText>
      </w:r>
      <w:fldSimple w:instr=" SEQ MTEqn \c \* Arabic \* MERGEFORMAT ">
        <w:r w:rsidR="00CC5479">
          <w:rPr>
            <w:noProof/>
          </w:rPr>
          <w:instrText>8</w:instrText>
        </w:r>
      </w:fldSimple>
      <w:r>
        <w:instrText>)</w:instrText>
      </w:r>
      <w:bookmarkEnd w:id="106"/>
      <w:r>
        <w:fldChar w:fldCharType="end"/>
      </w:r>
    </w:p>
    <w:p w14:paraId="1CDE589F" w14:textId="59F8A966"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2550A8">
        <w:instrText xml:space="preserve"> ADDIN EN.CITE &lt;EndNote&gt;&lt;Cite&gt;&lt;Author&gt;Andrews&lt;/Author&gt;&lt;Year&gt;2002&lt;/Year&gt;&lt;RecNum&gt;26&lt;/RecNum&gt;&lt;DisplayText&gt;&lt;style face="superscript"&gt;76, 77&lt;/style&gt;&lt;/DisplayText&gt;&lt;record&gt;&lt;rec-number&gt;26&lt;/rec-number&gt;&lt;foreign-keys&gt;&lt;key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76" w:tooltip="Andrews, 2002 #26" w:history="1">
        <w:r w:rsidR="00623A39" w:rsidRPr="002550A8">
          <w:rPr>
            <w:noProof/>
            <w:vertAlign w:val="superscript"/>
          </w:rPr>
          <w:t>76</w:t>
        </w:r>
      </w:hyperlink>
      <w:r w:rsidR="002550A8" w:rsidRPr="002550A8">
        <w:rPr>
          <w:noProof/>
          <w:vertAlign w:val="superscript"/>
        </w:rPr>
        <w:t xml:space="preserve">, </w:t>
      </w:r>
      <w:hyperlink w:anchor="_ENREF_77" w:tooltip="Suydam, 2003 #25" w:history="1">
        <w:r w:rsidR="00623A39" w:rsidRPr="002550A8">
          <w:rPr>
            <w:noProof/>
            <w:vertAlign w:val="superscript"/>
          </w:rPr>
          <w:t>77</w:t>
        </w:r>
      </w:hyperlink>
      <w:r w:rsidRPr="001C62B5">
        <w:fldChar w:fldCharType="end"/>
      </w:r>
      <w:r w:rsidRPr="001C62B5">
        <w:t xml:space="preserve"> </w:t>
      </w:r>
    </w:p>
    <w:p w14:paraId="18FA8310" w14:textId="77777777" w:rsidR="008978B5" w:rsidRDefault="001F12A0" w:rsidP="001F12A0">
      <w:pPr>
        <w:pStyle w:val="Heading3"/>
      </w:pPr>
      <w:r>
        <w:t xml:space="preserve"> </w:t>
      </w:r>
      <w:bookmarkStart w:id="107" w:name="_Toc298761121"/>
      <w:r w:rsidR="008978B5">
        <w:t>Virtual Stark Tuning Rate (VSTR) and “Ideal” Dielectrics</w:t>
      </w:r>
      <w:bookmarkEnd w:id="107"/>
    </w:p>
    <w:p w14:paraId="5D82B23C" w14:textId="77777777" w:rsidR="008978B5" w:rsidRDefault="008978B5" w:rsidP="008978B5">
      <w:pPr>
        <w:pStyle w:val="text"/>
      </w:pPr>
      <w:r>
        <w:t xml:space="preserve">Fitting the calculated electric fields to the experimental vibrational absorption frequencies yields a linear equation in which the fitted slope is related to the negative inverse of the Stark tuning rate </w:t>
      </w:r>
      <w:r>
        <w:fldChar w:fldCharType="begin"/>
      </w:r>
      <w:r>
        <w:instrText xml:space="preserve"> GOTOBUTTON ZEqnNum112929  \* MERGEFORMAT </w:instrText>
      </w:r>
      <w:fldSimple w:instr=" REF ZEqnNum112929 \* Charformat \! \* MERGEFORMAT ">
        <w:r w:rsidR="00CC5479">
          <w:instrText>(3-9)</w:instrText>
        </w:r>
      </w:fldSimple>
      <w:r>
        <w:fldChar w:fldCharType="end"/>
      </w:r>
      <w:r w:rsidR="00CA01E4">
        <w:t xml:space="preserve">, where we subbed in the vibrational Stark effect for </w:t>
      </w:r>
      <w:r w:rsidR="00C80042">
        <w:rPr>
          <w:position w:val="-6"/>
        </w:rPr>
        <w:pict w14:anchorId="7B2066B5">
          <v:shape id="_x0000_i1069" type="#_x0000_t75" style="width:19pt;height:14pt">
            <v:imagedata r:id="rId67" o:title=""/>
          </v:shape>
        </w:pict>
      </w:r>
      <w:r>
        <w:t xml:space="preserve">.  In this way we can calculate an observed or virtual Stark tuning rate (VSTR)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79FC9530" w14:textId="77777777" w:rsidR="008978B5" w:rsidRDefault="008978B5" w:rsidP="008978B5">
      <w:pPr>
        <w:pStyle w:val="MTDisplayEquation"/>
      </w:pPr>
      <w:r>
        <w:tab/>
      </w:r>
      <w:r w:rsidR="00C80042">
        <w:rPr>
          <w:position w:val="-46"/>
        </w:rPr>
        <w:pict w14:anchorId="25111B14">
          <v:shape id="_x0000_i1070" type="#_x0000_t75" style="width:140pt;height:53pt">
            <v:imagedata r:id="rId68"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08" w:name="ZEqnNum112929"/>
      <w:r w:rsidR="00865C31">
        <w:instrText>(</w:instrText>
      </w:r>
      <w:fldSimple w:instr=" SEQ MTChap \c \* Arabic \* MERGEFORMAT ">
        <w:r w:rsidR="00CC5479">
          <w:rPr>
            <w:noProof/>
          </w:rPr>
          <w:instrText>3</w:instrText>
        </w:r>
      </w:fldSimple>
      <w:r w:rsidR="00865C31">
        <w:instrText>-</w:instrText>
      </w:r>
      <w:fldSimple w:instr=" SEQ MTEqn \c \* Arabic \* MERGEFORMAT ">
        <w:r w:rsidR="00CC5479">
          <w:rPr>
            <w:noProof/>
          </w:rPr>
          <w:instrText>9</w:instrText>
        </w:r>
      </w:fldSimple>
      <w:r w:rsidR="00865C31">
        <w:instrText>)</w:instrText>
      </w:r>
      <w:bookmarkEnd w:id="108"/>
      <w:r w:rsidR="00865C31">
        <w:fldChar w:fldCharType="end"/>
      </w:r>
    </w:p>
    <w:p w14:paraId="69F45A21" w14:textId="77777777" w:rsidR="008978B5" w:rsidRPr="00C12676" w:rsidRDefault="008978B5" w:rsidP="008978B5">
      <w:pPr>
        <w:pStyle w:val="MTDisplayEquation"/>
        <w:rPr>
          <w:szCs w:val="24"/>
        </w:rPr>
      </w:pPr>
      <w:r w:rsidRPr="00C12676">
        <w:rPr>
          <w:szCs w:val="24"/>
        </w:rPr>
        <w:tab/>
      </w:r>
    </w:p>
    <w:p w14:paraId="5E32A264" w14:textId="4B0955C5" w:rsidR="008978B5" w:rsidRDefault="008978B5" w:rsidP="008978B5">
      <w:pPr>
        <w:pStyle w:val="text"/>
      </w:pPr>
      <w:r w:rsidRPr="00C12676">
        <w:t xml:space="preserve">We can also calculate an “ideal” dielectric, </w:t>
      </w:r>
      <w:r w:rsidR="00C80042">
        <w:rPr>
          <w:position w:val="-12"/>
        </w:rPr>
        <w:pict w14:anchorId="1C488258">
          <v:shape id="_x0000_i1071" type="#_x0000_t75" style="width:30pt;height:18pt">
            <v:imagedata r:id="rId69" o:title=""/>
          </v:shape>
        </w:pict>
      </w:r>
      <w:r w:rsidRPr="00C12676">
        <w:t xml:space="preserve">, required to </w:t>
      </w:r>
      <w:r>
        <w:t xml:space="preserve">force the VSTR to be equal to the known Stark tuning rate. The “ideal” dielectric can be calculated using the VSTR, </w:t>
      </w:r>
      <w:r w:rsidR="00C80042">
        <w:rPr>
          <w:position w:val="-10"/>
        </w:rPr>
        <w:pict w14:anchorId="24BD26AA">
          <v:shape id="_x0000_i1072" type="#_x0000_t75" style="width:22pt;height:16pt">
            <v:imagedata r:id="rId70" o:title=""/>
          </v:shape>
        </w:pict>
      </w:r>
      <w:r>
        <w:t xml:space="preserve">, the experimental Stark tuning rate, </w:t>
      </w:r>
      <w:r w:rsidR="00C80042">
        <w:rPr>
          <w:position w:val="-10"/>
        </w:rPr>
        <w:pict w14:anchorId="0781002F">
          <v:shape id="_x0000_i1073" type="#_x0000_t75" style="width:19pt;height:16pt">
            <v:imagedata r:id="rId71" o:title=""/>
          </v:shape>
        </w:pict>
      </w:r>
      <w:r>
        <w:t xml:space="preserve">, and solute dielectric, </w:t>
      </w:r>
      <w:r w:rsidR="00C80042">
        <w:rPr>
          <w:position w:val="-12"/>
        </w:rPr>
        <w:pict w14:anchorId="7AF0B5EE">
          <v:shape id="_x0000_i1074" type="#_x0000_t75" style="width:26pt;height:18pt">
            <v:imagedata r:id="rId72" o:title=""/>
          </v:shape>
        </w:pict>
      </w:r>
      <w:r>
        <w:t xml:space="preserve">, using equation </w:t>
      </w:r>
      <w:r>
        <w:fldChar w:fldCharType="begin"/>
      </w:r>
      <w:r>
        <w:instrText xml:space="preserve"> GOTOBUTTON ZEqnNum784988  \* MERGEFORMAT </w:instrText>
      </w:r>
      <w:fldSimple w:instr=" REF ZEqnNum784988 \* Charformat \! \* MERGEFORMAT ">
        <w:r w:rsidR="00CC5479">
          <w:instrText>(3-10)</w:instrText>
        </w:r>
      </w:fldSimple>
      <w:r>
        <w:fldChar w:fldCharType="end"/>
      </w:r>
      <w:r>
        <w:t xml:space="preserve">. </w:t>
      </w:r>
      <w:r>
        <w:fldChar w:fldCharType="begin"/>
      </w:r>
      <w:r w:rsidR="002550A8">
        <w:instrText xml:space="preserve"> ADDIN EN.CITE &lt;EndNote&gt;&lt;Cite&gt;&lt;Author&gt;Ensign&lt;/Author&gt;&lt;Year&gt;2013&lt;/Year&gt;&lt;RecNum&gt;528&lt;/RecNum&gt;&lt;DisplayText&gt;&lt;style face="superscript"&gt;70, 79&lt;/style&gt;&lt;/DisplayText&gt;&lt;record&gt;&lt;rec-number&gt;528&lt;/rec-number&gt;&lt;foreign-keys&gt;&lt;key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0" w:tooltip="Ensign, 2013 #528" w:history="1">
        <w:r w:rsidR="00623A39" w:rsidRPr="002550A8">
          <w:rPr>
            <w:noProof/>
            <w:vertAlign w:val="superscript"/>
          </w:rPr>
          <w:t>70</w:t>
        </w:r>
      </w:hyperlink>
      <w:r w:rsidR="002550A8" w:rsidRPr="002550A8">
        <w:rPr>
          <w:noProof/>
          <w:vertAlign w:val="superscript"/>
        </w:rPr>
        <w:t xml:space="preserve">, </w:t>
      </w:r>
      <w:hyperlink w:anchor="_ENREF_79" w:tooltip="Ritchie, 2013 #1530" w:history="1">
        <w:r w:rsidR="00623A39" w:rsidRPr="002550A8">
          <w:rPr>
            <w:noProof/>
            <w:vertAlign w:val="superscript"/>
          </w:rPr>
          <w:t>79</w:t>
        </w:r>
      </w:hyperlink>
      <w:r>
        <w:fldChar w:fldCharType="end"/>
      </w:r>
    </w:p>
    <w:p w14:paraId="578CC093" w14:textId="77777777" w:rsidR="008978B5" w:rsidRPr="00EB38D0" w:rsidRDefault="008978B5" w:rsidP="008978B5">
      <w:pPr>
        <w:pStyle w:val="MTDisplayEquation"/>
      </w:pPr>
      <w:r>
        <w:tab/>
      </w:r>
      <w:r w:rsidR="00C80042">
        <w:rPr>
          <w:position w:val="-48"/>
        </w:rPr>
        <w:pict w14:anchorId="7F8067C3">
          <v:shape id="_x0000_i1075" type="#_x0000_t75" style="width:130pt;height:54pt">
            <v:imagedata r:id="rId7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09" w:name="ZEqnNum784988"/>
      <w:r w:rsidR="00865C31">
        <w:instrText>(</w:instrText>
      </w:r>
      <w:fldSimple w:instr=" SEQ MTChap \c \* Arabic \* MERGEFORMAT ">
        <w:r w:rsidR="00CC5479">
          <w:rPr>
            <w:noProof/>
          </w:rPr>
          <w:instrText>3</w:instrText>
        </w:r>
      </w:fldSimple>
      <w:r w:rsidR="00865C31">
        <w:instrText>-</w:instrText>
      </w:r>
      <w:fldSimple w:instr=" SEQ MTEqn \c \* Arabic \* MERGEFORMAT ">
        <w:r w:rsidR="00CC5479">
          <w:rPr>
            <w:noProof/>
          </w:rPr>
          <w:instrText>10</w:instrText>
        </w:r>
      </w:fldSimple>
      <w:r w:rsidR="00865C31">
        <w:instrText>)</w:instrText>
      </w:r>
      <w:bookmarkEnd w:id="109"/>
      <w:r w:rsidR="00865C31">
        <w:fldChar w:fldCharType="end"/>
      </w:r>
    </w:p>
    <w:p w14:paraId="4DC4B6F8" w14:textId="77777777" w:rsidR="00670D7C" w:rsidRDefault="00670D7C">
      <w:pPr>
        <w:overflowPunct/>
        <w:autoSpaceDE/>
        <w:autoSpaceDN/>
        <w:adjustRightInd/>
        <w:textAlignment w:val="auto"/>
        <w:rPr>
          <w:b/>
          <w:sz w:val="28"/>
        </w:rPr>
      </w:pPr>
      <w:r>
        <w:br w:type="page"/>
      </w:r>
    </w:p>
    <w:p w14:paraId="0EAC33B2"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10" w:name="_Toc297815418"/>
      <w:bookmarkStart w:id="111" w:name="_Toc298761122"/>
      <w:r>
        <w:fldChar w:fldCharType="end"/>
      </w:r>
      <w:r w:rsidR="00670D7C">
        <w:t xml:space="preserve"> The Role of Electrostatics in Differential Binding of RalGDS to Rap Mutations E30D and K31E Investigated by Vibrational Spectroscopy of Thiocyanate Probes</w:t>
      </w:r>
      <w:bookmarkEnd w:id="110"/>
      <w:bookmarkEnd w:id="111"/>
    </w:p>
    <w:p w14:paraId="7F47E0D8" w14:textId="77777777" w:rsidR="00670D7C" w:rsidRDefault="00670D7C" w:rsidP="00670D7C">
      <w:pPr>
        <w:pStyle w:val="Heading3"/>
      </w:pPr>
      <w:r>
        <w:t xml:space="preserve"> </w:t>
      </w:r>
      <w:bookmarkStart w:id="112" w:name="_Toc297815419"/>
      <w:bookmarkStart w:id="113" w:name="_Toc298761123"/>
      <w:r>
        <w:t>Introduction</w:t>
      </w:r>
      <w:bookmarkEnd w:id="112"/>
      <w:bookmarkEnd w:id="113"/>
    </w:p>
    <w:p w14:paraId="0389AC9E" w14:textId="4C087E57"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hyperlink w:anchor="_ENREF_80" w:tooltip="Krauss, 2003 #33" w:history="1">
        <w:r w:rsidR="00623A39" w:rsidRPr="0089557A">
          <w:fldChar w:fldCharType="begin"/>
        </w:r>
        <w:r w:rsidR="00623A39">
          <w:instrText xml:space="preserve"> ADDIN EN.CITE &lt;EndNote&gt;&lt;Cite&gt;&lt;Author&gt;Krauss&lt;/Author&gt;&lt;Year&gt;2003&lt;/Year&gt;&lt;RecNum&gt;33&lt;/RecNum&gt;&lt;DisplayText&gt;&lt;style face="superscript"&gt;80&lt;/style&gt;&lt;/DisplayText&gt;&lt;record&gt;&lt;rec-number&gt;33&lt;/rec-number&gt;&lt;foreign-keys&gt;&lt;key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623A39" w:rsidRPr="0089557A">
          <w:fldChar w:fldCharType="separate"/>
        </w:r>
        <w:r w:rsidR="00623A39" w:rsidRPr="002550A8">
          <w:rPr>
            <w:noProof/>
            <w:vertAlign w:val="superscript"/>
          </w:rPr>
          <w:t>80</w:t>
        </w:r>
        <w:r w:rsidR="00623A39" w:rsidRPr="0089557A">
          <w:fldChar w:fldCharType="end"/>
        </w:r>
      </w:hyperlink>
      <w:r w:rsidRPr="0089557A">
        <w:t>.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hyperlink w:anchor="_ENREF_39" w:tooltip="Nassar, 1995 #43" w:history="1">
        <w:r w:rsidR="00623A39"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623A39">
          <w:instrText xml:space="preserve"> ADDIN EN.CITE </w:instrText>
        </w:r>
        <w:r w:rsidR="00623A39">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623A39">
          <w:instrText xml:space="preserve"> ADDIN EN.CITE.DATA </w:instrText>
        </w:r>
        <w:r w:rsidR="00623A39">
          <w:fldChar w:fldCharType="end"/>
        </w:r>
        <w:r w:rsidR="00623A39" w:rsidRPr="0089557A">
          <w:fldChar w:fldCharType="separate"/>
        </w:r>
        <w:r w:rsidR="00623A39" w:rsidRPr="00A3644E">
          <w:rPr>
            <w:noProof/>
            <w:vertAlign w:val="superscript"/>
          </w:rPr>
          <w:t>39</w:t>
        </w:r>
        <w:r w:rsidR="00623A39" w:rsidRPr="0089557A">
          <w:fldChar w:fldCharType="end"/>
        </w:r>
      </w:hyperlink>
      <w:r w:rsidRPr="0089557A">
        <w:t xml:space="preserve">, 80% amino acid homology, and have nearly identical structure and effector binding surfaces (rmsd of 0.7 Å for homologous residues). </w:t>
      </w:r>
    </w:p>
    <w:p w14:paraId="53AFDD79" w14:textId="00EB73ED"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hyperlink w:anchor="_ENREF_81" w:tooltip="Cox, 2003 #122" w:history="1">
        <w:r w:rsidR="00623A39" w:rsidRPr="0089557A">
          <w:fldChar w:fldCharType="begin">
            <w:fldData xml:space="preserve">PEVuZE5vdGU+PENpdGU+PEF1dGhvcj5Db3g8L0F1dGhvcj48WWVhcj4yMDAzPC9ZZWFyPjxSZWNO
dW0+MTIyPC9SZWNOdW0+PERpc3BsYXlUZXh0PjxzdHlsZSBmYWNlPSJzdXBlcnNjcmlwdCI+ODEt
ODM8L3N0eWxlPjwvRGlzcGxheVRleHQ+PHJlY29yZD48cmVjLW51bWJlcj4xMjI8L3JlYy1udW1i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623A39">
          <w:instrText xml:space="preserve"> ADDIN EN.CITE </w:instrText>
        </w:r>
        <w:r w:rsidR="00623A39">
          <w:fldChar w:fldCharType="begin">
            <w:fldData xml:space="preserve">PEVuZE5vdGU+PENpdGU+PEF1dGhvcj5Db3g8L0F1dGhvcj48WWVhcj4yMDAzPC9ZZWFyPjxSZWNO
dW0+MTIyPC9SZWNOdW0+PERpc3BsYXlUZXh0PjxzdHlsZSBmYWNlPSJzdXBlcnNjcmlwdCI+ODEt
ODM8L3N0eWxlPjwvRGlzcGxheVRleHQ+PHJlY29yZD48cmVjLW51bWJlcj4xMjI8L3JlYy1udW1i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623A39">
          <w:instrText xml:space="preserve"> ADDIN EN.CITE.DATA </w:instrText>
        </w:r>
        <w:r w:rsidR="00623A39">
          <w:fldChar w:fldCharType="end"/>
        </w:r>
        <w:r w:rsidR="00623A39" w:rsidRPr="0089557A">
          <w:fldChar w:fldCharType="separate"/>
        </w:r>
        <w:r w:rsidR="00623A39" w:rsidRPr="002550A8">
          <w:rPr>
            <w:noProof/>
            <w:vertAlign w:val="superscript"/>
          </w:rPr>
          <w:t>81-83</w:t>
        </w:r>
        <w:r w:rsidR="00623A39" w:rsidRPr="0089557A">
          <w:fldChar w:fldCharType="end"/>
        </w:r>
      </w:hyperlink>
      <w:r w:rsidRPr="0089557A">
        <w:t>. The biological function of Rap is less well understood, but it has recently been shown to play a role in cellular adhesion</w:t>
      </w:r>
      <w:hyperlink w:anchor="_ENREF_84" w:tooltip="Thomas, 2007 #455" w:history="1">
        <w:r w:rsidR="00623A39" w:rsidRPr="0089557A">
          <w:fldChar w:fldCharType="begin"/>
        </w:r>
        <w:r w:rsidR="00623A39">
          <w:instrText xml:space="preserve"> ADDIN EN.CITE &lt;EndNote&gt;&lt;Cite&gt;&lt;Author&gt;Thomas&lt;/Author&gt;&lt;Year&gt;2007&lt;/Year&gt;&lt;RecNum&gt;455&lt;/RecNum&gt;&lt;DisplayText&gt;&lt;style face="superscript"&gt;84&lt;/style&gt;&lt;/DisplayText&gt;&lt;record&gt;&lt;rec-number&gt;455&lt;/rec-number&gt;&lt;foreign-keys&gt;&lt;key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623A39" w:rsidRPr="0089557A">
          <w:fldChar w:fldCharType="separate"/>
        </w:r>
        <w:r w:rsidR="00623A39" w:rsidRPr="002550A8">
          <w:rPr>
            <w:noProof/>
            <w:vertAlign w:val="superscript"/>
          </w:rPr>
          <w:t>84</w:t>
        </w:r>
        <w:r w:rsidR="00623A39" w:rsidRPr="0089557A">
          <w:fldChar w:fldCharType="end"/>
        </w:r>
      </w:hyperlink>
      <w:r w:rsidRPr="0089557A">
        <w:t xml:space="preserve"> and has been implicated in cancer metastasis</w:t>
      </w:r>
      <w:r w:rsidRPr="0089557A">
        <w:fldChar w:fldCharType="begin">
          <w:fldData xml:space="preserve">PEVuZE5vdGU+PENpdGU+PEF1dGhvcj5XdTwvQXV0aG9yPjxZZWFyPjIwMDE8L1llYXI+PFJlY051
bT40NTY8L1JlY051bT48RGlzcGxheVRleHQ+PHN0eWxlIGZhY2U9InN1cGVyc2NyaXB0Ij44NSwg
ODY8L3N0eWxlPjwvRGlzcGxheVRleHQ+PHJlY29yZD48cmVjLW51bWJlcj40NTY8L3JlYy1udW1i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2550A8">
        <w:instrText xml:space="preserve"> ADDIN EN.CITE </w:instrText>
      </w:r>
      <w:r w:rsidR="002550A8">
        <w:fldChar w:fldCharType="begin">
          <w:fldData xml:space="preserve">PEVuZE5vdGU+PENpdGU+PEF1dGhvcj5XdTwvQXV0aG9yPjxZZWFyPjIwMDE8L1llYXI+PFJlY051
bT40NTY8L1JlY051bT48RGlzcGxheVRleHQ+PHN0eWxlIGZhY2U9InN1cGVyc2NyaXB0Ij44NSwg
ODY8L3N0eWxlPjwvRGlzcGxheVRleHQ+PHJlY29yZD48cmVjLW51bWJlcj40NTY8L3JlYy1udW1i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2550A8">
        <w:instrText xml:space="preserve"> ADDIN EN.CITE.DATA </w:instrText>
      </w:r>
      <w:r w:rsidR="002550A8">
        <w:fldChar w:fldCharType="end"/>
      </w:r>
      <w:r w:rsidRPr="0089557A">
        <w:fldChar w:fldCharType="separate"/>
      </w:r>
      <w:hyperlink w:anchor="_ENREF_85" w:tooltip="Wu, 2001 #456" w:history="1">
        <w:r w:rsidR="00623A39" w:rsidRPr="002550A8">
          <w:rPr>
            <w:noProof/>
            <w:vertAlign w:val="superscript"/>
          </w:rPr>
          <w:t>85</w:t>
        </w:r>
      </w:hyperlink>
      <w:r w:rsidR="002550A8" w:rsidRPr="002550A8">
        <w:rPr>
          <w:noProof/>
          <w:vertAlign w:val="superscript"/>
        </w:rPr>
        <w:t xml:space="preserve">, </w:t>
      </w:r>
      <w:hyperlink w:anchor="_ENREF_86" w:tooltip="Alexov, 2011 #520" w:history="1">
        <w:r w:rsidR="00623A39" w:rsidRPr="002550A8">
          <w:rPr>
            <w:noProof/>
            <w:vertAlign w:val="superscript"/>
          </w:rPr>
          <w:t>86</w:t>
        </w:r>
      </w:hyperlink>
      <w:r w:rsidRPr="0089557A">
        <w:fldChar w:fldCharType="end"/>
      </w:r>
      <w:r w:rsidRPr="0089557A">
        <w:t>.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Pr="0089557A">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 </w:instrText>
      </w:r>
      <w:r w:rsidR="00A3644E">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EN.CITE.DATA </w:instrText>
      </w:r>
      <w:r w:rsidR="00A3644E">
        <w:fldChar w:fldCharType="end"/>
      </w:r>
      <w:r w:rsidRPr="0089557A">
        <w:fldChar w:fldCharType="separate"/>
      </w:r>
      <w:hyperlink w:anchor="_ENREF_38" w:tooltip="Huang, 1998 #41" w:history="1">
        <w:r w:rsidR="00623A39" w:rsidRPr="00A3644E">
          <w:rPr>
            <w:noProof/>
            <w:vertAlign w:val="superscript"/>
          </w:rPr>
          <w:t>38</w:t>
        </w:r>
      </w:hyperlink>
      <w:r w:rsidR="00A3644E" w:rsidRPr="00A3644E">
        <w:rPr>
          <w:noProof/>
          <w:vertAlign w:val="superscript"/>
        </w:rPr>
        <w:t xml:space="preserve">, </w:t>
      </w:r>
      <w:hyperlink w:anchor="_ENREF_39" w:tooltip="Nassar, 1995 #43" w:history="1">
        <w:r w:rsidR="00623A39" w:rsidRPr="00A3644E">
          <w:rPr>
            <w:noProof/>
            <w:vertAlign w:val="superscript"/>
          </w:rPr>
          <w:t>39</w:t>
        </w:r>
      </w:hyperlink>
      <w:r w:rsidRPr="0089557A">
        <w:fldChar w:fldCharType="end"/>
      </w:r>
      <w:r w:rsidRPr="0089557A">
        <w:t xml:space="preserve">, measurements of thermodynamic </w:t>
      </w:r>
      <w:r w:rsidRPr="0089557A">
        <w:fldChar w:fldCharType="begin">
          <w:fldData xml:space="preserve">PEVuZE5vdGU+PENpdGU+PEF1dGhvcj5IZXJybWFubjwvQXV0aG9yPjxZZWFyPjIwMDM8L1llYXI+
PFJlY051bT4zODwvUmVjTnVtPjxEaXNwbGF5VGV4dD48c3R5bGUgZmFjZT0ic3VwZXJzY3JpcHQi
PjM1LCA4Ny04OTwvc3R5bGU+PC9EaXNwbGF5VGV4dD48cmVjb3JkPjxyZWMtbnVtYmVyPjM4PC9y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2550A8">
        <w:instrText xml:space="preserve"> ADDIN EN.CITE </w:instrText>
      </w:r>
      <w:r w:rsidR="002550A8">
        <w:fldChar w:fldCharType="begin">
          <w:fldData xml:space="preserve">PEVuZE5vdGU+PENpdGU+PEF1dGhvcj5IZXJybWFubjwvQXV0aG9yPjxZZWFyPjIwMDM8L1llYXI+
PFJlY051bT4zODwvUmVjTnVtPjxEaXNwbGF5VGV4dD48c3R5bGUgZmFjZT0ic3VwZXJzY3JpcHQi
PjM1LCA4Ny04OTwvc3R5bGU+PC9EaXNwbGF5VGV4dD48cmVjb3JkPjxyZWMtbnVtYmVyPjM4PC9y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2550A8">
        <w:instrText xml:space="preserve"> ADDIN EN.CITE.DATA </w:instrText>
      </w:r>
      <w:r w:rsidR="002550A8">
        <w:fldChar w:fldCharType="end"/>
      </w:r>
      <w:r w:rsidRPr="0089557A">
        <w:fldChar w:fldCharType="separate"/>
      </w:r>
      <w:hyperlink w:anchor="_ENREF_35" w:tooltip="Stafford, 2010 #360" w:history="1">
        <w:r w:rsidR="00623A39" w:rsidRPr="002550A8">
          <w:rPr>
            <w:noProof/>
            <w:vertAlign w:val="superscript"/>
          </w:rPr>
          <w:t>35</w:t>
        </w:r>
      </w:hyperlink>
      <w:r w:rsidR="002550A8" w:rsidRPr="002550A8">
        <w:rPr>
          <w:noProof/>
          <w:vertAlign w:val="superscript"/>
        </w:rPr>
        <w:t xml:space="preserve">, </w:t>
      </w:r>
      <w:hyperlink w:anchor="_ENREF_87" w:tooltip="Herrmann, 2003 #38" w:history="1">
        <w:r w:rsidR="00623A39" w:rsidRPr="002550A8">
          <w:rPr>
            <w:noProof/>
            <w:vertAlign w:val="superscript"/>
          </w:rPr>
          <w:t>87-89</w:t>
        </w:r>
      </w:hyperlink>
      <w:r w:rsidRPr="0089557A">
        <w:fldChar w:fldCharType="end"/>
      </w:r>
      <w:r w:rsidRPr="0089557A">
        <w:t xml:space="preserve"> parameters of the protein-protein binding events (</w:t>
      </w:r>
      <w:r w:rsidRPr="0089557A">
        <w:t></w:t>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A3644E">
        <w:instrText xml:space="preserve"> ADDIN EN.CITE &lt;EndNote&gt;&lt;Cite&gt;&lt;Author&gt;Stafford&lt;/Author&gt;&lt;Year&gt;2010&lt;/Year&gt;&lt;RecNum&gt;360&lt;/RecNum&gt;&lt;DisplayText&gt;&lt;style face="superscript"&gt;8, 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623A39" w:rsidRPr="00A3644E">
          <w:rPr>
            <w:noProof/>
            <w:vertAlign w:val="superscript"/>
          </w:rPr>
          <w:t>8</w:t>
        </w:r>
      </w:hyperlink>
      <w:r w:rsidR="00A3644E" w:rsidRPr="00A3644E">
        <w:rPr>
          <w:noProof/>
          <w:vertAlign w:val="superscript"/>
        </w:rPr>
        <w:t xml:space="preserve">, </w:t>
      </w:r>
      <w:hyperlink w:anchor="_ENREF_35" w:tooltip="Stafford, 2010 #360" w:history="1">
        <w:r w:rsidR="00623A39" w:rsidRPr="00A3644E">
          <w:rPr>
            <w:noProof/>
            <w:vertAlign w:val="superscript"/>
          </w:rPr>
          <w:t>35</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1CD04E04" w14:textId="406670DD" w:rsidR="0089557A" w:rsidRPr="0089557A" w:rsidRDefault="0089557A" w:rsidP="0089557A">
      <w:pPr>
        <w:pStyle w:val="text"/>
      </w:pPr>
      <w:r w:rsidRPr="0089557A">
        <w:t>In 1995, Herrmann and coworkers</w:t>
      </w:r>
      <w:r w:rsidRPr="0089557A">
        <w:fldChar w:fldCharType="begin"/>
      </w:r>
      <w:r w:rsidR="002550A8">
        <w:instrText xml:space="preserve"> ADDIN EN.CITE &lt;EndNote&gt;&lt;Cite&gt;&lt;Author&gt;Herrmann&lt;/Author&gt;&lt;Year&gt;1996&lt;/Year&gt;&lt;RecNum&gt;46&lt;/RecNum&gt;&lt;DisplayText&gt;&lt;style face="superscript"&gt;89, 90&lt;/style&gt;&lt;/DisplayText&gt;&lt;record&gt;&lt;rec-number&gt;46&lt;/rec-number&gt;&lt;foreign-keys&gt;&lt;key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89" w:tooltip="Herrmann, 1996 #46" w:history="1">
        <w:r w:rsidR="00623A39" w:rsidRPr="002550A8">
          <w:rPr>
            <w:noProof/>
            <w:vertAlign w:val="superscript"/>
          </w:rPr>
          <w:t>89</w:t>
        </w:r>
      </w:hyperlink>
      <w:r w:rsidR="002550A8" w:rsidRPr="002550A8">
        <w:rPr>
          <w:noProof/>
          <w:vertAlign w:val="superscript"/>
        </w:rPr>
        <w:t xml:space="preserve">, </w:t>
      </w:r>
      <w:hyperlink w:anchor="_ENREF_90" w:tooltip="Nassar, 1996 #42" w:history="1">
        <w:r w:rsidR="00623A39" w:rsidRPr="002550A8">
          <w:rPr>
            <w:noProof/>
            <w:vertAlign w:val="superscript"/>
          </w:rPr>
          <w:t>90</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Rap K31E and the double mutation Rap E30D/K31E cause the dissociation constant with the downstream effector Raf to resemble </w:t>
      </w:r>
      <w:r w:rsidR="00A06298">
        <w:t>Ras D30/E31</w:t>
      </w:r>
      <w:r w:rsidRPr="0089557A">
        <w:t xml:space="preserve"> more closely than </w:t>
      </w:r>
      <w:r w:rsidR="00A06298">
        <w:t>Rap E30/K31</w:t>
      </w:r>
      <w:hyperlink w:anchor="_ENREF_90" w:tooltip="Nassar, 1996 #42" w:history="1">
        <w:r w:rsidR="00623A39" w:rsidRPr="0089557A">
          <w:fldChar w:fldCharType="begin"/>
        </w:r>
        <w:r w:rsidR="00623A39">
          <w:instrText xml:space="preserve"> ADDIN EN.CITE &lt;EndNote&gt;&lt;Cite&gt;&lt;Author&gt;Nassar&lt;/Author&gt;&lt;Year&gt;1996&lt;/Year&gt;&lt;RecNum&gt;42&lt;/RecNum&gt;&lt;DisplayText&gt;&lt;style face="superscript"&gt;90&lt;/style&gt;&lt;/DisplayText&gt;&lt;record&gt;&lt;rec-number&gt;42&lt;/rec-number&gt;&lt;foreign-keys&gt;&lt;key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623A39" w:rsidRPr="0089557A">
          <w:fldChar w:fldCharType="separate"/>
        </w:r>
        <w:r w:rsidR="00623A39" w:rsidRPr="002550A8">
          <w:rPr>
            <w:noProof/>
            <w:vertAlign w:val="superscript"/>
          </w:rPr>
          <w:t>90</w:t>
        </w:r>
        <w:r w:rsidR="00623A39" w:rsidRPr="0089557A">
          <w:fldChar w:fldCharType="end"/>
        </w:r>
      </w:hyperlink>
      <w:r w:rsidRPr="0089557A">
        <w:t>.  Furthermore, the double mutant Rap E30D/K31E co-crystallized with the downstream effecter Raf, which usually binds more strongly to Ras.  Similarly, the mutation Ras E31K was used to co-crystallize Ras with Ral, normally Rap’s immediate downstream effector</w:t>
      </w:r>
      <w:hyperlink w:anchor="_ENREF_38" w:tooltip="Huang, 1998 #41" w:history="1">
        <w:r w:rsidR="00623A39" w:rsidRPr="0089557A">
          <w:fldChar w:fldCharType="begin"/>
        </w:r>
        <w:r w:rsidR="00623A39">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623A39" w:rsidRPr="0089557A">
          <w:fldChar w:fldCharType="separate"/>
        </w:r>
        <w:r w:rsidR="00623A39" w:rsidRPr="00A3644E">
          <w:rPr>
            <w:noProof/>
            <w:vertAlign w:val="superscript"/>
          </w:rPr>
          <w:t>38</w:t>
        </w:r>
        <w:r w:rsidR="00623A39" w:rsidRPr="0089557A">
          <w:fldChar w:fldCharType="end"/>
        </w:r>
      </w:hyperlink>
      <w:r w:rsidRPr="0089557A">
        <w:t>, and the double reversion mutant Ras D30E/E31K has significantly reduced binding affinity with Raf</w:t>
      </w:r>
      <w:hyperlink w:anchor="_ENREF_91" w:tooltip="Davis-Searles, 2001 #457" w:history="1">
        <w:r w:rsidR="00623A39" w:rsidRPr="0089557A">
          <w:fldChar w:fldCharType="begin"/>
        </w:r>
        <w:r w:rsidR="00623A39">
          <w:instrText xml:space="preserve"> ADDIN EN.CITE &lt;EndNote&gt;&lt;Cite&gt;&lt;Author&gt;Davis-Searles&lt;/Author&gt;&lt;Year&gt;2001&lt;/Year&gt;&lt;RecNum&gt;457&lt;/RecNum&gt;&lt;DisplayText&gt;&lt;style face="superscript"&gt;91&lt;/style&gt;&lt;/DisplayText&gt;&lt;record&gt;&lt;rec-number&gt;457&lt;/rec-number&gt;&lt;foreign-keys&gt;&lt;key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623A39" w:rsidRPr="0089557A">
          <w:fldChar w:fldCharType="separate"/>
        </w:r>
        <w:r w:rsidR="00623A39" w:rsidRPr="002550A8">
          <w:rPr>
            <w:noProof/>
            <w:vertAlign w:val="superscript"/>
          </w:rPr>
          <w:t>91</w:t>
        </w:r>
        <w:r w:rsidR="00623A39" w:rsidRPr="0089557A">
          <w:fldChar w:fldCharType="end"/>
        </w:r>
      </w:hyperlink>
      <w:r w:rsidRPr="0089557A">
        <w:t>.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7E4DA7DF" w14:textId="732D8F03"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IDMsIDcsIDkyLTk0PC9zdHlsZT48L0Rpc3BsYXlUZXh0PjxyZWNvcmQ+PHJlYy1udW1iZXI+MTE8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</w:fldData>
        </w:fldChar>
      </w:r>
      <w:r w:rsidR="002550A8">
        <w:instrText xml:space="preserve"> ADDIN EN.CITE </w:instrText>
      </w:r>
      <w:r w:rsidR="002550A8">
        <w:fldChar w:fldCharType="begin">
          <w:fldData xml:space="preserve">PEVuZE5vdGU+PENpdGU+PEF1dGhvcj5Ib25pZzwvQXV0aG9yPjxZZWFyPjE5OTU8L1llYXI+PFJl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</w:fldData>
        </w:fldChar>
      </w:r>
      <w:r w:rsidR="002550A8">
        <w:instrText xml:space="preserve"> ADDIN EN.CITE.DATA </w:instrText>
      </w:r>
      <w:r w:rsidR="002550A8">
        <w:fldChar w:fldCharType="end"/>
      </w:r>
      <w:r w:rsidR="000558D9" w:rsidRPr="0089557A">
        <w:fldChar w:fldCharType="separate"/>
      </w:r>
      <w:hyperlink w:anchor="_ENREF_2" w:tooltip="Gunner, 1996 #13" w:history="1">
        <w:r w:rsidR="00623A39" w:rsidRPr="002550A8">
          <w:rPr>
            <w:noProof/>
            <w:vertAlign w:val="superscript"/>
          </w:rPr>
          <w:t>2</w:t>
        </w:r>
      </w:hyperlink>
      <w:r w:rsidR="002550A8" w:rsidRPr="002550A8">
        <w:rPr>
          <w:noProof/>
          <w:vertAlign w:val="superscript"/>
        </w:rPr>
        <w:t xml:space="preserve">, </w:t>
      </w:r>
      <w:hyperlink w:anchor="_ENREF_3" w:tooltip="Honig, 1995 #11" w:history="1">
        <w:r w:rsidR="00623A39" w:rsidRPr="002550A8">
          <w:rPr>
            <w:noProof/>
            <w:vertAlign w:val="superscript"/>
          </w:rPr>
          <w:t>3</w:t>
        </w:r>
      </w:hyperlink>
      <w:r w:rsidR="002550A8" w:rsidRPr="002550A8">
        <w:rPr>
          <w:noProof/>
          <w:vertAlign w:val="superscript"/>
        </w:rPr>
        <w:t xml:space="preserve">, </w:t>
      </w:r>
      <w:hyperlink w:anchor="_ENREF_7" w:tooltip="Warshel, 1998 #234" w:history="1">
        <w:r w:rsidR="00623A39" w:rsidRPr="002550A8">
          <w:rPr>
            <w:noProof/>
            <w:vertAlign w:val="superscript"/>
          </w:rPr>
          <w:t>7</w:t>
        </w:r>
      </w:hyperlink>
      <w:r w:rsidR="002550A8" w:rsidRPr="002550A8">
        <w:rPr>
          <w:noProof/>
          <w:vertAlign w:val="superscript"/>
        </w:rPr>
        <w:t xml:space="preserve">, </w:t>
      </w:r>
      <w:hyperlink w:anchor="_ENREF_92" w:tooltip="Lee, 2001 #16" w:history="1">
        <w:r w:rsidR="00623A39" w:rsidRPr="002550A8">
          <w:rPr>
            <w:noProof/>
            <w:vertAlign w:val="superscript"/>
          </w:rPr>
          <w:t>92-94</w:t>
        </w:r>
      </w:hyperlink>
      <w:r w:rsidR="000558D9" w:rsidRPr="0089557A">
        <w:fldChar w:fldCharType="end"/>
      </w:r>
      <w:r w:rsidRPr="0089557A">
        <w:t xml:space="preserve">  Vibrational Stark effect (VSE) spectroscopy is a recently developed experimental technique capable of measuring electrostatic fields in proteins</w:t>
      </w:r>
      <w:r w:rsidRPr="0089557A">
        <w:fldChar w:fldCharType="begin">
          <w:fldData xml:space="preserve">PEVuZE5vdGU+PENpdGU+PEF1dGhvcj5BbmRyZXdzPC9BdXRob3I+PFllYXI+MjAwMDwvWWVhcj48
UmVjTnVtPjg8L1JlY051bT48RGlzcGxheVRleHQ+PHN0eWxlIGZhY2U9InN1cGVyc2NyaXB0Ij40
MiwgNTgsIDcyLTc3PC9zdHlsZT48L0Rpc3BsYXlUZXh0PjxyZWNvcmQ+PHJlYy1udW1iZXI+ODwv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2550A8">
        <w:instrText xml:space="preserve"> ADDIN EN.CITE </w:instrText>
      </w:r>
      <w:r w:rsidR="002550A8">
        <w:fldChar w:fldCharType="begin">
          <w:fldData xml:space="preserve">PEVuZE5vdGU+PENpdGU+PEF1dGhvcj5BbmRyZXdzPC9BdXRob3I+PFllYXI+MjAwMDwvWWVhcj48
UmVjTnVtPjg8L1JlY051bT48RGlzcGxheVRleHQ+PHN0eWxlIGZhY2U9InN1cGVyc2NyaXB0Ij40
MiwgNTgsIDcyLTc3PC9zdHlsZT48L0Rpc3BsYXlUZXh0PjxyZWNvcmQ+PHJlYy1udW1iZXI+ODwv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2550A8">
        <w:instrText xml:space="preserve"> ADDIN EN.CITE.DATA </w:instrText>
      </w:r>
      <w:r w:rsidR="002550A8">
        <w:fldChar w:fldCharType="end"/>
      </w:r>
      <w:r w:rsidRPr="0089557A">
        <w:fldChar w:fldCharType="separate"/>
      </w:r>
      <w:hyperlink w:anchor="_ENREF_42" w:tooltip="Ensign, 2011 #459" w:history="1">
        <w:r w:rsidR="00623A39" w:rsidRPr="002550A8">
          <w:rPr>
            <w:noProof/>
            <w:vertAlign w:val="superscript"/>
          </w:rPr>
          <w:t>42</w:t>
        </w:r>
      </w:hyperlink>
      <w:r w:rsidR="002550A8" w:rsidRPr="002550A8">
        <w:rPr>
          <w:noProof/>
          <w:vertAlign w:val="superscript"/>
        </w:rPr>
        <w:t xml:space="preserve">, </w:t>
      </w:r>
      <w:hyperlink w:anchor="_ENREF_58" w:tooltip="Mardia, 1975 #458" w:history="1">
        <w:r w:rsidR="00623A39" w:rsidRPr="002550A8">
          <w:rPr>
            <w:noProof/>
            <w:vertAlign w:val="superscript"/>
          </w:rPr>
          <w:t>58</w:t>
        </w:r>
      </w:hyperlink>
      <w:r w:rsidR="002550A8" w:rsidRPr="002550A8">
        <w:rPr>
          <w:noProof/>
          <w:vertAlign w:val="superscript"/>
        </w:rPr>
        <w:t xml:space="preserve">, </w:t>
      </w:r>
      <w:hyperlink w:anchor="_ENREF_72" w:tooltip="Fafarman, 2006 #10" w:history="1">
        <w:r w:rsidR="00623A39" w:rsidRPr="002550A8">
          <w:rPr>
            <w:noProof/>
            <w:vertAlign w:val="superscript"/>
          </w:rPr>
          <w:t>72-77</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042E0D9A" w14:textId="24BFD68F" w:rsidR="0089557A" w:rsidRPr="0089557A" w:rsidRDefault="0089557A" w:rsidP="0089557A">
      <w:pPr>
        <w:pStyle w:val="text"/>
      </w:pPr>
      <w:r w:rsidRPr="0089557A">
        <w:t>The nitrile stretching vibration is one of several useful VSE probes that have been indentified</w:t>
      </w:r>
      <w:hyperlink w:anchor="_ENREF_77" w:tooltip="Suydam, 2003 #25" w:history="1">
        <w:r w:rsidR="00623A39" w:rsidRPr="0089557A">
          <w:fldChar w:fldCharType="begin"/>
        </w:r>
        <w:r w:rsidR="00623A39">
          <w:instrText xml:space="preserve"> ADDIN EN.CITE &lt;EndNote&gt;&lt;Cite&gt;&lt;Author&gt;Suydam&lt;/Author&gt;&lt;Year&gt;2003&lt;/Year&gt;&lt;RecNum&gt;25&lt;/RecNum&gt;&lt;DisplayText&gt;&lt;style face="superscript"&gt;77&lt;/style&gt;&lt;/DisplayText&gt;&lt;record&gt;&lt;rec-number&gt;25&lt;/rec-number&gt;&lt;foreign-keys&gt;&lt;key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623A39" w:rsidRPr="0089557A">
          <w:fldChar w:fldCharType="separate"/>
        </w:r>
        <w:r w:rsidR="00623A39" w:rsidRPr="002550A8">
          <w:rPr>
            <w:noProof/>
            <w:vertAlign w:val="superscript"/>
          </w:rPr>
          <w:t>77</w:t>
        </w:r>
        <w:r w:rsidR="00623A39" w:rsidRPr="0089557A">
          <w:fldChar w:fldCharType="end"/>
        </w:r>
      </w:hyperlink>
      <w:r w:rsidRPr="0089557A">
        <w:t>.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hyperlink w:anchor="_ENREF_95" w:tooltip="Nielsen, 2011 #522" w:history="1">
        <w:r w:rsidR="00623A39" w:rsidRPr="0089557A">
          <w:fldChar w:fldCharType="begin">
            <w:fldData xml:space="preserve">PEVuZE5vdGU+PENpdGU+PEF1dGhvcj5OaWVsc2VuPC9BdXRob3I+PFllYXI+MjAxMTwvWWVhcj48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MjQ5LTMyNTk8L3BhZ2VzPjx2b2x1bWU+Nzk8L3ZvbHVtZT48bnVtYmVyPjEyPC9udW1iZXI+PGtl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</w:fldData>
          </w:fldChar>
        </w:r>
        <w:r w:rsidR="00623A39">
          <w:instrText xml:space="preserve"> ADDIN EN.CITE </w:instrText>
        </w:r>
        <w:r w:rsidR="00623A39">
          <w:fldChar w:fldCharType="begin">
            <w:fldData xml:space="preserve">PEVuZE5vdGU+PENpdGU+PEF1dGhvcj5OaWVsc2VuPC9BdXRob3I+PFllYXI+MjAxMTwvWWVhcj48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MjQ5LTMyNTk8L3BhZ2VzPjx2b2x1bWU+Nzk8L3ZvbHVtZT48bnVtYmVyPjEyPC9udW1iZXI+PGtl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</w:fldData>
          </w:fldChar>
        </w:r>
        <w:r w:rsidR="00623A39">
          <w:instrText xml:space="preserve"> ADDIN EN.CITE.DATA </w:instrText>
        </w:r>
        <w:r w:rsidR="00623A39">
          <w:fldChar w:fldCharType="end"/>
        </w:r>
        <w:r w:rsidR="00623A39" w:rsidRPr="0089557A">
          <w:fldChar w:fldCharType="separate"/>
        </w:r>
        <w:r w:rsidR="00623A39" w:rsidRPr="002550A8">
          <w:rPr>
            <w:noProof/>
            <w:vertAlign w:val="superscript"/>
          </w:rPr>
          <w:t>95</w:t>
        </w:r>
        <w:r w:rsidR="00623A39" w:rsidRPr="0089557A">
          <w:fldChar w:fldCharType="end"/>
        </w:r>
      </w:hyperlink>
      <w:r w:rsidRPr="0089557A">
        <w:t>.  There are a growing number of reports describing VSE spectroscopy of nitrile probes to study the function of electrostatic fields in enzyme active sites</w:t>
      </w:r>
      <w:r w:rsidRPr="0089557A">
        <w:fldChar w:fldCharType="begin">
          <w:fldData xml:space="preserve">PEVuZE5vdGU+PENpdGU+PEF1dGhvcj5GYWZhcm1hbjwvQXV0aG9yPjxZZWFyPjIwMDY8L1llYXI+
PFJlY051bT4xMDwvUmVjTnVtPjxEaXNwbGF5VGV4dD48c3R5bGUgZmFjZT0ic3VwZXJzY3JpcHQi
PjQyLCA1OCwgNzItNzQ8L3N0eWxlPjwvRGlzcGxheVRleHQ+PHJlY29yZD48cmVjLW51bWJlcj4x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2550A8">
        <w:instrText xml:space="preserve"> ADDIN EN.CITE </w:instrText>
      </w:r>
      <w:r w:rsidR="002550A8">
        <w:fldChar w:fldCharType="begin">
          <w:fldData xml:space="preserve">PEVuZE5vdGU+PENpdGU+PEF1dGhvcj5GYWZhcm1hbjwvQXV0aG9yPjxZZWFyPjIwMDY8L1llYXI+
PFJlY051bT4xMDwvUmVjTnVtPjxEaXNwbGF5VGV4dD48c3R5bGUgZmFjZT0ic3VwZXJzY3JpcHQi
PjQyLCA1OCwgNzItNzQ8L3N0eWxlPjwvRGlzcGxheVRleHQ+PHJlY29yZD48cmVjLW51bWJlcj4x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2550A8">
        <w:instrText xml:space="preserve"> ADDIN EN.CITE.DATA </w:instrText>
      </w:r>
      <w:r w:rsidR="002550A8">
        <w:fldChar w:fldCharType="end"/>
      </w:r>
      <w:r w:rsidRPr="0089557A">
        <w:fldChar w:fldCharType="separate"/>
      </w:r>
      <w:hyperlink w:anchor="_ENREF_42" w:tooltip="Ensign, 2011 #459" w:history="1">
        <w:r w:rsidR="00623A39" w:rsidRPr="002550A8">
          <w:rPr>
            <w:noProof/>
            <w:vertAlign w:val="superscript"/>
          </w:rPr>
          <w:t>42</w:t>
        </w:r>
      </w:hyperlink>
      <w:r w:rsidR="002550A8" w:rsidRPr="002550A8">
        <w:rPr>
          <w:noProof/>
          <w:vertAlign w:val="superscript"/>
        </w:rPr>
        <w:t xml:space="preserve">, </w:t>
      </w:r>
      <w:hyperlink w:anchor="_ENREF_58" w:tooltip="Mardia, 1975 #458" w:history="1">
        <w:r w:rsidR="00623A39" w:rsidRPr="002550A8">
          <w:rPr>
            <w:noProof/>
            <w:vertAlign w:val="superscript"/>
          </w:rPr>
          <w:t>58</w:t>
        </w:r>
      </w:hyperlink>
      <w:r w:rsidR="002550A8" w:rsidRPr="002550A8">
        <w:rPr>
          <w:noProof/>
          <w:vertAlign w:val="superscript"/>
        </w:rPr>
        <w:t xml:space="preserve">, </w:t>
      </w:r>
      <w:hyperlink w:anchor="_ENREF_72" w:tooltip="Fafarman, 2006 #10" w:history="1">
        <w:r w:rsidR="00623A39" w:rsidRPr="002550A8">
          <w:rPr>
            <w:noProof/>
            <w:vertAlign w:val="superscript"/>
          </w:rPr>
          <w:t>72-74</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hyperlink w:anchor="_ENREF_35" w:tooltip="Stafford, 2010 #360" w:history="1">
        <w:r w:rsidR="00623A39" w:rsidRPr="0089557A">
          <w:fldChar w:fldCharType="begin"/>
        </w:r>
        <w:r w:rsidR="00623A39">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623A39" w:rsidRPr="0089557A">
          <w:fldChar w:fldCharType="separate"/>
        </w:r>
        <w:r w:rsidR="00623A39" w:rsidRPr="00A3644E">
          <w:rPr>
            <w:noProof/>
            <w:vertAlign w:val="superscript"/>
          </w:rPr>
          <w:t>35</w:t>
        </w:r>
        <w:r w:rsidR="00623A39"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623A39" w:rsidRPr="0089557A">
          <w:fldChar w:fldCharType="begin"/>
        </w:r>
        <w:r w:rsidR="00623A39">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623A39" w:rsidRPr="0089557A">
          <w:fldChar w:fldCharType="separate"/>
        </w:r>
        <w:r w:rsidR="00623A39" w:rsidRPr="00A3644E">
          <w:rPr>
            <w:noProof/>
            <w:vertAlign w:val="superscript"/>
          </w:rPr>
          <w:t>8</w:t>
        </w:r>
        <w:r w:rsidR="00623A39"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75CC7C86" w14:textId="0EEC670F"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CC5479">
        <w:t xml:space="preserve">Figure </w:t>
      </w:r>
      <w:r w:rsidR="00CC5479">
        <w:rPr>
          <w:noProof/>
        </w:rPr>
        <w:t>4</w:t>
      </w:r>
      <w:r w:rsidR="00CC5479">
        <w:noBreakHyphen/>
      </w:r>
      <w:r w:rsidR="00CC5479">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hyperlink w:anchor="_ENREF_35" w:tooltip="Stafford, 2010 #360" w:history="1">
        <w:r w:rsidR="00623A39" w:rsidRPr="0089557A">
          <w:fldChar w:fldCharType="begin"/>
        </w:r>
        <w:r w:rsidR="00623A39">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623A39" w:rsidRPr="0089557A">
          <w:fldChar w:fldCharType="separate"/>
        </w:r>
        <w:r w:rsidR="00623A39" w:rsidRPr="00A3644E">
          <w:rPr>
            <w:noProof/>
            <w:vertAlign w:val="superscript"/>
          </w:rPr>
          <w:t>35</w:t>
        </w:r>
        <w:r w:rsidR="00623A39" w:rsidRPr="0089557A">
          <w:fldChar w:fldCharType="end"/>
        </w:r>
      </w:hyperlink>
      <w:r w:rsidRPr="0089557A">
        <w:t>,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623A39" w:rsidRPr="0089557A">
          <w:fldChar w:fldCharType="begin"/>
        </w:r>
        <w:r w:rsidR="00623A39">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623A39" w:rsidRPr="0089557A">
          <w:fldChar w:fldCharType="separate"/>
        </w:r>
        <w:r w:rsidR="00623A39" w:rsidRPr="00A3644E">
          <w:rPr>
            <w:noProof/>
            <w:vertAlign w:val="superscript"/>
          </w:rPr>
          <w:t>8</w:t>
        </w:r>
        <w:r w:rsidR="00623A39"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38" w:tooltip="Huang, 1998 #41" w:history="1">
        <w:r w:rsidR="00623A39" w:rsidRPr="0089557A">
          <w:fldChar w:fldCharType="begin"/>
        </w:r>
        <w:r w:rsidR="00623A39">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623A39" w:rsidRPr="0089557A">
          <w:fldChar w:fldCharType="separate"/>
        </w:r>
        <w:r w:rsidR="00623A39" w:rsidRPr="00A3644E">
          <w:rPr>
            <w:noProof/>
            <w:vertAlign w:val="superscript"/>
          </w:rPr>
          <w:t>38</w:t>
        </w:r>
        <w:r w:rsidR="00623A39" w:rsidRPr="0089557A">
          <w:fldChar w:fldCharType="end"/>
        </w:r>
      </w:hyperlink>
      <w:r w:rsidRPr="0089557A">
        <w:t xml:space="preserve"> and 1GUA</w:t>
      </w:r>
      <w:hyperlink w:anchor="_ENREF_39" w:tooltip="Nassar, 1995 #43" w:history="1">
        <w:r w:rsidR="00623A39"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623A39">
          <w:instrText xml:space="preserve"> ADDIN EN.CITE </w:instrText>
        </w:r>
        <w:r w:rsidR="00623A39">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623A39">
          <w:instrText xml:space="preserve"> ADDIN EN.CITE.DATA </w:instrText>
        </w:r>
        <w:r w:rsidR="00623A39">
          <w:fldChar w:fldCharType="end"/>
        </w:r>
        <w:r w:rsidR="00623A39" w:rsidRPr="0089557A">
          <w:fldChar w:fldCharType="separate"/>
        </w:r>
        <w:r w:rsidR="00623A39" w:rsidRPr="00A3644E">
          <w:rPr>
            <w:noProof/>
            <w:vertAlign w:val="superscript"/>
          </w:rPr>
          <w:t>39</w:t>
        </w:r>
        <w:r w:rsidR="00623A39"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40D207A2" w14:textId="77777777"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w:r>
      <w:r w:rsidR="00A06298">
        <w:t>Rap E30/K31</w:t>
      </w:r>
      <w:r w:rsidRPr="0089557A">
        <w:t xml:space="preserve">, Rap E30D, Rap K31E, and the double mutant Rap E30D/K31E.  The difference in vibrational absorption energy, </w:t>
      </w:r>
      <w:r w:rsidRPr="0089557A">
        <w:t></w:t>
      </w:r>
      <w:r w:rsidRPr="0089557A">
        <w:rPr>
          <w:i/>
        </w:rPr>
        <w:t></w:t>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547B9B81" w14:textId="77777777" w:rsidR="00670D7C" w:rsidRDefault="00670D7C" w:rsidP="00670D7C">
      <w:pPr>
        <w:pStyle w:val="Heading3"/>
      </w:pPr>
      <w:r>
        <w:t xml:space="preserve"> </w:t>
      </w:r>
      <w:bookmarkStart w:id="114" w:name="_Toc297815420"/>
      <w:bookmarkStart w:id="115" w:name="_Toc298761124"/>
      <w:r>
        <w:t>Results</w:t>
      </w:r>
      <w:bookmarkEnd w:id="114"/>
      <w:bookmarkEnd w:id="115"/>
    </w:p>
    <w:p w14:paraId="250992E9" w14:textId="77777777" w:rsidR="00510547" w:rsidRDefault="008D7911" w:rsidP="008D7911">
      <w:pPr>
        <w:pStyle w:val="Heading4"/>
      </w:pPr>
      <w:r>
        <w:t xml:space="preserve"> </w:t>
      </w:r>
      <w:bookmarkStart w:id="116" w:name="_Toc298761125"/>
      <w:r w:rsidR="00510547">
        <w:t>Dissociation Constant Measurements</w:t>
      </w:r>
      <w:bookmarkEnd w:id="116"/>
    </w:p>
    <w:p w14:paraId="7B55AF76" w14:textId="40F36D01" w:rsidR="00510547" w:rsidRDefault="00510547" w:rsidP="0065799F">
      <w:pPr>
        <w:pStyle w:val="text"/>
        <w:ind w:firstLine="0"/>
      </w:pPr>
      <w:r>
        <w:tab/>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CC5479">
        <w:t xml:space="preserve">Table </w:t>
      </w:r>
      <w:r w:rsidR="00CC5479">
        <w:rPr>
          <w:noProof/>
        </w:rPr>
        <w:t>4</w:t>
      </w:r>
      <w:r w:rsidR="00CC5479">
        <w:noBreakHyphen/>
      </w:r>
      <w:r w:rsidR="00CC5479">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fldChar w:fldCharType="begin">
          <w:fldData xml:space="preserve">PEVuZE5vdGU+PENpdGU+PEF1dGhvcj5TdGFmZm9yZDwvQXV0aG9yPjxZZWFyPjIwMTA8L1llYXI+
PFJlY051bT4zNjA8L1JlY051bT48RGlzcGxheVRleHQ+PHN0eWxlIGZhY2U9InN1cGVyc2NyaXB0
Ij4zNSwgODksIDkwPC9zdHlsZT48L0Rpc3BsYXlUZXh0PjxyZWNvcmQ+PHJlYy1udW1iZXI+MzYw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2550A8">
        <w:instrText xml:space="preserve"> ADDIN EN.CITE </w:instrText>
      </w:r>
      <w:r w:rsidR="002550A8">
        <w:fldChar w:fldCharType="begin">
          <w:fldData xml:space="preserve">PEVuZE5vdGU+PENpdGU+PEF1dGhvcj5TdGFmZm9yZDwvQXV0aG9yPjxZZWFyPjIwMTA8L1llYXI+
PFJlY051bT4zNjA8L1JlY051bT48RGlzcGxheVRleHQ+PHN0eWxlIGZhY2U9InN1cGVyc2NyaXB0
Ij4zNSwgODksIDkwPC9zdHlsZT48L0Rpc3BsYXlUZXh0PjxyZWNvcmQ+PHJlYy1udW1iZXI+MzYw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2550A8">
        <w:instrText xml:space="preserve"> ADDIN EN.CITE.DATA </w:instrText>
      </w:r>
      <w:r w:rsidR="002550A8">
        <w:fldChar w:fldCharType="end"/>
      </w:r>
      <w:r>
        <w:fldChar w:fldCharType="separate"/>
      </w:r>
      <w:hyperlink w:anchor="_ENREF_35" w:tooltip="Stafford, 2010 #360" w:history="1">
        <w:r w:rsidR="00623A39" w:rsidRPr="002550A8">
          <w:rPr>
            <w:noProof/>
            <w:vertAlign w:val="superscript"/>
          </w:rPr>
          <w:t>35</w:t>
        </w:r>
      </w:hyperlink>
      <w:r w:rsidR="002550A8" w:rsidRPr="002550A8">
        <w:rPr>
          <w:noProof/>
          <w:vertAlign w:val="superscript"/>
        </w:rPr>
        <w:t xml:space="preserve">, </w:t>
      </w:r>
      <w:hyperlink w:anchor="_ENREF_89" w:tooltip="Herrmann, 1996 #46" w:history="1">
        <w:r w:rsidR="00623A39" w:rsidRPr="002550A8">
          <w:rPr>
            <w:noProof/>
            <w:vertAlign w:val="superscript"/>
          </w:rPr>
          <w:t>89</w:t>
        </w:r>
      </w:hyperlink>
      <w:r w:rsidR="002550A8" w:rsidRPr="002550A8">
        <w:rPr>
          <w:noProof/>
          <w:vertAlign w:val="superscript"/>
        </w:rPr>
        <w:t xml:space="preserve">, </w:t>
      </w:r>
      <w:hyperlink w:anchor="_ENREF_90" w:tooltip="Nassar, 1996 #42" w:history="1">
        <w:r w:rsidR="00623A39" w:rsidRPr="002550A8">
          <w:rPr>
            <w:noProof/>
            <w:vertAlign w:val="superscript"/>
          </w:rPr>
          <w:t>90</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CC5479">
        <w:t xml:space="preserve">Table </w:t>
      </w:r>
      <w:r w:rsidR="00CC5479">
        <w:rPr>
          <w:noProof/>
        </w:rPr>
        <w:t>4</w:t>
      </w:r>
      <w:r w:rsidR="00CC5479">
        <w:noBreakHyphen/>
      </w:r>
      <w:r w:rsidR="00CC5479">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G28C</w:t>
      </w:r>
      <w:r>
        <w:rPr>
          <w:vertAlign w:val="subscript"/>
        </w:rPr>
        <w:t>SCN</w:t>
      </w:r>
      <w:r>
        <w:t xml:space="preserve"> (reduced </w:t>
      </w:r>
      <w:r>
        <w:rPr>
          <w:i/>
        </w:rPr>
        <w:t>K</w:t>
      </w:r>
      <w:r>
        <w:rPr>
          <w:i/>
          <w:vertAlign w:val="subscript"/>
        </w:rPr>
        <w:t>d</w:t>
      </w:r>
      <w:r>
        <w:t xml:space="preserve"> by an order of magnitude) and Ral</w:t>
      </w:r>
      <w:r>
        <w:rPr>
          <w:rFonts w:ascii="Symbol" w:hAnsi="Symbol"/>
        </w:rPr>
        <w:t></w:t>
      </w:r>
      <w:r>
        <w:t xml:space="preserve"> Y31C</w:t>
      </w:r>
      <w:r>
        <w:rPr>
          <w:vertAlign w:val="subscript"/>
        </w:rPr>
        <w:t>SCN</w:t>
      </w:r>
      <w:r>
        <w:t xml:space="preserve"> (increased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CC5479">
        <w:t xml:space="preserve">Table </w:t>
      </w:r>
      <w:r w:rsidR="00CC5479">
        <w:rPr>
          <w:noProof/>
        </w:rPr>
        <w:t>4</w:t>
      </w:r>
      <w:r w:rsidR="00CC5479">
        <w:noBreakHyphen/>
      </w:r>
      <w:r w:rsidR="00CC5479">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hyperlink w:anchor="_ENREF_35" w:tooltip="Stafford, 2010 #360" w:history="1">
        <w:r w:rsidR="00623A39">
          <w:fldChar w:fldCharType="begin"/>
        </w:r>
        <w:r w:rsidR="00623A39">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623A39">
          <w:fldChar w:fldCharType="separate"/>
        </w:r>
        <w:r w:rsidR="00623A39" w:rsidRPr="00A3644E">
          <w:rPr>
            <w:noProof/>
            <w:vertAlign w:val="superscript"/>
          </w:rPr>
          <w:t>35</w:t>
        </w:r>
        <w:r w:rsidR="00623A39">
          <w:fldChar w:fldCharType="end"/>
        </w:r>
      </w:hyperlink>
      <w:r>
        <w:t>.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21393243"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CC5479">
        <w:t xml:space="preserve">Table </w:t>
      </w:r>
      <w:r w:rsidR="00CC5479">
        <w:rPr>
          <w:noProof/>
        </w:rPr>
        <w:t>4</w:t>
      </w:r>
      <w:r w:rsidR="00CC5479">
        <w:noBreakHyphen/>
      </w:r>
      <w:r w:rsidR="00CC5479">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and this effect was preserved in the double mutant Rap E30D/K31E.  The single mutation Rap E30D</w:t>
      </w:r>
      <w:r>
        <w:t>/K31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2A49F980" w14:textId="77777777" w:rsidR="00510547" w:rsidRDefault="008D7911" w:rsidP="008D7911">
      <w:pPr>
        <w:pStyle w:val="Heading4"/>
      </w:pPr>
      <w:r>
        <w:t xml:space="preserve"> </w:t>
      </w:r>
      <w:r w:rsidR="00510547">
        <w:t xml:space="preserve">  </w:t>
      </w:r>
      <w:bookmarkStart w:id="117" w:name="_Toc298761126"/>
      <w:r w:rsidR="00510547">
        <w:t>Molecular Dynamics Simulations</w:t>
      </w:r>
      <w:bookmarkEnd w:id="117"/>
    </w:p>
    <w:p w14:paraId="72F57013" w14:textId="3E7E15FA"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 </w:instrText>
      </w:r>
      <w:r w:rsidR="00A3644E">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EN.CITE.DATA </w:instrText>
      </w:r>
      <w:r w:rsidR="00A3644E">
        <w:fldChar w:fldCharType="end"/>
      </w:r>
      <w:r>
        <w:fldChar w:fldCharType="separate"/>
      </w:r>
      <w:hyperlink w:anchor="_ENREF_38" w:tooltip="Huang, 1998 #41" w:history="1">
        <w:r w:rsidR="00623A39" w:rsidRPr="00A3644E">
          <w:rPr>
            <w:noProof/>
            <w:vertAlign w:val="superscript"/>
          </w:rPr>
          <w:t>38</w:t>
        </w:r>
      </w:hyperlink>
      <w:r w:rsidR="00A3644E" w:rsidRPr="00A3644E">
        <w:rPr>
          <w:noProof/>
          <w:vertAlign w:val="superscript"/>
        </w:rPr>
        <w:t xml:space="preserve">, </w:t>
      </w:r>
      <w:hyperlink w:anchor="_ENREF_39" w:tooltip="Nassar, 1995 #43" w:history="1">
        <w:r w:rsidR="00623A39" w:rsidRPr="00A3644E">
          <w:rPr>
            <w:noProof/>
            <w:vertAlign w:val="superscript"/>
          </w:rPr>
          <w:t>39</w:t>
        </w:r>
      </w:hyperlink>
      <w:r>
        <w:fldChar w:fldCharType="end"/>
      </w:r>
      <w:r>
        <w:t>.  These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CC5479">
        <w:t xml:space="preserve">Figure </w:t>
      </w:r>
      <w:r w:rsidR="00CC5479">
        <w:rPr>
          <w:noProof/>
        </w:rPr>
        <w:t>4</w:t>
      </w:r>
      <w:r w:rsidR="00CC5479">
        <w:noBreakHyphen/>
      </w:r>
      <w:r w:rsidR="00CC5479">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CC5479">
        <w:t xml:space="preserve">Figure </w:t>
      </w:r>
      <w:r w:rsidR="00CC5479">
        <w:rPr>
          <w:noProof/>
        </w:rPr>
        <w:t>4</w:t>
      </w:r>
      <w:r w:rsidR="00CC5479">
        <w:noBreakHyphen/>
      </w:r>
      <w:r w:rsidR="00CC5479">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CC5479">
        <w:t xml:space="preserve">Figure </w:t>
      </w:r>
      <w:r w:rsidR="00CC5479">
        <w:rPr>
          <w:noProof/>
        </w:rPr>
        <w:t>4</w:t>
      </w:r>
      <w:r w:rsidR="00CC5479">
        <w:noBreakHyphen/>
      </w:r>
      <w:r w:rsidR="00CC5479">
        <w:rPr>
          <w:noProof/>
        </w:rPr>
        <w:t>9</w:t>
      </w:r>
      <w:r w:rsidR="00B0743E">
        <w:fldChar w:fldCharType="end"/>
      </w:r>
      <w:r w:rsidR="00B0743E">
        <w:t>.</w:t>
      </w:r>
      <w:r>
        <w:t xml:space="preserve"> Similar to what we have seen previously</w:t>
      </w:r>
      <w:hyperlink w:anchor="_ENREF_8" w:tooltip="Ensign, 2010 #454" w:history="1">
        <w:r w:rsidR="00623A39">
          <w:fldChar w:fldCharType="begin"/>
        </w:r>
        <w:r w:rsidR="00623A39">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623A39">
          <w:fldChar w:fldCharType="separate"/>
        </w:r>
        <w:r w:rsidR="00623A39" w:rsidRPr="00A3644E">
          <w:rPr>
            <w:noProof/>
            <w:vertAlign w:val="superscript"/>
          </w:rPr>
          <w:t>8</w:t>
        </w:r>
        <w:r w:rsidR="00623A39">
          <w:fldChar w:fldCharType="end"/>
        </w:r>
      </w:hyperlink>
      <w:r>
        <w:t>,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CC5479">
        <w:t xml:space="preserve">Figure </w:t>
      </w:r>
      <w:r w:rsidR="00CC5479">
        <w:rPr>
          <w:noProof/>
        </w:rPr>
        <w:t>4</w:t>
      </w:r>
      <w:r w:rsidR="00CC5479">
        <w:noBreakHyphen/>
      </w:r>
      <w:r w:rsidR="00CC5479">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CC5479">
        <w:t xml:space="preserve">Figure </w:t>
      </w:r>
      <w:r w:rsidR="00CC5479">
        <w:rPr>
          <w:noProof/>
        </w:rPr>
        <w:t>4</w:t>
      </w:r>
      <w:r w:rsidR="00CC5479">
        <w:noBreakHyphen/>
      </w:r>
      <w:r w:rsidR="00CC5479">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CC5479">
        <w:t xml:space="preserve">Figure </w:t>
      </w:r>
      <w:r w:rsidR="00CC5479">
        <w:rPr>
          <w:noProof/>
        </w:rPr>
        <w:t>4</w:t>
      </w:r>
      <w:r w:rsidR="00CC5479">
        <w:noBreakHyphen/>
      </w:r>
      <w:r w:rsidR="00CC5479">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4CD97B2B" w14:textId="52BBC26F"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CC5479">
        <w:t xml:space="preserve">Figure </w:t>
      </w:r>
      <w:r w:rsidR="00CC5479">
        <w:rPr>
          <w:noProof/>
        </w:rPr>
        <w:t>2</w:t>
      </w:r>
      <w:r w:rsidR="00CC5479">
        <w:noBreakHyphen/>
      </w:r>
      <w:r w:rsidR="00CC5479">
        <w:rPr>
          <w:noProof/>
        </w:rPr>
        <w:t>5</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CC5479">
        <w:t xml:space="preserve">Figure </w:t>
      </w:r>
      <w:r w:rsidR="00CC5479">
        <w:rPr>
          <w:noProof/>
        </w:rPr>
        <w:t>2</w:t>
      </w:r>
      <w:r w:rsidR="00CC5479">
        <w:noBreakHyphen/>
      </w:r>
      <w:r w:rsidR="00CC5479">
        <w:rPr>
          <w:noProof/>
        </w:rPr>
        <w:t>5</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CC5479">
        <w:t xml:space="preserve">Figure </w:t>
      </w:r>
      <w:r w:rsidR="00CC5479">
        <w:rPr>
          <w:noProof/>
        </w:rPr>
        <w:t>4</w:t>
      </w:r>
      <w:r w:rsidR="00CC5479">
        <w:noBreakHyphen/>
      </w:r>
      <w:r w:rsidR="00CC5479">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CC5479">
        <w:t xml:space="preserve">Figure </w:t>
      </w:r>
      <w:r w:rsidR="00CC5479">
        <w:rPr>
          <w:noProof/>
        </w:rPr>
        <w:t>4</w:t>
      </w:r>
      <w:r w:rsidR="00CC5479">
        <w:noBreakHyphen/>
      </w:r>
      <w:r w:rsidR="00CC5479">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hyperlink w:anchor="_ENREF_8" w:tooltip="Ensign, 2010 #454" w:history="1">
        <w:r w:rsidR="00623A39">
          <w:fldChar w:fldCharType="begin"/>
        </w:r>
        <w:r w:rsidR="00623A39">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623A39">
          <w:fldChar w:fldCharType="separate"/>
        </w:r>
        <w:r w:rsidR="00623A39" w:rsidRPr="00A3644E">
          <w:rPr>
            <w:noProof/>
            <w:vertAlign w:val="superscript"/>
          </w:rPr>
          <w:t>8</w:t>
        </w:r>
        <w:r w:rsidR="00623A39">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CC5479">
        <w:t xml:space="preserve">Figure </w:t>
      </w:r>
      <w:r w:rsidR="00CC5479">
        <w:rPr>
          <w:noProof/>
        </w:rPr>
        <w:t>4</w:t>
      </w:r>
      <w:r w:rsidR="00CC5479">
        <w:noBreakHyphen/>
      </w:r>
      <w:r w:rsidR="00CC5479">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doesn’t compromise the very interaction we are interesting in studying.</w:t>
      </w:r>
    </w:p>
    <w:p w14:paraId="4E56FA9C"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CC5479">
        <w:t xml:space="preserve">Figure </w:t>
      </w:r>
      <w:r w:rsidR="00CC5479">
        <w:rPr>
          <w:noProof/>
        </w:rPr>
        <w:t>4</w:t>
      </w:r>
      <w:r w:rsidR="00CC5479">
        <w:noBreakHyphen/>
      </w:r>
      <w:r w:rsidR="00CC5479">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CC5479">
        <w:t xml:space="preserve">Figure </w:t>
      </w:r>
      <w:r w:rsidR="00CC5479">
        <w:rPr>
          <w:noProof/>
        </w:rPr>
        <w:t>4</w:t>
      </w:r>
      <w:r w:rsidR="00CC5479">
        <w:noBreakHyphen/>
      </w:r>
      <w:r w:rsidR="00CC5479">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In most cases, the aspartate (for E30D and E30D/K31E) or glutamate vector (for WT and Rap K31E) pointed approximately parallel and slightly below the Rap-Ral surface plane.  The single exception to this was when Rap E30D was docked with Ral</w:t>
      </w:r>
      <w:r w:rsidRPr="00032F7D">
        <w:rPr>
          <w:rFonts w:ascii="Symbol" w:hAnsi="Symbol"/>
        </w:rPr>
        <w:t></w:t>
      </w:r>
      <w:r w:rsidRPr="00032F7D">
        <w:t xml:space="preserve"> K32C</w:t>
      </w:r>
      <w:r w:rsidRPr="00032F7D">
        <w:rPr>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K32C</w:t>
      </w:r>
      <w:r w:rsidRPr="00032F7D">
        <w:rPr>
          <w:vertAlign w:val="subscript"/>
        </w:rPr>
        <w:t>SCN</w:t>
      </w:r>
      <w:r>
        <w:t xml:space="preserve"> 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CC5479">
        <w:t xml:space="preserve">Figure </w:t>
      </w:r>
      <w:r w:rsidR="00CC5479">
        <w:rPr>
          <w:noProof/>
        </w:rPr>
        <w:t>4</w:t>
      </w:r>
      <w:r w:rsidR="00CC5479">
        <w:noBreakHyphen/>
      </w:r>
      <w:r w:rsidR="00CC5479">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r>
        <w:t>both aspartate and glutamate side chains</w:t>
      </w:r>
      <w:r w:rsidRPr="00032F7D">
        <w:t xml:space="preserve"> at this position undergo large polar motions that are not influenced by the chemical identity of position 31 or the location of the thiocyanate probe.  </w:t>
      </w:r>
    </w:p>
    <w:p w14:paraId="79D91247"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CC5479">
        <w:t xml:space="preserve">Figure </w:t>
      </w:r>
      <w:r w:rsidR="00CC5479">
        <w:rPr>
          <w:noProof/>
        </w:rPr>
        <w:t>4</w:t>
      </w:r>
      <w:r w:rsidR="00CC5479">
        <w:noBreakHyphen/>
      </w:r>
      <w:r w:rsidR="00CC5479">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Y31C</w:t>
      </w:r>
      <w:r w:rsidRPr="00032F7D">
        <w:rPr>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CC5479">
        <w:t xml:space="preserve">Figure </w:t>
      </w:r>
      <w:r w:rsidR="00CC5479">
        <w:rPr>
          <w:noProof/>
        </w:rPr>
        <w:t>4</w:t>
      </w:r>
      <w:r w:rsidR="00CC5479">
        <w:noBreakHyphen/>
      </w:r>
      <w:r w:rsidR="00CC5479">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N54C</w:t>
      </w:r>
      <w:r w:rsidRPr="00032F7D">
        <w:rPr>
          <w:vertAlign w:val="subscript"/>
        </w:rPr>
        <w:t>SCN</w:t>
      </w:r>
      <w:r w:rsidRPr="00032F7D">
        <w:t xml:space="preserve">, </w:t>
      </w:r>
      <w:r w:rsidR="00A06298">
        <w:t>Rap E30/K31</w:t>
      </w:r>
      <w:r w:rsidRPr="00032F7D">
        <w:t xml:space="preserve"> and the Rap E30D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Rap K31E.  </w:t>
      </w:r>
      <w:r>
        <w:t xml:space="preserve">Both of these observations are consistent with our observations of differences in dissociation constants between WT and mutated Rap binding to the downstream effector Ral.  </w:t>
      </w:r>
    </w:p>
    <w:p w14:paraId="179F254E" w14:textId="77777777"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position 31, it pointed towards a hydrogen bonding acceptor pocket formed by Ral</w:t>
      </w:r>
      <w:r>
        <w:rPr>
          <w:rFonts w:ascii="Symbol" w:hAnsi="Symbol"/>
        </w:rPr>
        <w:t></w:t>
      </w:r>
      <w:r>
        <w:t xml:space="preserve"> D51, N54, and E58. When this side chain was mutated to Rap K31E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N54C</w:t>
      </w:r>
      <w:r>
        <w:rPr>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hydrogen bonding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4F66F062" w14:textId="77777777" w:rsidR="008B1AB4" w:rsidRDefault="008B1AB4" w:rsidP="008B1AB4">
      <w:pPr>
        <w:pStyle w:val="Heading4"/>
      </w:pPr>
      <w:bookmarkStart w:id="118" w:name="_Toc298761127"/>
      <w:r>
        <w:t>VSE Spectroscopy of the Docked Protein-Protein Complex</w:t>
      </w:r>
      <w:bookmarkEnd w:id="118"/>
    </w:p>
    <w:p w14:paraId="3B20D1A5"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5176BF3" w14:textId="7055BC68" w:rsidR="008B1AB4" w:rsidRPr="001F2B7B" w:rsidRDefault="008B1AB4" w:rsidP="008B1AB4">
      <w:pPr>
        <w:pStyle w:val="text"/>
        <w:rPr>
          <w:i/>
          <w:color w:val="0000FF"/>
        </w:rPr>
      </w:pPr>
      <w:r>
        <w:rPr>
          <w:i/>
        </w:rPr>
        <w:t>Ral</w:t>
      </w:r>
      <w:r>
        <w:rPr>
          <w:rFonts w:ascii="Symbol" w:hAnsi="Symbol"/>
          <w:i/>
        </w:rPr>
        <w:t></w:t>
      </w:r>
      <w:r>
        <w:rPr>
          <w:i/>
        </w:rPr>
        <w:t xml:space="preserve"> N27C</w:t>
      </w:r>
      <w:r>
        <w:rPr>
          <w:i/>
          <w:vertAlign w:val="subscript"/>
        </w:rPr>
        <w:t>SCN</w:t>
      </w:r>
      <w:r>
        <w:rPr>
          <w:i/>
        </w:rPr>
        <w:t xml:space="preserve"> and N29C</w:t>
      </w:r>
      <w:r>
        <w:rPr>
          <w:i/>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hyperlink w:anchor="_ENREF_35" w:tooltip="Stafford, 2010 #360" w:history="1">
        <w:r w:rsidR="00623A39">
          <w:fldChar w:fldCharType="begin"/>
        </w:r>
        <w:r w:rsidR="00623A39">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623A39">
          <w:fldChar w:fldCharType="separate"/>
        </w:r>
        <w:r w:rsidR="00623A39" w:rsidRPr="00A3644E">
          <w:rPr>
            <w:noProof/>
            <w:vertAlign w:val="superscript"/>
          </w:rPr>
          <w:t>35</w:t>
        </w:r>
        <w:r w:rsidR="00623A39">
          <w:fldChar w:fldCharType="end"/>
        </w:r>
      </w:hyperlink>
      <w:r>
        <w:t>. N27C</w:t>
      </w:r>
      <w:r>
        <w:rPr>
          <w:vertAlign w:val="subscript"/>
        </w:rPr>
        <w:t>SCN</w:t>
      </w:r>
      <w:r>
        <w:t xml:space="preserve"> and N29C</w:t>
      </w:r>
      <w:r>
        <w:rPr>
          <w:vertAlign w:val="subscript"/>
        </w:rPr>
        <w:t>SCN</w:t>
      </w:r>
      <w:r>
        <w:t xml:space="preserve"> 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fldSimple w:instr=" REF _Ref298511853 ">
        <w:r w:rsidR="00CC5479">
          <w:t xml:space="preserve">Figure </w:t>
        </w:r>
        <w:r w:rsidR="00CC5479">
          <w:rPr>
            <w:noProof/>
          </w:rPr>
          <w:t>4</w:t>
        </w:r>
        <w:r w:rsidR="00CC5479">
          <w:noBreakHyphen/>
        </w:r>
        <w:r w:rsidR="00CC5479">
          <w:rPr>
            <w:noProof/>
          </w:rPr>
          <w:t>4</w:t>
        </w:r>
      </w:fldSimple>
      <w:r>
        <w:t>A)</w:t>
      </w:r>
      <w:hyperlink w:anchor="_ENREF_8" w:tooltip="Ensign, 2010 #454" w:history="1">
        <w:r w:rsidR="00623A39">
          <w:fldChar w:fldCharType="begin"/>
        </w:r>
        <w:r w:rsidR="00623A39">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623A39">
          <w:fldChar w:fldCharType="separate"/>
        </w:r>
        <w:r w:rsidR="00623A39" w:rsidRPr="00A3644E">
          <w:rPr>
            <w:noProof/>
            <w:vertAlign w:val="superscript"/>
          </w:rPr>
          <w:t>8</w:t>
        </w:r>
        <w:r w:rsidR="00623A39">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CC5479">
        <w:t xml:space="preserve">Figure </w:t>
      </w:r>
      <w:r w:rsidR="00CC5479">
        <w:rPr>
          <w:noProof/>
        </w:rPr>
        <w:t>4</w:t>
      </w:r>
      <w:r w:rsidR="00CC5479">
        <w:noBreakHyphen/>
      </w:r>
      <w:r w:rsidR="00CC5479">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1E952E48" w14:textId="438EE7DD" w:rsidR="008B1AB4" w:rsidRPr="00754828" w:rsidRDefault="008B1AB4" w:rsidP="008B1AB4">
      <w:pPr>
        <w:pStyle w:val="text"/>
      </w:pPr>
      <w:r>
        <w:t xml:space="preserve">An example of the VSE data collected here is shown in </w:t>
      </w:r>
      <w:fldSimple w:instr=" REF _Ref298601377 ">
        <w:r w:rsidR="00CC5479">
          <w:t xml:space="preserve">Figure </w:t>
        </w:r>
        <w:r w:rsidR="00CC5479">
          <w:rPr>
            <w:noProof/>
          </w:rPr>
          <w:t>4</w:t>
        </w:r>
        <w:r w:rsidR="00CC5479">
          <w:noBreakHyphen/>
        </w:r>
        <w:r w:rsidR="00CC5479">
          <w:rPr>
            <w:noProof/>
          </w:rPr>
          <w:t>2</w:t>
        </w:r>
      </w:fldSimple>
      <w:r w:rsidRPr="00CC5360">
        <w:t>.</w:t>
      </w:r>
      <w:r>
        <w:t xml:space="preserve">  The Ral</w:t>
      </w:r>
      <w:r>
        <w:rPr>
          <w:rFonts w:ascii="Symbol" w:hAnsi="Symbol"/>
        </w:rPr>
        <w:t></w:t>
      </w:r>
      <w:r>
        <w:t xml:space="preserve"> N29C</w:t>
      </w:r>
      <w:r>
        <w:rPr>
          <w:vertAlign w:val="subscript"/>
        </w:rPr>
        <w:t>SCN</w:t>
      </w:r>
      <w:r>
        <w:t xml:space="preserve"> mutant was incubated with each Rap mutant, concentrated, and the absorption energy of the nitrile probe was recorded and compared with the measured absorption energy when bound to Rap E30/K31 from a previous study</w:t>
      </w:r>
      <w:hyperlink w:anchor="_ENREF_35" w:tooltip="Stafford, 2010 #360" w:history="1">
        <w:r w:rsidR="00623A39">
          <w:fldChar w:fldCharType="begin"/>
        </w:r>
        <w:r w:rsidR="00623A39">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623A39">
          <w:fldChar w:fldCharType="separate"/>
        </w:r>
        <w:r w:rsidR="00623A39" w:rsidRPr="00A3644E">
          <w:rPr>
            <w:noProof/>
            <w:vertAlign w:val="superscript"/>
          </w:rPr>
          <w:t>35</w:t>
        </w:r>
        <w:r w:rsidR="00623A39">
          <w:fldChar w:fldCharType="end"/>
        </w:r>
      </w:hyperlink>
      <w:r>
        <w:t xml:space="preserve">.  When docked with Rap E30D, the thiocyanate absorption energy </w:t>
      </w:r>
      <w:r w:rsidRPr="00BA01DC">
        <w:t>was 2160.8 cm</w:t>
      </w:r>
      <w:r w:rsidRPr="00BA01DC">
        <w:rPr>
          <w:vertAlign w:val="superscript"/>
        </w:rPr>
        <w:t>-1</w:t>
      </w:r>
      <w:r w:rsidRPr="00BA01DC">
        <w:t xml:space="preserve">, identical to the observed absorption energy </w:t>
      </w:r>
      <w:r>
        <w:t>when Ral</w:t>
      </w:r>
      <w:r>
        <w:rPr>
          <w:rFonts w:ascii="Symbol" w:hAnsi="Symbol"/>
        </w:rPr>
        <w:t></w:t>
      </w:r>
      <w:r>
        <w:t xml:space="preserve"> N29C</w:t>
      </w:r>
      <w:r>
        <w:rPr>
          <w:vertAlign w:val="subscript"/>
        </w:rPr>
        <w:t>SCN</w:t>
      </w:r>
      <w:r>
        <w:t xml:space="preserve"> was bound to Rap E30/K31.  When Ral</w:t>
      </w:r>
      <w:r>
        <w:rPr>
          <w:rFonts w:ascii="Symbol" w:hAnsi="Symbol"/>
        </w:rPr>
        <w:t></w:t>
      </w:r>
      <w:r>
        <w:t xml:space="preserve"> N29C</w:t>
      </w:r>
      <w:r>
        <w:rPr>
          <w:vertAlign w:val="subscript"/>
        </w:rPr>
        <w:t>SCN</w:t>
      </w:r>
      <w:r>
        <w:t xml:space="preserve"> was incubated with Rap K31E, the absorption energy was</w:t>
      </w:r>
      <w:r w:rsidRPr="00FC13D4">
        <w:t xml:space="preserve"> 0.6 c</w:t>
      </w:r>
      <w:r>
        <w:t>m</w:t>
      </w:r>
      <w:r>
        <w:rPr>
          <w:vertAlign w:val="superscript"/>
        </w:rPr>
        <w:t>-1</w:t>
      </w:r>
      <w:r>
        <w:t xml:space="preserve"> higher in energy than when docked with Rap E30/K31</w:t>
      </w:r>
      <w:r w:rsidRPr="00FC13D4">
        <w:t>, 2161.4 cm</w:t>
      </w:r>
      <w:r>
        <w:rPr>
          <w:vertAlign w:val="superscript"/>
        </w:rPr>
        <w:t>-1</w:t>
      </w:r>
      <w:r>
        <w:t>.  However, when docked with the double mutant, Rap E30D/K31E, the absorption energy of the thiocyanate shifted 0.8 cm</w:t>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N29C</w:t>
      </w:r>
      <w:r>
        <w:rPr>
          <w:vertAlign w:val="subscript"/>
        </w:rPr>
        <w:t>SCN</w:t>
      </w:r>
      <w:r>
        <w:t xml:space="preserve"> 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5C1D544D" w14:textId="20D263E0"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fldSimple w:instr=" REF _Ref298601843 ">
        <w:r w:rsidR="00CC5479">
          <w:t xml:space="preserve">Table </w:t>
        </w:r>
        <w:r w:rsidR="00CC5479">
          <w:rPr>
            <w:noProof/>
          </w:rPr>
          <w:t>4</w:t>
        </w:r>
        <w:r w:rsidR="00CC5479">
          <w:noBreakHyphen/>
        </w:r>
        <w:r w:rsidR="00CC5479">
          <w:rPr>
            <w:noProof/>
          </w:rPr>
          <w:t>2</w:t>
        </w:r>
      </w:fldSimple>
      <w:r w:rsidR="00616D0D">
        <w:t xml:space="preserve"> </w:t>
      </w:r>
      <w:r>
        <w:t xml:space="preserve">and </w:t>
      </w:r>
      <w:fldSimple w:instr=" REF _Ref298601454 ">
        <w:r w:rsidR="00CC5479">
          <w:t xml:space="preserve">Figure </w:t>
        </w:r>
        <w:r w:rsidR="00CC5479">
          <w:rPr>
            <w:noProof/>
          </w:rPr>
          <w:t>4</w:t>
        </w:r>
        <w:r w:rsidR="00CC5479">
          <w:noBreakHyphen/>
        </w:r>
        <w:r w:rsidR="00CC5479">
          <w:rPr>
            <w:noProof/>
          </w:rPr>
          <w:t>3</w:t>
        </w:r>
      </w:fldSimple>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hyperlink w:anchor="_ENREF_35" w:tooltip="Stafford, 2010 #360" w:history="1">
        <w:r w:rsidR="00623A39">
          <w:fldChar w:fldCharType="begin"/>
        </w:r>
        <w:r w:rsidR="00623A39">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623A39">
          <w:fldChar w:fldCharType="separate"/>
        </w:r>
        <w:r w:rsidR="00623A39" w:rsidRPr="00A3644E">
          <w:rPr>
            <w:noProof/>
            <w:vertAlign w:val="superscript"/>
          </w:rPr>
          <w:t>35</w:t>
        </w:r>
        <w:r w:rsidR="00623A39">
          <w:fldChar w:fldCharType="end"/>
        </w:r>
      </w:hyperlink>
      <w:r>
        <w:t>.  These shifts are related to the change in electrostatic field through the known value of the Stark tuning rate of the cyanocysteine probe, of 0.7 cm</w:t>
      </w:r>
      <w:r>
        <w:rPr>
          <w:vertAlign w:val="superscript"/>
        </w:rPr>
        <w:t>-1</w:t>
      </w:r>
      <w:r>
        <w:t xml:space="preserve">/(MV/cm); the values of </w:t>
      </w:r>
      <w:r w:rsidR="00C80042">
        <w:rPr>
          <w:position w:val="-4"/>
        </w:rPr>
        <w:pict w14:anchorId="7C19B13A">
          <v:shape id="_x0000_i1076" type="#_x0000_t75" style="width:19pt;height:13pt">
            <v:imagedata r:id="rId74" o:title=""/>
          </v:shape>
        </w:pict>
      </w:r>
      <w:r w:rsidR="001D7565">
        <w:t xml:space="preserve"> determined from equation </w:t>
      </w:r>
      <w:r w:rsidR="00F80AEC">
        <w:fldChar w:fldCharType="begin"/>
      </w:r>
      <w:r w:rsidR="00F80AEC">
        <w:instrText xml:space="preserve"> GOTOBUTTON ZEqnNum206165  \* MERGEFORMAT </w:instrText>
      </w:r>
      <w:fldSimple w:instr=" REF ZEqnNum206165 \* Charformat \! \* MERGEFORMAT ">
        <w:r w:rsidR="00CC5479">
          <w:instrText>(3-8)</w:instrText>
        </w:r>
      </w:fldSimple>
      <w:r w:rsidR="00F80AEC">
        <w:fldChar w:fldCharType="end"/>
      </w:r>
      <w:r>
        <w:t xml:space="preserve"> are reported in</w:t>
      </w:r>
      <w:r w:rsidR="006B66A6">
        <w:t xml:space="preserve"> </w:t>
      </w:r>
      <w:fldSimple w:instr=" REF _Ref298601843 ">
        <w:r w:rsidR="00CC5479">
          <w:t xml:space="preserve">Table </w:t>
        </w:r>
        <w:r w:rsidR="00CC5479">
          <w:rPr>
            <w:noProof/>
          </w:rPr>
          <w:t>4</w:t>
        </w:r>
        <w:r w:rsidR="00CC5479">
          <w:noBreakHyphen/>
        </w:r>
        <w:r w:rsidR="00CC5479">
          <w:rPr>
            <w:noProof/>
          </w:rPr>
          <w:t>2</w:t>
        </w:r>
      </w:fldSimple>
      <w:r>
        <w:t xml:space="preserve">.   </w:t>
      </w:r>
    </w:p>
    <w:p w14:paraId="6C37E723" w14:textId="56CE4D8C" w:rsidR="008B1AB4" w:rsidRDefault="008B1AB4" w:rsidP="008B1AB4">
      <w:pPr>
        <w:pStyle w:val="text"/>
      </w:pPr>
      <w:r>
        <w:t>When the probe is located at Ral</w:t>
      </w:r>
      <w:r>
        <w:rPr>
          <w:rFonts w:ascii="Symbol" w:hAnsi="Symbol"/>
        </w:rPr>
        <w:t></w:t>
      </w:r>
      <w:r>
        <w:t xml:space="preserve"> N27C</w:t>
      </w:r>
      <w:r>
        <w:rPr>
          <w:vertAlign w:val="subscript"/>
        </w:rPr>
        <w:t>SCN</w:t>
      </w:r>
      <w:r>
        <w:t xml:space="preserve"> and N29C</w:t>
      </w:r>
      <w:r>
        <w:rPr>
          <w:vertAlign w:val="subscript"/>
        </w:rPr>
        <w:t>SCN</w:t>
      </w:r>
      <w:r>
        <w:t xml:space="preserve">, the data in </w:t>
      </w:r>
      <w:fldSimple w:instr=" REF _Ref298601454 ">
        <w:r w:rsidR="00CC5479">
          <w:t xml:space="preserve">Figure </w:t>
        </w:r>
        <w:r w:rsidR="00CC5479">
          <w:rPr>
            <w:noProof/>
          </w:rPr>
          <w:t>4</w:t>
        </w:r>
        <w:r w:rsidR="00CC5479">
          <w:noBreakHyphen/>
        </w:r>
        <w:r w:rsidR="00CC5479">
          <w:rPr>
            <w:noProof/>
          </w:rPr>
          <w:t>3</w:t>
        </w:r>
      </w:fldSimple>
      <w:r w:rsidRPr="00CC5360">
        <w:t xml:space="preserve"> </w:t>
      </w:r>
      <w:r>
        <w:t xml:space="preserve">clearly show that both the single and double reversion mutants Rap K31E and E30D/K31E have VSE absorption energies that are similar to Ras D30/E31, not Rap E30/K31.  In both cases, the single mutation Rap E30D appears to have a negligible effect on the electrostatic environment of the probe. </w:t>
      </w:r>
      <w:r>
        <w:rPr>
          <w:color w:val="F79646"/>
        </w:rPr>
        <w:t xml:space="preserve"> </w:t>
      </w:r>
      <w:r>
        <w:t>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Rap E30D/K31E than when bound to Rap E30/K31 are clear.  The relatively small effect of mutations on the magnitude of the absorption energy of Ral</w:t>
      </w:r>
      <w:r>
        <w:rPr>
          <w:rFonts w:ascii="Symbol" w:hAnsi="Symbol"/>
        </w:rPr>
        <w:t></w:t>
      </w:r>
      <w:r>
        <w:t xml:space="preserve"> N29C</w:t>
      </w:r>
      <w:r>
        <w:rPr>
          <w:vertAlign w:val="subscript"/>
        </w:rPr>
        <w:t>SCN</w:t>
      </w:r>
      <w:r>
        <w:t xml:space="preserve"> 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hyperlink w:anchor="_ENREF_8" w:tooltip="Ensign, 2010 #454" w:history="1">
        <w:r w:rsidR="00623A39">
          <w:fldChar w:fldCharType="begin"/>
        </w:r>
        <w:r w:rsidR="00623A39">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623A39">
          <w:fldChar w:fldCharType="separate"/>
        </w:r>
        <w:r w:rsidR="00623A39" w:rsidRPr="00A3644E">
          <w:rPr>
            <w:noProof/>
            <w:vertAlign w:val="superscript"/>
          </w:rPr>
          <w:t>8</w:t>
        </w:r>
        <w:r w:rsidR="00623A39">
          <w:fldChar w:fldCharType="end"/>
        </w:r>
      </w:hyperlink>
      <w:r>
        <w:t xml:space="preserve">.  This effect is currently being investigated in our laboratory and will be described in a future report. </w:t>
      </w:r>
    </w:p>
    <w:p w14:paraId="37AB0966" w14:textId="77777777" w:rsidR="008B1AB4" w:rsidRPr="00E97531" w:rsidRDefault="008B1AB4" w:rsidP="008B1AB4">
      <w:pPr>
        <w:pStyle w:val="text"/>
      </w:pPr>
      <w:r>
        <w:rPr>
          <w:i/>
        </w:rPr>
        <w:t>K32C</w:t>
      </w:r>
      <w:r>
        <w:rPr>
          <w:i/>
          <w:vertAlign w:val="subscript"/>
        </w:rPr>
        <w:t>SCN</w:t>
      </w:r>
      <w:r>
        <w:rPr>
          <w:i/>
        </w:rPr>
        <w:t xml:space="preserve"> and N54C</w:t>
      </w:r>
      <w:r>
        <w:rPr>
          <w:i/>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fldSimple w:instr=" REF _Ref298601454 ">
        <w:r w:rsidR="00CC5479">
          <w:t xml:space="preserve">Figure </w:t>
        </w:r>
        <w:r w:rsidR="00CC5479">
          <w:rPr>
            <w:noProof/>
          </w:rPr>
          <w:t>4</w:t>
        </w:r>
        <w:r w:rsidR="00CC5479">
          <w:noBreakHyphen/>
        </w:r>
        <w:r w:rsidR="00CC5479">
          <w:rPr>
            <w:noProof/>
          </w:rPr>
          <w:t>3</w:t>
        </w:r>
      </w:fldSimple>
      <w:r w:rsidRPr="00425005">
        <w:t>,</w:t>
      </w:r>
      <w:r>
        <w:t xml:space="preserve"> the two single mutations E30D and K31E have small but opposite effects on the absorption energy of N54C</w:t>
      </w:r>
      <w:r>
        <w:rPr>
          <w:vertAlign w:val="subscript"/>
        </w:rPr>
        <w:t>SCN</w:t>
      </w:r>
      <w:r>
        <w:t xml:space="preserve"> when compared to Rap E30/K31; Rap E30D is 0.4 cm</w:t>
      </w:r>
      <w:r>
        <w:rPr>
          <w:vertAlign w:val="superscript"/>
        </w:rPr>
        <w:t>-1</w:t>
      </w:r>
      <w:r>
        <w:t xml:space="preserve"> higher in absorption energy, while Rap K31E is 0.1 cm</w:t>
      </w:r>
      <w:r>
        <w:rPr>
          <w:vertAlign w:val="superscript"/>
        </w:rPr>
        <w:t>-1</w:t>
      </w:r>
      <w:r>
        <w:t xml:space="preserve"> lower in absorption energy. The combined effect of the double mutant Rap E30D/K31E, however, gave a VSE shift 0.2 cm</w:t>
      </w:r>
      <w:r>
        <w:rPr>
          <w:vertAlign w:val="superscript"/>
        </w:rPr>
        <w:t>-1</w:t>
      </w:r>
      <w:r>
        <w:t xml:space="preserve"> higher in energy than Rap E30/K31, resulting in an absorption energy that was approximately the sum of the behavior of the two single mutations.  As discussed above, because N54C</w:t>
      </w:r>
      <w:r>
        <w:rPr>
          <w:vertAlign w:val="subscript"/>
        </w:rPr>
        <w:t>SCN</w:t>
      </w:r>
      <w:r>
        <w:t xml:space="preserve"> 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3794663F" w14:textId="77777777" w:rsidR="008B1AB4" w:rsidRDefault="008B1AB4" w:rsidP="008B1AB4">
      <w:pPr>
        <w:pStyle w:val="text"/>
      </w:pPr>
      <w:r>
        <w:t>The nitrile vibrational probe was also placed at Ral</w:t>
      </w:r>
      <w:r>
        <w:rPr>
          <w:rFonts w:ascii="Symbol" w:hAnsi="Symbol"/>
        </w:rPr>
        <w:t></w:t>
      </w:r>
      <w:r>
        <w:t xml:space="preserve"> K32C</w:t>
      </w:r>
      <w:r>
        <w:rPr>
          <w:vertAlign w:val="subscript"/>
        </w:rPr>
        <w:t>SCN</w:t>
      </w:r>
      <w:r>
        <w:t xml:space="preserve"> because of its proximity to positions 30 and 31 on the GTPase in the docked complex.  As can be seen in </w:t>
      </w:r>
      <w:fldSimple w:instr=" REF _Ref298601843 ">
        <w:r w:rsidR="00CC5479">
          <w:t xml:space="preserve">Table </w:t>
        </w:r>
        <w:r w:rsidR="00CC5479">
          <w:rPr>
            <w:noProof/>
          </w:rPr>
          <w:t>4</w:t>
        </w:r>
        <w:r w:rsidR="00CC5479">
          <w:noBreakHyphen/>
        </w:r>
        <w:r w:rsidR="00CC5479">
          <w:rPr>
            <w:noProof/>
          </w:rPr>
          <w:t>2</w:t>
        </w:r>
      </w:fldSimple>
      <w:r w:rsidR="006B66A6">
        <w:t xml:space="preserve"> </w:t>
      </w:r>
      <w:r>
        <w:t xml:space="preserve">and </w:t>
      </w:r>
      <w:fldSimple w:instr=" REF _Ref298601454 ">
        <w:r w:rsidR="00CC5479">
          <w:t xml:space="preserve">Figure </w:t>
        </w:r>
        <w:r w:rsidR="00CC5479">
          <w:rPr>
            <w:noProof/>
          </w:rPr>
          <w:t>4</w:t>
        </w:r>
        <w:r w:rsidR="00CC5479">
          <w:noBreakHyphen/>
        </w:r>
        <w:r w:rsidR="00CC5479">
          <w:rPr>
            <w:noProof/>
          </w:rPr>
          <w:t>3</w:t>
        </w:r>
      </w:fldSimple>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Rap K31E on the absorption energy of the thiocyanate compared to Rap E30/K31 (-1.0 cm</w:t>
      </w:r>
      <w:r>
        <w:rPr>
          <w:vertAlign w:val="superscript"/>
        </w:rPr>
        <w:t>-1</w:t>
      </w:r>
      <w:r>
        <w:t>), while Rap E30D caused only a small perturbation (-0.2 cm</w:t>
      </w:r>
      <w:r>
        <w:rPr>
          <w:vertAlign w:val="superscript"/>
        </w:rPr>
        <w:t>-1</w:t>
      </w:r>
      <w:r>
        <w:t>).  The behavior of the double mutant Rap E30D/K31E was the sum of these two shifts, -1.2 cm</w:t>
      </w:r>
      <w:r>
        <w:rPr>
          <w:vertAlign w:val="superscript"/>
        </w:rPr>
        <w:t>-1</w:t>
      </w:r>
      <w:r>
        <w:t xml:space="preserve">.  This was very different from the response on binding to Ras D30/E31, which showed a shift in absorption </w:t>
      </w:r>
      <w:r w:rsidRPr="000357DD">
        <w:t>energy of +0.7 cm</w:t>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K32C</w:t>
      </w:r>
      <w:r>
        <w:rPr>
          <w:vertAlign w:val="subscript"/>
        </w:rPr>
        <w:t>SCN</w:t>
      </w:r>
      <w:r>
        <w:t xml:space="preserve"> did not appear to be caused by the reversion mutations at positions 30 and 31 of Rap.  </w:t>
      </w:r>
    </w:p>
    <w:p w14:paraId="532350B5" w14:textId="77777777" w:rsidR="008B1AB4" w:rsidRDefault="008B1AB4" w:rsidP="008B1AB4">
      <w:pPr>
        <w:pStyle w:val="text"/>
      </w:pPr>
      <w:r>
        <w:t>These two probe locations responded to the double mutant Rap E30D/K31E essentially as the addition of each single E30D and K31E mutation.  When the probe was at N54C</w:t>
      </w:r>
      <w:r>
        <w:rPr>
          <w:vertAlign w:val="subscript"/>
        </w:rPr>
        <w:t>SCN</w:t>
      </w:r>
      <w:r>
        <w:t>,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K32C</w:t>
      </w:r>
      <w:r>
        <w:rPr>
          <w:vertAlign w:val="subscript"/>
        </w:rPr>
        <w:t>SCN</w:t>
      </w:r>
      <w:r>
        <w:t>,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0CDC1715" w14:textId="031F0CF5" w:rsidR="008B1AB4" w:rsidRPr="00AF2E28" w:rsidRDefault="008B1AB4" w:rsidP="008B1AB4">
      <w:pPr>
        <w:pStyle w:val="text"/>
      </w:pPr>
      <w:r>
        <w:t xml:space="preserve"> </w:t>
      </w:r>
      <w:r>
        <w:rPr>
          <w:i/>
        </w:rPr>
        <w:t>G28C</w:t>
      </w:r>
      <w:r>
        <w:rPr>
          <w:i/>
          <w:vertAlign w:val="subscript"/>
        </w:rPr>
        <w:t>SCN</w:t>
      </w:r>
      <w:r>
        <w:rPr>
          <w:i/>
        </w:rPr>
        <w:t xml:space="preserve"> and Y31C</w:t>
      </w:r>
      <w:r>
        <w:rPr>
          <w:i/>
          <w:vertAlign w:val="subscript"/>
        </w:rPr>
        <w:t>SCN</w:t>
      </w:r>
      <w:r>
        <w:rPr>
          <w:i/>
        </w:rPr>
        <w:t>:</w:t>
      </w:r>
      <w:r>
        <w:t xml:space="preserve">  We chose Ral</w:t>
      </w:r>
      <w:r>
        <w:rPr>
          <w:rFonts w:ascii="Symbol" w:hAnsi="Symbol"/>
        </w:rPr>
        <w:t></w:t>
      </w:r>
      <w:r>
        <w:t xml:space="preserve"> G28C</w:t>
      </w:r>
      <w:r>
        <w:rPr>
          <w:vertAlign w:val="subscript"/>
        </w:rPr>
        <w:t>SCN</w:t>
      </w:r>
      <w:r>
        <w:t xml:space="preserve"> as a probe location because it was between positions N27 and N29, even though it did not meet other desirable criteria.  Previous studies had shown very little sensitivity to differences in binding to Ras D30/E31 versus Rap E30/K31,</w:t>
      </w:r>
      <w:hyperlink w:anchor="_ENREF_35" w:tooltip="Stafford, 2010 #360" w:history="1">
        <w:r w:rsidR="00623A39">
          <w:fldChar w:fldCharType="begin"/>
        </w:r>
        <w:r w:rsidR="00623A39">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623A39">
          <w:fldChar w:fldCharType="separate"/>
        </w:r>
        <w:r w:rsidR="00623A39" w:rsidRPr="00A3644E">
          <w:rPr>
            <w:noProof/>
            <w:vertAlign w:val="superscript"/>
          </w:rPr>
          <w:t>35</w:t>
        </w:r>
        <w:r w:rsidR="00623A39">
          <w:fldChar w:fldCharType="end"/>
        </w:r>
      </w:hyperlink>
      <w:r>
        <w:t xml:space="preserve"> and a position in the docked complex that was more consistently parallel to the surface than either N27C</w:t>
      </w:r>
      <w:r>
        <w:rPr>
          <w:vertAlign w:val="subscript"/>
        </w:rPr>
        <w:t>SCN</w:t>
      </w:r>
      <w:r>
        <w:t xml:space="preserve"> or N29C</w:t>
      </w:r>
      <w:r>
        <w:rPr>
          <w:vertAlign w:val="subscript"/>
        </w:rPr>
        <w:t>SCN</w:t>
      </w:r>
      <w:hyperlink w:anchor="_ENREF_8" w:tooltip="Ensign, 2010 #454" w:history="1">
        <w:r w:rsidR="00623A39">
          <w:fldChar w:fldCharType="begin"/>
        </w:r>
        <w:r w:rsidR="00623A39">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623A39">
          <w:fldChar w:fldCharType="separate"/>
        </w:r>
        <w:r w:rsidR="00623A39" w:rsidRPr="00A3644E">
          <w:rPr>
            <w:noProof/>
            <w:vertAlign w:val="superscript"/>
          </w:rPr>
          <w:t>8</w:t>
        </w:r>
        <w:r w:rsidR="00623A39">
          <w:fldChar w:fldCharType="end"/>
        </w:r>
      </w:hyperlink>
      <w:r>
        <w:t>.  Even still, this probe did respond strongly to mutants Rap E30D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Rap E30D/K31E,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726E469C" w14:textId="77777777" w:rsidR="008B1AB4" w:rsidRDefault="008B1AB4" w:rsidP="008B1AB4">
      <w:pPr>
        <w:pStyle w:val="text"/>
      </w:pPr>
      <w:r>
        <w:t>Position Ral</w:t>
      </w:r>
      <w:r>
        <w:rPr>
          <w:rFonts w:ascii="Symbol" w:hAnsi="Symbol"/>
        </w:rPr>
        <w:t></w:t>
      </w:r>
      <w:r>
        <w:t xml:space="preserve"> Y31C</w:t>
      </w:r>
      <w:r>
        <w:rPr>
          <w:vertAlign w:val="subscript"/>
        </w:rPr>
        <w:t>SCN</w:t>
      </w:r>
      <w:r>
        <w:t xml:space="preserve"> was selected for study because the change in electrostatic field upon docking to Rap E30/K31 differed from Ras D30/E31 by a large amount, 0.8 cm</w:t>
      </w:r>
      <w:r>
        <w:rPr>
          <w:vertAlign w:val="superscript"/>
        </w:rPr>
        <w:t>-1</w:t>
      </w:r>
      <w:r>
        <w:t>, and resulted in changes in field in the opposite direction.  As shown in</w:t>
      </w:r>
      <w:r w:rsidR="006B66A6">
        <w:t xml:space="preserve"> </w:t>
      </w:r>
      <w:fldSimple w:instr=" REF _Ref298601843 ">
        <w:r w:rsidR="00CC5479">
          <w:t xml:space="preserve">Table </w:t>
        </w:r>
        <w:r w:rsidR="00CC5479">
          <w:rPr>
            <w:noProof/>
          </w:rPr>
          <w:t>4</w:t>
        </w:r>
        <w:r w:rsidR="00CC5479">
          <w:noBreakHyphen/>
        </w:r>
        <w:r w:rsidR="00CC5479">
          <w:rPr>
            <w:noProof/>
          </w:rPr>
          <w:t>2</w:t>
        </w:r>
      </w:fldSimple>
      <w:r>
        <w:t>, both single mutants Rap E30D and Rap K31E shifted the absorption energy of the nitrile probe on Ral</w:t>
      </w:r>
      <w:r>
        <w:rPr>
          <w:rFonts w:ascii="Symbol" w:hAnsi="Symbol"/>
        </w:rPr>
        <w:t></w:t>
      </w:r>
      <w:r>
        <w:t xml:space="preserve"> Y31C</w:t>
      </w:r>
      <w:r>
        <w:rPr>
          <w:vertAlign w:val="subscript"/>
        </w:rPr>
        <w:t>SCN</w:t>
      </w:r>
      <w:r>
        <w:t xml:space="preserve"> to lower energy, by -2.0 cm</w:t>
      </w:r>
      <w:r>
        <w:rPr>
          <w:vertAlign w:val="superscript"/>
        </w:rPr>
        <w:t>-1</w:t>
      </w:r>
      <w:r>
        <w:t xml:space="preserve"> and -1.0 cm</w:t>
      </w:r>
      <w:r>
        <w:rPr>
          <w:vertAlign w:val="superscript"/>
        </w:rPr>
        <w:t>-1</w:t>
      </w:r>
      <w:r>
        <w:t xml:space="preserve"> respectively.  However, the combined effect of the double mutant was to shift the absorption energy lower by only -0.2 cm</w:t>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Y31C</w:t>
      </w:r>
      <w:r>
        <w:rPr>
          <w:vertAlign w:val="subscript"/>
        </w:rPr>
        <w:t>SCN</w:t>
      </w:r>
      <w:r>
        <w:t xml:space="preserve"> in the mutants Rap K31 and E30D/K31E which are likely causing this probe to become significantly less sensitive to change in electrostatic field in the binding region in which we are interested.</w:t>
      </w:r>
    </w:p>
    <w:p w14:paraId="0B97C18A" w14:textId="77777777" w:rsidR="008B1AB4" w:rsidRDefault="008B1AB4" w:rsidP="008B1AB4">
      <w:pPr>
        <w:pStyle w:val="text"/>
      </w:pPr>
      <w:r>
        <w:t>At both of these locations on the protein surface, Ral</w:t>
      </w:r>
      <w:r>
        <w:rPr>
          <w:rFonts w:ascii="Symbol" w:hAnsi="Symbol"/>
        </w:rPr>
        <w:t></w:t>
      </w:r>
      <w:r>
        <w:t xml:space="preserve"> G28C</w:t>
      </w:r>
      <w:r>
        <w:rPr>
          <w:vertAlign w:val="subscript"/>
        </w:rPr>
        <w:t>SCN</w:t>
      </w:r>
      <w:r>
        <w:t xml:space="preserve"> and Ral</w:t>
      </w:r>
      <w:r>
        <w:rPr>
          <w:rFonts w:ascii="Symbol" w:hAnsi="Symbol"/>
        </w:rPr>
        <w:t></w:t>
      </w:r>
      <w:r>
        <w:t xml:space="preserve"> Y31C</w:t>
      </w:r>
      <w:r>
        <w:rPr>
          <w:vertAlign w:val="subscript"/>
        </w:rPr>
        <w:t>SCN</w:t>
      </w:r>
      <w:r>
        <w:t>, although each single Rap mutant caused a large change in absorption energy (higher in energy at Ral</w:t>
      </w:r>
      <w:r>
        <w:rPr>
          <w:rFonts w:ascii="Symbol" w:hAnsi="Symbol"/>
        </w:rPr>
        <w:t></w:t>
      </w:r>
      <w:r>
        <w:t xml:space="preserve"> G28C</w:t>
      </w:r>
      <w:r>
        <w:rPr>
          <w:vertAlign w:val="subscript"/>
        </w:rPr>
        <w:t>SCN</w:t>
      </w:r>
      <w:r>
        <w:t>, and lower in energy at Ral</w:t>
      </w:r>
      <w:r>
        <w:rPr>
          <w:rFonts w:ascii="Symbol" w:hAnsi="Symbol"/>
        </w:rPr>
        <w:t></w:t>
      </w:r>
      <w:r>
        <w:t xml:space="preserve"> Y31C</w:t>
      </w:r>
      <w:r>
        <w:rPr>
          <w:vertAlign w:val="subscript"/>
        </w:rPr>
        <w:t>SCN</w:t>
      </w:r>
      <w:r>
        <w:t>), the double mutant effectively canceled out those changes in both cases.  While MD sampling of position Ral</w:t>
      </w:r>
      <w:r>
        <w:rPr>
          <w:rFonts w:ascii="Symbol" w:hAnsi="Symbol"/>
        </w:rPr>
        <w:t></w:t>
      </w:r>
      <w:r>
        <w:t xml:space="preserve"> Y31C</w:t>
      </w:r>
      <w:r>
        <w:rPr>
          <w:vertAlign w:val="subscript"/>
        </w:rPr>
        <w:t>SCN</w:t>
      </w:r>
      <w:r>
        <w:t xml:space="preserve"> makes it clear that this is likely due to a large structural reorientation of the Rap sidechain position 31, the influences of the probe at position Ral</w:t>
      </w:r>
      <w:r>
        <w:rPr>
          <w:rFonts w:ascii="Symbol" w:hAnsi="Symbol"/>
        </w:rPr>
        <w:t></w:t>
      </w:r>
      <w:r>
        <w:t xml:space="preserve"> G28C</w:t>
      </w:r>
      <w:r>
        <w:rPr>
          <w:vertAlign w:val="subscript"/>
        </w:rPr>
        <w:t>SCN</w:t>
      </w:r>
      <w:r>
        <w:t xml:space="preserve"> are much less clear. After extensive inspection of our MD simulations, we have found no significant structural differences near G28C</w:t>
      </w:r>
      <w:r>
        <w:rPr>
          <w:vertAlign w:val="subscript"/>
        </w:rPr>
        <w:t>SCN</w:t>
      </w:r>
      <w:r>
        <w:t xml:space="preserve"> to explain this observation. It could be that the distance between G28 and the region of the binding surface we are investigating by mutations at Rap E30 and K31 make Ral</w:t>
      </w:r>
      <w:r>
        <w:rPr>
          <w:rFonts w:ascii="Symbol" w:hAnsi="Symbol"/>
        </w:rPr>
        <w:t></w:t>
      </w:r>
      <w:r>
        <w:t xml:space="preserve"> G28C</w:t>
      </w:r>
      <w:r>
        <w:rPr>
          <w:vertAlign w:val="subscript"/>
        </w:rPr>
        <w:t>SCN</w:t>
      </w:r>
      <w:r>
        <w:t xml:space="preserve"> an ineffective probe for this study.  This result is noteworthy, however, because the distance over which linear VSE effects can be accurately measured has still not been experimentally established.</w:t>
      </w:r>
    </w:p>
    <w:p w14:paraId="57E89024" w14:textId="77777777" w:rsidR="008B1AB4" w:rsidRDefault="008B1AB4" w:rsidP="008B1AB4">
      <w:pPr>
        <w:pStyle w:val="Heading3"/>
      </w:pPr>
      <w:r>
        <w:t xml:space="preserve"> </w:t>
      </w:r>
      <w:bookmarkStart w:id="119" w:name="_Toc297815421"/>
      <w:bookmarkStart w:id="120" w:name="_Toc298761128"/>
      <w:r>
        <w:t>Discussion</w:t>
      </w:r>
      <w:bookmarkEnd w:id="119"/>
      <w:bookmarkEnd w:id="120"/>
    </w:p>
    <w:p w14:paraId="0FEE9A16" w14:textId="77777777"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(N27C</w:t>
      </w:r>
      <w:r>
        <w:rPr>
          <w:vertAlign w:val="subscript"/>
        </w:rPr>
        <w:t>SCN</w:t>
      </w:r>
      <w:r>
        <w:t xml:space="preserve"> and N29C</w:t>
      </w:r>
      <w:r>
        <w:rPr>
          <w:vertAlign w:val="subscript"/>
        </w:rPr>
        <w:t>SCN</w:t>
      </w:r>
      <w:r>
        <w:t>); 2) proximity to positions 30 and 31 when the docked complex is formed (K32C</w:t>
      </w:r>
      <w:r>
        <w:rPr>
          <w:vertAlign w:val="subscript"/>
        </w:rPr>
        <w:t>SCN</w:t>
      </w:r>
      <w:r>
        <w:t xml:space="preserve"> and N54C</w:t>
      </w:r>
      <w:r>
        <w:rPr>
          <w:vertAlign w:val="subscript"/>
        </w:rPr>
        <w:t>SCN</w:t>
      </w:r>
      <w:r>
        <w:t>), and 3) previously measured discrimination in absorption energy when docking to Ras as opposed to Rap, indicating those probes end up in significantly different electrostatic environments after the docked complex is formed (N27C</w:t>
      </w:r>
      <w:r>
        <w:rPr>
          <w:vertAlign w:val="subscript"/>
        </w:rPr>
        <w:t>SCN</w:t>
      </w:r>
      <w:r>
        <w:t>, N29C</w:t>
      </w:r>
      <w:r>
        <w:rPr>
          <w:vertAlign w:val="subscript"/>
        </w:rPr>
        <w:t>SCN</w:t>
      </w:r>
      <w:r>
        <w:t>, and Y31C</w:t>
      </w:r>
      <w:r>
        <w:rPr>
          <w:vertAlign w:val="subscript"/>
        </w:rPr>
        <w:t>SCN</w:t>
      </w:r>
      <w:r>
        <w:t>).  The location G28C</w:t>
      </w:r>
      <w:r>
        <w:rPr>
          <w:vertAlign w:val="subscript"/>
        </w:rPr>
        <w:t>SCN</w:t>
      </w:r>
      <w:r>
        <w:t xml:space="preserve"> was chosen because of its position between N27C</w:t>
      </w:r>
      <w:r>
        <w:rPr>
          <w:vertAlign w:val="subscript"/>
        </w:rPr>
        <w:t>SCN</w:t>
      </w:r>
      <w:r>
        <w:t xml:space="preserve"> and N29C</w:t>
      </w:r>
      <w:r>
        <w:rPr>
          <w:vertAlign w:val="subscript"/>
        </w:rPr>
        <w:t>SCN</w:t>
      </w:r>
      <w:r>
        <w:t>, not because of any favorable selection criteria, and could be considered as a control location on the Ral</w:t>
      </w:r>
      <w:r>
        <w:rPr>
          <w:rFonts w:ascii="Symbol" w:hAnsi="Symbol"/>
        </w:rPr>
        <w:t></w:t>
      </w:r>
      <w:r>
        <w:t xml:space="preserve"> surface.  No probe displayed ideal behavior in all three selection criteria, and some probes were favorable from one aspect but unfavorable from another.  For example</w:t>
      </w:r>
      <w:r w:rsidRPr="00896D76">
        <w:t>, N27C</w:t>
      </w:r>
      <w:r w:rsidRPr="00896D76">
        <w:rPr>
          <w:vertAlign w:val="subscript"/>
        </w:rPr>
        <w:t xml:space="preserve">SCN </w:t>
      </w:r>
      <w:r w:rsidRPr="00896D76">
        <w:t>and</w:t>
      </w:r>
      <w:r w:rsidRPr="00896D76">
        <w:rPr>
          <w:vertAlign w:val="subscript"/>
        </w:rPr>
        <w:t xml:space="preserve"> </w:t>
      </w:r>
      <w:r w:rsidRPr="00896D76">
        <w:t>N29C</w:t>
      </w:r>
      <w:r w:rsidRPr="00896D76">
        <w:rPr>
          <w:vertAlign w:val="subscript"/>
        </w:rPr>
        <w:t>SCN</w:t>
      </w:r>
      <w:r>
        <w:t xml:space="preserve"> were the most perpendicular of all of the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4F99EBC6" w14:textId="77777777" w:rsidR="008B1AB4" w:rsidRPr="009B43CF" w:rsidRDefault="008B1AB4" w:rsidP="008B1AB4">
      <w:pPr>
        <w:pStyle w:val="text"/>
        <w:ind w:firstLine="0"/>
      </w:pPr>
      <w:r>
        <w:tab/>
        <w:t>We observed three general trends from the six probe locations studied here.  The first was seen with N27C</w:t>
      </w:r>
      <w:r>
        <w:rPr>
          <w:vertAlign w:val="subscript"/>
        </w:rPr>
        <w:t>SCN</w:t>
      </w:r>
      <w:r>
        <w:t xml:space="preserve"> and N29C</w:t>
      </w:r>
      <w:r>
        <w:rPr>
          <w:vertAlign w:val="subscript"/>
        </w:rPr>
        <w:t>SCN</w:t>
      </w:r>
      <w:r>
        <w:t>, which displayed the Rap-to-Ras reversion behavior caused by the double mutation Rap E30D/K31E.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K32C</w:t>
      </w:r>
      <w:r>
        <w:rPr>
          <w:vertAlign w:val="subscript"/>
        </w:rPr>
        <w:t>SCN</w:t>
      </w:r>
      <w:r>
        <w:t xml:space="preserve"> and N54C</w:t>
      </w:r>
      <w:r>
        <w:rPr>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G28C</w:t>
      </w:r>
      <w:r>
        <w:rPr>
          <w:vertAlign w:val="subscript"/>
        </w:rPr>
        <w:t>SCN</w:t>
      </w:r>
      <w:r>
        <w:t xml:space="preserve"> and Y31C</w:t>
      </w:r>
      <w:r>
        <w:rPr>
          <w:vertAlign w:val="subscript"/>
        </w:rPr>
        <w:t>SCN</w:t>
      </w:r>
      <w:r>
        <w:t xml:space="preserve">, while each single Rap mutation caused a large shift in vibrational absorption energy, the double mutant Rap E30D/K31E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5EF6E418" w14:textId="77777777" w:rsidR="008B1AB4" w:rsidRDefault="008B1AB4" w:rsidP="008B1AB4">
      <w:pPr>
        <w:pStyle w:val="text"/>
        <w:ind w:firstLine="0"/>
      </w:pPr>
      <w:r>
        <w:tab/>
        <w:t>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Rap E30D/K31E with the probes Ral</w:t>
      </w:r>
      <w:r>
        <w:rPr>
          <w:rFonts w:ascii="Symbol" w:hAnsi="Symbol"/>
        </w:rPr>
        <w:t></w:t>
      </w:r>
      <w:r w:rsidRPr="0097113C">
        <w:t xml:space="preserve"> N27C</w:t>
      </w:r>
      <w:r w:rsidRPr="0097113C">
        <w:rPr>
          <w:vertAlign w:val="subscript"/>
        </w:rPr>
        <w:t>SCN</w:t>
      </w:r>
      <w:r w:rsidRPr="0097113C">
        <w:t xml:space="preserve"> </w:t>
      </w:r>
      <w:r>
        <w:t>and N29C</w:t>
      </w:r>
      <w:r>
        <w:rPr>
          <w:vertAlign w:val="subscript"/>
        </w:rPr>
        <w:t>SCN</w:t>
      </w:r>
      <w:r>
        <w:t xml:space="preserve"> 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Further experiments on WT and mutant Rap will be guided by extensive MD and continuum electrostatic calculations.  </w:t>
      </w:r>
    </w:p>
    <w:p w14:paraId="40994C67" w14:textId="77777777" w:rsidR="002464C9" w:rsidRDefault="002464C9" w:rsidP="00E47417">
      <w:pPr>
        <w:jc w:val="center"/>
      </w:pPr>
      <w:r>
        <w:br w:type="page"/>
      </w:r>
      <w:r w:rsidR="00C80042">
        <w:pict w14:anchorId="00B0F4FC">
          <v:shape id="_x0000_i1077" type="#_x0000_t75" style="width:442pt;height:317pt">
            <v:imagedata r:id="rId75" o:title=""/>
          </v:shape>
        </w:pict>
      </w:r>
    </w:p>
    <w:p w14:paraId="5414E388" w14:textId="77777777" w:rsidR="002464C9" w:rsidRDefault="002464C9" w:rsidP="00E47417">
      <w:pPr>
        <w:jc w:val="center"/>
      </w:pPr>
    </w:p>
    <w:p w14:paraId="4069C9A0" w14:textId="77777777" w:rsidR="0076241F" w:rsidRDefault="0076241F" w:rsidP="0076241F">
      <w:pPr>
        <w:pStyle w:val="Heading8"/>
      </w:pPr>
      <w:bookmarkStart w:id="121" w:name="_Ref298578479"/>
      <w:bookmarkStart w:id="122" w:name="_Toc298761177"/>
      <w:r>
        <w:t xml:space="preserve">Figure </w:t>
      </w:r>
      <w:fldSimple w:instr=" STYLEREF 2 \s ">
        <w:r w:rsidR="00CC5479">
          <w:rPr>
            <w:noProof/>
          </w:rPr>
          <w:t>4</w:t>
        </w:r>
      </w:fldSimple>
      <w:r w:rsidR="00E835C9">
        <w:noBreakHyphen/>
      </w:r>
      <w:fldSimple w:instr=" SEQ Figure \* ARABIC \s 2 ">
        <w:r w:rsidR="00CC5479">
          <w:rPr>
            <w:noProof/>
          </w:rPr>
          <w:t>1</w:t>
        </w:r>
      </w:fldSimple>
      <w:bookmarkEnd w:id="121"/>
      <w:r>
        <w:t>: Rap-Ral Interface and Mutation Locations</w:t>
      </w:r>
      <w:bookmarkEnd w:id="122"/>
    </w:p>
    <w:p w14:paraId="3568C436" w14:textId="653650D8" w:rsidR="002464C9" w:rsidRDefault="0076241F" w:rsidP="00F50B4E">
      <w:pPr>
        <w:pStyle w:val="textsinglespaced"/>
      </w:pPr>
      <w:r>
        <w:t>The Rap (blue)-Ral (gray) interface, highlighting Rap E30D and K31E and six amino acids on Ral that were selected for positioning the thiocyanate VSE probe in this study.  The figure was prepared by aligning Rap from 1GUA</w:t>
      </w:r>
      <w:hyperlink w:anchor="_ENREF_39" w:tooltip="Nassar, 1995 #43" w:history="1">
        <w:r w:rsidR="00623A39">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623A39">
          <w:instrText xml:space="preserve"> ADDIN EN.CITE </w:instrText>
        </w:r>
        <w:r w:rsidR="00623A39">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623A39">
          <w:instrText xml:space="preserve"> ADDIN EN.CITE.DATA </w:instrText>
        </w:r>
        <w:r w:rsidR="00623A39">
          <w:fldChar w:fldCharType="end"/>
        </w:r>
        <w:r w:rsidR="00623A39">
          <w:fldChar w:fldCharType="separate"/>
        </w:r>
        <w:r w:rsidR="00623A39" w:rsidRPr="00A3644E">
          <w:rPr>
            <w:noProof/>
            <w:vertAlign w:val="superscript"/>
          </w:rPr>
          <w:t>39</w:t>
        </w:r>
        <w:r w:rsidR="00623A39">
          <w:fldChar w:fldCharType="end"/>
        </w:r>
      </w:hyperlink>
      <w:r>
        <w:t xml:space="preserve"> (containing the mutations E30D/K31E) to Ras docked with Ral from 1LFD</w:t>
      </w:r>
      <w:hyperlink w:anchor="_ENREF_37" w:tooltip="Geyer, 1997 #40" w:history="1">
        <w:r w:rsidR="00623A39">
          <w:fldChar w:fldCharType="begin"/>
        </w:r>
        <w:r w:rsidR="00623A39">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623A39">
          <w:fldChar w:fldCharType="separate"/>
        </w:r>
        <w:r w:rsidR="00623A39" w:rsidRPr="00A3644E">
          <w:rPr>
            <w:noProof/>
            <w:vertAlign w:val="superscript"/>
          </w:rPr>
          <w:t>37</w:t>
        </w:r>
        <w:r w:rsidR="00623A39">
          <w:fldChar w:fldCharType="end"/>
        </w:r>
      </w:hyperlink>
      <w:r>
        <w:t xml:space="preserve">. </w:t>
      </w:r>
      <w:r w:rsidR="002464C9">
        <w:br w:type="page"/>
      </w:r>
      <w:r w:rsidR="00C80042">
        <w:pict w14:anchorId="1FB32537">
          <v:shape id="_x0000_i1078"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76" o:title="" croptop="-77f" cropbottom="-101f"/>
            <o:lock v:ext="edit" aspectratio="f"/>
          </v:shape>
        </w:pict>
      </w:r>
    </w:p>
    <w:p w14:paraId="0F3C113B" w14:textId="77777777" w:rsidR="000C1800" w:rsidRDefault="000C1800" w:rsidP="000C1800">
      <w:pPr>
        <w:pStyle w:val="Heading8"/>
      </w:pPr>
      <w:bookmarkStart w:id="123" w:name="_Ref298601377"/>
      <w:bookmarkStart w:id="124" w:name="_Toc298761178"/>
      <w:r>
        <w:t xml:space="preserve">Figure </w:t>
      </w:r>
      <w:fldSimple w:instr=" STYLEREF 2 \s ">
        <w:r w:rsidR="00CC5479">
          <w:rPr>
            <w:noProof/>
          </w:rPr>
          <w:t>4</w:t>
        </w:r>
      </w:fldSimple>
      <w:r w:rsidR="00E835C9">
        <w:noBreakHyphen/>
      </w:r>
      <w:fldSimple w:instr=" SEQ Figure \* ARABIC \s 2 ">
        <w:r w:rsidR="00CC5479">
          <w:rPr>
            <w:noProof/>
          </w:rPr>
          <w:t>2</w:t>
        </w:r>
      </w:fldSimple>
      <w:bookmarkEnd w:id="123"/>
      <w:r>
        <w:t>: Representative Thiocyanate-labeled Protein Spectra</w:t>
      </w:r>
      <w:bookmarkEnd w:id="124"/>
    </w:p>
    <w:p w14:paraId="0E6DAE19" w14:textId="77777777" w:rsidR="002464C9" w:rsidRDefault="000C1800" w:rsidP="000C1800">
      <w:pPr>
        <w:pStyle w:val="textsinglespaced"/>
      </w:pPr>
      <w:r>
        <w:t>Normalized absorbance of thiocyanate on Ral</w:t>
      </w:r>
      <w:r>
        <w:rPr>
          <w:rFonts w:ascii="Symbol" w:hAnsi="Symbol"/>
        </w:rPr>
        <w:t></w:t>
      </w:r>
      <w:r>
        <w:t xml:space="preserve"> N29C</w:t>
      </w:r>
      <w:r>
        <w:rPr>
          <w:vertAlign w:val="subscript"/>
        </w:rPr>
        <w:t>SCN</w:t>
      </w:r>
      <w:r>
        <w:t xml:space="preserve"> measured when docked with Rap E30D (red, 2160.8 cm</w:t>
      </w:r>
      <w:r>
        <w:rPr>
          <w:vertAlign w:val="superscript"/>
        </w:rPr>
        <w:t>-1</w:t>
      </w:r>
      <w:r>
        <w:t>), Rap K31E (green, 2161.4 cm</w:t>
      </w:r>
      <w:r>
        <w:rPr>
          <w:vertAlign w:val="superscript"/>
        </w:rPr>
        <w:t>-1</w:t>
      </w:r>
      <w:r>
        <w:t>), and Rap E30D/K31E (blue, 2161.6 cm</w:t>
      </w:r>
      <w:r>
        <w:rPr>
          <w:vertAlign w:val="superscript"/>
        </w:rPr>
        <w:t>-1</w:t>
      </w:r>
      <w:r>
        <w:t>).</w:t>
      </w:r>
      <w:r w:rsidR="002464C9">
        <w:br w:type="page"/>
      </w:r>
      <w:r w:rsidR="00C80042">
        <w:pict w14:anchorId="36A77544">
          <v:shape id="_x0000_i1079" type="#_x0000_t75" style="width:468pt;height:397pt">
            <v:imagedata r:id="rId77" o:title="110920 histogram"/>
          </v:shape>
        </w:pict>
      </w:r>
    </w:p>
    <w:p w14:paraId="20BCA843" w14:textId="77777777" w:rsidR="00A841AF" w:rsidRDefault="00A841AF" w:rsidP="00A841AF">
      <w:pPr>
        <w:pStyle w:val="Heading8"/>
      </w:pPr>
      <w:bookmarkStart w:id="125" w:name="_Ref298601454"/>
      <w:bookmarkStart w:id="126" w:name="_Toc298761179"/>
      <w:r>
        <w:t xml:space="preserve">Figure </w:t>
      </w:r>
      <w:fldSimple w:instr=" STYLEREF 2 \s ">
        <w:r w:rsidR="00CC5479">
          <w:rPr>
            <w:noProof/>
          </w:rPr>
          <w:t>4</w:t>
        </w:r>
      </w:fldSimple>
      <w:r w:rsidR="00E835C9">
        <w:noBreakHyphen/>
      </w:r>
      <w:fldSimple w:instr=" SEQ Figure \* ARABIC \s 2 ">
        <w:r w:rsidR="00CC5479">
          <w:rPr>
            <w:noProof/>
          </w:rPr>
          <w:t>3</w:t>
        </w:r>
      </w:fldSimple>
      <w:bookmarkEnd w:id="125"/>
      <w:r>
        <w:t>: Change in Absorption Energy of Thiocyanate Probes Relative to Rap E30/K31</w:t>
      </w:r>
      <w:bookmarkEnd w:id="126"/>
    </w:p>
    <w:p w14:paraId="008FC824" w14:textId="77777777" w:rsidR="00E47417" w:rsidRDefault="00A841AF" w:rsidP="00A841AF">
      <w:pPr>
        <w:pStyle w:val="textsinglespaced"/>
      </w:pPr>
      <w:r>
        <w:t>Change in absorption energy compared to WT Rap, ∆</w:t>
      </w:r>
      <w:r>
        <w:rPr>
          <w:rFonts w:ascii="Symbol" w:hAnsi="Symbol"/>
          <w:i/>
        </w:rPr>
        <w:t></w:t>
      </w:r>
      <w:r>
        <w:rPr>
          <w:i/>
          <w:vertAlign w:val="subscript"/>
        </w:rPr>
        <w:t>obs</w:t>
      </w:r>
      <w:r>
        <w:t>, of a nitrile probe on SCN-labeled Ral</w:t>
      </w:r>
      <w:r>
        <w:rPr>
          <w:rFonts w:ascii="Symbol" w:hAnsi="Symbol"/>
        </w:rPr>
        <w:t></w:t>
      </w:r>
      <w:r>
        <w:t xml:space="preserve"> mutants when bound to WT Ras (blue), Rap E30D (red), Rap K31E (green), and Rap E30D/K31E (blue) where ∆</w:t>
      </w:r>
      <w:r>
        <w:rPr>
          <w:rFonts w:ascii="Symbol" w:hAnsi="Symbol"/>
          <w:i/>
        </w:rPr>
        <w:t></w:t>
      </w:r>
      <w:r>
        <w:rPr>
          <w:i/>
          <w:vertAlign w:val="subscript"/>
        </w:rPr>
        <w:t>obs</w:t>
      </w:r>
      <w:r>
        <w:t xml:space="preserve"> = 0 represents no change from the thiocyanate absorption energy when bou</w:t>
      </w:r>
      <w:r w:rsidR="006B66A6">
        <w:t xml:space="preserve">nd to WT Rap reported in </w:t>
      </w:r>
      <w:fldSimple w:instr=" REF _Ref298601843 ">
        <w:r w:rsidR="00CC5479">
          <w:t xml:space="preserve">Table </w:t>
        </w:r>
        <w:r w:rsidR="00CC5479">
          <w:rPr>
            <w:noProof/>
          </w:rPr>
          <w:t>4</w:t>
        </w:r>
        <w:r w:rsidR="00CC5479">
          <w:noBreakHyphen/>
        </w:r>
        <w:r w:rsidR="00CC5479">
          <w:rPr>
            <w:noProof/>
          </w:rPr>
          <w:t>2</w:t>
        </w:r>
      </w:fldSimple>
      <w:r>
        <w:t xml:space="preserve">.  Error bars represent propagation of error of </w:t>
      </w:r>
      <w:r>
        <w:rPr>
          <w:rFonts w:ascii="Symbol" w:hAnsi="Symbol"/>
          <w:i/>
        </w:rPr>
        <w:t></w:t>
      </w:r>
      <w:r>
        <w:rPr>
          <w:i/>
          <w:vertAlign w:val="subscript"/>
        </w:rPr>
        <w:t>obs</w:t>
      </w:r>
      <w:r>
        <w:t>.</w:t>
      </w:r>
      <w:r w:rsidR="00E47417">
        <w:br w:type="page"/>
      </w:r>
      <w:r w:rsidR="00C80042">
        <w:pict w14:anchorId="514A7F37">
          <v:shape id="_x0000_i1080" type="#_x0000_t75" style="width:468pt;height:352pt">
            <v:imagedata r:id="rId78" o:title="120319 scn angle figure" cropbottom="27406f"/>
          </v:shape>
        </w:pict>
      </w:r>
    </w:p>
    <w:p w14:paraId="26FDD097" w14:textId="77777777" w:rsidR="00E47417" w:rsidRDefault="00E47417" w:rsidP="00E47417">
      <w:pPr>
        <w:pStyle w:val="Heading8"/>
      </w:pPr>
      <w:bookmarkStart w:id="127" w:name="_Ref298511853"/>
      <w:bookmarkStart w:id="128" w:name="_Toc298761180"/>
      <w:r>
        <w:t xml:space="preserve">Figure </w:t>
      </w:r>
      <w:fldSimple w:instr=" STYLEREF 2 \s ">
        <w:r w:rsidR="00CC5479">
          <w:rPr>
            <w:noProof/>
          </w:rPr>
          <w:t>4</w:t>
        </w:r>
      </w:fldSimple>
      <w:r w:rsidR="00E835C9">
        <w:noBreakHyphen/>
      </w:r>
      <w:fldSimple w:instr=" SEQ Figure \* ARABIC \s 2 ">
        <w:r w:rsidR="00CC5479">
          <w:rPr>
            <w:noProof/>
          </w:rPr>
          <w:t>4</w:t>
        </w:r>
      </w:fldSimple>
      <w:bookmarkEnd w:id="127"/>
      <w:r>
        <w:t>: Azimuthal and Polar Angles of Simulated CNC Probes</w:t>
      </w:r>
      <w:bookmarkEnd w:id="128"/>
    </w:p>
    <w:p w14:paraId="7237FD95" w14:textId="77777777"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Rap E30D/K31 (red), Rap E30/K31E (green), and Rap E30D/K31E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CC5479">
        <w:t xml:space="preserve">Figure </w:t>
      </w:r>
      <w:r w:rsidR="00CC5479">
        <w:rPr>
          <w:noProof/>
        </w:rPr>
        <w:t>2</w:t>
      </w:r>
      <w:r w:rsidR="00CC5479">
        <w:noBreakHyphen/>
      </w:r>
      <w:r w:rsidR="00CC5479">
        <w:rPr>
          <w:noProof/>
        </w:rPr>
        <w:t>5</w:t>
      </w:r>
      <w:r>
        <w:fldChar w:fldCharType="end"/>
      </w:r>
      <w:r>
        <w:t>B.  The shaded area represents one standard deviation on the calculated angle from the Boltzmann-weighted ensemble of structures derived from Equation ***S6.</w:t>
      </w:r>
    </w:p>
    <w:p w14:paraId="69082278" w14:textId="77777777" w:rsidR="002B6BBB" w:rsidRDefault="002B6BBB" w:rsidP="00D16DD3">
      <w:pPr>
        <w:jc w:val="center"/>
      </w:pPr>
      <w:r>
        <w:br w:type="page"/>
      </w:r>
      <w:r w:rsidR="00C80042">
        <w:pict w14:anchorId="31FF4A7B">
          <v:shape id="_x0000_i1081" type="#_x0000_t75" style="width:293pt;height:434pt">
            <v:imagedata r:id="rId79" o:title=""/>
          </v:shape>
        </w:pict>
      </w:r>
    </w:p>
    <w:p w14:paraId="781F3606" w14:textId="77777777" w:rsidR="007E56EF" w:rsidRDefault="007E56EF" w:rsidP="007E56EF">
      <w:pPr>
        <w:pStyle w:val="Heading8"/>
      </w:pPr>
      <w:bookmarkStart w:id="129" w:name="_Ref298511603"/>
      <w:bookmarkStart w:id="130" w:name="_Toc298761181"/>
      <w:r>
        <w:t xml:space="preserve">Figure </w:t>
      </w:r>
      <w:fldSimple w:instr=" STYLEREF 2 \s ">
        <w:r w:rsidR="00CC5479">
          <w:rPr>
            <w:noProof/>
          </w:rPr>
          <w:t>4</w:t>
        </w:r>
      </w:fldSimple>
      <w:r w:rsidR="00E835C9">
        <w:noBreakHyphen/>
      </w:r>
      <w:fldSimple w:instr=" SEQ Figure \* ARABIC \s 2 ">
        <w:r w:rsidR="00CC5479">
          <w:rPr>
            <w:noProof/>
          </w:rPr>
          <w:t>5</w:t>
        </w:r>
      </w:fldSimple>
      <w:bookmarkEnd w:id="129"/>
      <w:r>
        <w:t>: Azimuthal and Polar Angles of Simulated Rap Position 30 and 31 Sidechains</w:t>
      </w:r>
      <w:bookmarkEnd w:id="130"/>
    </w:p>
    <w:p w14:paraId="60687B9D" w14:textId="77777777" w:rsidR="007E56EF" w:rsidRDefault="007E56EF" w:rsidP="007E56EF">
      <w:pPr>
        <w:pStyle w:val="text"/>
        <w:ind w:firstLine="0"/>
      </w:pPr>
      <w:r>
        <w:t>Azimuthal and polar angles of the side chain a</w:t>
      </w:r>
      <w:r w:rsidR="00D16DD3">
        <w:t xml:space="preserve">t Rap positions 30 and 31 in </w:t>
      </w:r>
      <w:r>
        <w:t>Rap</w:t>
      </w:r>
      <w:r w:rsidR="00D16DD3">
        <w:t xml:space="preserve"> E30/K31</w:t>
      </w:r>
      <w:r>
        <w:t xml:space="preserve"> (black), Rap E30D</w:t>
      </w:r>
      <w:r w:rsidR="00D16DD3">
        <w:t>/K31</w:t>
      </w:r>
      <w:r>
        <w:t xml:space="preserve"> (red), Rap </w:t>
      </w:r>
      <w:r w:rsidR="00D16DD3">
        <w:t>E30/</w:t>
      </w:r>
      <w:r>
        <w:t xml:space="preserve">K31E (green), and Rap E30D/K31E (blue).  </w:t>
      </w:r>
      <w:r w:rsidRPr="007E56EF">
        <w:t>(A)</w:t>
      </w:r>
      <w:r>
        <w:t xml:space="preserve"> Azimuthal angle at Rap position 30; (</w:t>
      </w:r>
      <w:r w:rsidRPr="007E56EF">
        <w:t>B)</w:t>
      </w:r>
      <w:r>
        <w:t xml:space="preserve"> polar angle at Rap position 30; (C) azimuthal angle at Rap position 31; (D) polar angle at Rap position 31.  Azimuthal angles are shown relative the Rap-Ral surface plane.  Polar angles are shown relative to the coordinate system shown in </w:t>
      </w:r>
      <w:r>
        <w:fldChar w:fldCharType="begin"/>
      </w:r>
      <w:r>
        <w:instrText xml:space="preserve"> REF _Ref298510602 \h </w:instrText>
      </w:r>
      <w:r>
        <w:fldChar w:fldCharType="separate"/>
      </w:r>
      <w:r w:rsidR="00CC5479">
        <w:t xml:space="preserve">Figure </w:t>
      </w:r>
      <w:r w:rsidR="00CC5479">
        <w:rPr>
          <w:noProof/>
        </w:rPr>
        <w:t>2</w:t>
      </w:r>
      <w:r w:rsidR="00CC5479">
        <w:noBreakHyphen/>
      </w:r>
      <w:r w:rsidR="00CC5479">
        <w:rPr>
          <w:noProof/>
        </w:rPr>
        <w:t>5</w:t>
      </w:r>
      <w:r>
        <w:fldChar w:fldCharType="end"/>
      </w:r>
      <w:r>
        <w:t>.  Dashed lines represent one standard deviation on the calculated angle from the Boltzmann-weighted ensemble of structures.</w:t>
      </w:r>
      <w:r w:rsidR="007530FB">
        <w:t xml:space="preserve"> ***Find better quality image</w:t>
      </w:r>
    </w:p>
    <w:p w14:paraId="235B248E" w14:textId="77777777" w:rsidR="002464C9" w:rsidRDefault="002464C9" w:rsidP="002464C9">
      <w:pPr>
        <w:jc w:val="center"/>
        <w:rPr>
          <w:color w:val="0000FF"/>
        </w:rPr>
      </w:pPr>
      <w:r>
        <w:br w:type="page"/>
      </w:r>
      <w:r w:rsidR="00C80042">
        <w:rPr>
          <w:color w:val="0000FF"/>
        </w:rPr>
        <w:pict w14:anchorId="29D920EF">
          <v:shape id="_x0000_i1082" type="#_x0000_t75" style="width:468pt;height:564pt">
            <v:imagedata r:id="rId80" o:title=""/>
          </v:shape>
        </w:pict>
      </w:r>
    </w:p>
    <w:p w14:paraId="7A96325A" w14:textId="77777777" w:rsidR="002464C9" w:rsidRDefault="006036E1" w:rsidP="006036E1">
      <w:pPr>
        <w:pStyle w:val="Heading8"/>
        <w:rPr>
          <w:color w:val="0000FF"/>
        </w:rPr>
      </w:pPr>
      <w:bookmarkStart w:id="131" w:name="_Toc298761182"/>
      <w:r>
        <w:t xml:space="preserve">Figure </w:t>
      </w:r>
      <w:fldSimple w:instr=" STYLEREF 2 \s ">
        <w:r w:rsidR="00CC5479">
          <w:rPr>
            <w:noProof/>
          </w:rPr>
          <w:t>4</w:t>
        </w:r>
      </w:fldSimple>
      <w:r w:rsidR="00E835C9">
        <w:noBreakHyphen/>
      </w:r>
      <w:fldSimple w:instr=" SEQ Figure \* ARABIC \s 2 ">
        <w:r w:rsidR="00CC5479">
          <w:rPr>
            <w:noProof/>
          </w:rPr>
          <w:t>6</w:t>
        </w:r>
      </w:fldSimple>
      <w:r>
        <w:t>: Convergence Test Based on CNC Dihedral Distributions</w:t>
      </w:r>
      <w:bookmarkEnd w:id="131"/>
    </w:p>
    <w:p w14:paraId="6F168D92" w14:textId="77777777"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Rap and each of its mutants.</w:t>
      </w:r>
      <w:r w:rsidRPr="00E6442E">
        <w:rPr>
          <w:color w:val="FF0000"/>
        </w:rPr>
        <w:t xml:space="preserve">  </w:t>
      </w:r>
      <w:r w:rsidR="002464C9">
        <w:rPr>
          <w:color w:val="0000FF"/>
        </w:rPr>
        <w:br w:type="page"/>
      </w:r>
      <w:r w:rsidR="00C80042">
        <w:pict w14:anchorId="09D138E9">
          <v:shape id="O 1" o:spid="_x0000_i1083"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81" o:title="" croptop="-703f" cropbottom="-2371f" cropleft="-1769f" cropright="-1841f"/>
            <o:lock v:ext="edit" aspectratio="f"/>
          </v:shape>
        </w:pict>
      </w:r>
    </w:p>
    <w:p w14:paraId="4F420303" w14:textId="77777777" w:rsidR="002464C9" w:rsidRDefault="00CF6765" w:rsidP="00CF6765">
      <w:pPr>
        <w:pStyle w:val="Heading8"/>
      </w:pPr>
      <w:bookmarkStart w:id="132" w:name="_Ref298578509"/>
      <w:bookmarkStart w:id="133" w:name="_Toc298761183"/>
      <w:r>
        <w:t xml:space="preserve">Figure </w:t>
      </w:r>
      <w:fldSimple w:instr=" STYLEREF 2 \s ">
        <w:r w:rsidR="00CC5479">
          <w:rPr>
            <w:noProof/>
          </w:rPr>
          <w:t>4</w:t>
        </w:r>
      </w:fldSimple>
      <w:r w:rsidR="00E835C9">
        <w:noBreakHyphen/>
      </w:r>
      <w:fldSimple w:instr=" SEQ Figure \* ARABIC \s 2 ">
        <w:r w:rsidR="00CC5479">
          <w:rPr>
            <w:noProof/>
          </w:rPr>
          <w:t>7</w:t>
        </w:r>
      </w:fldSimple>
      <w:bookmarkEnd w:id="132"/>
      <w:r>
        <w:t>: Thiocyanate Probability Distributions</w:t>
      </w:r>
      <w:bookmarkEnd w:id="133"/>
    </w:p>
    <w:p w14:paraId="327A765D" w14:textId="77777777"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Rap (black), Rap E30D (red), Rap K31E (green), and Rap E30D/K31E (blue). </w:t>
      </w:r>
      <w:r w:rsidR="002464C9">
        <w:br w:type="page"/>
      </w:r>
      <w:r w:rsidR="00C80042">
        <w:rPr>
          <w:b/>
        </w:rPr>
        <w:pict w14:anchorId="3A80EC15">
          <v:shape id="_x0000_i1084"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82" o:title="" croptop="-703f" cropbottom="-2371f" cropleft="-1769f" cropright="-1841f"/>
            <o:lock v:ext="edit" aspectratio="f"/>
          </v:shape>
        </w:pict>
      </w:r>
    </w:p>
    <w:p w14:paraId="1F1B9352" w14:textId="77777777" w:rsidR="00CF6765" w:rsidRDefault="00CF6765" w:rsidP="00CF6765">
      <w:pPr>
        <w:pStyle w:val="Heading8"/>
        <w:rPr>
          <w:b/>
        </w:rPr>
      </w:pPr>
      <w:bookmarkStart w:id="134" w:name="_Ref298578539"/>
      <w:bookmarkStart w:id="135" w:name="_Toc298761184"/>
      <w:r>
        <w:t xml:space="preserve">Figure </w:t>
      </w:r>
      <w:fldSimple w:instr=" STYLEREF 2 \s ">
        <w:r w:rsidR="00CC5479">
          <w:rPr>
            <w:noProof/>
          </w:rPr>
          <w:t>4</w:t>
        </w:r>
      </w:fldSimple>
      <w:r w:rsidR="00E835C9">
        <w:noBreakHyphen/>
      </w:r>
      <w:fldSimple w:instr=" SEQ Figure \* ARABIC \s 2 ">
        <w:r w:rsidR="00CC5479">
          <w:rPr>
            <w:noProof/>
          </w:rPr>
          <w:t>8</w:t>
        </w:r>
      </w:fldSimple>
      <w:bookmarkEnd w:id="134"/>
      <w:r>
        <w:t>: Rap Position 30 Dihedral Distributions</w:t>
      </w:r>
      <w:bookmarkEnd w:id="135"/>
    </w:p>
    <w:p w14:paraId="7FEF79D7" w14:textId="77777777"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Rap (black), Rap E30D (red), Rap K31E (green), and Rap E30D/K31E (blue). </w:t>
      </w:r>
      <w:r w:rsidR="002464C9">
        <w:rPr>
          <w:b/>
        </w:rPr>
        <w:br w:type="page"/>
      </w:r>
      <w:r w:rsidR="00C80042">
        <w:pict w14:anchorId="7EEDA642">
          <v:shape id="O 3" o:spid="_x0000_i1085"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83" o:title="" croptop="-703f" cropbottom="-2371f" cropleft="-1769f" cropright="-1841f"/>
            <o:lock v:ext="edit" aspectratio="f"/>
          </v:shape>
        </w:pict>
      </w:r>
    </w:p>
    <w:p w14:paraId="21223122" w14:textId="77777777" w:rsidR="00CF6765" w:rsidRDefault="00CF6765" w:rsidP="00CF6765">
      <w:pPr>
        <w:pStyle w:val="Heading8"/>
      </w:pPr>
      <w:bookmarkStart w:id="136" w:name="_Ref298578563"/>
      <w:bookmarkStart w:id="137" w:name="_Toc298761185"/>
      <w:r>
        <w:t xml:space="preserve">Figure </w:t>
      </w:r>
      <w:fldSimple w:instr=" STYLEREF 2 \s ">
        <w:r w:rsidR="00CC5479">
          <w:rPr>
            <w:noProof/>
          </w:rPr>
          <w:t>4</w:t>
        </w:r>
      </w:fldSimple>
      <w:r w:rsidR="00E835C9">
        <w:noBreakHyphen/>
      </w:r>
      <w:fldSimple w:instr=" SEQ Figure \* ARABIC \s 2 ">
        <w:r w:rsidR="00CC5479">
          <w:rPr>
            <w:noProof/>
          </w:rPr>
          <w:t>9</w:t>
        </w:r>
      </w:fldSimple>
      <w:bookmarkEnd w:id="136"/>
      <w:r>
        <w:t>: Rap Position 31 Dihedral Distributions</w:t>
      </w:r>
      <w:bookmarkEnd w:id="137"/>
    </w:p>
    <w:p w14:paraId="37C39AED" w14:textId="77777777"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Rap (black), Rap E30D (red), Rap K31E (green), and Rap E30D/K31E (blue). </w:t>
      </w:r>
      <w:r w:rsidR="00CE4CF4">
        <w:br w:type="page"/>
      </w:r>
      <w:bookmarkStart w:id="138" w:name="_Ref298509070"/>
      <w:r w:rsidR="00CE4CF4">
        <w:t xml:space="preserve">Table </w:t>
      </w:r>
      <w:fldSimple w:instr=" STYLEREF 2 \s ">
        <w:r w:rsidR="00CC5479">
          <w:rPr>
            <w:noProof/>
          </w:rPr>
          <w:t>4</w:t>
        </w:r>
      </w:fldSimple>
      <w:r w:rsidR="00E835C9">
        <w:noBreakHyphen/>
      </w:r>
      <w:fldSimple w:instr=" SEQ Table \* ARABIC \s 2 ">
        <w:r w:rsidR="00CC5479">
          <w:rPr>
            <w:noProof/>
          </w:rPr>
          <w:t>1</w:t>
        </w:r>
      </w:fldSimple>
      <w:bookmarkEnd w:id="138"/>
      <w:r w:rsidR="00CE4CF4">
        <w:t>: Dissociation constant of the formation of docked complexes of SCN-labeled Ra</w:t>
      </w:r>
      <w:r w:rsidR="000C0273">
        <w:t>l</w:t>
      </w:r>
      <w:r w:rsidR="00CE4CF4">
        <w:sym w:font="Symbol" w:char="F062"/>
      </w:r>
      <w:r w:rsidR="00CE4CF4">
        <w:t xml:space="preserve"> mutants with GTPases</w:t>
      </w:r>
    </w:p>
    <w:tbl>
      <w:tblPr>
        <w:tblW w:w="9759" w:type="dxa"/>
        <w:tblInd w:w="-98" w:type="dxa"/>
        <w:tblLayout w:type="fixed"/>
        <w:tblCellMar>
          <w:left w:w="10" w:type="dxa"/>
          <w:right w:w="10" w:type="dxa"/>
        </w:tblCellMar>
        <w:tblLook w:val="0000" w:firstRow="0" w:lastRow="0" w:firstColumn="0" w:lastColumn="0" w:noHBand="0" w:noVBand="0"/>
      </w:tblPr>
      <w:tblGrid>
        <w:gridCol w:w="1659"/>
        <w:gridCol w:w="1170"/>
        <w:gridCol w:w="1170"/>
        <w:gridCol w:w="1260"/>
        <w:gridCol w:w="1170"/>
        <w:gridCol w:w="990"/>
        <w:gridCol w:w="1170"/>
        <w:gridCol w:w="1170"/>
      </w:tblGrid>
      <w:tr w:rsidR="00CE4CF4" w:rsidRPr="009156F0" w14:paraId="7F799D6A" w14:textId="77777777" w:rsidTr="002C0DBF">
        <w:tc>
          <w:tcPr>
            <w:tcW w:w="1659" w:type="dxa"/>
            <w:tcBorders>
              <w:top w:val="single" w:sz="2" w:space="0" w:color="000000"/>
            </w:tcBorders>
            <w:shd w:val="clear" w:color="auto" w:fill="FFFFFF"/>
          </w:tcPr>
          <w:p w14:paraId="661B4B10" w14:textId="77777777" w:rsidR="00CE4CF4" w:rsidRPr="009156F0" w:rsidRDefault="00CE4CF4" w:rsidP="002C0DBF">
            <w:pPr>
              <w:rPr>
                <w:sz w:val="20"/>
              </w:rPr>
            </w:pPr>
          </w:p>
        </w:tc>
        <w:tc>
          <w:tcPr>
            <w:tcW w:w="8100" w:type="dxa"/>
            <w:gridSpan w:val="7"/>
            <w:tcBorders>
              <w:top w:val="single" w:sz="2" w:space="0" w:color="000000"/>
              <w:bottom w:val="single" w:sz="2" w:space="0" w:color="000000"/>
            </w:tcBorders>
            <w:shd w:val="clear" w:color="auto" w:fill="FFFFFF"/>
          </w:tcPr>
          <w:p w14:paraId="401BA444" w14:textId="77777777" w:rsidR="00CE4CF4" w:rsidRPr="009156F0" w:rsidRDefault="00CE4CF4" w:rsidP="002C0DBF">
            <w:pPr>
              <w:jc w:val="center"/>
              <w:rPr>
                <w:sz w:val="20"/>
              </w:rPr>
            </w:pPr>
            <w:r w:rsidRPr="009156F0">
              <w:rPr>
                <w:sz w:val="20"/>
              </w:rPr>
              <w:t>Ral</w:t>
            </w:r>
            <w:r w:rsidRPr="009156F0">
              <w:rPr>
                <w:rFonts w:ascii="Symbol" w:hAnsi="Symbol"/>
                <w:sz w:val="20"/>
              </w:rPr>
              <w:t></w:t>
            </w:r>
            <w:r w:rsidRPr="009156F0">
              <w:rPr>
                <w:sz w:val="20"/>
              </w:rPr>
              <w:t xml:space="preserve"> Mutation</w:t>
            </w:r>
            <w:r>
              <w:rPr>
                <w:sz w:val="20"/>
              </w:rPr>
              <w:t xml:space="preserve"> K</w:t>
            </w:r>
            <w:r w:rsidRPr="00CE4CF4">
              <w:rPr>
                <w:sz w:val="20"/>
                <w:vertAlign w:val="subscript"/>
              </w:rPr>
              <w:t>d</w:t>
            </w:r>
            <w:r>
              <w:rPr>
                <w:sz w:val="20"/>
              </w:rPr>
              <w:t xml:space="preserve"> (</w:t>
            </w:r>
            <w:r>
              <w:rPr>
                <w:sz w:val="20"/>
              </w:rPr>
              <w:sym w:font="Symbol" w:char="F06D"/>
            </w:r>
            <w:r>
              <w:rPr>
                <w:sz w:val="20"/>
              </w:rPr>
              <w:t>M)</w:t>
            </w:r>
          </w:p>
        </w:tc>
      </w:tr>
      <w:tr w:rsidR="00CE4CF4" w:rsidRPr="009156F0" w14:paraId="7A1FB87D" w14:textId="77777777" w:rsidTr="002C0DBF">
        <w:tc>
          <w:tcPr>
            <w:tcW w:w="1659" w:type="dxa"/>
            <w:tcBorders>
              <w:bottom w:val="single" w:sz="2" w:space="0" w:color="000000"/>
            </w:tcBorders>
            <w:shd w:val="clear" w:color="auto" w:fill="FFFFFF"/>
          </w:tcPr>
          <w:p w14:paraId="7798EE1B" w14:textId="77777777" w:rsidR="00CE4CF4" w:rsidRPr="009156F0" w:rsidRDefault="00CE4CF4" w:rsidP="002C0DBF">
            <w:pPr>
              <w:jc w:val="center"/>
              <w:rPr>
                <w:sz w:val="20"/>
              </w:rPr>
            </w:pPr>
            <w:r w:rsidRPr="009156F0">
              <w:rPr>
                <w:sz w:val="20"/>
              </w:rPr>
              <w:t>GTPase</w:t>
            </w:r>
          </w:p>
        </w:tc>
        <w:tc>
          <w:tcPr>
            <w:tcW w:w="1170" w:type="dxa"/>
            <w:tcBorders>
              <w:top w:val="single" w:sz="2" w:space="0" w:color="000000"/>
              <w:bottom w:val="single" w:sz="2" w:space="0" w:color="000000"/>
            </w:tcBorders>
            <w:shd w:val="clear" w:color="auto" w:fill="FFFFFF"/>
          </w:tcPr>
          <w:p w14:paraId="40F372BA" w14:textId="77777777" w:rsidR="00CE4CF4" w:rsidRPr="009156F0" w:rsidRDefault="00CE4CF4" w:rsidP="002C0DBF">
            <w:pPr>
              <w:jc w:val="center"/>
              <w:rPr>
                <w:sz w:val="20"/>
              </w:rPr>
            </w:pPr>
            <w:r>
              <w:rPr>
                <w:sz w:val="20"/>
              </w:rPr>
              <w:t>WT</w:t>
            </w:r>
          </w:p>
        </w:tc>
        <w:tc>
          <w:tcPr>
            <w:tcW w:w="1170" w:type="dxa"/>
            <w:tcBorders>
              <w:top w:val="single" w:sz="2" w:space="0" w:color="000000"/>
              <w:bottom w:val="single" w:sz="2" w:space="0" w:color="000000"/>
            </w:tcBorders>
            <w:shd w:val="clear" w:color="auto" w:fill="FFFFFF"/>
          </w:tcPr>
          <w:p w14:paraId="56851938" w14:textId="77777777" w:rsidR="00CE4CF4" w:rsidRPr="009156F0" w:rsidRDefault="00CE4CF4" w:rsidP="002C0DBF">
            <w:pPr>
              <w:jc w:val="center"/>
              <w:rPr>
                <w:sz w:val="20"/>
                <w:vertAlign w:val="subscript"/>
              </w:rPr>
            </w:pPr>
            <w:r w:rsidRPr="009156F0">
              <w:rPr>
                <w:sz w:val="20"/>
              </w:rPr>
              <w:t>N27C</w:t>
            </w:r>
            <w:r>
              <w:rPr>
                <w:sz w:val="20"/>
                <w:vertAlign w:val="subscript"/>
              </w:rPr>
              <w:t>SCN</w:t>
            </w:r>
          </w:p>
        </w:tc>
        <w:tc>
          <w:tcPr>
            <w:tcW w:w="1260" w:type="dxa"/>
            <w:tcBorders>
              <w:top w:val="single" w:sz="2" w:space="0" w:color="000000"/>
              <w:bottom w:val="single" w:sz="2" w:space="0" w:color="000000"/>
            </w:tcBorders>
            <w:shd w:val="clear" w:color="auto" w:fill="FFFFFF"/>
          </w:tcPr>
          <w:p w14:paraId="4B255668" w14:textId="77777777" w:rsidR="00CE4CF4" w:rsidRPr="009156F0" w:rsidRDefault="00CE4CF4" w:rsidP="002C0DBF">
            <w:pPr>
              <w:jc w:val="center"/>
              <w:rPr>
                <w:sz w:val="20"/>
                <w:vertAlign w:val="subscript"/>
              </w:rPr>
            </w:pPr>
            <w:r w:rsidRPr="009156F0">
              <w:rPr>
                <w:sz w:val="20"/>
              </w:rPr>
              <w:t>G28C</w:t>
            </w:r>
            <w:r>
              <w:rPr>
                <w:sz w:val="20"/>
                <w:vertAlign w:val="subscript"/>
              </w:rPr>
              <w:t>SCN</w:t>
            </w:r>
          </w:p>
        </w:tc>
        <w:tc>
          <w:tcPr>
            <w:tcW w:w="1170" w:type="dxa"/>
            <w:tcBorders>
              <w:top w:val="single" w:sz="2" w:space="0" w:color="000000"/>
              <w:bottom w:val="single" w:sz="2" w:space="0" w:color="000000"/>
            </w:tcBorders>
            <w:shd w:val="clear" w:color="auto" w:fill="FFFFFF"/>
          </w:tcPr>
          <w:p w14:paraId="72709E2F" w14:textId="77777777" w:rsidR="00CE4CF4" w:rsidRPr="009156F0" w:rsidRDefault="00CE4CF4" w:rsidP="002C0DBF">
            <w:pPr>
              <w:jc w:val="center"/>
              <w:rPr>
                <w:sz w:val="20"/>
                <w:vertAlign w:val="subscript"/>
              </w:rPr>
            </w:pPr>
            <w:r w:rsidRPr="009156F0">
              <w:rPr>
                <w:sz w:val="20"/>
              </w:rPr>
              <w:t>N29C</w:t>
            </w:r>
            <w:r>
              <w:rPr>
                <w:sz w:val="20"/>
                <w:vertAlign w:val="subscript"/>
              </w:rPr>
              <w:t>SCN</w:t>
            </w:r>
          </w:p>
        </w:tc>
        <w:tc>
          <w:tcPr>
            <w:tcW w:w="990" w:type="dxa"/>
            <w:tcBorders>
              <w:top w:val="single" w:sz="2" w:space="0" w:color="000000"/>
              <w:bottom w:val="single" w:sz="2" w:space="0" w:color="000000"/>
            </w:tcBorders>
            <w:shd w:val="clear" w:color="auto" w:fill="FFFFFF"/>
          </w:tcPr>
          <w:p w14:paraId="65715913" w14:textId="77777777" w:rsidR="00CE4CF4" w:rsidRPr="009156F0" w:rsidRDefault="00CE4CF4" w:rsidP="002C0DBF">
            <w:pPr>
              <w:jc w:val="center"/>
              <w:rPr>
                <w:sz w:val="20"/>
                <w:vertAlign w:val="subscript"/>
              </w:rPr>
            </w:pPr>
            <w:r w:rsidRPr="009156F0">
              <w:rPr>
                <w:sz w:val="20"/>
              </w:rPr>
              <w:t>Y31C</w:t>
            </w:r>
            <w:r>
              <w:rPr>
                <w:sz w:val="20"/>
                <w:vertAlign w:val="subscript"/>
              </w:rPr>
              <w:t>SCN</w:t>
            </w:r>
          </w:p>
        </w:tc>
        <w:tc>
          <w:tcPr>
            <w:tcW w:w="1170" w:type="dxa"/>
            <w:tcBorders>
              <w:top w:val="single" w:sz="2" w:space="0" w:color="000000"/>
              <w:bottom w:val="single" w:sz="2" w:space="0" w:color="000000"/>
            </w:tcBorders>
            <w:shd w:val="clear" w:color="auto" w:fill="FFFFFF"/>
          </w:tcPr>
          <w:p w14:paraId="48730C3D" w14:textId="77777777" w:rsidR="00CE4CF4" w:rsidRPr="009156F0" w:rsidRDefault="00CE4CF4" w:rsidP="002C0DBF">
            <w:pPr>
              <w:jc w:val="center"/>
              <w:rPr>
                <w:sz w:val="20"/>
                <w:vertAlign w:val="subscript"/>
              </w:rPr>
            </w:pPr>
            <w:r w:rsidRPr="009156F0">
              <w:rPr>
                <w:sz w:val="20"/>
              </w:rPr>
              <w:t>K32C</w:t>
            </w:r>
            <w:r>
              <w:rPr>
                <w:sz w:val="20"/>
                <w:vertAlign w:val="subscript"/>
              </w:rPr>
              <w:t>SCN</w:t>
            </w:r>
          </w:p>
        </w:tc>
        <w:tc>
          <w:tcPr>
            <w:tcW w:w="1170" w:type="dxa"/>
            <w:tcBorders>
              <w:top w:val="single" w:sz="2" w:space="0" w:color="000000"/>
              <w:bottom w:val="single" w:sz="2" w:space="0" w:color="000000"/>
            </w:tcBorders>
            <w:shd w:val="clear" w:color="auto" w:fill="FFFFFF"/>
          </w:tcPr>
          <w:p w14:paraId="00A94DF1" w14:textId="77777777" w:rsidR="00CE4CF4" w:rsidRPr="009156F0" w:rsidRDefault="00CE4CF4" w:rsidP="002C0DBF">
            <w:pPr>
              <w:jc w:val="center"/>
              <w:rPr>
                <w:sz w:val="20"/>
                <w:vertAlign w:val="subscript"/>
              </w:rPr>
            </w:pPr>
            <w:r w:rsidRPr="009156F0">
              <w:rPr>
                <w:sz w:val="20"/>
              </w:rPr>
              <w:t>N54C</w:t>
            </w:r>
            <w:r>
              <w:rPr>
                <w:sz w:val="20"/>
                <w:vertAlign w:val="subscript"/>
              </w:rPr>
              <w:t>SCN</w:t>
            </w:r>
          </w:p>
        </w:tc>
      </w:tr>
      <w:tr w:rsidR="00CE4CF4" w:rsidRPr="009156F0" w14:paraId="52AA4101" w14:textId="77777777" w:rsidTr="002C0DBF">
        <w:tc>
          <w:tcPr>
            <w:tcW w:w="1659" w:type="dxa"/>
            <w:tcBorders>
              <w:top w:val="single" w:sz="2" w:space="0" w:color="000000"/>
            </w:tcBorders>
            <w:shd w:val="clear" w:color="auto" w:fill="FFFFFF"/>
          </w:tcPr>
          <w:p w14:paraId="2DF59E7B" w14:textId="77777777" w:rsidR="00CE4CF4" w:rsidRPr="009156F0" w:rsidRDefault="00A06298" w:rsidP="002C0DBF">
            <w:pPr>
              <w:jc w:val="center"/>
              <w:rPr>
                <w:sz w:val="20"/>
              </w:rPr>
            </w:pPr>
            <w:r>
              <w:rPr>
                <w:sz w:val="20"/>
              </w:rPr>
              <w:t>Rap E30/K31</w:t>
            </w:r>
          </w:p>
        </w:tc>
        <w:tc>
          <w:tcPr>
            <w:tcW w:w="1170" w:type="dxa"/>
            <w:tcBorders>
              <w:top w:val="single" w:sz="2" w:space="0" w:color="000000"/>
            </w:tcBorders>
            <w:shd w:val="clear" w:color="auto" w:fill="FFFFFF"/>
          </w:tcPr>
          <w:p w14:paraId="42CD987E" w14:textId="77777777" w:rsidR="00CE4CF4" w:rsidRPr="009156F0" w:rsidRDefault="00CE4CF4" w:rsidP="002C0DBF">
            <w:pPr>
              <w:jc w:val="center"/>
              <w:rPr>
                <w:sz w:val="20"/>
              </w:rPr>
            </w:pPr>
            <w:r w:rsidRPr="009156F0">
              <w:rPr>
                <w:sz w:val="20"/>
              </w:rPr>
              <w:t>0.26 ± 0.09</w:t>
            </w:r>
          </w:p>
        </w:tc>
        <w:tc>
          <w:tcPr>
            <w:tcW w:w="1170" w:type="dxa"/>
            <w:tcBorders>
              <w:top w:val="single" w:sz="2" w:space="0" w:color="000000"/>
            </w:tcBorders>
            <w:shd w:val="clear" w:color="auto" w:fill="FFFFFF"/>
          </w:tcPr>
          <w:p w14:paraId="6460025F" w14:textId="77777777" w:rsidR="00CE4CF4" w:rsidRPr="009156F0" w:rsidRDefault="00CE4CF4" w:rsidP="002C0DBF">
            <w:pPr>
              <w:jc w:val="center"/>
              <w:rPr>
                <w:sz w:val="20"/>
              </w:rPr>
            </w:pPr>
            <w:r w:rsidRPr="009156F0">
              <w:rPr>
                <w:sz w:val="20"/>
              </w:rPr>
              <w:t>0.30 ± 0.05</w:t>
            </w:r>
          </w:p>
        </w:tc>
        <w:tc>
          <w:tcPr>
            <w:tcW w:w="1260" w:type="dxa"/>
            <w:tcBorders>
              <w:top w:val="single" w:sz="2" w:space="0" w:color="000000"/>
            </w:tcBorders>
            <w:shd w:val="clear" w:color="auto" w:fill="FFFFFF"/>
          </w:tcPr>
          <w:p w14:paraId="5247E63B" w14:textId="77777777" w:rsidR="00CE4CF4" w:rsidRPr="009156F0" w:rsidRDefault="00CE4CF4" w:rsidP="002C0DBF">
            <w:pPr>
              <w:jc w:val="center"/>
              <w:rPr>
                <w:sz w:val="20"/>
              </w:rPr>
            </w:pPr>
            <w:r w:rsidRPr="009156F0">
              <w:rPr>
                <w:sz w:val="20"/>
              </w:rPr>
              <w:t>0.04 ± 0.004</w:t>
            </w:r>
          </w:p>
        </w:tc>
        <w:tc>
          <w:tcPr>
            <w:tcW w:w="1170" w:type="dxa"/>
            <w:tcBorders>
              <w:top w:val="single" w:sz="2" w:space="0" w:color="000000"/>
            </w:tcBorders>
            <w:shd w:val="clear" w:color="auto" w:fill="FFFFFF"/>
          </w:tcPr>
          <w:p w14:paraId="2B58389B" w14:textId="77777777" w:rsidR="00CE4CF4" w:rsidRPr="009156F0" w:rsidRDefault="00CE4CF4" w:rsidP="002C0DBF">
            <w:pPr>
              <w:jc w:val="center"/>
              <w:rPr>
                <w:sz w:val="20"/>
              </w:rPr>
            </w:pPr>
            <w:r w:rsidRPr="009156F0">
              <w:rPr>
                <w:sz w:val="20"/>
              </w:rPr>
              <w:t>0.15 ± 0.08</w:t>
            </w:r>
          </w:p>
        </w:tc>
        <w:tc>
          <w:tcPr>
            <w:tcW w:w="990" w:type="dxa"/>
            <w:tcBorders>
              <w:top w:val="single" w:sz="2" w:space="0" w:color="000000"/>
            </w:tcBorders>
            <w:shd w:val="clear" w:color="auto" w:fill="FFFFFF"/>
          </w:tcPr>
          <w:p w14:paraId="72805D9C" w14:textId="77777777" w:rsidR="00CE4CF4" w:rsidRPr="009156F0" w:rsidRDefault="00CE4CF4" w:rsidP="002C0DBF">
            <w:pPr>
              <w:jc w:val="center"/>
              <w:rPr>
                <w:sz w:val="20"/>
              </w:rPr>
            </w:pPr>
            <w:r w:rsidRPr="009156F0">
              <w:rPr>
                <w:sz w:val="20"/>
              </w:rPr>
              <w:t>1.0 ± 0.1</w:t>
            </w:r>
          </w:p>
        </w:tc>
        <w:tc>
          <w:tcPr>
            <w:tcW w:w="1170" w:type="dxa"/>
            <w:tcBorders>
              <w:top w:val="single" w:sz="2" w:space="0" w:color="000000"/>
            </w:tcBorders>
            <w:shd w:val="clear" w:color="auto" w:fill="FFFFFF"/>
          </w:tcPr>
          <w:p w14:paraId="41941891" w14:textId="77777777" w:rsidR="00CE4CF4" w:rsidRPr="009156F0" w:rsidRDefault="00CE4CF4" w:rsidP="002C0DBF">
            <w:pPr>
              <w:jc w:val="center"/>
              <w:rPr>
                <w:sz w:val="20"/>
              </w:rPr>
            </w:pPr>
            <w:r w:rsidRPr="009156F0">
              <w:rPr>
                <w:sz w:val="20"/>
              </w:rPr>
              <w:t>0.69 ± 0.18</w:t>
            </w:r>
          </w:p>
        </w:tc>
        <w:tc>
          <w:tcPr>
            <w:tcW w:w="1170" w:type="dxa"/>
            <w:tcBorders>
              <w:top w:val="single" w:sz="2" w:space="0" w:color="000000"/>
            </w:tcBorders>
            <w:shd w:val="clear" w:color="auto" w:fill="FFFFFF"/>
          </w:tcPr>
          <w:p w14:paraId="697F45EB" w14:textId="77777777" w:rsidR="00CE4CF4" w:rsidRPr="009156F0" w:rsidRDefault="00CE4CF4" w:rsidP="002C0DBF">
            <w:pPr>
              <w:jc w:val="center"/>
              <w:rPr>
                <w:sz w:val="20"/>
              </w:rPr>
            </w:pPr>
            <w:r w:rsidRPr="009156F0">
              <w:rPr>
                <w:sz w:val="20"/>
              </w:rPr>
              <w:t>0.91 ± 0.20</w:t>
            </w:r>
          </w:p>
        </w:tc>
      </w:tr>
      <w:tr w:rsidR="00CE4CF4" w:rsidRPr="009156F0" w14:paraId="109AA359" w14:textId="77777777" w:rsidTr="002C0DBF">
        <w:tc>
          <w:tcPr>
            <w:tcW w:w="1659" w:type="dxa"/>
            <w:shd w:val="clear" w:color="auto" w:fill="FFFFFF"/>
          </w:tcPr>
          <w:p w14:paraId="688CAE22" w14:textId="77777777" w:rsidR="00CE4CF4" w:rsidRPr="009156F0" w:rsidRDefault="00A06298" w:rsidP="002C0DBF">
            <w:pPr>
              <w:jc w:val="center"/>
              <w:rPr>
                <w:sz w:val="20"/>
              </w:rPr>
            </w:pPr>
            <w:r>
              <w:rPr>
                <w:sz w:val="20"/>
              </w:rPr>
              <w:t>Ras D30/E31</w:t>
            </w:r>
          </w:p>
        </w:tc>
        <w:tc>
          <w:tcPr>
            <w:tcW w:w="1170" w:type="dxa"/>
            <w:shd w:val="clear" w:color="auto" w:fill="FFFFFF"/>
          </w:tcPr>
          <w:p w14:paraId="78014855" w14:textId="77777777" w:rsidR="00CE4CF4" w:rsidRPr="009156F0" w:rsidRDefault="00CE4CF4" w:rsidP="002C0DBF">
            <w:pPr>
              <w:jc w:val="center"/>
              <w:rPr>
                <w:sz w:val="20"/>
              </w:rPr>
            </w:pPr>
            <w:r w:rsidRPr="009156F0">
              <w:rPr>
                <w:sz w:val="20"/>
              </w:rPr>
              <w:t>1.4 ± 0.2</w:t>
            </w:r>
          </w:p>
        </w:tc>
        <w:tc>
          <w:tcPr>
            <w:tcW w:w="1170" w:type="dxa"/>
            <w:shd w:val="clear" w:color="auto" w:fill="FFFFFF"/>
          </w:tcPr>
          <w:p w14:paraId="6440D9FD" w14:textId="77777777" w:rsidR="00CE4CF4" w:rsidRPr="009156F0" w:rsidRDefault="00CE4CF4" w:rsidP="002C0DBF">
            <w:pPr>
              <w:jc w:val="center"/>
              <w:rPr>
                <w:sz w:val="20"/>
              </w:rPr>
            </w:pPr>
            <w:r w:rsidRPr="009156F0">
              <w:rPr>
                <w:sz w:val="20"/>
              </w:rPr>
              <w:t>7.3 ± 2.2</w:t>
            </w:r>
          </w:p>
        </w:tc>
        <w:tc>
          <w:tcPr>
            <w:tcW w:w="1260" w:type="dxa"/>
            <w:shd w:val="clear" w:color="auto" w:fill="FFFFFF"/>
          </w:tcPr>
          <w:p w14:paraId="26F7BB85" w14:textId="77777777" w:rsidR="00CE4CF4" w:rsidRPr="009156F0" w:rsidRDefault="00CE4CF4" w:rsidP="002C0DBF">
            <w:pPr>
              <w:jc w:val="center"/>
              <w:rPr>
                <w:sz w:val="20"/>
              </w:rPr>
            </w:pPr>
            <w:r w:rsidRPr="009156F0">
              <w:rPr>
                <w:sz w:val="20"/>
              </w:rPr>
              <w:t>4.8 ± 1.1</w:t>
            </w:r>
          </w:p>
        </w:tc>
        <w:tc>
          <w:tcPr>
            <w:tcW w:w="1170" w:type="dxa"/>
            <w:shd w:val="clear" w:color="auto" w:fill="FFFFFF"/>
          </w:tcPr>
          <w:p w14:paraId="08E1936B" w14:textId="77777777" w:rsidR="00CE4CF4" w:rsidRPr="009156F0" w:rsidRDefault="00CE4CF4" w:rsidP="002C0DBF">
            <w:pPr>
              <w:jc w:val="center"/>
              <w:rPr>
                <w:sz w:val="20"/>
              </w:rPr>
            </w:pPr>
            <w:r w:rsidRPr="009156F0">
              <w:rPr>
                <w:sz w:val="20"/>
              </w:rPr>
              <w:t>3.1 ± 0.6</w:t>
            </w:r>
          </w:p>
        </w:tc>
        <w:tc>
          <w:tcPr>
            <w:tcW w:w="990" w:type="dxa"/>
            <w:shd w:val="clear" w:color="auto" w:fill="FFFFFF"/>
          </w:tcPr>
          <w:p w14:paraId="50E128E4" w14:textId="77777777" w:rsidR="00CE4CF4" w:rsidRPr="009156F0" w:rsidRDefault="00CE4CF4" w:rsidP="002C0DBF">
            <w:pPr>
              <w:jc w:val="center"/>
              <w:rPr>
                <w:sz w:val="20"/>
              </w:rPr>
            </w:pPr>
            <w:r w:rsidRPr="009156F0">
              <w:rPr>
                <w:sz w:val="20"/>
              </w:rPr>
              <w:t>12.9 ± 4.8</w:t>
            </w:r>
          </w:p>
        </w:tc>
        <w:tc>
          <w:tcPr>
            <w:tcW w:w="1170" w:type="dxa"/>
            <w:shd w:val="clear" w:color="auto" w:fill="FFFFFF"/>
          </w:tcPr>
          <w:p w14:paraId="68EA956E" w14:textId="77777777" w:rsidR="00CE4CF4" w:rsidRPr="009156F0" w:rsidRDefault="00CE4CF4" w:rsidP="002C0DBF">
            <w:pPr>
              <w:jc w:val="center"/>
              <w:rPr>
                <w:sz w:val="20"/>
              </w:rPr>
            </w:pPr>
            <w:r w:rsidRPr="009156F0">
              <w:rPr>
                <w:sz w:val="20"/>
              </w:rPr>
              <w:t>6.0 ± 2.3</w:t>
            </w:r>
          </w:p>
        </w:tc>
        <w:tc>
          <w:tcPr>
            <w:tcW w:w="1170" w:type="dxa"/>
            <w:shd w:val="clear" w:color="auto" w:fill="FFFFFF"/>
          </w:tcPr>
          <w:p w14:paraId="0A739EAA" w14:textId="77777777" w:rsidR="00CE4CF4" w:rsidRPr="009156F0" w:rsidRDefault="00CE4CF4" w:rsidP="002C0DBF">
            <w:pPr>
              <w:jc w:val="center"/>
              <w:rPr>
                <w:sz w:val="20"/>
              </w:rPr>
            </w:pPr>
            <w:r w:rsidRPr="009156F0">
              <w:rPr>
                <w:sz w:val="20"/>
              </w:rPr>
              <w:t>4.7 ± 0.4</w:t>
            </w:r>
          </w:p>
        </w:tc>
      </w:tr>
      <w:tr w:rsidR="00CE4CF4" w:rsidRPr="009156F0" w14:paraId="4B309330" w14:textId="77777777" w:rsidTr="002C0DBF">
        <w:tc>
          <w:tcPr>
            <w:tcW w:w="1659" w:type="dxa"/>
            <w:shd w:val="clear" w:color="auto" w:fill="FFFFFF"/>
          </w:tcPr>
          <w:p w14:paraId="17793AAB" w14:textId="77777777" w:rsidR="00CE4CF4" w:rsidRPr="009156F0" w:rsidRDefault="00CE4CF4" w:rsidP="002C0DBF">
            <w:pPr>
              <w:jc w:val="center"/>
              <w:rPr>
                <w:sz w:val="20"/>
              </w:rPr>
            </w:pPr>
            <w:r w:rsidRPr="009156F0">
              <w:rPr>
                <w:sz w:val="20"/>
              </w:rPr>
              <w:t>Rap E30D</w:t>
            </w:r>
          </w:p>
        </w:tc>
        <w:tc>
          <w:tcPr>
            <w:tcW w:w="1170" w:type="dxa"/>
            <w:shd w:val="clear" w:color="auto" w:fill="FFFFFF"/>
          </w:tcPr>
          <w:p w14:paraId="20CC617A" w14:textId="77777777" w:rsidR="00CE4CF4" w:rsidRPr="009156F0" w:rsidRDefault="00CE4CF4" w:rsidP="002C0DBF">
            <w:pPr>
              <w:jc w:val="center"/>
              <w:rPr>
                <w:sz w:val="20"/>
              </w:rPr>
            </w:pPr>
            <w:r w:rsidRPr="009156F0">
              <w:rPr>
                <w:sz w:val="20"/>
              </w:rPr>
              <w:t>0.24 ± 0.06</w:t>
            </w:r>
          </w:p>
        </w:tc>
        <w:tc>
          <w:tcPr>
            <w:tcW w:w="1170" w:type="dxa"/>
            <w:shd w:val="clear" w:color="auto" w:fill="FFFFFF"/>
          </w:tcPr>
          <w:p w14:paraId="5BC4575E" w14:textId="77777777" w:rsidR="00CE4CF4" w:rsidRPr="009156F0" w:rsidRDefault="00CE4CF4" w:rsidP="002C0DBF">
            <w:pPr>
              <w:jc w:val="center"/>
              <w:rPr>
                <w:sz w:val="20"/>
              </w:rPr>
            </w:pPr>
            <w:r w:rsidRPr="009156F0">
              <w:rPr>
                <w:sz w:val="20"/>
              </w:rPr>
              <w:t>0.12 ± 0.01</w:t>
            </w:r>
          </w:p>
        </w:tc>
        <w:tc>
          <w:tcPr>
            <w:tcW w:w="1260" w:type="dxa"/>
            <w:shd w:val="clear" w:color="auto" w:fill="FFFFFF"/>
          </w:tcPr>
          <w:p w14:paraId="16588705" w14:textId="77777777" w:rsidR="00CE4CF4" w:rsidRPr="009156F0" w:rsidRDefault="00CE4CF4" w:rsidP="002C0DBF">
            <w:pPr>
              <w:jc w:val="center"/>
              <w:rPr>
                <w:sz w:val="20"/>
              </w:rPr>
            </w:pPr>
            <w:r w:rsidRPr="009156F0">
              <w:rPr>
                <w:sz w:val="20"/>
              </w:rPr>
              <w:t>0.03 ± 0.015</w:t>
            </w:r>
          </w:p>
        </w:tc>
        <w:tc>
          <w:tcPr>
            <w:tcW w:w="1170" w:type="dxa"/>
            <w:shd w:val="clear" w:color="auto" w:fill="FFFFFF"/>
          </w:tcPr>
          <w:p w14:paraId="5D40846F" w14:textId="77777777" w:rsidR="00CE4CF4" w:rsidRPr="009156F0" w:rsidRDefault="00CE4CF4" w:rsidP="002C0DBF">
            <w:pPr>
              <w:jc w:val="center"/>
              <w:rPr>
                <w:sz w:val="20"/>
              </w:rPr>
            </w:pPr>
            <w:r w:rsidRPr="009156F0">
              <w:rPr>
                <w:sz w:val="20"/>
              </w:rPr>
              <w:t>0.10 ± 0.02</w:t>
            </w:r>
          </w:p>
        </w:tc>
        <w:tc>
          <w:tcPr>
            <w:tcW w:w="990" w:type="dxa"/>
            <w:shd w:val="clear" w:color="auto" w:fill="FFFFFF"/>
          </w:tcPr>
          <w:p w14:paraId="0F258A51" w14:textId="77777777" w:rsidR="00CE4CF4" w:rsidRPr="009156F0" w:rsidRDefault="00CE4CF4" w:rsidP="002C0DBF">
            <w:pPr>
              <w:jc w:val="center"/>
              <w:rPr>
                <w:sz w:val="20"/>
              </w:rPr>
            </w:pPr>
            <w:r w:rsidRPr="009156F0">
              <w:rPr>
                <w:sz w:val="20"/>
              </w:rPr>
              <w:t>0.89 ± 0.35</w:t>
            </w:r>
          </w:p>
        </w:tc>
        <w:tc>
          <w:tcPr>
            <w:tcW w:w="1170" w:type="dxa"/>
            <w:shd w:val="clear" w:color="auto" w:fill="FFFFFF"/>
          </w:tcPr>
          <w:p w14:paraId="2E37FFCC" w14:textId="77777777" w:rsidR="00CE4CF4" w:rsidRPr="009156F0" w:rsidRDefault="00CE4CF4" w:rsidP="002C0DBF">
            <w:pPr>
              <w:jc w:val="center"/>
              <w:rPr>
                <w:sz w:val="20"/>
              </w:rPr>
            </w:pPr>
            <w:r w:rsidRPr="009156F0">
              <w:rPr>
                <w:sz w:val="20"/>
              </w:rPr>
              <w:t>0.34 ± 0.09</w:t>
            </w:r>
          </w:p>
        </w:tc>
        <w:tc>
          <w:tcPr>
            <w:tcW w:w="1170" w:type="dxa"/>
            <w:shd w:val="clear" w:color="auto" w:fill="FFFFFF"/>
          </w:tcPr>
          <w:p w14:paraId="355CFBB1" w14:textId="77777777" w:rsidR="00CE4CF4" w:rsidRPr="009156F0" w:rsidRDefault="00CE4CF4" w:rsidP="002C0DBF">
            <w:pPr>
              <w:jc w:val="center"/>
              <w:rPr>
                <w:sz w:val="20"/>
              </w:rPr>
            </w:pPr>
            <w:r w:rsidRPr="009156F0">
              <w:rPr>
                <w:sz w:val="20"/>
              </w:rPr>
              <w:t>0.79 ± 0.10</w:t>
            </w:r>
          </w:p>
        </w:tc>
      </w:tr>
      <w:tr w:rsidR="00CE4CF4" w:rsidRPr="009156F0" w14:paraId="608740BD" w14:textId="77777777" w:rsidTr="002C0DBF">
        <w:tc>
          <w:tcPr>
            <w:tcW w:w="1659" w:type="dxa"/>
            <w:shd w:val="clear" w:color="auto" w:fill="FFFFFF"/>
          </w:tcPr>
          <w:p w14:paraId="218B62C5" w14:textId="77777777" w:rsidR="00CE4CF4" w:rsidRPr="009156F0" w:rsidRDefault="00CE4CF4" w:rsidP="002C0DBF">
            <w:pPr>
              <w:jc w:val="center"/>
              <w:rPr>
                <w:sz w:val="20"/>
              </w:rPr>
            </w:pPr>
            <w:r w:rsidRPr="009156F0">
              <w:rPr>
                <w:sz w:val="20"/>
              </w:rPr>
              <w:t>Rap K31E</w:t>
            </w:r>
          </w:p>
        </w:tc>
        <w:tc>
          <w:tcPr>
            <w:tcW w:w="1170" w:type="dxa"/>
            <w:shd w:val="clear" w:color="auto" w:fill="FFFFFF"/>
          </w:tcPr>
          <w:p w14:paraId="7B58DA3B" w14:textId="77777777" w:rsidR="00CE4CF4" w:rsidRPr="009156F0" w:rsidRDefault="00CE4CF4" w:rsidP="002C0DBF">
            <w:pPr>
              <w:jc w:val="center"/>
              <w:rPr>
                <w:sz w:val="20"/>
              </w:rPr>
            </w:pPr>
            <w:r w:rsidRPr="009156F0">
              <w:rPr>
                <w:sz w:val="20"/>
              </w:rPr>
              <w:t>1.8 ± 0.7</w:t>
            </w:r>
          </w:p>
        </w:tc>
        <w:tc>
          <w:tcPr>
            <w:tcW w:w="1170" w:type="dxa"/>
            <w:shd w:val="clear" w:color="auto" w:fill="FFFFFF"/>
          </w:tcPr>
          <w:p w14:paraId="1AB91241" w14:textId="77777777" w:rsidR="00CE4CF4" w:rsidRPr="009156F0" w:rsidRDefault="00CE4CF4" w:rsidP="002C0DBF">
            <w:pPr>
              <w:jc w:val="center"/>
              <w:rPr>
                <w:sz w:val="20"/>
              </w:rPr>
            </w:pPr>
            <w:r w:rsidRPr="009156F0">
              <w:rPr>
                <w:sz w:val="20"/>
              </w:rPr>
              <w:t>2.9 ± 0.7</w:t>
            </w:r>
          </w:p>
        </w:tc>
        <w:tc>
          <w:tcPr>
            <w:tcW w:w="1260" w:type="dxa"/>
            <w:shd w:val="clear" w:color="auto" w:fill="FFFFFF"/>
          </w:tcPr>
          <w:p w14:paraId="48FE152A" w14:textId="77777777" w:rsidR="00CE4CF4" w:rsidRPr="009156F0" w:rsidRDefault="00CE4CF4" w:rsidP="002C0DBF">
            <w:pPr>
              <w:jc w:val="center"/>
              <w:rPr>
                <w:sz w:val="20"/>
              </w:rPr>
            </w:pPr>
            <w:r w:rsidRPr="009156F0">
              <w:rPr>
                <w:sz w:val="20"/>
              </w:rPr>
              <w:t>8.1 ± 1.5</w:t>
            </w:r>
          </w:p>
        </w:tc>
        <w:tc>
          <w:tcPr>
            <w:tcW w:w="1170" w:type="dxa"/>
            <w:shd w:val="clear" w:color="auto" w:fill="FFFFFF"/>
          </w:tcPr>
          <w:p w14:paraId="567EC605" w14:textId="77777777" w:rsidR="00CE4CF4" w:rsidRPr="009156F0" w:rsidRDefault="00CE4CF4" w:rsidP="002C0DBF">
            <w:pPr>
              <w:jc w:val="center"/>
              <w:rPr>
                <w:sz w:val="20"/>
              </w:rPr>
            </w:pPr>
            <w:r w:rsidRPr="009156F0">
              <w:rPr>
                <w:sz w:val="20"/>
              </w:rPr>
              <w:t>6.0 ± 1.1</w:t>
            </w:r>
          </w:p>
        </w:tc>
        <w:tc>
          <w:tcPr>
            <w:tcW w:w="990" w:type="dxa"/>
            <w:shd w:val="clear" w:color="auto" w:fill="FFFFFF"/>
          </w:tcPr>
          <w:p w14:paraId="587F9EE2" w14:textId="77777777" w:rsidR="00CE4CF4" w:rsidRPr="009156F0" w:rsidRDefault="00CE4CF4" w:rsidP="002C0DBF">
            <w:pPr>
              <w:jc w:val="center"/>
              <w:rPr>
                <w:sz w:val="20"/>
              </w:rPr>
            </w:pPr>
            <w:r w:rsidRPr="009156F0">
              <w:rPr>
                <w:sz w:val="20"/>
              </w:rPr>
              <w:t>6.2 ± 2.0</w:t>
            </w:r>
          </w:p>
        </w:tc>
        <w:tc>
          <w:tcPr>
            <w:tcW w:w="1170" w:type="dxa"/>
            <w:shd w:val="clear" w:color="auto" w:fill="FFFFFF"/>
          </w:tcPr>
          <w:p w14:paraId="32FF219D" w14:textId="77777777" w:rsidR="00CE4CF4" w:rsidRPr="009156F0" w:rsidRDefault="00CE4CF4" w:rsidP="002C0DBF">
            <w:pPr>
              <w:jc w:val="center"/>
              <w:rPr>
                <w:sz w:val="20"/>
              </w:rPr>
            </w:pPr>
            <w:r w:rsidRPr="009156F0">
              <w:rPr>
                <w:sz w:val="20"/>
              </w:rPr>
              <w:t>1.9 ± 0.8</w:t>
            </w:r>
          </w:p>
        </w:tc>
        <w:tc>
          <w:tcPr>
            <w:tcW w:w="1170" w:type="dxa"/>
            <w:shd w:val="clear" w:color="auto" w:fill="FFFFFF"/>
          </w:tcPr>
          <w:p w14:paraId="00B951E4" w14:textId="77777777" w:rsidR="00CE4CF4" w:rsidRPr="009156F0" w:rsidRDefault="00CE4CF4" w:rsidP="002C0DBF">
            <w:pPr>
              <w:jc w:val="center"/>
              <w:rPr>
                <w:sz w:val="20"/>
              </w:rPr>
            </w:pPr>
            <w:r w:rsidRPr="009156F0">
              <w:rPr>
                <w:sz w:val="20"/>
              </w:rPr>
              <w:t>2.2 ± 1.5</w:t>
            </w:r>
          </w:p>
        </w:tc>
      </w:tr>
      <w:tr w:rsidR="00CE4CF4" w:rsidRPr="009156F0" w14:paraId="0ADC8EF9" w14:textId="77777777" w:rsidTr="002C0DBF">
        <w:tc>
          <w:tcPr>
            <w:tcW w:w="1659" w:type="dxa"/>
            <w:shd w:val="clear" w:color="auto" w:fill="FFFFFF"/>
          </w:tcPr>
          <w:p w14:paraId="3FCB733F" w14:textId="77777777" w:rsidR="00CE4CF4" w:rsidRPr="009156F0" w:rsidRDefault="00CE4CF4" w:rsidP="002C0DBF">
            <w:pPr>
              <w:jc w:val="center"/>
              <w:rPr>
                <w:sz w:val="20"/>
              </w:rPr>
            </w:pPr>
            <w:r w:rsidRPr="009156F0">
              <w:rPr>
                <w:sz w:val="20"/>
              </w:rPr>
              <w:t>Rap E30D/K31E</w:t>
            </w:r>
          </w:p>
        </w:tc>
        <w:tc>
          <w:tcPr>
            <w:tcW w:w="1170" w:type="dxa"/>
            <w:shd w:val="clear" w:color="auto" w:fill="FFFFFF"/>
          </w:tcPr>
          <w:p w14:paraId="7B10FBFE" w14:textId="77777777" w:rsidR="00CE4CF4" w:rsidRPr="009156F0" w:rsidRDefault="00CE4CF4" w:rsidP="002C0DBF">
            <w:pPr>
              <w:jc w:val="center"/>
              <w:rPr>
                <w:sz w:val="20"/>
              </w:rPr>
            </w:pPr>
            <w:r w:rsidRPr="009156F0">
              <w:rPr>
                <w:sz w:val="20"/>
              </w:rPr>
              <w:t>1.0 ± 0.1</w:t>
            </w:r>
          </w:p>
        </w:tc>
        <w:tc>
          <w:tcPr>
            <w:tcW w:w="1170" w:type="dxa"/>
            <w:shd w:val="clear" w:color="auto" w:fill="FFFFFF"/>
          </w:tcPr>
          <w:p w14:paraId="55A043BF" w14:textId="77777777" w:rsidR="00CE4CF4" w:rsidRPr="009156F0" w:rsidRDefault="00CE4CF4" w:rsidP="002C0DBF">
            <w:pPr>
              <w:jc w:val="center"/>
              <w:rPr>
                <w:sz w:val="20"/>
              </w:rPr>
            </w:pPr>
            <w:r w:rsidRPr="009156F0">
              <w:rPr>
                <w:sz w:val="20"/>
              </w:rPr>
              <w:t>5.4 ± 1.0</w:t>
            </w:r>
          </w:p>
        </w:tc>
        <w:tc>
          <w:tcPr>
            <w:tcW w:w="1260" w:type="dxa"/>
            <w:shd w:val="clear" w:color="auto" w:fill="FFFFFF"/>
          </w:tcPr>
          <w:p w14:paraId="0053D5A0" w14:textId="77777777" w:rsidR="00CE4CF4" w:rsidRPr="009156F0" w:rsidRDefault="00CE4CF4" w:rsidP="002C0DBF">
            <w:pPr>
              <w:jc w:val="center"/>
              <w:rPr>
                <w:sz w:val="20"/>
              </w:rPr>
            </w:pPr>
            <w:r w:rsidRPr="009156F0">
              <w:rPr>
                <w:sz w:val="20"/>
              </w:rPr>
              <w:t>2.5 ± 0.3</w:t>
            </w:r>
          </w:p>
        </w:tc>
        <w:tc>
          <w:tcPr>
            <w:tcW w:w="1170" w:type="dxa"/>
            <w:shd w:val="clear" w:color="auto" w:fill="FFFFFF"/>
          </w:tcPr>
          <w:p w14:paraId="2B37096F" w14:textId="77777777" w:rsidR="00CE4CF4" w:rsidRPr="009156F0" w:rsidRDefault="00CE4CF4" w:rsidP="002C0DBF">
            <w:pPr>
              <w:jc w:val="center"/>
              <w:rPr>
                <w:sz w:val="20"/>
              </w:rPr>
            </w:pPr>
            <w:r w:rsidRPr="009156F0">
              <w:rPr>
                <w:sz w:val="20"/>
              </w:rPr>
              <w:t>5.0 ± 1.7</w:t>
            </w:r>
          </w:p>
        </w:tc>
        <w:tc>
          <w:tcPr>
            <w:tcW w:w="990" w:type="dxa"/>
            <w:shd w:val="clear" w:color="auto" w:fill="FFFFFF"/>
          </w:tcPr>
          <w:p w14:paraId="7971A48A" w14:textId="77777777" w:rsidR="00CE4CF4" w:rsidRPr="009156F0" w:rsidRDefault="00CE4CF4" w:rsidP="002C0DBF">
            <w:pPr>
              <w:jc w:val="center"/>
              <w:rPr>
                <w:sz w:val="20"/>
              </w:rPr>
            </w:pPr>
            <w:r w:rsidRPr="009156F0">
              <w:rPr>
                <w:sz w:val="20"/>
              </w:rPr>
              <w:t>2.0 ± 0.2</w:t>
            </w:r>
          </w:p>
        </w:tc>
        <w:tc>
          <w:tcPr>
            <w:tcW w:w="1170" w:type="dxa"/>
            <w:shd w:val="clear" w:color="auto" w:fill="FFFFFF"/>
          </w:tcPr>
          <w:p w14:paraId="17C239B9" w14:textId="77777777" w:rsidR="00CE4CF4" w:rsidRPr="009156F0" w:rsidRDefault="00CE4CF4" w:rsidP="002C0DBF">
            <w:pPr>
              <w:jc w:val="center"/>
              <w:rPr>
                <w:sz w:val="20"/>
              </w:rPr>
            </w:pPr>
            <w:r w:rsidRPr="009156F0">
              <w:rPr>
                <w:sz w:val="20"/>
              </w:rPr>
              <w:t>1.8 ± 0.5</w:t>
            </w:r>
          </w:p>
        </w:tc>
        <w:tc>
          <w:tcPr>
            <w:tcW w:w="1170" w:type="dxa"/>
            <w:shd w:val="clear" w:color="auto" w:fill="FFFFFF"/>
          </w:tcPr>
          <w:p w14:paraId="112D1DCA" w14:textId="77777777" w:rsidR="00CE4CF4" w:rsidRPr="009156F0" w:rsidRDefault="00CE4CF4" w:rsidP="002C0DBF">
            <w:pPr>
              <w:jc w:val="center"/>
              <w:rPr>
                <w:sz w:val="20"/>
              </w:rPr>
            </w:pPr>
            <w:r w:rsidRPr="009156F0">
              <w:rPr>
                <w:sz w:val="20"/>
              </w:rPr>
              <w:t>1.1 ± 0.3</w:t>
            </w:r>
          </w:p>
        </w:tc>
      </w:tr>
    </w:tbl>
    <w:p w14:paraId="4A65AFF6" w14:textId="77777777" w:rsidR="00432068" w:rsidRDefault="00432068" w:rsidP="00CE4CF4">
      <w:pPr>
        <w:pStyle w:val="text"/>
        <w:ind w:firstLine="0"/>
      </w:pPr>
    </w:p>
    <w:p w14:paraId="3A1C517A" w14:textId="77777777" w:rsidR="00646330" w:rsidRDefault="00432068" w:rsidP="00432068">
      <w:pPr>
        <w:pStyle w:val="Heading7"/>
      </w:pPr>
      <w:r>
        <w:br w:type="page"/>
      </w:r>
      <w:bookmarkStart w:id="139" w:name="_Ref298601843"/>
      <w:bookmarkStart w:id="140" w:name="_Ref298511705"/>
      <w:bookmarkStart w:id="141" w:name="_Ref298511740"/>
      <w:bookmarkStart w:id="142" w:name="_Ref298511748"/>
      <w:bookmarkStart w:id="143" w:name="_Ref298511753"/>
      <w:bookmarkStart w:id="144" w:name="_Toc298761164"/>
      <w:r>
        <w:t xml:space="preserve">Table </w:t>
      </w:r>
      <w:fldSimple w:instr=" STYLEREF 2 \s ">
        <w:r w:rsidR="00CC5479">
          <w:rPr>
            <w:noProof/>
          </w:rPr>
          <w:t>4</w:t>
        </w:r>
      </w:fldSimple>
      <w:r w:rsidR="00E835C9">
        <w:noBreakHyphen/>
      </w:r>
      <w:fldSimple w:instr=" SEQ Table \* ARABIC \s 2 ">
        <w:r w:rsidR="00CC5479">
          <w:rPr>
            <w:noProof/>
          </w:rPr>
          <w:t>2</w:t>
        </w:r>
      </w:fldSimple>
      <w:bookmarkEnd w:id="139"/>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40"/>
      <w:bookmarkEnd w:id="141"/>
      <w:bookmarkEnd w:id="142"/>
      <w:bookmarkEnd w:id="143"/>
      <w:bookmarkEnd w:id="144"/>
    </w:p>
    <w:tbl>
      <w:tblPr>
        <w:tblW w:w="10279" w:type="dxa"/>
        <w:tblInd w:w="-260" w:type="dxa"/>
        <w:tblLayout w:type="fixed"/>
        <w:tblCellMar>
          <w:left w:w="10" w:type="dxa"/>
          <w:right w:w="10" w:type="dxa"/>
        </w:tblCellMar>
        <w:tblLook w:val="0000" w:firstRow="0" w:lastRow="0" w:firstColumn="0" w:lastColumn="0" w:noHBand="0" w:noVBand="0"/>
      </w:tblPr>
      <w:tblGrid>
        <w:gridCol w:w="1530"/>
        <w:gridCol w:w="1461"/>
        <w:gridCol w:w="1170"/>
        <w:gridCol w:w="1260"/>
        <w:gridCol w:w="1260"/>
        <w:gridCol w:w="1170"/>
        <w:gridCol w:w="1260"/>
        <w:gridCol w:w="1168"/>
      </w:tblGrid>
      <w:tr w:rsidR="00432068" w:rsidRPr="009270BA" w14:paraId="4F5F9180" w14:textId="77777777" w:rsidTr="002C0DBF">
        <w:tc>
          <w:tcPr>
            <w:tcW w:w="1530" w:type="dxa"/>
            <w:tcBorders>
              <w:top w:val="single" w:sz="2" w:space="0" w:color="000000"/>
            </w:tcBorders>
            <w:shd w:val="clear" w:color="auto" w:fill="FFFFFF"/>
          </w:tcPr>
          <w:p w14:paraId="6B6E7861" w14:textId="77777777" w:rsidR="00432068" w:rsidRPr="009270BA" w:rsidRDefault="00432068" w:rsidP="002C0DBF">
            <w:pPr>
              <w:rPr>
                <w:rFonts w:ascii="Verdana" w:hAnsi="Verdana"/>
                <w:sz w:val="20"/>
              </w:rPr>
            </w:pPr>
          </w:p>
        </w:tc>
        <w:tc>
          <w:tcPr>
            <w:tcW w:w="1461" w:type="dxa"/>
            <w:tcBorders>
              <w:top w:val="single" w:sz="2" w:space="0" w:color="000000"/>
            </w:tcBorders>
            <w:shd w:val="clear" w:color="auto" w:fill="FFFFFF"/>
          </w:tcPr>
          <w:p w14:paraId="080D10E3" w14:textId="77777777" w:rsidR="00432068" w:rsidRPr="009270BA" w:rsidRDefault="00432068" w:rsidP="002C0DBF">
            <w:pPr>
              <w:rPr>
                <w:rFonts w:ascii="Verdana" w:hAnsi="Verdana"/>
                <w:sz w:val="20"/>
              </w:rPr>
            </w:pPr>
          </w:p>
        </w:tc>
        <w:tc>
          <w:tcPr>
            <w:tcW w:w="7288" w:type="dxa"/>
            <w:gridSpan w:val="6"/>
            <w:tcBorders>
              <w:top w:val="single" w:sz="2" w:space="0" w:color="000000"/>
              <w:bottom w:val="single" w:sz="2" w:space="0" w:color="000000"/>
            </w:tcBorders>
            <w:shd w:val="clear" w:color="auto" w:fill="FFFFFF"/>
          </w:tcPr>
          <w:p w14:paraId="784D7A73" w14:textId="77777777" w:rsidR="00432068" w:rsidRPr="002D505A" w:rsidRDefault="00432068" w:rsidP="002C0DBF">
            <w:pPr>
              <w:jc w:val="center"/>
              <w:rPr>
                <w:sz w:val="20"/>
              </w:rPr>
            </w:pPr>
            <w:r>
              <w:rPr>
                <w:sz w:val="20"/>
              </w:rPr>
              <w:t>Ral</w:t>
            </w:r>
            <w:r>
              <w:rPr>
                <w:rFonts w:ascii="Symbol" w:hAnsi="Symbol"/>
                <w:sz w:val="20"/>
              </w:rPr>
              <w:t></w:t>
            </w:r>
            <w:r>
              <w:rPr>
                <w:sz w:val="20"/>
              </w:rPr>
              <w:t xml:space="preserve"> Mutant</w:t>
            </w:r>
          </w:p>
        </w:tc>
      </w:tr>
      <w:tr w:rsidR="00432068" w:rsidRPr="009270BA" w14:paraId="6B3111A3" w14:textId="77777777" w:rsidTr="002C0DBF">
        <w:tc>
          <w:tcPr>
            <w:tcW w:w="1530" w:type="dxa"/>
            <w:tcBorders>
              <w:bottom w:val="single" w:sz="2" w:space="0" w:color="000000"/>
            </w:tcBorders>
            <w:shd w:val="clear" w:color="auto" w:fill="FFFFFF"/>
          </w:tcPr>
          <w:p w14:paraId="205DC1EE" w14:textId="77777777" w:rsidR="00432068" w:rsidRPr="002D505A" w:rsidRDefault="00432068" w:rsidP="002C0DBF">
            <w:pPr>
              <w:jc w:val="center"/>
            </w:pPr>
            <w:r w:rsidRPr="002D505A">
              <w:rPr>
                <w:sz w:val="20"/>
              </w:rPr>
              <w:t>GTPase</w:t>
            </w:r>
          </w:p>
        </w:tc>
        <w:tc>
          <w:tcPr>
            <w:tcW w:w="1461" w:type="dxa"/>
            <w:tcBorders>
              <w:bottom w:val="single" w:sz="2" w:space="0" w:color="000000"/>
            </w:tcBorders>
            <w:shd w:val="clear" w:color="auto" w:fill="FFFFFF"/>
          </w:tcPr>
          <w:p w14:paraId="47E5868D" w14:textId="77777777" w:rsidR="00432068" w:rsidRPr="009270BA" w:rsidRDefault="00432068" w:rsidP="002C0DBF">
            <w:r w:rsidRPr="009270BA">
              <w:rPr>
                <w:rFonts w:ascii="Verdana" w:hAnsi="Verdana"/>
                <w:sz w:val="20"/>
              </w:rPr>
              <w:t> </w:t>
            </w:r>
          </w:p>
        </w:tc>
        <w:tc>
          <w:tcPr>
            <w:tcW w:w="1170" w:type="dxa"/>
            <w:tcBorders>
              <w:top w:val="single" w:sz="2" w:space="0" w:color="000000"/>
              <w:bottom w:val="single" w:sz="2" w:space="0" w:color="000000"/>
            </w:tcBorders>
            <w:shd w:val="clear" w:color="auto" w:fill="FFFFFF"/>
          </w:tcPr>
          <w:p w14:paraId="4B67A6D0" w14:textId="77777777" w:rsidR="00432068" w:rsidRPr="009270BA" w:rsidRDefault="00432068" w:rsidP="002C0DBF">
            <w:pPr>
              <w:jc w:val="center"/>
            </w:pPr>
            <w:r w:rsidRPr="009270BA">
              <w:rPr>
                <w:sz w:val="20"/>
              </w:rPr>
              <w:t>N27C</w:t>
            </w:r>
          </w:p>
        </w:tc>
        <w:tc>
          <w:tcPr>
            <w:tcW w:w="1260" w:type="dxa"/>
            <w:tcBorders>
              <w:top w:val="single" w:sz="2" w:space="0" w:color="000000"/>
              <w:bottom w:val="single" w:sz="2" w:space="0" w:color="000000"/>
            </w:tcBorders>
            <w:shd w:val="clear" w:color="auto" w:fill="FFFFFF"/>
          </w:tcPr>
          <w:p w14:paraId="6277605D" w14:textId="77777777" w:rsidR="00432068" w:rsidRPr="009270BA" w:rsidRDefault="00432068" w:rsidP="002C0DBF">
            <w:pPr>
              <w:jc w:val="center"/>
            </w:pPr>
            <w:r w:rsidRPr="009270BA">
              <w:rPr>
                <w:sz w:val="20"/>
              </w:rPr>
              <w:t>G28C</w:t>
            </w:r>
          </w:p>
        </w:tc>
        <w:tc>
          <w:tcPr>
            <w:tcW w:w="1260" w:type="dxa"/>
            <w:tcBorders>
              <w:top w:val="single" w:sz="2" w:space="0" w:color="000000"/>
              <w:bottom w:val="single" w:sz="2" w:space="0" w:color="000000"/>
            </w:tcBorders>
            <w:shd w:val="clear" w:color="auto" w:fill="FFFFFF"/>
          </w:tcPr>
          <w:p w14:paraId="18B8B1B8" w14:textId="77777777" w:rsidR="00432068" w:rsidRPr="009270BA" w:rsidRDefault="00432068" w:rsidP="002C0DBF">
            <w:pPr>
              <w:jc w:val="center"/>
            </w:pPr>
            <w:r w:rsidRPr="009270BA">
              <w:rPr>
                <w:sz w:val="20"/>
              </w:rPr>
              <w:t>N29C</w:t>
            </w:r>
          </w:p>
        </w:tc>
        <w:tc>
          <w:tcPr>
            <w:tcW w:w="1170" w:type="dxa"/>
            <w:tcBorders>
              <w:top w:val="single" w:sz="2" w:space="0" w:color="000000"/>
              <w:bottom w:val="single" w:sz="2" w:space="0" w:color="000000"/>
            </w:tcBorders>
            <w:shd w:val="clear" w:color="auto" w:fill="FFFFFF"/>
          </w:tcPr>
          <w:p w14:paraId="0086A2D5" w14:textId="77777777" w:rsidR="00432068" w:rsidRPr="009270BA" w:rsidRDefault="00432068" w:rsidP="002C0DBF">
            <w:pPr>
              <w:jc w:val="center"/>
            </w:pPr>
            <w:r w:rsidRPr="009270BA">
              <w:rPr>
                <w:sz w:val="20"/>
              </w:rPr>
              <w:t>Y31C</w:t>
            </w:r>
          </w:p>
        </w:tc>
        <w:tc>
          <w:tcPr>
            <w:tcW w:w="1260" w:type="dxa"/>
            <w:tcBorders>
              <w:top w:val="single" w:sz="2" w:space="0" w:color="000000"/>
              <w:bottom w:val="single" w:sz="2" w:space="0" w:color="000000"/>
            </w:tcBorders>
            <w:shd w:val="clear" w:color="auto" w:fill="FFFFFF"/>
          </w:tcPr>
          <w:p w14:paraId="482187B1" w14:textId="77777777" w:rsidR="00432068" w:rsidRPr="009270BA" w:rsidRDefault="00432068" w:rsidP="002C0DBF">
            <w:pPr>
              <w:jc w:val="center"/>
            </w:pPr>
            <w:r w:rsidRPr="009270BA">
              <w:rPr>
                <w:sz w:val="20"/>
              </w:rPr>
              <w:t>K32C</w:t>
            </w:r>
          </w:p>
        </w:tc>
        <w:tc>
          <w:tcPr>
            <w:tcW w:w="1168" w:type="dxa"/>
            <w:tcBorders>
              <w:top w:val="single" w:sz="2" w:space="0" w:color="000000"/>
              <w:bottom w:val="single" w:sz="2" w:space="0" w:color="000000"/>
            </w:tcBorders>
            <w:shd w:val="clear" w:color="auto" w:fill="FFFFFF"/>
          </w:tcPr>
          <w:p w14:paraId="495F61A0" w14:textId="77777777" w:rsidR="00432068" w:rsidRPr="009270BA" w:rsidRDefault="00432068" w:rsidP="002C0DBF">
            <w:pPr>
              <w:jc w:val="center"/>
            </w:pPr>
            <w:r w:rsidRPr="009270BA">
              <w:rPr>
                <w:sz w:val="20"/>
              </w:rPr>
              <w:t>N54C</w:t>
            </w:r>
          </w:p>
        </w:tc>
      </w:tr>
      <w:tr w:rsidR="00432068" w:rsidRPr="009270BA" w14:paraId="2E6E077E" w14:textId="77777777" w:rsidTr="002C0DBF">
        <w:tc>
          <w:tcPr>
            <w:tcW w:w="1530" w:type="dxa"/>
            <w:tcBorders>
              <w:top w:val="single" w:sz="2" w:space="0" w:color="000000"/>
              <w:bottom w:val="single" w:sz="2" w:space="0" w:color="000000"/>
            </w:tcBorders>
            <w:shd w:val="clear" w:color="auto" w:fill="FFFFFF"/>
          </w:tcPr>
          <w:p w14:paraId="547E843D" w14:textId="77777777" w:rsidR="00432068" w:rsidRPr="002D505A" w:rsidRDefault="00A06298" w:rsidP="002C0DBF">
            <w:pPr>
              <w:jc w:val="center"/>
            </w:pPr>
            <w:r>
              <w:rPr>
                <w:sz w:val="20"/>
              </w:rPr>
              <w:t>Rap E30/K31</w:t>
            </w:r>
          </w:p>
        </w:tc>
        <w:tc>
          <w:tcPr>
            <w:tcW w:w="1461" w:type="dxa"/>
            <w:tcBorders>
              <w:top w:val="single" w:sz="2" w:space="0" w:color="000000"/>
              <w:bottom w:val="single" w:sz="2" w:space="0" w:color="000000"/>
            </w:tcBorders>
            <w:shd w:val="clear" w:color="auto" w:fill="FFFFFF"/>
          </w:tcPr>
          <w:p w14:paraId="14A3F2E7" w14:textId="77777777" w:rsidR="00432068" w:rsidRPr="009270BA" w:rsidRDefault="00432068" w:rsidP="006E2896">
            <w:r w:rsidRPr="009270BA">
              <w:rPr>
                <w:sz w:val="20"/>
              </w:rPr>
              <w:t xml:space="preserve"> </w:t>
            </w:r>
            <w:r w:rsidR="00C80042">
              <w:rPr>
                <w:position w:val="-6"/>
                <w:sz w:val="20"/>
              </w:rPr>
              <w:pict w14:anchorId="7E1040DD">
                <v:shape id="_x0000_i1086" type="#_x0000_t75" style="width:10pt;height:14pt">
                  <v:imagedata r:id="rId84" o:title=""/>
                </v:shape>
              </w:pict>
            </w:r>
            <w:r w:rsidR="006E2896">
              <w:rPr>
                <w:sz w:val="20"/>
              </w:rPr>
              <w:t xml:space="preserve"> </w: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bottom w:val="single" w:sz="2" w:space="0" w:color="000000"/>
            </w:tcBorders>
            <w:shd w:val="clear" w:color="auto" w:fill="FFFFFF"/>
          </w:tcPr>
          <w:p w14:paraId="70AA3A1E" w14:textId="77777777" w:rsidR="00432068" w:rsidRPr="009270BA" w:rsidRDefault="00432068" w:rsidP="002C0DBF">
            <w:pPr>
              <w:jc w:val="center"/>
            </w:pPr>
            <w:r w:rsidRPr="009270BA">
              <w:rPr>
                <w:sz w:val="20"/>
              </w:rPr>
              <w:t>2162.6</w:t>
            </w:r>
            <w:r>
              <w:rPr>
                <w:sz w:val="20"/>
              </w:rPr>
              <w:t xml:space="preserve"> </w:t>
            </w:r>
            <w:r w:rsidRPr="009270BA">
              <w:rPr>
                <w:sz w:val="20"/>
              </w:rPr>
              <w:t>(0.4)</w:t>
            </w:r>
          </w:p>
        </w:tc>
        <w:tc>
          <w:tcPr>
            <w:tcW w:w="1260" w:type="dxa"/>
            <w:tcBorders>
              <w:top w:val="single" w:sz="2" w:space="0" w:color="000000"/>
              <w:bottom w:val="single" w:sz="2" w:space="0" w:color="000000"/>
            </w:tcBorders>
            <w:shd w:val="clear" w:color="auto" w:fill="FFFFFF"/>
          </w:tcPr>
          <w:p w14:paraId="4D848590" w14:textId="77777777" w:rsidR="00432068" w:rsidRPr="009270BA" w:rsidRDefault="00432068" w:rsidP="002C0DBF">
            <w:pPr>
              <w:jc w:val="center"/>
            </w:pPr>
            <w:r w:rsidRPr="009270BA">
              <w:rPr>
                <w:sz w:val="20"/>
              </w:rPr>
              <w:t>2161.8</w:t>
            </w:r>
            <w:r>
              <w:rPr>
                <w:sz w:val="20"/>
              </w:rPr>
              <w:t xml:space="preserve"> </w:t>
            </w:r>
            <w:r w:rsidRPr="009270BA">
              <w:rPr>
                <w:sz w:val="20"/>
              </w:rPr>
              <w:t>(0.1)</w:t>
            </w:r>
          </w:p>
        </w:tc>
        <w:tc>
          <w:tcPr>
            <w:tcW w:w="1260" w:type="dxa"/>
            <w:tcBorders>
              <w:top w:val="single" w:sz="2" w:space="0" w:color="000000"/>
              <w:bottom w:val="single" w:sz="2" w:space="0" w:color="000000"/>
            </w:tcBorders>
            <w:shd w:val="clear" w:color="auto" w:fill="FFFFFF"/>
          </w:tcPr>
          <w:p w14:paraId="7004B81B" w14:textId="77777777" w:rsidR="00432068" w:rsidRPr="009270BA" w:rsidRDefault="00432068" w:rsidP="002C0DBF">
            <w:pPr>
              <w:jc w:val="center"/>
            </w:pPr>
            <w:r>
              <w:rPr>
                <w:sz w:val="20"/>
              </w:rPr>
              <w:t>2160.8 (0.2</w:t>
            </w:r>
            <w:r w:rsidRPr="009270BA">
              <w:rPr>
                <w:sz w:val="20"/>
              </w:rPr>
              <w:t>)</w:t>
            </w:r>
          </w:p>
        </w:tc>
        <w:tc>
          <w:tcPr>
            <w:tcW w:w="1170" w:type="dxa"/>
            <w:tcBorders>
              <w:top w:val="single" w:sz="2" w:space="0" w:color="000000"/>
              <w:bottom w:val="single" w:sz="2" w:space="0" w:color="000000"/>
            </w:tcBorders>
            <w:shd w:val="clear" w:color="auto" w:fill="FFFFFF"/>
          </w:tcPr>
          <w:p w14:paraId="0017D900" w14:textId="77777777" w:rsidR="00432068" w:rsidRPr="009270BA" w:rsidRDefault="00432068" w:rsidP="002C0DBF">
            <w:pPr>
              <w:jc w:val="center"/>
            </w:pPr>
            <w:r w:rsidRPr="009270BA">
              <w:rPr>
                <w:sz w:val="20"/>
              </w:rPr>
              <w:t>2161.5</w:t>
            </w:r>
            <w:r>
              <w:rPr>
                <w:sz w:val="20"/>
              </w:rPr>
              <w:t xml:space="preserve"> </w:t>
            </w:r>
            <w:r w:rsidRPr="009270BA">
              <w:rPr>
                <w:sz w:val="20"/>
              </w:rPr>
              <w:t>(0.2)</w:t>
            </w:r>
          </w:p>
        </w:tc>
        <w:tc>
          <w:tcPr>
            <w:tcW w:w="1260" w:type="dxa"/>
            <w:tcBorders>
              <w:top w:val="single" w:sz="2" w:space="0" w:color="000000"/>
              <w:bottom w:val="single" w:sz="2" w:space="0" w:color="000000"/>
            </w:tcBorders>
            <w:shd w:val="clear" w:color="auto" w:fill="FFFFFF"/>
          </w:tcPr>
          <w:p w14:paraId="2DEC8BC6" w14:textId="77777777" w:rsidR="00432068" w:rsidRPr="009270BA" w:rsidRDefault="00432068" w:rsidP="002C0DBF">
            <w:pPr>
              <w:jc w:val="center"/>
            </w:pPr>
            <w:r w:rsidRPr="009270BA">
              <w:rPr>
                <w:sz w:val="20"/>
              </w:rPr>
              <w:t>2160.9</w:t>
            </w:r>
            <w:r>
              <w:rPr>
                <w:sz w:val="20"/>
              </w:rPr>
              <w:t xml:space="preserve"> </w:t>
            </w:r>
            <w:r w:rsidRPr="009270BA">
              <w:rPr>
                <w:sz w:val="20"/>
              </w:rPr>
              <w:t>(0.2)</w:t>
            </w:r>
          </w:p>
        </w:tc>
        <w:tc>
          <w:tcPr>
            <w:tcW w:w="1168" w:type="dxa"/>
            <w:tcBorders>
              <w:top w:val="single" w:sz="2" w:space="0" w:color="000000"/>
              <w:bottom w:val="single" w:sz="2" w:space="0" w:color="000000"/>
            </w:tcBorders>
            <w:shd w:val="clear" w:color="auto" w:fill="FFFFFF"/>
          </w:tcPr>
          <w:p w14:paraId="66BAFC4D" w14:textId="77777777" w:rsidR="00432068" w:rsidRPr="009270BA" w:rsidRDefault="00432068" w:rsidP="002C0DBF">
            <w:pPr>
              <w:jc w:val="center"/>
            </w:pPr>
            <w:r w:rsidRPr="009270BA">
              <w:rPr>
                <w:sz w:val="20"/>
              </w:rPr>
              <w:t>2161.4</w:t>
            </w:r>
            <w:r>
              <w:rPr>
                <w:sz w:val="20"/>
              </w:rPr>
              <w:t xml:space="preserve"> </w:t>
            </w:r>
            <w:r w:rsidRPr="009270BA">
              <w:rPr>
                <w:sz w:val="20"/>
              </w:rPr>
              <w:t>(0.2)</w:t>
            </w:r>
          </w:p>
        </w:tc>
      </w:tr>
      <w:tr w:rsidR="00432068" w:rsidRPr="009270BA" w14:paraId="541BA01D" w14:textId="77777777" w:rsidTr="002C0DBF">
        <w:tc>
          <w:tcPr>
            <w:tcW w:w="1530" w:type="dxa"/>
            <w:tcBorders>
              <w:top w:val="single" w:sz="2" w:space="0" w:color="000000"/>
            </w:tcBorders>
            <w:shd w:val="clear" w:color="auto" w:fill="FFFFFF"/>
          </w:tcPr>
          <w:p w14:paraId="4E22275E" w14:textId="77777777" w:rsidR="00432068" w:rsidRPr="002D505A" w:rsidRDefault="00432068" w:rsidP="002C0DBF">
            <w:pPr>
              <w:jc w:val="center"/>
              <w:rPr>
                <w:sz w:val="20"/>
              </w:rPr>
            </w:pPr>
          </w:p>
        </w:tc>
        <w:tc>
          <w:tcPr>
            <w:tcW w:w="1461" w:type="dxa"/>
            <w:tcBorders>
              <w:top w:val="single" w:sz="2" w:space="0" w:color="000000"/>
            </w:tcBorders>
            <w:shd w:val="clear" w:color="auto" w:fill="FFFFFF"/>
          </w:tcPr>
          <w:p w14:paraId="0F4D1CA4" w14:textId="77777777" w:rsidR="00432068" w:rsidRPr="009270BA" w:rsidRDefault="00432068" w:rsidP="002C0DBF">
            <w:pPr>
              <w:rPr>
                <w:sz w:val="20"/>
              </w:rPr>
            </w:pPr>
          </w:p>
        </w:tc>
        <w:tc>
          <w:tcPr>
            <w:tcW w:w="7288" w:type="dxa"/>
            <w:gridSpan w:val="6"/>
            <w:tcBorders>
              <w:top w:val="single" w:sz="2" w:space="0" w:color="000000"/>
              <w:bottom w:val="single" w:sz="2" w:space="0" w:color="000000"/>
            </w:tcBorders>
            <w:shd w:val="clear" w:color="auto" w:fill="FFFFFF"/>
          </w:tcPr>
          <w:p w14:paraId="1C506ABD" w14:textId="77777777" w:rsidR="00432068" w:rsidRPr="009270BA" w:rsidRDefault="00432068" w:rsidP="002C0DBF">
            <w:pPr>
              <w:jc w:val="center"/>
              <w:rPr>
                <w:sz w:val="20"/>
              </w:rPr>
            </w:pPr>
            <w:r>
              <w:rPr>
                <w:sz w:val="20"/>
              </w:rPr>
              <w:t xml:space="preserve">Difference Compared to </w:t>
            </w:r>
            <w:r w:rsidR="00A06298">
              <w:rPr>
                <w:sz w:val="20"/>
              </w:rPr>
              <w:t>Rap E30/K31</w:t>
            </w:r>
          </w:p>
        </w:tc>
      </w:tr>
      <w:tr w:rsidR="00432068" w:rsidRPr="009270BA" w14:paraId="30860544" w14:textId="77777777" w:rsidTr="002C0DBF">
        <w:tc>
          <w:tcPr>
            <w:tcW w:w="1530" w:type="dxa"/>
            <w:vMerge w:val="restart"/>
            <w:shd w:val="clear" w:color="auto" w:fill="FFFFFF"/>
            <w:vAlign w:val="center"/>
          </w:tcPr>
          <w:p w14:paraId="42DA4F01" w14:textId="77777777" w:rsidR="00432068" w:rsidRPr="002D505A" w:rsidRDefault="00A06298" w:rsidP="002C0DBF">
            <w:pPr>
              <w:jc w:val="center"/>
            </w:pPr>
            <w:r>
              <w:rPr>
                <w:sz w:val="20"/>
              </w:rPr>
              <w:t>Ras D30/E31</w:t>
            </w:r>
          </w:p>
        </w:tc>
        <w:tc>
          <w:tcPr>
            <w:tcW w:w="1461" w:type="dxa"/>
            <w:shd w:val="clear" w:color="auto" w:fill="FFFFFF"/>
          </w:tcPr>
          <w:p w14:paraId="4C15A45E" w14:textId="77777777" w:rsidR="00432068" w:rsidRPr="009270BA" w:rsidRDefault="00432068" w:rsidP="006E2896">
            <w:r w:rsidRPr="009270BA">
              <w:rPr>
                <w:sz w:val="20"/>
              </w:rPr>
              <w:t xml:space="preserve"> </w:t>
            </w:r>
            <w:r w:rsidR="00C80042">
              <w:rPr>
                <w:position w:val="-6"/>
                <w:sz w:val="20"/>
              </w:rPr>
              <w:pict w14:anchorId="5095471C">
                <v:shape id="_x0000_i1087" type="#_x0000_t75" style="width:19pt;height:14pt">
                  <v:imagedata r:id="rId85" o:title=""/>
                </v:shape>
              </w:pic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tcBorders>
            <w:shd w:val="clear" w:color="auto" w:fill="FFFFFF"/>
          </w:tcPr>
          <w:p w14:paraId="754F7D2B" w14:textId="77777777" w:rsidR="00432068" w:rsidRPr="008546A1" w:rsidRDefault="00432068" w:rsidP="002C0DBF">
            <w:pPr>
              <w:jc w:val="center"/>
              <w:rPr>
                <w:sz w:val="20"/>
              </w:rPr>
            </w:pPr>
            <w:r>
              <w:rPr>
                <w:sz w:val="20"/>
              </w:rPr>
              <w:t>-0.5 (1.0)</w:t>
            </w:r>
          </w:p>
        </w:tc>
        <w:tc>
          <w:tcPr>
            <w:tcW w:w="1260" w:type="dxa"/>
            <w:tcBorders>
              <w:top w:val="single" w:sz="2" w:space="0" w:color="000000"/>
            </w:tcBorders>
            <w:shd w:val="clear" w:color="auto" w:fill="FFFFFF"/>
          </w:tcPr>
          <w:p w14:paraId="0581BE5B" w14:textId="77777777" w:rsidR="00432068" w:rsidRPr="009270BA" w:rsidRDefault="00432068" w:rsidP="002C0DBF">
            <w:pPr>
              <w:jc w:val="center"/>
            </w:pPr>
            <w:r w:rsidRPr="009270BA">
              <w:rPr>
                <w:sz w:val="20"/>
              </w:rPr>
              <w:t>-0.</w:t>
            </w:r>
            <w:r>
              <w:rPr>
                <w:sz w:val="20"/>
              </w:rPr>
              <w:t>8 (0.1)</w:t>
            </w:r>
          </w:p>
        </w:tc>
        <w:tc>
          <w:tcPr>
            <w:tcW w:w="1260" w:type="dxa"/>
            <w:tcBorders>
              <w:top w:val="single" w:sz="2" w:space="0" w:color="000000"/>
            </w:tcBorders>
            <w:shd w:val="clear" w:color="auto" w:fill="FFFFFF"/>
          </w:tcPr>
          <w:p w14:paraId="5D70538B" w14:textId="77777777" w:rsidR="00432068" w:rsidRPr="00B92C04" w:rsidRDefault="00432068" w:rsidP="002C0DBF">
            <w:pPr>
              <w:jc w:val="center"/>
              <w:rPr>
                <w:sz w:val="20"/>
              </w:rPr>
            </w:pPr>
            <w:r w:rsidRPr="009270BA">
              <w:rPr>
                <w:sz w:val="20"/>
              </w:rPr>
              <w:t>0.</w:t>
            </w:r>
            <w:r>
              <w:rPr>
                <w:sz w:val="20"/>
              </w:rPr>
              <w:t>3 (0.4)</w:t>
            </w:r>
          </w:p>
        </w:tc>
        <w:tc>
          <w:tcPr>
            <w:tcW w:w="1170" w:type="dxa"/>
            <w:tcBorders>
              <w:top w:val="single" w:sz="2" w:space="0" w:color="000000"/>
            </w:tcBorders>
            <w:shd w:val="clear" w:color="auto" w:fill="FFFFFF"/>
          </w:tcPr>
          <w:p w14:paraId="3941D4F6" w14:textId="77777777" w:rsidR="00432068" w:rsidRPr="009270BA" w:rsidRDefault="00432068" w:rsidP="002C0DBF">
            <w:pPr>
              <w:jc w:val="center"/>
            </w:pPr>
            <w:r w:rsidRPr="009270BA">
              <w:rPr>
                <w:sz w:val="20"/>
              </w:rPr>
              <w:t>-0.8</w:t>
            </w:r>
            <w:r>
              <w:rPr>
                <w:sz w:val="20"/>
              </w:rPr>
              <w:t xml:space="preserve"> (0.4)</w:t>
            </w:r>
          </w:p>
        </w:tc>
        <w:tc>
          <w:tcPr>
            <w:tcW w:w="1260" w:type="dxa"/>
            <w:tcBorders>
              <w:top w:val="single" w:sz="2" w:space="0" w:color="000000"/>
            </w:tcBorders>
            <w:shd w:val="clear" w:color="auto" w:fill="FFFFFF"/>
          </w:tcPr>
          <w:p w14:paraId="2D93B690" w14:textId="77777777" w:rsidR="00432068" w:rsidRPr="009270BA" w:rsidRDefault="00432068" w:rsidP="002C0DBF">
            <w:pPr>
              <w:jc w:val="center"/>
            </w:pPr>
            <w:r>
              <w:rPr>
                <w:sz w:val="20"/>
              </w:rPr>
              <w:t>0.7 (0.8)</w:t>
            </w:r>
          </w:p>
        </w:tc>
        <w:tc>
          <w:tcPr>
            <w:tcW w:w="1168" w:type="dxa"/>
            <w:tcBorders>
              <w:top w:val="single" w:sz="2" w:space="0" w:color="000000"/>
            </w:tcBorders>
            <w:shd w:val="clear" w:color="auto" w:fill="FFFFFF"/>
          </w:tcPr>
          <w:p w14:paraId="16CF79F2" w14:textId="77777777" w:rsidR="00432068" w:rsidRPr="009270BA" w:rsidRDefault="00432068" w:rsidP="002C0DBF">
            <w:pPr>
              <w:jc w:val="center"/>
            </w:pPr>
            <w:r w:rsidRPr="009270BA">
              <w:rPr>
                <w:sz w:val="20"/>
              </w:rPr>
              <w:t>-0.5</w:t>
            </w:r>
            <w:r>
              <w:rPr>
                <w:sz w:val="20"/>
              </w:rPr>
              <w:t xml:space="preserve"> (0.4)</w:t>
            </w:r>
          </w:p>
        </w:tc>
      </w:tr>
      <w:tr w:rsidR="00432068" w:rsidRPr="009270BA" w14:paraId="1C374F58" w14:textId="77777777" w:rsidTr="002C0DBF">
        <w:tc>
          <w:tcPr>
            <w:tcW w:w="1530" w:type="dxa"/>
            <w:vMerge/>
            <w:shd w:val="clear" w:color="auto" w:fill="FFFFFF"/>
            <w:vAlign w:val="center"/>
          </w:tcPr>
          <w:p w14:paraId="2084DF11" w14:textId="77777777" w:rsidR="00432068" w:rsidRPr="002D505A" w:rsidRDefault="00432068" w:rsidP="002C0DBF">
            <w:pPr>
              <w:jc w:val="center"/>
            </w:pPr>
          </w:p>
        </w:tc>
        <w:tc>
          <w:tcPr>
            <w:tcW w:w="1461" w:type="dxa"/>
            <w:shd w:val="clear" w:color="auto" w:fill="FFFFFF"/>
          </w:tcPr>
          <w:p w14:paraId="246E4F17" w14:textId="77777777" w:rsidR="00432068" w:rsidRPr="009270BA" w:rsidRDefault="00432068" w:rsidP="006E2896">
            <w:r w:rsidRPr="009270BA">
              <w:rPr>
                <w:sz w:val="20"/>
              </w:rPr>
              <w:t xml:space="preserve"> </w:t>
            </w:r>
            <w:r w:rsidR="00C80042">
              <w:rPr>
                <w:position w:val="-4"/>
                <w:sz w:val="20"/>
              </w:rPr>
              <w:pict w14:anchorId="09D5DB83">
                <v:shape id="_x0000_i1088" type="#_x0000_t75" style="width:19pt;height:13pt">
                  <v:imagedata r:id="rId86" o:title=""/>
                </v:shape>
              </w:pict>
            </w:r>
            <w:r w:rsidRPr="009270BA">
              <w:rPr>
                <w:sz w:val="20"/>
              </w:rPr>
              <w:t xml:space="preserve"> (MV/cm)</w:t>
            </w:r>
          </w:p>
        </w:tc>
        <w:tc>
          <w:tcPr>
            <w:tcW w:w="1170" w:type="dxa"/>
            <w:shd w:val="clear" w:color="auto" w:fill="FFFFFF"/>
          </w:tcPr>
          <w:p w14:paraId="36DCFCDF" w14:textId="77777777" w:rsidR="00432068" w:rsidRPr="009270BA" w:rsidRDefault="00432068" w:rsidP="002C0DBF">
            <w:pPr>
              <w:jc w:val="center"/>
            </w:pPr>
            <w:r>
              <w:rPr>
                <w:sz w:val="20"/>
              </w:rPr>
              <w:t>0.7 (1.4)</w:t>
            </w:r>
          </w:p>
        </w:tc>
        <w:tc>
          <w:tcPr>
            <w:tcW w:w="1260" w:type="dxa"/>
            <w:shd w:val="clear" w:color="auto" w:fill="FFFFFF"/>
          </w:tcPr>
          <w:p w14:paraId="56DDD6D8" w14:textId="77777777" w:rsidR="00432068" w:rsidRPr="009270BA" w:rsidRDefault="00432068" w:rsidP="002C0DBF">
            <w:pPr>
              <w:jc w:val="center"/>
            </w:pPr>
            <w:r>
              <w:rPr>
                <w:sz w:val="20"/>
              </w:rPr>
              <w:t>1.1 (0.1)</w:t>
            </w:r>
          </w:p>
        </w:tc>
        <w:tc>
          <w:tcPr>
            <w:tcW w:w="1260" w:type="dxa"/>
            <w:shd w:val="clear" w:color="auto" w:fill="FFFFFF"/>
          </w:tcPr>
          <w:p w14:paraId="17880286" w14:textId="77777777" w:rsidR="00432068" w:rsidRPr="009270BA" w:rsidRDefault="00432068" w:rsidP="002C0DBF">
            <w:pPr>
              <w:jc w:val="center"/>
            </w:pPr>
            <w:r w:rsidRPr="009270BA">
              <w:rPr>
                <w:sz w:val="20"/>
              </w:rPr>
              <w:t>-0.</w:t>
            </w:r>
            <w:r>
              <w:rPr>
                <w:sz w:val="20"/>
              </w:rPr>
              <w:t>4 (0.6)</w:t>
            </w:r>
          </w:p>
        </w:tc>
        <w:tc>
          <w:tcPr>
            <w:tcW w:w="1170" w:type="dxa"/>
            <w:shd w:val="clear" w:color="auto" w:fill="FFFFFF"/>
          </w:tcPr>
          <w:p w14:paraId="57D5914A" w14:textId="77777777" w:rsidR="00432068" w:rsidRPr="009270BA" w:rsidRDefault="00432068" w:rsidP="002C0DBF">
            <w:pPr>
              <w:jc w:val="center"/>
            </w:pPr>
            <w:r w:rsidRPr="009270BA">
              <w:rPr>
                <w:sz w:val="20"/>
              </w:rPr>
              <w:t>1.1</w:t>
            </w:r>
            <w:r>
              <w:rPr>
                <w:sz w:val="20"/>
              </w:rPr>
              <w:t xml:space="preserve"> (0.6)</w:t>
            </w:r>
          </w:p>
        </w:tc>
        <w:tc>
          <w:tcPr>
            <w:tcW w:w="1260" w:type="dxa"/>
            <w:shd w:val="clear" w:color="auto" w:fill="FFFFFF"/>
          </w:tcPr>
          <w:p w14:paraId="3733B015" w14:textId="77777777" w:rsidR="00432068" w:rsidRPr="009270BA" w:rsidRDefault="00432068" w:rsidP="002C0DBF">
            <w:pPr>
              <w:jc w:val="center"/>
            </w:pPr>
            <w:r w:rsidRPr="009270BA">
              <w:rPr>
                <w:sz w:val="20"/>
              </w:rPr>
              <w:t>-1.</w:t>
            </w:r>
            <w:r>
              <w:rPr>
                <w:sz w:val="20"/>
              </w:rPr>
              <w:t>0 (1.1)</w:t>
            </w:r>
          </w:p>
        </w:tc>
        <w:tc>
          <w:tcPr>
            <w:tcW w:w="1168" w:type="dxa"/>
            <w:shd w:val="clear" w:color="auto" w:fill="FFFFFF"/>
          </w:tcPr>
          <w:p w14:paraId="54F6D431" w14:textId="77777777" w:rsidR="00432068" w:rsidRPr="009270BA" w:rsidRDefault="00432068" w:rsidP="002C0DBF">
            <w:pPr>
              <w:jc w:val="center"/>
            </w:pPr>
            <w:r w:rsidRPr="009270BA">
              <w:rPr>
                <w:sz w:val="20"/>
              </w:rPr>
              <w:t>0.7</w:t>
            </w:r>
            <w:r>
              <w:rPr>
                <w:sz w:val="20"/>
              </w:rPr>
              <w:t xml:space="preserve"> (0.6)</w:t>
            </w:r>
          </w:p>
        </w:tc>
      </w:tr>
      <w:tr w:rsidR="00432068" w:rsidRPr="009270BA" w14:paraId="5577DCD2" w14:textId="77777777" w:rsidTr="002C0DBF">
        <w:tc>
          <w:tcPr>
            <w:tcW w:w="1530" w:type="dxa"/>
            <w:vMerge w:val="restart"/>
            <w:shd w:val="clear" w:color="auto" w:fill="FFFFFF"/>
            <w:vAlign w:val="center"/>
          </w:tcPr>
          <w:p w14:paraId="10EB99E5" w14:textId="77777777" w:rsidR="00432068" w:rsidRPr="002D505A" w:rsidRDefault="00432068" w:rsidP="002C0DBF">
            <w:pPr>
              <w:jc w:val="center"/>
            </w:pPr>
            <w:r w:rsidRPr="002D505A">
              <w:rPr>
                <w:sz w:val="20"/>
              </w:rPr>
              <w:t>Rap E30D</w:t>
            </w:r>
          </w:p>
        </w:tc>
        <w:tc>
          <w:tcPr>
            <w:tcW w:w="1461" w:type="dxa"/>
            <w:shd w:val="clear" w:color="auto" w:fill="FFFFFF"/>
          </w:tcPr>
          <w:p w14:paraId="397B9F23" w14:textId="77777777" w:rsidR="00432068" w:rsidRPr="009270BA" w:rsidRDefault="00432068" w:rsidP="006E2896">
            <w:r w:rsidRPr="009270BA">
              <w:rPr>
                <w:sz w:val="20"/>
              </w:rPr>
              <w:t xml:space="preserve"> </w:t>
            </w:r>
            <w:r w:rsidR="00C80042">
              <w:rPr>
                <w:position w:val="-6"/>
                <w:sz w:val="20"/>
              </w:rPr>
              <w:pict w14:anchorId="6C52D800">
                <v:shape id="_x0000_i1089" type="#_x0000_t75" style="width:19pt;height:14pt">
                  <v:imagedata r:id="rId87"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5694DD5A" w14:textId="77777777" w:rsidR="00432068" w:rsidRPr="00D954CD" w:rsidRDefault="00432068" w:rsidP="002C0DBF">
            <w:pPr>
              <w:jc w:val="center"/>
              <w:rPr>
                <w:sz w:val="20"/>
              </w:rPr>
            </w:pPr>
            <w:r>
              <w:rPr>
                <w:sz w:val="20"/>
              </w:rPr>
              <w:t>-0.1 (0.4)</w:t>
            </w:r>
          </w:p>
        </w:tc>
        <w:tc>
          <w:tcPr>
            <w:tcW w:w="1260" w:type="dxa"/>
            <w:shd w:val="clear" w:color="auto" w:fill="FFFFFF"/>
          </w:tcPr>
          <w:p w14:paraId="27FCA528" w14:textId="77777777" w:rsidR="00432068" w:rsidRPr="009270BA" w:rsidRDefault="00432068" w:rsidP="002C0DBF">
            <w:pPr>
              <w:jc w:val="center"/>
            </w:pPr>
            <w:r w:rsidRPr="009270BA">
              <w:rPr>
                <w:sz w:val="20"/>
              </w:rPr>
              <w:t>1.0</w:t>
            </w:r>
            <w:r>
              <w:rPr>
                <w:sz w:val="20"/>
              </w:rPr>
              <w:t xml:space="preserve"> (0.5)</w:t>
            </w:r>
          </w:p>
        </w:tc>
        <w:tc>
          <w:tcPr>
            <w:tcW w:w="1260" w:type="dxa"/>
            <w:shd w:val="clear" w:color="auto" w:fill="FFFFFF"/>
          </w:tcPr>
          <w:p w14:paraId="2258B2BE" w14:textId="77777777" w:rsidR="00432068" w:rsidRPr="009270BA" w:rsidRDefault="00432068" w:rsidP="002C0DBF">
            <w:pPr>
              <w:jc w:val="center"/>
            </w:pPr>
            <w:r>
              <w:rPr>
                <w:sz w:val="20"/>
              </w:rPr>
              <w:t>0.0 (0.2)</w:t>
            </w:r>
          </w:p>
        </w:tc>
        <w:tc>
          <w:tcPr>
            <w:tcW w:w="1170" w:type="dxa"/>
            <w:shd w:val="clear" w:color="auto" w:fill="FFFFFF"/>
          </w:tcPr>
          <w:p w14:paraId="3FCDFA3E" w14:textId="77777777" w:rsidR="00432068" w:rsidRPr="009270BA" w:rsidRDefault="00432068" w:rsidP="002C0DBF">
            <w:pPr>
              <w:jc w:val="center"/>
            </w:pPr>
            <w:r w:rsidRPr="009270BA">
              <w:rPr>
                <w:sz w:val="20"/>
              </w:rPr>
              <w:t>-2.0</w:t>
            </w:r>
            <w:r>
              <w:rPr>
                <w:sz w:val="20"/>
              </w:rPr>
              <w:t xml:space="preserve"> (0.4)</w:t>
            </w:r>
          </w:p>
        </w:tc>
        <w:tc>
          <w:tcPr>
            <w:tcW w:w="1260" w:type="dxa"/>
            <w:shd w:val="clear" w:color="auto" w:fill="FFFFFF"/>
          </w:tcPr>
          <w:p w14:paraId="5C05E07B" w14:textId="77777777" w:rsidR="00432068" w:rsidRPr="00986432" w:rsidRDefault="00432068" w:rsidP="002C0DBF">
            <w:pPr>
              <w:jc w:val="center"/>
              <w:rPr>
                <w:sz w:val="20"/>
              </w:rPr>
            </w:pPr>
            <w:r w:rsidRPr="009270BA">
              <w:rPr>
                <w:sz w:val="20"/>
              </w:rPr>
              <w:t>-0.2</w:t>
            </w:r>
            <w:r>
              <w:rPr>
                <w:sz w:val="20"/>
              </w:rPr>
              <w:t xml:space="preserve"> (0.6)</w:t>
            </w:r>
          </w:p>
        </w:tc>
        <w:tc>
          <w:tcPr>
            <w:tcW w:w="1168" w:type="dxa"/>
            <w:shd w:val="clear" w:color="auto" w:fill="FFFFFF"/>
          </w:tcPr>
          <w:p w14:paraId="6881C538" w14:textId="77777777" w:rsidR="00432068" w:rsidRPr="009270BA" w:rsidRDefault="00432068" w:rsidP="002C0DBF">
            <w:pPr>
              <w:jc w:val="center"/>
            </w:pPr>
            <w:r w:rsidRPr="009270BA">
              <w:rPr>
                <w:sz w:val="20"/>
              </w:rPr>
              <w:t>0.4</w:t>
            </w:r>
            <w:r>
              <w:rPr>
                <w:sz w:val="20"/>
              </w:rPr>
              <w:t xml:space="preserve"> (0.3)</w:t>
            </w:r>
          </w:p>
        </w:tc>
      </w:tr>
      <w:tr w:rsidR="00432068" w:rsidRPr="009270BA" w14:paraId="548413E9" w14:textId="77777777" w:rsidTr="002C0DBF">
        <w:tc>
          <w:tcPr>
            <w:tcW w:w="1530" w:type="dxa"/>
            <w:vMerge/>
            <w:shd w:val="clear" w:color="auto" w:fill="FFFFFF"/>
            <w:vAlign w:val="center"/>
          </w:tcPr>
          <w:p w14:paraId="725F3835" w14:textId="77777777" w:rsidR="00432068" w:rsidRPr="002D505A" w:rsidRDefault="00432068" w:rsidP="002C0DBF">
            <w:pPr>
              <w:jc w:val="center"/>
            </w:pPr>
          </w:p>
        </w:tc>
        <w:tc>
          <w:tcPr>
            <w:tcW w:w="1461" w:type="dxa"/>
            <w:shd w:val="clear" w:color="auto" w:fill="FFFFFF"/>
          </w:tcPr>
          <w:p w14:paraId="49FC33E0" w14:textId="77777777" w:rsidR="00432068" w:rsidRPr="009270BA" w:rsidRDefault="00C80042" w:rsidP="002C0DBF">
            <w:r>
              <w:rPr>
                <w:position w:val="-4"/>
                <w:sz w:val="20"/>
              </w:rPr>
              <w:pict w14:anchorId="413566AB">
                <v:shape id="_x0000_i1090" type="#_x0000_t75" style="width:19pt;height:13pt">
                  <v:imagedata r:id="rId88" o:title=""/>
                </v:shape>
              </w:pict>
            </w:r>
            <w:r w:rsidR="006E2896" w:rsidRPr="009270BA">
              <w:rPr>
                <w:sz w:val="20"/>
              </w:rPr>
              <w:t xml:space="preserve"> </w:t>
            </w:r>
            <w:r w:rsidR="00432068" w:rsidRPr="009270BA">
              <w:rPr>
                <w:sz w:val="20"/>
              </w:rPr>
              <w:t>(MV/cm)</w:t>
            </w:r>
          </w:p>
        </w:tc>
        <w:tc>
          <w:tcPr>
            <w:tcW w:w="1170" w:type="dxa"/>
            <w:shd w:val="clear" w:color="auto" w:fill="FFFFFF"/>
          </w:tcPr>
          <w:p w14:paraId="6B5F047F" w14:textId="77777777" w:rsidR="00432068" w:rsidRPr="009270BA" w:rsidRDefault="00432068" w:rsidP="002C0DBF">
            <w:pPr>
              <w:jc w:val="center"/>
            </w:pPr>
            <w:r>
              <w:rPr>
                <w:sz w:val="20"/>
              </w:rPr>
              <w:t>0.1 (0.6)</w:t>
            </w:r>
          </w:p>
        </w:tc>
        <w:tc>
          <w:tcPr>
            <w:tcW w:w="1260" w:type="dxa"/>
            <w:shd w:val="clear" w:color="auto" w:fill="FFFFFF"/>
          </w:tcPr>
          <w:p w14:paraId="373C5A19" w14:textId="77777777" w:rsidR="00432068" w:rsidRPr="009270BA" w:rsidRDefault="00432068" w:rsidP="002C0DBF">
            <w:pPr>
              <w:jc w:val="center"/>
            </w:pPr>
            <w:r w:rsidRPr="009270BA">
              <w:rPr>
                <w:sz w:val="20"/>
              </w:rPr>
              <w:t>-1.4</w:t>
            </w:r>
            <w:r>
              <w:rPr>
                <w:sz w:val="20"/>
              </w:rPr>
              <w:t xml:space="preserve"> (0.7)</w:t>
            </w:r>
          </w:p>
        </w:tc>
        <w:tc>
          <w:tcPr>
            <w:tcW w:w="1260" w:type="dxa"/>
            <w:shd w:val="clear" w:color="auto" w:fill="FFFFFF"/>
          </w:tcPr>
          <w:p w14:paraId="21594288" w14:textId="77777777" w:rsidR="00432068" w:rsidRPr="009270BA" w:rsidRDefault="00432068" w:rsidP="002C0DBF">
            <w:pPr>
              <w:jc w:val="center"/>
            </w:pPr>
            <w:r>
              <w:rPr>
                <w:sz w:val="20"/>
              </w:rPr>
              <w:t>0.0 (0.3)</w:t>
            </w:r>
          </w:p>
        </w:tc>
        <w:tc>
          <w:tcPr>
            <w:tcW w:w="1170" w:type="dxa"/>
            <w:shd w:val="clear" w:color="auto" w:fill="FFFFFF"/>
          </w:tcPr>
          <w:p w14:paraId="785A1FE3" w14:textId="77777777" w:rsidR="00432068" w:rsidRPr="009270BA" w:rsidRDefault="00432068" w:rsidP="002C0DBF">
            <w:pPr>
              <w:jc w:val="center"/>
            </w:pPr>
            <w:r w:rsidRPr="009270BA">
              <w:rPr>
                <w:sz w:val="20"/>
              </w:rPr>
              <w:t>2.9</w:t>
            </w:r>
            <w:r>
              <w:rPr>
                <w:sz w:val="20"/>
              </w:rPr>
              <w:t xml:space="preserve"> (0.6)</w:t>
            </w:r>
          </w:p>
        </w:tc>
        <w:tc>
          <w:tcPr>
            <w:tcW w:w="1260" w:type="dxa"/>
            <w:shd w:val="clear" w:color="auto" w:fill="FFFFFF"/>
          </w:tcPr>
          <w:p w14:paraId="3486486B" w14:textId="77777777" w:rsidR="00432068" w:rsidRPr="009270BA" w:rsidRDefault="00432068" w:rsidP="002C0DBF">
            <w:pPr>
              <w:jc w:val="center"/>
            </w:pPr>
            <w:r w:rsidRPr="009270BA">
              <w:rPr>
                <w:sz w:val="20"/>
              </w:rPr>
              <w:t>0.3</w:t>
            </w:r>
            <w:r>
              <w:rPr>
                <w:sz w:val="20"/>
              </w:rPr>
              <w:t xml:space="preserve"> (0.8)</w:t>
            </w:r>
          </w:p>
        </w:tc>
        <w:tc>
          <w:tcPr>
            <w:tcW w:w="1168" w:type="dxa"/>
            <w:shd w:val="clear" w:color="auto" w:fill="FFFFFF"/>
          </w:tcPr>
          <w:p w14:paraId="1E94FB94" w14:textId="77777777" w:rsidR="00432068" w:rsidRPr="009270BA" w:rsidRDefault="00432068" w:rsidP="002C0DBF">
            <w:pPr>
              <w:jc w:val="center"/>
            </w:pPr>
            <w:r w:rsidRPr="009270BA">
              <w:rPr>
                <w:sz w:val="20"/>
              </w:rPr>
              <w:t>-0.6</w:t>
            </w:r>
            <w:r>
              <w:rPr>
                <w:sz w:val="20"/>
              </w:rPr>
              <w:t xml:space="preserve"> (0.4)</w:t>
            </w:r>
          </w:p>
        </w:tc>
      </w:tr>
      <w:tr w:rsidR="00432068" w:rsidRPr="009270BA" w14:paraId="6BC78685" w14:textId="77777777" w:rsidTr="002C0DBF">
        <w:tc>
          <w:tcPr>
            <w:tcW w:w="1530" w:type="dxa"/>
            <w:vMerge w:val="restart"/>
            <w:shd w:val="clear" w:color="auto" w:fill="FFFFFF"/>
            <w:vAlign w:val="center"/>
          </w:tcPr>
          <w:p w14:paraId="69FCC5DB" w14:textId="77777777" w:rsidR="00432068" w:rsidRPr="002D505A" w:rsidRDefault="00432068" w:rsidP="002C0DBF">
            <w:pPr>
              <w:jc w:val="center"/>
            </w:pPr>
            <w:r w:rsidRPr="002D505A">
              <w:rPr>
                <w:sz w:val="20"/>
              </w:rPr>
              <w:t>Rap K31E</w:t>
            </w:r>
          </w:p>
        </w:tc>
        <w:tc>
          <w:tcPr>
            <w:tcW w:w="1461" w:type="dxa"/>
            <w:shd w:val="clear" w:color="auto" w:fill="FFFFFF"/>
          </w:tcPr>
          <w:p w14:paraId="213F5833" w14:textId="77777777" w:rsidR="00432068" w:rsidRPr="009270BA" w:rsidRDefault="00432068" w:rsidP="006E2896">
            <w:r w:rsidRPr="009270BA">
              <w:rPr>
                <w:sz w:val="20"/>
              </w:rPr>
              <w:t xml:space="preserve"> </w:t>
            </w:r>
            <w:r w:rsidR="00C80042">
              <w:rPr>
                <w:position w:val="-6"/>
                <w:sz w:val="20"/>
              </w:rPr>
              <w:pict w14:anchorId="38B092E7">
                <v:shape id="_x0000_i1091" type="#_x0000_t75" style="width:19pt;height:14pt">
                  <v:imagedata r:id="rId89"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162756C0" w14:textId="77777777" w:rsidR="00432068" w:rsidRPr="009270BA" w:rsidRDefault="00432068" w:rsidP="002C0DBF">
            <w:pPr>
              <w:jc w:val="center"/>
            </w:pPr>
            <w:r w:rsidRPr="009270BA">
              <w:rPr>
                <w:sz w:val="20"/>
              </w:rPr>
              <w:t>-0.6</w:t>
            </w:r>
            <w:r>
              <w:rPr>
                <w:sz w:val="20"/>
              </w:rPr>
              <w:t xml:space="preserve"> (0.6)</w:t>
            </w:r>
          </w:p>
        </w:tc>
        <w:tc>
          <w:tcPr>
            <w:tcW w:w="1260" w:type="dxa"/>
            <w:shd w:val="clear" w:color="auto" w:fill="FFFFFF"/>
          </w:tcPr>
          <w:p w14:paraId="7E37BC64" w14:textId="77777777" w:rsidR="00432068" w:rsidRPr="009270BA" w:rsidRDefault="00432068" w:rsidP="002C0DBF">
            <w:pPr>
              <w:jc w:val="center"/>
            </w:pPr>
            <w:r w:rsidRPr="009270BA">
              <w:rPr>
                <w:sz w:val="20"/>
              </w:rPr>
              <w:t>0.5</w:t>
            </w:r>
            <w:r>
              <w:rPr>
                <w:sz w:val="20"/>
              </w:rPr>
              <w:t xml:space="preserve"> (0.2)</w:t>
            </w:r>
          </w:p>
        </w:tc>
        <w:tc>
          <w:tcPr>
            <w:tcW w:w="1260" w:type="dxa"/>
            <w:shd w:val="clear" w:color="auto" w:fill="FFFFFF"/>
          </w:tcPr>
          <w:p w14:paraId="3B4354D2" w14:textId="77777777" w:rsidR="00432068" w:rsidRPr="009270BA" w:rsidRDefault="00432068" w:rsidP="002C0DBF">
            <w:pPr>
              <w:jc w:val="center"/>
            </w:pPr>
            <w:r w:rsidRPr="009270BA">
              <w:rPr>
                <w:sz w:val="20"/>
              </w:rPr>
              <w:t>0.</w:t>
            </w:r>
            <w:r>
              <w:rPr>
                <w:sz w:val="20"/>
              </w:rPr>
              <w:t>6 (0.2)</w:t>
            </w:r>
          </w:p>
        </w:tc>
        <w:tc>
          <w:tcPr>
            <w:tcW w:w="1170" w:type="dxa"/>
            <w:shd w:val="clear" w:color="auto" w:fill="FFFFFF"/>
          </w:tcPr>
          <w:p w14:paraId="2119C5F2" w14:textId="77777777" w:rsidR="00432068" w:rsidRPr="009270BA" w:rsidRDefault="00432068" w:rsidP="002C0DBF">
            <w:pPr>
              <w:jc w:val="center"/>
            </w:pPr>
            <w:r w:rsidRPr="009270BA">
              <w:rPr>
                <w:sz w:val="20"/>
              </w:rPr>
              <w:t>-1.0</w:t>
            </w:r>
            <w:r>
              <w:rPr>
                <w:sz w:val="20"/>
              </w:rPr>
              <w:t xml:space="preserve"> (0.4)</w:t>
            </w:r>
          </w:p>
        </w:tc>
        <w:tc>
          <w:tcPr>
            <w:tcW w:w="1260" w:type="dxa"/>
            <w:shd w:val="clear" w:color="auto" w:fill="FFFFFF"/>
          </w:tcPr>
          <w:p w14:paraId="74CB9D97" w14:textId="77777777" w:rsidR="00432068" w:rsidRPr="009270BA" w:rsidRDefault="00432068" w:rsidP="002C0DBF">
            <w:pPr>
              <w:jc w:val="center"/>
            </w:pPr>
            <w:r w:rsidRPr="009270BA">
              <w:rPr>
                <w:sz w:val="20"/>
              </w:rPr>
              <w:t>-1.0</w:t>
            </w:r>
            <w:r>
              <w:rPr>
                <w:sz w:val="20"/>
              </w:rPr>
              <w:t xml:space="preserve"> (0.2)</w:t>
            </w:r>
          </w:p>
        </w:tc>
        <w:tc>
          <w:tcPr>
            <w:tcW w:w="1168" w:type="dxa"/>
            <w:shd w:val="clear" w:color="auto" w:fill="FFFFFF"/>
          </w:tcPr>
          <w:p w14:paraId="4269B167" w14:textId="77777777" w:rsidR="00432068" w:rsidRPr="009270BA" w:rsidRDefault="00432068" w:rsidP="002C0DBF">
            <w:pPr>
              <w:jc w:val="center"/>
            </w:pPr>
            <w:r w:rsidRPr="009270BA">
              <w:rPr>
                <w:sz w:val="20"/>
              </w:rPr>
              <w:t>-0.1</w:t>
            </w:r>
            <w:r>
              <w:rPr>
                <w:sz w:val="20"/>
              </w:rPr>
              <w:t xml:space="preserve"> (0.3)</w:t>
            </w:r>
          </w:p>
        </w:tc>
      </w:tr>
      <w:tr w:rsidR="00432068" w:rsidRPr="009270BA" w14:paraId="3DD22711" w14:textId="77777777" w:rsidTr="002C0DBF">
        <w:tc>
          <w:tcPr>
            <w:tcW w:w="1530" w:type="dxa"/>
            <w:vMerge/>
            <w:shd w:val="clear" w:color="auto" w:fill="FFFFFF"/>
            <w:vAlign w:val="center"/>
          </w:tcPr>
          <w:p w14:paraId="60808ECE" w14:textId="77777777" w:rsidR="00432068" w:rsidRPr="002D505A" w:rsidRDefault="00432068" w:rsidP="002C0DBF">
            <w:pPr>
              <w:jc w:val="center"/>
            </w:pPr>
          </w:p>
        </w:tc>
        <w:tc>
          <w:tcPr>
            <w:tcW w:w="1461" w:type="dxa"/>
            <w:shd w:val="clear" w:color="auto" w:fill="FFFFFF"/>
          </w:tcPr>
          <w:p w14:paraId="3EF363A8" w14:textId="77777777" w:rsidR="00432068" w:rsidRPr="009270BA" w:rsidRDefault="00432068" w:rsidP="006E2896">
            <w:r w:rsidRPr="009270BA">
              <w:rPr>
                <w:sz w:val="20"/>
              </w:rPr>
              <w:t xml:space="preserve"> </w:t>
            </w:r>
            <w:r w:rsidR="00C80042">
              <w:rPr>
                <w:position w:val="-4"/>
                <w:sz w:val="20"/>
              </w:rPr>
              <w:pict w14:anchorId="69006728">
                <v:shape id="_x0000_i1092" type="#_x0000_t75" style="width:19pt;height:13pt">
                  <v:imagedata r:id="rId90" o:title=""/>
                </v:shape>
              </w:pict>
            </w:r>
            <w:r w:rsidRPr="009270BA">
              <w:rPr>
                <w:sz w:val="20"/>
              </w:rPr>
              <w:t xml:space="preserve"> (MV/cm)</w:t>
            </w:r>
          </w:p>
        </w:tc>
        <w:tc>
          <w:tcPr>
            <w:tcW w:w="1170" w:type="dxa"/>
            <w:shd w:val="clear" w:color="auto" w:fill="FFFFFF"/>
          </w:tcPr>
          <w:p w14:paraId="1A42F050" w14:textId="77777777" w:rsidR="00432068" w:rsidRPr="009270BA" w:rsidRDefault="00432068" w:rsidP="002C0DBF">
            <w:pPr>
              <w:jc w:val="center"/>
            </w:pPr>
            <w:r w:rsidRPr="009270BA">
              <w:rPr>
                <w:sz w:val="20"/>
              </w:rPr>
              <w:t>0.9</w:t>
            </w:r>
            <w:r>
              <w:rPr>
                <w:sz w:val="20"/>
              </w:rPr>
              <w:t xml:space="preserve"> (0.9)</w:t>
            </w:r>
          </w:p>
        </w:tc>
        <w:tc>
          <w:tcPr>
            <w:tcW w:w="1260" w:type="dxa"/>
            <w:shd w:val="clear" w:color="auto" w:fill="FFFFFF"/>
          </w:tcPr>
          <w:p w14:paraId="1509DD18" w14:textId="77777777" w:rsidR="00432068" w:rsidRPr="009270BA" w:rsidRDefault="00432068" w:rsidP="002C0DBF">
            <w:pPr>
              <w:jc w:val="center"/>
            </w:pPr>
            <w:r w:rsidRPr="009270BA">
              <w:rPr>
                <w:sz w:val="20"/>
              </w:rPr>
              <w:t>-0.7</w:t>
            </w:r>
            <w:r>
              <w:rPr>
                <w:sz w:val="20"/>
              </w:rPr>
              <w:t xml:space="preserve"> (0.3)</w:t>
            </w:r>
          </w:p>
        </w:tc>
        <w:tc>
          <w:tcPr>
            <w:tcW w:w="1260" w:type="dxa"/>
            <w:shd w:val="clear" w:color="auto" w:fill="FFFFFF"/>
          </w:tcPr>
          <w:p w14:paraId="3673A5C1" w14:textId="77777777" w:rsidR="00432068" w:rsidRPr="009270BA" w:rsidRDefault="00432068" w:rsidP="002C0DBF">
            <w:pPr>
              <w:jc w:val="center"/>
            </w:pPr>
            <w:r w:rsidRPr="009270BA">
              <w:rPr>
                <w:sz w:val="20"/>
              </w:rPr>
              <w:t>-0.</w:t>
            </w:r>
            <w:r>
              <w:rPr>
                <w:sz w:val="20"/>
              </w:rPr>
              <w:t>9 (0.3)</w:t>
            </w:r>
          </w:p>
        </w:tc>
        <w:tc>
          <w:tcPr>
            <w:tcW w:w="1170" w:type="dxa"/>
            <w:shd w:val="clear" w:color="auto" w:fill="FFFFFF"/>
          </w:tcPr>
          <w:p w14:paraId="0DAAB442" w14:textId="77777777" w:rsidR="00432068" w:rsidRPr="009270BA" w:rsidRDefault="00432068" w:rsidP="002C0DBF">
            <w:pPr>
              <w:jc w:val="center"/>
            </w:pPr>
            <w:r w:rsidRPr="009270BA">
              <w:rPr>
                <w:sz w:val="20"/>
              </w:rPr>
              <w:t>1.4</w:t>
            </w:r>
            <w:r>
              <w:rPr>
                <w:sz w:val="20"/>
              </w:rPr>
              <w:t xml:space="preserve"> (0.6)</w:t>
            </w:r>
          </w:p>
        </w:tc>
        <w:tc>
          <w:tcPr>
            <w:tcW w:w="1260" w:type="dxa"/>
            <w:shd w:val="clear" w:color="auto" w:fill="FFFFFF"/>
          </w:tcPr>
          <w:p w14:paraId="68D204F7" w14:textId="77777777" w:rsidR="00432068" w:rsidRPr="009270BA" w:rsidRDefault="00432068" w:rsidP="002C0DBF">
            <w:pPr>
              <w:jc w:val="center"/>
            </w:pPr>
            <w:r w:rsidRPr="009270BA">
              <w:rPr>
                <w:sz w:val="20"/>
              </w:rPr>
              <w:t>1.4</w:t>
            </w:r>
            <w:r>
              <w:rPr>
                <w:sz w:val="20"/>
              </w:rPr>
              <w:t xml:space="preserve"> (0.3)</w:t>
            </w:r>
          </w:p>
        </w:tc>
        <w:tc>
          <w:tcPr>
            <w:tcW w:w="1168" w:type="dxa"/>
            <w:shd w:val="clear" w:color="auto" w:fill="FFFFFF"/>
          </w:tcPr>
          <w:p w14:paraId="5C157263" w14:textId="77777777" w:rsidR="00432068" w:rsidRPr="009270BA" w:rsidRDefault="00432068" w:rsidP="002C0DBF">
            <w:pPr>
              <w:jc w:val="center"/>
            </w:pPr>
            <w:r w:rsidRPr="009270BA">
              <w:rPr>
                <w:sz w:val="20"/>
              </w:rPr>
              <w:t>0.1</w:t>
            </w:r>
            <w:r>
              <w:rPr>
                <w:sz w:val="20"/>
              </w:rPr>
              <w:t xml:space="preserve"> (0.4)</w:t>
            </w:r>
          </w:p>
        </w:tc>
      </w:tr>
      <w:tr w:rsidR="00432068" w:rsidRPr="009270BA" w14:paraId="2F3BE4B1" w14:textId="77777777" w:rsidTr="002C0DBF">
        <w:tc>
          <w:tcPr>
            <w:tcW w:w="1530" w:type="dxa"/>
            <w:vMerge w:val="restart"/>
            <w:shd w:val="clear" w:color="auto" w:fill="FFFFFF"/>
            <w:vAlign w:val="center"/>
          </w:tcPr>
          <w:p w14:paraId="42318E9E" w14:textId="77777777" w:rsidR="00432068" w:rsidRPr="002D505A" w:rsidRDefault="00432068" w:rsidP="002C0DBF">
            <w:pPr>
              <w:jc w:val="center"/>
            </w:pPr>
            <w:r>
              <w:rPr>
                <w:sz w:val="20"/>
              </w:rPr>
              <w:t>Rap E30D/</w:t>
            </w:r>
            <w:r w:rsidRPr="002D505A">
              <w:rPr>
                <w:sz w:val="20"/>
              </w:rPr>
              <w:t>K31E</w:t>
            </w:r>
          </w:p>
        </w:tc>
        <w:tc>
          <w:tcPr>
            <w:tcW w:w="1461" w:type="dxa"/>
            <w:shd w:val="clear" w:color="auto" w:fill="FFFFFF"/>
          </w:tcPr>
          <w:p w14:paraId="02391C44" w14:textId="77777777" w:rsidR="00432068" w:rsidRPr="009270BA" w:rsidRDefault="00432068" w:rsidP="006E2896">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63FE2083" w14:textId="77777777" w:rsidR="00432068" w:rsidRPr="009270BA" w:rsidRDefault="00432068" w:rsidP="002C0DBF">
            <w:pPr>
              <w:jc w:val="center"/>
            </w:pPr>
            <w:r w:rsidRPr="009270BA">
              <w:rPr>
                <w:sz w:val="20"/>
              </w:rPr>
              <w:t>-0.3</w:t>
            </w:r>
            <w:r>
              <w:rPr>
                <w:sz w:val="20"/>
              </w:rPr>
              <w:t xml:space="preserve"> (0.5)</w:t>
            </w:r>
          </w:p>
        </w:tc>
        <w:tc>
          <w:tcPr>
            <w:tcW w:w="1260" w:type="dxa"/>
            <w:shd w:val="clear" w:color="auto" w:fill="FFFFFF"/>
          </w:tcPr>
          <w:p w14:paraId="27322A32" w14:textId="77777777" w:rsidR="00432068" w:rsidRPr="009270BA" w:rsidRDefault="00432068" w:rsidP="002C0DBF">
            <w:pPr>
              <w:jc w:val="center"/>
            </w:pPr>
            <w:r w:rsidRPr="009270BA">
              <w:rPr>
                <w:sz w:val="20"/>
              </w:rPr>
              <w:t>0.2</w:t>
            </w:r>
            <w:r>
              <w:rPr>
                <w:sz w:val="20"/>
              </w:rPr>
              <w:t xml:space="preserve"> (0.3)</w:t>
            </w:r>
          </w:p>
        </w:tc>
        <w:tc>
          <w:tcPr>
            <w:tcW w:w="1260" w:type="dxa"/>
            <w:shd w:val="clear" w:color="auto" w:fill="FFFFFF"/>
          </w:tcPr>
          <w:p w14:paraId="4A897A29" w14:textId="77777777" w:rsidR="00432068" w:rsidRPr="009270BA" w:rsidRDefault="00432068" w:rsidP="002C0DBF">
            <w:pPr>
              <w:jc w:val="center"/>
            </w:pPr>
            <w:r w:rsidRPr="009270BA">
              <w:rPr>
                <w:sz w:val="20"/>
              </w:rPr>
              <w:t>0.</w:t>
            </w:r>
            <w:r>
              <w:rPr>
                <w:sz w:val="20"/>
              </w:rPr>
              <w:t>8 (0.2)</w:t>
            </w:r>
          </w:p>
        </w:tc>
        <w:tc>
          <w:tcPr>
            <w:tcW w:w="1170" w:type="dxa"/>
            <w:shd w:val="clear" w:color="auto" w:fill="FFFFFF"/>
          </w:tcPr>
          <w:p w14:paraId="17204100" w14:textId="77777777" w:rsidR="00432068" w:rsidRPr="009270BA" w:rsidRDefault="00432068" w:rsidP="002C0DBF">
            <w:pPr>
              <w:jc w:val="center"/>
            </w:pPr>
            <w:r w:rsidRPr="009270BA">
              <w:rPr>
                <w:sz w:val="20"/>
              </w:rPr>
              <w:t>-0.2</w:t>
            </w:r>
            <w:r>
              <w:rPr>
                <w:sz w:val="20"/>
              </w:rPr>
              <w:t xml:space="preserve"> (0.4)</w:t>
            </w:r>
          </w:p>
        </w:tc>
        <w:tc>
          <w:tcPr>
            <w:tcW w:w="1260" w:type="dxa"/>
            <w:shd w:val="clear" w:color="auto" w:fill="FFFFFF"/>
          </w:tcPr>
          <w:p w14:paraId="4B6A6920" w14:textId="77777777" w:rsidR="00432068" w:rsidRPr="009270BA" w:rsidRDefault="00432068" w:rsidP="002C0DBF">
            <w:pPr>
              <w:jc w:val="center"/>
            </w:pPr>
            <w:r w:rsidRPr="009270BA">
              <w:rPr>
                <w:sz w:val="20"/>
              </w:rPr>
              <w:t>-1.2</w:t>
            </w:r>
            <w:r>
              <w:rPr>
                <w:sz w:val="20"/>
              </w:rPr>
              <w:t xml:space="preserve"> (0.4)</w:t>
            </w:r>
          </w:p>
        </w:tc>
        <w:tc>
          <w:tcPr>
            <w:tcW w:w="1168" w:type="dxa"/>
            <w:shd w:val="clear" w:color="auto" w:fill="FFFFFF"/>
          </w:tcPr>
          <w:p w14:paraId="4C4FDF72" w14:textId="77777777" w:rsidR="00432068" w:rsidRPr="009270BA" w:rsidRDefault="00432068" w:rsidP="002C0DBF">
            <w:pPr>
              <w:jc w:val="center"/>
            </w:pPr>
            <w:r w:rsidRPr="009270BA">
              <w:rPr>
                <w:sz w:val="20"/>
              </w:rPr>
              <w:t>0.2</w:t>
            </w:r>
            <w:r>
              <w:rPr>
                <w:sz w:val="20"/>
              </w:rPr>
              <w:t xml:space="preserve"> (0.3)</w:t>
            </w:r>
          </w:p>
        </w:tc>
      </w:tr>
      <w:tr w:rsidR="00432068" w:rsidRPr="009270BA" w14:paraId="1B9F531B" w14:textId="77777777" w:rsidTr="002C0DBF">
        <w:tc>
          <w:tcPr>
            <w:tcW w:w="1530" w:type="dxa"/>
            <w:vMerge/>
            <w:shd w:val="clear" w:color="auto" w:fill="FFFFFF"/>
            <w:vAlign w:val="center"/>
          </w:tcPr>
          <w:p w14:paraId="27C130B2" w14:textId="77777777" w:rsidR="00432068" w:rsidRPr="002D505A" w:rsidRDefault="00432068" w:rsidP="002C0DBF">
            <w:pPr>
              <w:jc w:val="center"/>
            </w:pPr>
          </w:p>
        </w:tc>
        <w:tc>
          <w:tcPr>
            <w:tcW w:w="1461" w:type="dxa"/>
            <w:shd w:val="clear" w:color="auto" w:fill="FFFFFF"/>
          </w:tcPr>
          <w:p w14:paraId="3975E0B3" w14:textId="77777777" w:rsidR="00432068" w:rsidRPr="009270BA" w:rsidRDefault="00432068" w:rsidP="006E2896">
            <w:r w:rsidRPr="009270BA">
              <w:rPr>
                <w:sz w:val="20"/>
              </w:rPr>
              <w:t xml:space="preserve"> </w:t>
            </w:r>
            <w:r w:rsidR="00C80042">
              <w:rPr>
                <w:position w:val="-4"/>
                <w:sz w:val="20"/>
              </w:rPr>
              <w:pict w14:anchorId="4F824F0F">
                <v:shape id="_x0000_i1093" type="#_x0000_t75" style="width:19pt;height:13pt">
                  <v:imagedata r:id="rId91" o:title=""/>
                </v:shape>
              </w:pict>
            </w:r>
            <w:r w:rsidR="006E2896">
              <w:rPr>
                <w:sz w:val="20"/>
              </w:rPr>
              <w:t xml:space="preserve"> </w:t>
            </w:r>
            <w:r w:rsidRPr="009270BA">
              <w:rPr>
                <w:sz w:val="20"/>
              </w:rPr>
              <w:t xml:space="preserve"> (MV/cm)</w:t>
            </w:r>
          </w:p>
        </w:tc>
        <w:tc>
          <w:tcPr>
            <w:tcW w:w="1170" w:type="dxa"/>
            <w:shd w:val="clear" w:color="auto" w:fill="FFFFFF"/>
          </w:tcPr>
          <w:p w14:paraId="7A3A0A2A" w14:textId="77777777" w:rsidR="00432068" w:rsidRPr="009270BA" w:rsidRDefault="00432068" w:rsidP="002C0DBF">
            <w:pPr>
              <w:jc w:val="center"/>
            </w:pPr>
            <w:r w:rsidRPr="009270BA">
              <w:rPr>
                <w:sz w:val="20"/>
              </w:rPr>
              <w:t>0.4</w:t>
            </w:r>
            <w:r>
              <w:rPr>
                <w:sz w:val="20"/>
              </w:rPr>
              <w:t xml:space="preserve"> (0.7)</w:t>
            </w:r>
          </w:p>
        </w:tc>
        <w:tc>
          <w:tcPr>
            <w:tcW w:w="1260" w:type="dxa"/>
            <w:shd w:val="clear" w:color="auto" w:fill="FFFFFF"/>
          </w:tcPr>
          <w:p w14:paraId="1FA4F6FA" w14:textId="77777777" w:rsidR="00432068" w:rsidRPr="009270BA" w:rsidRDefault="00432068" w:rsidP="002C0DBF">
            <w:pPr>
              <w:jc w:val="center"/>
            </w:pPr>
            <w:r w:rsidRPr="009270BA">
              <w:rPr>
                <w:sz w:val="20"/>
              </w:rPr>
              <w:t>-0.3</w:t>
            </w:r>
            <w:r>
              <w:rPr>
                <w:sz w:val="20"/>
              </w:rPr>
              <w:t xml:space="preserve"> (0.4)</w:t>
            </w:r>
          </w:p>
        </w:tc>
        <w:tc>
          <w:tcPr>
            <w:tcW w:w="1260" w:type="dxa"/>
            <w:shd w:val="clear" w:color="auto" w:fill="FFFFFF"/>
          </w:tcPr>
          <w:p w14:paraId="16A3A944" w14:textId="77777777" w:rsidR="00432068" w:rsidRPr="00B92C04" w:rsidRDefault="00432068" w:rsidP="002C0DBF">
            <w:pPr>
              <w:jc w:val="center"/>
              <w:rPr>
                <w:sz w:val="20"/>
              </w:rPr>
            </w:pPr>
            <w:r>
              <w:rPr>
                <w:sz w:val="20"/>
              </w:rPr>
              <w:t>-1.1 (0.3)</w:t>
            </w:r>
          </w:p>
        </w:tc>
        <w:tc>
          <w:tcPr>
            <w:tcW w:w="1170" w:type="dxa"/>
            <w:shd w:val="clear" w:color="auto" w:fill="FFFFFF"/>
          </w:tcPr>
          <w:p w14:paraId="1FA16461" w14:textId="77777777" w:rsidR="00432068" w:rsidRPr="009270BA" w:rsidRDefault="00432068" w:rsidP="002C0DBF">
            <w:pPr>
              <w:jc w:val="center"/>
            </w:pPr>
            <w:r w:rsidRPr="009270BA">
              <w:rPr>
                <w:sz w:val="20"/>
              </w:rPr>
              <w:t>0.3</w:t>
            </w:r>
            <w:r>
              <w:rPr>
                <w:sz w:val="20"/>
              </w:rPr>
              <w:t xml:space="preserve"> (0.6)</w:t>
            </w:r>
          </w:p>
        </w:tc>
        <w:tc>
          <w:tcPr>
            <w:tcW w:w="1260" w:type="dxa"/>
            <w:shd w:val="clear" w:color="auto" w:fill="FFFFFF"/>
          </w:tcPr>
          <w:p w14:paraId="0D94AC71" w14:textId="77777777" w:rsidR="00432068" w:rsidRPr="009270BA" w:rsidRDefault="00432068" w:rsidP="002C0DBF">
            <w:pPr>
              <w:jc w:val="center"/>
            </w:pPr>
            <w:r w:rsidRPr="009270BA">
              <w:rPr>
                <w:sz w:val="20"/>
              </w:rPr>
              <w:t>1.7</w:t>
            </w:r>
            <w:r>
              <w:rPr>
                <w:sz w:val="20"/>
              </w:rPr>
              <w:t xml:space="preserve"> (0.6)</w:t>
            </w:r>
          </w:p>
        </w:tc>
        <w:tc>
          <w:tcPr>
            <w:tcW w:w="1168" w:type="dxa"/>
            <w:shd w:val="clear" w:color="auto" w:fill="FFFFFF"/>
          </w:tcPr>
          <w:p w14:paraId="1BA81E4E" w14:textId="77777777" w:rsidR="00432068" w:rsidRPr="009270BA" w:rsidRDefault="00432068" w:rsidP="002C0DBF">
            <w:pPr>
              <w:jc w:val="center"/>
            </w:pPr>
            <w:r w:rsidRPr="009270BA">
              <w:rPr>
                <w:sz w:val="20"/>
              </w:rPr>
              <w:t>-0.3</w:t>
            </w:r>
            <w:r>
              <w:rPr>
                <w:sz w:val="20"/>
              </w:rPr>
              <w:t xml:space="preserve"> (0.4)</w:t>
            </w:r>
          </w:p>
        </w:tc>
      </w:tr>
    </w:tbl>
    <w:p w14:paraId="4A43F233" w14:textId="77777777" w:rsidR="00432068" w:rsidRPr="00432068" w:rsidRDefault="00432068" w:rsidP="00432068">
      <w:pPr>
        <w:pStyle w:val="text"/>
        <w:ind w:firstLine="0"/>
      </w:pPr>
    </w:p>
    <w:p w14:paraId="2BAF5BA1" w14:textId="77777777" w:rsidR="0028508C" w:rsidRDefault="0028508C">
      <w:pPr>
        <w:overflowPunct/>
        <w:autoSpaceDE/>
        <w:autoSpaceDN/>
        <w:adjustRightInd/>
        <w:textAlignment w:val="auto"/>
        <w:rPr>
          <w:b/>
          <w:sz w:val="28"/>
        </w:rPr>
      </w:pPr>
      <w:r>
        <w:br w:type="page"/>
      </w:r>
    </w:p>
    <w:p w14:paraId="015B05CF"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45" w:name="_Toc297815422"/>
      <w:bookmarkStart w:id="146" w:name="_Toc298761129"/>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45"/>
      <w:bookmarkEnd w:id="146"/>
    </w:p>
    <w:p w14:paraId="1BFA9345" w14:textId="77777777" w:rsidR="00670D7C" w:rsidRDefault="00670D7C" w:rsidP="00670D7C">
      <w:pPr>
        <w:pStyle w:val="Heading3"/>
      </w:pPr>
      <w:r>
        <w:t xml:space="preserve"> </w:t>
      </w:r>
      <w:bookmarkStart w:id="147" w:name="_Toc297815423"/>
      <w:bookmarkStart w:id="148" w:name="_Toc298761130"/>
      <w:r>
        <w:t>Introduction</w:t>
      </w:r>
      <w:bookmarkEnd w:id="147"/>
      <w:bookmarkEnd w:id="148"/>
    </w:p>
    <w:p w14:paraId="76F072F7" w14:textId="60E202AC"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hyperlink w:anchor="_ENREF_96" w:tooltip="Jiao, 2009 #346" w:history="1">
        <w:r w:rsidR="00623A39" w:rsidRPr="00BB1ABE">
          <w:fldChar w:fldCharType="begin">
            <w:fldData xml:space="preserve">PEVuZE5vdGU+PENpdGU+PEF1dGhvcj5KaWFvPC9BdXRob3I+PFllYXI+MjAwOTwvWWVhcj48UmVj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</w:fldData>
          </w:fldChar>
        </w:r>
        <w:r w:rsidR="00623A39">
          <w:instrText xml:space="preserve"> ADDIN EN.CITE </w:instrText>
        </w:r>
        <w:r w:rsidR="00623A39">
          <w:fldChar w:fldCharType="begin">
            <w:fldData xml:space="preserve">PEVuZE5vdGU+PENpdGU+PEF1dGhvcj5KaWFvPC9BdXRob3I+PFllYXI+MjAwOTwvWWVhcj48UmVj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</w:fldData>
          </w:fldChar>
        </w:r>
        <w:r w:rsidR="00623A39">
          <w:instrText xml:space="preserve"> ADDIN EN.CITE.DATA </w:instrText>
        </w:r>
        <w:r w:rsidR="00623A39">
          <w:fldChar w:fldCharType="end"/>
        </w:r>
        <w:r w:rsidR="00623A39" w:rsidRPr="00BB1ABE">
          <w:fldChar w:fldCharType="separate"/>
        </w:r>
        <w:r w:rsidR="00623A39" w:rsidRPr="002550A8">
          <w:rPr>
            <w:noProof/>
            <w:vertAlign w:val="superscript"/>
          </w:rPr>
          <w:t>96-108</w:t>
        </w:r>
        <w:r w:rsidR="00623A39" w:rsidRPr="00BB1ABE">
          <w:fldChar w:fldCharType="end"/>
        </w:r>
      </w:hyperlink>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LCAxOCwgMjksIDEwOS0xMTE8L3N0eWxlPjwvRGlzcGxheVRleHQ+PHJlY29yZD48cmVjLW51bWJl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2550A8">
        <w:instrText xml:space="preserve"> ADDIN EN.CITE </w:instrText>
      </w:r>
      <w:r w:rsidR="002550A8">
        <w:fldChar w:fldCharType="begin">
          <w:fldData xml:space="preserve">PEVuZE5vdGU+PENpdGU+PEF1dGhvcj5DaG9pPC9BdXRob3I+PFllYXI+MjAwODwvWWVhcj48UmVj
TnVtPjIwOTwvUmVjTnVtPjxEaXNwbGF5VGV4dD48c3R5bGUgZmFjZT0ic3VwZXJzY3JpcHQiPjE3
LCAxOCwgMjksIDEwOS0xMTE8L3N0eWxlPjwvRGlzcGxheVRleHQ+PHJlY29yZD48cmVjLW51bWJl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2550A8">
        <w:instrText xml:space="preserve"> ADDIN EN.CITE.DATA </w:instrText>
      </w:r>
      <w:r w:rsidR="002550A8">
        <w:fldChar w:fldCharType="end"/>
      </w:r>
      <w:r w:rsidR="000558D9" w:rsidRPr="00BB1ABE">
        <w:fldChar w:fldCharType="separate"/>
      </w:r>
      <w:hyperlink w:anchor="_ENREF_17" w:tooltip="Lindquist, 2008 #215" w:history="1">
        <w:r w:rsidR="00623A39" w:rsidRPr="002550A8">
          <w:rPr>
            <w:noProof/>
            <w:vertAlign w:val="superscript"/>
          </w:rPr>
          <w:t>17</w:t>
        </w:r>
      </w:hyperlink>
      <w:r w:rsidR="002550A8" w:rsidRPr="002550A8">
        <w:rPr>
          <w:noProof/>
          <w:vertAlign w:val="superscript"/>
        </w:rPr>
        <w:t xml:space="preserve">, </w:t>
      </w:r>
      <w:hyperlink w:anchor="_ENREF_18" w:tooltip="Lindquist, 2008 #211" w:history="1">
        <w:r w:rsidR="00623A39" w:rsidRPr="002550A8">
          <w:rPr>
            <w:noProof/>
            <w:vertAlign w:val="superscript"/>
          </w:rPr>
          <w:t>18</w:t>
        </w:r>
      </w:hyperlink>
      <w:r w:rsidR="002550A8" w:rsidRPr="002550A8">
        <w:rPr>
          <w:noProof/>
          <w:vertAlign w:val="superscript"/>
        </w:rPr>
        <w:t xml:space="preserve">, </w:t>
      </w:r>
      <w:hyperlink w:anchor="_ENREF_29" w:tooltip="Choi, 2008 #209" w:history="1">
        <w:r w:rsidR="00623A39" w:rsidRPr="002550A8">
          <w:rPr>
            <w:noProof/>
            <w:vertAlign w:val="superscript"/>
          </w:rPr>
          <w:t>29</w:t>
        </w:r>
      </w:hyperlink>
      <w:r w:rsidR="002550A8" w:rsidRPr="002550A8">
        <w:rPr>
          <w:noProof/>
          <w:vertAlign w:val="superscript"/>
        </w:rPr>
        <w:t xml:space="preserve">, </w:t>
      </w:r>
      <w:hyperlink w:anchor="_ENREF_109" w:tooltip="Layfield, 2013 #472" w:history="1">
        <w:r w:rsidR="00623A39" w:rsidRPr="002550A8">
          <w:rPr>
            <w:noProof/>
            <w:vertAlign w:val="superscript"/>
          </w:rPr>
          <w:t>109-111</w:t>
        </w:r>
      </w:hyperlink>
      <w:r w:rsidR="000558D9" w:rsidRPr="00BB1ABE">
        <w:fldChar w:fldCharType="end"/>
      </w:r>
      <w:r w:rsidRPr="00BB1ABE">
        <w:t xml:space="preserve"> the protein dipole-Langevin dipoles (PDLD) method of Warshel and Levitt,</w:t>
      </w:r>
      <w:hyperlink w:anchor="_ENREF_6" w:tooltip="Warshel, 1976 #433" w:history="1">
        <w:r w:rsidR="00623A39" w:rsidRPr="00BB1ABE">
          <w:fldChar w:fldCharType="begin"/>
        </w:r>
        <w:r w:rsidR="00623A39">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623A39" w:rsidRPr="00BB1ABE">
          <w:fldChar w:fldCharType="separate"/>
        </w:r>
        <w:r w:rsidR="00623A39" w:rsidRPr="00A3644E">
          <w:rPr>
            <w:noProof/>
            <w:vertAlign w:val="superscript"/>
          </w:rPr>
          <w:t>6</w:t>
        </w:r>
        <w:r w:rsidR="00623A39"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NiwgNjIsIDY1LCA2NiwgNjgsIDExMi0xMTY8L3N0eWxlPjwvRGlzcGxheVRleHQ+PHJlY29yZD48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2550A8">
        <w:instrText xml:space="preserve"> ADDIN EN.CITE </w:instrText>
      </w:r>
      <w:r w:rsidR="002550A8">
        <w:fldChar w:fldCharType="begin">
          <w:fldData xml:space="preserve">PEVuZE5vdGU+PENpdGU+PEF1dGhvcj5CYWtlcjwvQXV0aG9yPjxZZWFyPjIwMDQ8L1llYXI+PFJl
Y051bT40Nzg8L1JlY051bT48RGlzcGxheVRleHQ+PHN0eWxlIGZhY2U9InN1cGVyc2NyaXB0Ij40
NiwgNjIsIDY1LCA2NiwgNjgsIDExMi0xMTY8L3N0eWxlPjwvRGlzcGxheVRleHQ+PHJlY29yZD48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2550A8">
        <w:instrText xml:space="preserve"> ADDIN EN.CITE.DATA </w:instrText>
      </w:r>
      <w:r w:rsidR="002550A8">
        <w:fldChar w:fldCharType="end"/>
      </w:r>
      <w:r w:rsidRPr="00BB1ABE">
        <w:fldChar w:fldCharType="separate"/>
      </w:r>
      <w:hyperlink w:anchor="_ENREF_46" w:tooltip="Dolinsky, 2004 #470" w:history="1">
        <w:r w:rsidR="00623A39" w:rsidRPr="002550A8">
          <w:rPr>
            <w:noProof/>
            <w:vertAlign w:val="superscript"/>
          </w:rPr>
          <w:t>46</w:t>
        </w:r>
      </w:hyperlink>
      <w:r w:rsidR="002550A8" w:rsidRPr="002550A8">
        <w:rPr>
          <w:noProof/>
          <w:vertAlign w:val="superscript"/>
        </w:rPr>
        <w:t xml:space="preserve">, </w:t>
      </w:r>
      <w:hyperlink w:anchor="_ENREF_62" w:tooltip="Honig, 1995 #477" w:history="1">
        <w:r w:rsidR="00623A39" w:rsidRPr="002550A8">
          <w:rPr>
            <w:noProof/>
            <w:vertAlign w:val="superscript"/>
          </w:rPr>
          <w:t>62</w:t>
        </w:r>
      </w:hyperlink>
      <w:r w:rsidR="002550A8" w:rsidRPr="002550A8">
        <w:rPr>
          <w:noProof/>
          <w:vertAlign w:val="superscript"/>
        </w:rPr>
        <w:t xml:space="preserve">, </w:t>
      </w:r>
      <w:hyperlink w:anchor="_ENREF_65" w:tooltip="Holst, 1993 #473" w:history="1">
        <w:r w:rsidR="00623A39" w:rsidRPr="002550A8">
          <w:rPr>
            <w:noProof/>
            <w:vertAlign w:val="superscript"/>
          </w:rPr>
          <w:t>65</w:t>
        </w:r>
      </w:hyperlink>
      <w:r w:rsidR="002550A8" w:rsidRPr="002550A8">
        <w:rPr>
          <w:noProof/>
          <w:vertAlign w:val="superscript"/>
        </w:rPr>
        <w:t xml:space="preserve">, </w:t>
      </w:r>
      <w:hyperlink w:anchor="_ENREF_66" w:tooltip="Holst, 1995 #474" w:history="1">
        <w:r w:rsidR="00623A39" w:rsidRPr="002550A8">
          <w:rPr>
            <w:noProof/>
            <w:vertAlign w:val="superscript"/>
          </w:rPr>
          <w:t>66</w:t>
        </w:r>
      </w:hyperlink>
      <w:r w:rsidR="002550A8" w:rsidRPr="002550A8">
        <w:rPr>
          <w:noProof/>
          <w:vertAlign w:val="superscript"/>
        </w:rPr>
        <w:t xml:space="preserve">, </w:t>
      </w:r>
      <w:hyperlink w:anchor="_ENREF_68" w:tooltip="Schnieders, 2007 #466" w:history="1">
        <w:r w:rsidR="00623A39" w:rsidRPr="002550A8">
          <w:rPr>
            <w:noProof/>
            <w:vertAlign w:val="superscript"/>
          </w:rPr>
          <w:t>68</w:t>
        </w:r>
      </w:hyperlink>
      <w:r w:rsidR="002550A8" w:rsidRPr="002550A8">
        <w:rPr>
          <w:noProof/>
          <w:vertAlign w:val="superscript"/>
        </w:rPr>
        <w:t xml:space="preserve">, </w:t>
      </w:r>
      <w:hyperlink w:anchor="_ENREF_112" w:tooltip="Baker, 2004 #478" w:history="1">
        <w:r w:rsidR="00623A39" w:rsidRPr="002550A8">
          <w:rPr>
            <w:noProof/>
            <w:vertAlign w:val="superscript"/>
          </w:rPr>
          <w:t>112-116</w:t>
        </w:r>
      </w:hyperlink>
      <w:r w:rsidRPr="00BB1ABE">
        <w:fldChar w:fldCharType="end"/>
      </w:r>
      <w:r w:rsidRPr="00BB1ABE">
        <w:t xml:space="preserve"> and Coulomb potentia</w:t>
      </w:r>
      <w:r>
        <w:t>ls using both fixed-charge</w:t>
      </w:r>
      <w:hyperlink w:anchor="_ENREF_42" w:tooltip="Ensign, 2011 #459" w:history="1">
        <w:r w:rsidR="00623A39" w:rsidRPr="00BB1ABE">
          <w:fldChar w:fldCharType="begin"/>
        </w:r>
        <w:r w:rsidR="00623A39">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623A39" w:rsidRPr="00BB1ABE">
          <w:fldChar w:fldCharType="separate"/>
        </w:r>
        <w:r w:rsidR="00623A39" w:rsidRPr="00A3644E">
          <w:rPr>
            <w:noProof/>
            <w:vertAlign w:val="superscript"/>
          </w:rPr>
          <w:t>42</w:t>
        </w:r>
        <w:r w:rsidR="00623A39"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MTMsIDY4LCA5NywgMTE3LTEyMTwvc3R5bGU+PC9EaXNwbGF5VGV4dD48cmVjb3JkPjxyZWMtbnVt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</w:fldData>
        </w:fldChar>
      </w:r>
      <w:r w:rsidR="002550A8">
        <w:instrText xml:space="preserve"> ADDIN EN.CITE </w:instrText>
      </w:r>
      <w:r w:rsidR="002550A8">
        <w:fldChar w:fldCharType="begin">
          <w:fldData xml:space="preserve">PEVuZE5vdGU+PENpdGU+PEF1dGhvcj5Qb25kZXI8L0F1dGhvcj48WWVhcj4yMDEwPC9ZZWFyPjxS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</w:fldData>
        </w:fldChar>
      </w:r>
      <w:r w:rsidR="002550A8">
        <w:instrText xml:space="preserve"> ADDIN EN.CITE.DATA </w:instrText>
      </w:r>
      <w:r w:rsidR="002550A8">
        <w:fldChar w:fldCharType="end"/>
      </w:r>
      <w:r w:rsidRPr="00BB1ABE">
        <w:fldChar w:fldCharType="separate"/>
      </w:r>
      <w:hyperlink w:anchor="_ENREF_13" w:tooltip="Ponder, 2010 #262" w:history="1">
        <w:r w:rsidR="00623A39" w:rsidRPr="002550A8">
          <w:rPr>
            <w:noProof/>
            <w:vertAlign w:val="superscript"/>
          </w:rPr>
          <w:t>13</w:t>
        </w:r>
      </w:hyperlink>
      <w:r w:rsidR="002550A8" w:rsidRPr="002550A8">
        <w:rPr>
          <w:noProof/>
          <w:vertAlign w:val="superscript"/>
        </w:rPr>
        <w:t xml:space="preserve">, </w:t>
      </w:r>
      <w:hyperlink w:anchor="_ENREF_68" w:tooltip="Schnieders, 2007 #466" w:history="1">
        <w:r w:rsidR="00623A39" w:rsidRPr="002550A8">
          <w:rPr>
            <w:noProof/>
            <w:vertAlign w:val="superscript"/>
          </w:rPr>
          <w:t>68</w:t>
        </w:r>
      </w:hyperlink>
      <w:r w:rsidR="002550A8" w:rsidRPr="002550A8">
        <w:rPr>
          <w:noProof/>
          <w:vertAlign w:val="superscript"/>
        </w:rPr>
        <w:t xml:space="preserve">, </w:t>
      </w:r>
      <w:hyperlink w:anchor="_ENREF_97" w:tooltip="Jiao, 2009 #491" w:history="1">
        <w:r w:rsidR="00623A39" w:rsidRPr="002550A8">
          <w:rPr>
            <w:noProof/>
            <w:vertAlign w:val="superscript"/>
          </w:rPr>
          <w:t>97</w:t>
        </w:r>
      </w:hyperlink>
      <w:r w:rsidR="002550A8" w:rsidRPr="002550A8">
        <w:rPr>
          <w:noProof/>
          <w:vertAlign w:val="superscript"/>
        </w:rPr>
        <w:t xml:space="preserve">, </w:t>
      </w:r>
      <w:hyperlink w:anchor="_ENREF_117" w:tooltip="Jiao, 2009 #490" w:history="1">
        <w:r w:rsidR="00623A39" w:rsidRPr="002550A8">
          <w:rPr>
            <w:noProof/>
            <w:vertAlign w:val="superscript"/>
          </w:rPr>
          <w:t>117-121</w:t>
        </w:r>
      </w:hyperlink>
      <w:r w:rsidRPr="00BB1ABE">
        <w:fldChar w:fldCharType="end"/>
      </w:r>
      <w:r>
        <w:t xml:space="preserve">  </w:t>
      </w:r>
      <w:r w:rsidRPr="00BB1ABE">
        <w:t xml:space="preserve">All of these methods vary tremendously in their physical basis, scope, computational expense, and application.  </w:t>
      </w:r>
    </w:p>
    <w:p w14:paraId="01775C37" w14:textId="44B70112"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3" w:tooltip="Fogolari, 2002 #511" w:history="1">
        <w:r w:rsidR="00623A39" w:rsidRPr="00BB1ABE">
          <w:fldChar w:fldCharType="begin">
            <w:fldData xml:space="preserve">PEVuZE5vdGU+PENpdGU+PEF1dGhvcj5Gb2dvbGFyaTwvQXV0aG9yPjxZZWFyPjIwMDI8L1llYXI+
PFJlY051bT41MTE8L1JlY051bT48RGlzcGxheVRleHQ+PHN0eWxlIGZhY2U9InN1cGVyc2NyaXB0
Ij42Mzwvc3R5bGU+PC9EaXNwbGF5VGV4dD48cmVjb3JkPjxyZWMtbnVtYmVyPjUxMTwvcmVjLW51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623A39">
          <w:instrText xml:space="preserve"> ADDIN EN.CITE </w:instrText>
        </w:r>
        <w:r w:rsidR="00623A39">
          <w:fldChar w:fldCharType="begin">
            <w:fldData xml:space="preserve">PEVuZE5vdGU+PENpdGU+PEF1dGhvcj5Gb2dvbGFyaTwvQXV0aG9yPjxZZWFyPjIwMDI8L1llYXI+
PFJlY051bT41MTE8L1JlY051bT48RGlzcGxheVRleHQ+PHN0eWxlIGZhY2U9InN1cGVyc2NyaXB0
Ij42Mzwvc3R5bGU+PC9EaXNwbGF5VGV4dD48cmVjb3JkPjxyZWMtbnVtYmVyPjUxMTwvcmVjLW51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623A39">
          <w:instrText xml:space="preserve"> ADDIN EN.CITE.DATA </w:instrText>
        </w:r>
        <w:r w:rsidR="00623A39">
          <w:fldChar w:fldCharType="end"/>
        </w:r>
        <w:r w:rsidR="00623A39" w:rsidRPr="00BB1ABE">
          <w:fldChar w:fldCharType="separate"/>
        </w:r>
        <w:r w:rsidR="00623A39" w:rsidRPr="00215116">
          <w:rPr>
            <w:noProof/>
            <w:vertAlign w:val="superscript"/>
          </w:rPr>
          <w:t>63</w:t>
        </w:r>
        <w:r w:rsidR="00623A39" w:rsidRPr="00BB1ABE">
          <w:fldChar w:fldCharType="end"/>
        </w:r>
      </w:hyperlink>
      <w:r w:rsidRPr="00BB1ABE">
        <w:t xml:space="preserve">  </w:t>
      </w:r>
    </w:p>
    <w:p w14:paraId="5B196A31" w14:textId="1403D3B1"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22" w:tooltip="Carlsson, 2006 #515" w:history="1">
        <w:r w:rsidR="00623A39" w:rsidRPr="00BB1ABE">
          <w:fldChar w:fldCharType="begin">
            <w:fldData xml:space="preserve">PEVuZE5vdGU+PENpdGU+PEF1dGhvcj5DYXJsc3NvbjwvQXV0aG9yPjxZZWFyPjIwMDY8L1llYXI+
PFJlY051bT41MTU8L1JlY051bT48RGlzcGxheVRleHQ+PHN0eWxlIGZhY2U9InN1cGVyc2NyaXB0
Ij4xMjItMTI0PC9zdHlsZT48L0Rpc3BsYXlUZXh0PjxyZWNvcmQ+PHJlYy1udW1iZXI+NTE1PC9y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623A39">
          <w:instrText xml:space="preserve"> ADDIN EN.CITE </w:instrText>
        </w:r>
        <w:r w:rsidR="00623A39">
          <w:fldChar w:fldCharType="begin">
            <w:fldData xml:space="preserve">PEVuZE5vdGU+PENpdGU+PEF1dGhvcj5DYXJsc3NvbjwvQXV0aG9yPjxZZWFyPjIwMDY8L1llYXI+
PFJlY051bT41MTU8L1JlY051bT48RGlzcGxheVRleHQ+PHN0eWxlIGZhY2U9InN1cGVyc2NyaXB0
Ij4xMjItMTI0PC9zdHlsZT48L0Rpc3BsYXlUZXh0PjxyZWNvcmQ+PHJlYy1udW1iZXI+NTE1PC9y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623A39">
          <w:instrText xml:space="preserve"> ADDIN EN.CITE.DATA </w:instrText>
        </w:r>
        <w:r w:rsidR="00623A39">
          <w:fldChar w:fldCharType="end"/>
        </w:r>
        <w:r w:rsidR="00623A39" w:rsidRPr="00BB1ABE">
          <w:fldChar w:fldCharType="separate"/>
        </w:r>
        <w:r w:rsidR="00623A39" w:rsidRPr="002550A8">
          <w:rPr>
            <w:noProof/>
            <w:vertAlign w:val="superscript"/>
          </w:rPr>
          <w:t>122-124</w:t>
        </w:r>
        <w:r w:rsidR="00623A39" w:rsidRPr="00BB1ABE">
          <w:fldChar w:fldCharType="end"/>
        </w:r>
      </w:hyperlink>
      <w:r w:rsidRPr="00BB1ABE">
        <w:t xml:space="preserve"> or protein-protein docking.</w:t>
      </w:r>
      <w:hyperlink w:anchor="_ENREF_125" w:tooltip="Lei, 2010 #516" w:history="1">
        <w:r w:rsidR="00623A39" w:rsidRPr="00BB1ABE">
          <w:fldChar w:fldCharType="begin">
            <w:fldData xml:space="preserve">PEVuZE5vdGU+PENpdGU+PEF1dGhvcj5MZWk8L0F1dGhvcj48WWVhcj4yMDEwPC9ZZWFyPjxSZWNO
dW0+NTE2PC9SZWNOdW0+PERpc3BsYXlUZXh0PjxzdHlsZSBmYWNlPSJzdXBlcnNjcmlwdCI+MTI1
LTEyNzwvc3R5bGU+PC9EaXNwbGF5VGV4dD48cmVjb3JkPjxyZWMtbnVtYmVyPjUxNjwvcmVjLW51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623A39">
          <w:instrText xml:space="preserve"> ADDIN EN.CITE </w:instrText>
        </w:r>
        <w:r w:rsidR="00623A39">
          <w:fldChar w:fldCharType="begin">
            <w:fldData xml:space="preserve">PEVuZE5vdGU+PENpdGU+PEF1dGhvcj5MZWk8L0F1dGhvcj48WWVhcj4yMDEwPC9ZZWFyPjxSZWNO
dW0+NTE2PC9SZWNOdW0+PERpc3BsYXlUZXh0PjxzdHlsZSBmYWNlPSJzdXBlcnNjcmlwdCI+MTI1
LTEyNzwvc3R5bGU+PC9EaXNwbGF5VGV4dD48cmVjb3JkPjxyZWMtbnVtYmVyPjUxNjwvcmVjLW51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623A39">
          <w:instrText xml:space="preserve"> ADDIN EN.CITE.DATA </w:instrText>
        </w:r>
        <w:r w:rsidR="00623A39">
          <w:fldChar w:fldCharType="end"/>
        </w:r>
        <w:r w:rsidR="00623A39" w:rsidRPr="00BB1ABE">
          <w:fldChar w:fldCharType="separate"/>
        </w:r>
        <w:r w:rsidR="00623A39" w:rsidRPr="002550A8">
          <w:rPr>
            <w:noProof/>
            <w:vertAlign w:val="superscript"/>
          </w:rPr>
          <w:t>125-127</w:t>
        </w:r>
        <w:r w:rsidR="00623A39"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ZWNOdW0+MTg8L1JlY051bT48RGlzcGxheVRleHQ+PHN0eWxlIGZhY2U9InN1cGVyc2NyaXB0Ij42
OSwgMTI4LTEzMzwvc3R5bGU+PC9EaXNwbGF5VGV4dD48cmVjb3JkPjxyZWMtbnVtYmVyPjE4PC9y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2550A8">
        <w:instrText xml:space="preserve"> ADDIN EN.CITE </w:instrText>
      </w:r>
      <w:r w:rsidR="002550A8">
        <w:fldChar w:fldCharType="begin">
          <w:fldData xml:space="preserve">PEVuZE5vdGU+PENpdGU+PEF1dGhvcj5TY2h1dHo8L0F1dGhvcj48WWVhcj4yMDAxPC9ZZWFyPjxS
ZWNOdW0+MTg8L1JlY051bT48RGlzcGxheVRleHQ+PHN0eWxlIGZhY2U9InN1cGVyc2NyaXB0Ij42
OSwgMTI4LTEzMzwvc3R5bGU+PC9EaXNwbGF5VGV4dD48cmVjb3JkPjxyZWMtbnVtYmVyPjE4PC9y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2550A8">
        <w:instrText xml:space="preserve"> ADDIN EN.CITE.DATA </w:instrText>
      </w:r>
      <w:r w:rsidR="002550A8">
        <w:fldChar w:fldCharType="end"/>
      </w:r>
      <w:r w:rsidRPr="00BB1ABE">
        <w:fldChar w:fldCharType="separate"/>
      </w:r>
      <w:hyperlink w:anchor="_ENREF_69" w:tooltip="Schutz, 2001 #18" w:history="1">
        <w:r w:rsidR="00623A39" w:rsidRPr="002550A8">
          <w:rPr>
            <w:noProof/>
            <w:vertAlign w:val="superscript"/>
          </w:rPr>
          <w:t>69</w:t>
        </w:r>
      </w:hyperlink>
      <w:r w:rsidR="002550A8" w:rsidRPr="002550A8">
        <w:rPr>
          <w:noProof/>
          <w:vertAlign w:val="superscript"/>
        </w:rPr>
        <w:t xml:space="preserve">, </w:t>
      </w:r>
      <w:hyperlink w:anchor="_ENREF_128" w:tooltip="Baran, 2008 #505" w:history="1">
        <w:r w:rsidR="00623A39" w:rsidRPr="002550A8">
          <w:rPr>
            <w:noProof/>
            <w:vertAlign w:val="superscript"/>
          </w:rPr>
          <w:t>128-133</w:t>
        </w:r>
      </w:hyperlink>
      <w:r w:rsidRPr="00BB1ABE">
        <w:fldChar w:fldCharType="end"/>
      </w:r>
      <w:r w:rsidRPr="00BB1ABE">
        <w:t xml:space="preserve"> or isothermal titration calorimetry,</w:t>
      </w:r>
      <w:hyperlink w:anchor="_ENREF_134" w:tooltip="Mobley, 2007 #507" w:history="1">
        <w:r w:rsidR="00623A39" w:rsidRPr="00BB1ABE">
          <w:fldChar w:fldCharType="begin">
            <w:fldData xml:space="preserve">PEVuZE5vdGU+PENpdGU+PEF1dGhvcj5Nb2JsZXk8L0F1dGhvcj48WWVhcj4yMDA3PC9ZZWFyPjxS
ZWNOdW0+NTA3PC9SZWNOdW0+PERpc3BsYXlUZXh0PjxzdHlsZSBmYWNlPSJzdXBlcnNjcmlwdCI+
MTM0LTEzNzwvc3R5bGU+PC9EaXNwbGF5VGV4dD48cmVjb3JkPjxyZWMtbnVtYmVyPjUwNzwvcmVj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623A39">
          <w:instrText xml:space="preserve"> ADDIN EN.CITE </w:instrText>
        </w:r>
        <w:r w:rsidR="00623A39">
          <w:fldChar w:fldCharType="begin">
            <w:fldData xml:space="preserve">PEVuZE5vdGU+PENpdGU+PEF1dGhvcj5Nb2JsZXk8L0F1dGhvcj48WWVhcj4yMDA3PC9ZZWFyPjxS
ZWNOdW0+NTA3PC9SZWNOdW0+PERpc3BsYXlUZXh0PjxzdHlsZSBmYWNlPSJzdXBlcnNjcmlwdCI+
MTM0LTEzNzwvc3R5bGU+PC9EaXNwbGF5VGV4dD48cmVjb3JkPjxyZWMtbnVtYmVyPjUwNzwvcmVj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623A39">
          <w:instrText xml:space="preserve"> ADDIN EN.CITE.DATA </w:instrText>
        </w:r>
        <w:r w:rsidR="00623A39">
          <w:fldChar w:fldCharType="end"/>
        </w:r>
        <w:r w:rsidR="00623A39" w:rsidRPr="00BB1ABE">
          <w:fldChar w:fldCharType="separate"/>
        </w:r>
        <w:r w:rsidR="00623A39" w:rsidRPr="002550A8">
          <w:rPr>
            <w:noProof/>
            <w:vertAlign w:val="superscript"/>
          </w:rPr>
          <w:t>134-137</w:t>
        </w:r>
        <w:r w:rsidR="00623A39" w:rsidRPr="00BB1ABE">
          <w:fldChar w:fldCharType="end"/>
        </w:r>
      </w:hyperlink>
      <w:r w:rsidRPr="00BB1ABE">
        <w:t xml:space="preserve"> making quantitative interpretation of purely electrostatic effects difficult.</w:t>
      </w:r>
      <w:hyperlink w:anchor="_ENREF_86" w:tooltip="Alexov, 2011 #520" w:history="1">
        <w:r w:rsidR="00623A39" w:rsidRPr="00BB1ABE">
          <w:fldChar w:fldCharType="begin">
            <w:fldData xml:space="preserve">PEVuZE5vdGU+PENpdGU+PEF1dGhvcj5BbGV4b3Y8L0F1dGhvcj48WWVhcj4yMDExPC9ZZWFyPjxS
ZWNOdW0+NTIwPC9SZWNOdW0+PERpc3BsYXlUZXh0PjxzdHlsZSBmYWNlPSJzdXBlcnNjcmlwdCI+
ODY8L3N0eWxlPjwvRGlzcGxheVRleHQ+PHJlY29yZD48cmVjLW51bWJlcj41MjA8L3JlYy1udW1i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623A39">
          <w:instrText xml:space="preserve"> ADDIN EN.CITE </w:instrText>
        </w:r>
        <w:r w:rsidR="00623A39">
          <w:fldChar w:fldCharType="begin">
            <w:fldData xml:space="preserve">PEVuZE5vdGU+PENpdGU+PEF1dGhvcj5BbGV4b3Y8L0F1dGhvcj48WWVhcj4yMDExPC9ZZWFyPjxS
ZWNOdW0+NTIwPC9SZWNOdW0+PERpc3BsYXlUZXh0PjxzdHlsZSBmYWNlPSJzdXBlcnNjcmlwdCI+
ODY8L3N0eWxlPjwvRGlzcGxheVRleHQ+PHJlY29yZD48cmVjLW51bWJlcj41MjA8L3JlYy1udW1i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623A39">
          <w:instrText xml:space="preserve"> ADDIN EN.CITE.DATA </w:instrText>
        </w:r>
        <w:r w:rsidR="00623A39">
          <w:fldChar w:fldCharType="end"/>
        </w:r>
        <w:r w:rsidR="00623A39" w:rsidRPr="00BB1ABE">
          <w:fldChar w:fldCharType="separate"/>
        </w:r>
        <w:r w:rsidR="00623A39" w:rsidRPr="002550A8">
          <w:rPr>
            <w:noProof/>
            <w:vertAlign w:val="superscript"/>
          </w:rPr>
          <w:t>86</w:t>
        </w:r>
        <w:r w:rsidR="00623A39"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790BCD30" w14:textId="7D250BFA"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UmVjTnVtPjg8L1JlY051bT48RGlzcGxheVRleHQ+PHN0eWxlIGZhY2U9InN1cGVyc2NyaXB0Ij43
MywgNzUtNzc8L3N0eWxlPjwvRGlzcGxheVRleHQ+PHJlY29yZD48cmVjLW51bWJlcj44PC9yZWMt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2550A8">
        <w:instrText xml:space="preserve"> ADDIN EN.CITE </w:instrText>
      </w:r>
      <w:r w:rsidR="002550A8">
        <w:fldChar w:fldCharType="begin">
          <w:fldData xml:space="preserve">PEVuZE5vdGU+PENpdGU+PEF1dGhvcj5BbmRyZXdzPC9BdXRob3I+PFllYXI+MjAwMDwvWWVhcj48
UmVjTnVtPjg8L1JlY051bT48RGlzcGxheVRleHQ+PHN0eWxlIGZhY2U9InN1cGVyc2NyaXB0Ij43
MywgNzUtNzc8L3N0eWxlPjwvRGlzcGxheVRleHQ+PHJlY29yZD48cmVjLW51bWJlcj44PC9yZWMt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2550A8">
        <w:instrText xml:space="preserve"> ADDIN EN.CITE.DATA </w:instrText>
      </w:r>
      <w:r w:rsidR="002550A8">
        <w:fldChar w:fldCharType="end"/>
      </w:r>
      <w:r w:rsidRPr="00BB1ABE">
        <w:fldChar w:fldCharType="separate"/>
      </w:r>
      <w:hyperlink w:anchor="_ENREF_73" w:tooltip="Webb, 2008 #9" w:history="1">
        <w:r w:rsidR="00623A39" w:rsidRPr="002550A8">
          <w:rPr>
            <w:noProof/>
            <w:vertAlign w:val="superscript"/>
          </w:rPr>
          <w:t>73</w:t>
        </w:r>
      </w:hyperlink>
      <w:r w:rsidR="002550A8" w:rsidRPr="002550A8">
        <w:rPr>
          <w:noProof/>
          <w:vertAlign w:val="superscript"/>
        </w:rPr>
        <w:t xml:space="preserve">, </w:t>
      </w:r>
      <w:hyperlink w:anchor="_ENREF_75" w:tooltip="Andrews, 2000 #8" w:history="1">
        <w:r w:rsidR="00623A39" w:rsidRPr="002550A8">
          <w:rPr>
            <w:noProof/>
            <w:vertAlign w:val="superscript"/>
          </w:rPr>
          <w:t>75-77</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38" w:tooltip="Wennerberg, 2005 #521" w:history="1">
        <w:r w:rsidR="00623A39" w:rsidRPr="001C62B5">
          <w:fldChar w:fldCharType="begin"/>
        </w:r>
        <w:r w:rsidR="00623A39">
          <w:instrText xml:space="preserve"> ADDIN EN.CITE &lt;EndNote&gt;&lt;Cite&gt;&lt;Author&gt;Wennerberg&lt;/Author&gt;&lt;Year&gt;2005&lt;/Year&gt;&lt;RecNum&gt;521&lt;/RecNum&gt;&lt;DisplayText&gt;&lt;style face="superscript"&gt;138&lt;/style&gt;&lt;/DisplayText&gt;&lt;record&gt;&lt;rec-number&gt;521&lt;/rec-number&gt;&lt;foreign-keys&gt;&lt;key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623A39" w:rsidRPr="001C62B5">
          <w:fldChar w:fldCharType="separate"/>
        </w:r>
        <w:r w:rsidR="00623A39" w:rsidRPr="002550A8">
          <w:rPr>
            <w:noProof/>
            <w:vertAlign w:val="superscript"/>
          </w:rPr>
          <w:t>138</w:t>
        </w:r>
        <w:r w:rsidR="00623A39"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0" w:tooltip="Krauss, 2003 #33" w:history="1">
        <w:r w:rsidR="00623A39" w:rsidRPr="001C62B5">
          <w:fldChar w:fldCharType="begin"/>
        </w:r>
        <w:r w:rsidR="00623A39">
          <w:instrText xml:space="preserve"> ADDIN EN.CITE &lt;EndNote&gt;&lt;Cite&gt;&lt;Author&gt;Krauss&lt;/Author&gt;&lt;Year&gt;2003&lt;/Year&gt;&lt;RecNum&gt;33&lt;/RecNum&gt;&lt;DisplayText&gt;&lt;style face="superscript"&gt;80&lt;/style&gt;&lt;/DisplayText&gt;&lt;record&gt;&lt;rec-number&gt;33&lt;/rec-number&gt;&lt;foreign-keys&gt;&lt;key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623A39" w:rsidRPr="001C62B5">
          <w:fldChar w:fldCharType="separate"/>
        </w:r>
        <w:r w:rsidR="00623A39" w:rsidRPr="002550A8">
          <w:rPr>
            <w:noProof/>
            <w:vertAlign w:val="superscript"/>
          </w:rPr>
          <w:t>80</w:t>
        </w:r>
        <w:r w:rsidR="00623A39"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39" w:tooltip="Nassar, 1995 #43" w:history="1">
        <w:r w:rsidR="00623A39" w:rsidRPr="001C62B5">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623A39">
          <w:instrText xml:space="preserve"> ADDIN EN.CITE </w:instrText>
        </w:r>
        <w:r w:rsidR="00623A39">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623A39">
          <w:instrText xml:space="preserve"> ADDIN EN.CITE.DATA </w:instrText>
        </w:r>
        <w:r w:rsidR="00623A39">
          <w:fldChar w:fldCharType="end"/>
        </w:r>
        <w:r w:rsidR="00623A39" w:rsidRPr="001C62B5">
          <w:fldChar w:fldCharType="separate"/>
        </w:r>
        <w:r w:rsidR="00623A39" w:rsidRPr="00A3644E">
          <w:rPr>
            <w:noProof/>
            <w:vertAlign w:val="superscript"/>
          </w:rPr>
          <w:t>39</w:t>
        </w:r>
        <w:r w:rsidR="00623A39"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PjM1LCA4Ny04OTwvc3R5bGU+PC9EaXNwbGF5VGV4dD48cmVjb3JkPjxyZWMtbnVtYmVyPjQ2PC9y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2550A8">
        <w:instrText xml:space="preserve"> ADDIN EN.CITE </w:instrText>
      </w:r>
      <w:r w:rsidR="002550A8">
        <w:fldChar w:fldCharType="begin">
          <w:fldData xml:space="preserve">PEVuZE5vdGU+PENpdGU+PEF1dGhvcj5IZXJybWFubjwvQXV0aG9yPjxZZWFyPjE5OTY8L1llYXI+
PFJlY051bT40NjwvUmVjTnVtPjxEaXNwbGF5VGV4dD48c3R5bGUgZmFjZT0ic3VwZXJzY3JpcHQi
PjM1LCA4Ny04OTwvc3R5bGU+PC9EaXNwbGF5VGV4dD48cmVjb3JkPjxyZWMtbnVtYmVyPjQ2PC9y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2550A8">
        <w:instrText xml:space="preserve"> ADDIN EN.CITE.DATA </w:instrText>
      </w:r>
      <w:r w:rsidR="002550A8">
        <w:fldChar w:fldCharType="end"/>
      </w:r>
      <w:r w:rsidR="000558D9" w:rsidRPr="001C62B5">
        <w:fldChar w:fldCharType="separate"/>
      </w:r>
      <w:hyperlink w:anchor="_ENREF_35" w:tooltip="Stafford, 2010 #360" w:history="1">
        <w:r w:rsidR="00623A39" w:rsidRPr="002550A8">
          <w:rPr>
            <w:noProof/>
            <w:vertAlign w:val="superscript"/>
          </w:rPr>
          <w:t>35</w:t>
        </w:r>
      </w:hyperlink>
      <w:r w:rsidR="002550A8" w:rsidRPr="002550A8">
        <w:rPr>
          <w:noProof/>
          <w:vertAlign w:val="superscript"/>
        </w:rPr>
        <w:t xml:space="preserve">, </w:t>
      </w:r>
      <w:hyperlink w:anchor="_ENREF_87" w:tooltip="Herrmann, 2003 #38" w:history="1">
        <w:r w:rsidR="00623A39" w:rsidRPr="002550A8">
          <w:rPr>
            <w:noProof/>
            <w:vertAlign w:val="superscript"/>
          </w:rPr>
          <w:t>87-89</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000558D9" w:rsidRPr="001C62B5">
        <w:fldChar w:fldCharType="separate"/>
      </w:r>
      <w:hyperlink w:anchor="_ENREF_35" w:tooltip="Stafford, 2010 #360" w:history="1">
        <w:r w:rsidR="00623A39" w:rsidRPr="00A3644E">
          <w:rPr>
            <w:noProof/>
            <w:vertAlign w:val="superscript"/>
          </w:rPr>
          <w:t>35</w:t>
        </w:r>
      </w:hyperlink>
      <w:r w:rsidR="00A3644E" w:rsidRPr="00A3644E">
        <w:rPr>
          <w:noProof/>
          <w:vertAlign w:val="superscript"/>
        </w:rPr>
        <w:t xml:space="preserve">, </w:t>
      </w:r>
      <w:hyperlink w:anchor="_ENREF_43" w:tooltip="Ragain, 2012 #460" w:history="1">
        <w:r w:rsidR="00623A39" w:rsidRPr="00A3644E">
          <w:rPr>
            <w:noProof/>
            <w:vertAlign w:val="superscript"/>
          </w:rPr>
          <w:t>43</w:t>
        </w:r>
      </w:hyperlink>
      <w:r w:rsidR="000558D9" w:rsidRPr="001C62B5">
        <w:fldChar w:fldCharType="end"/>
      </w:r>
    </w:p>
    <w:p w14:paraId="54CBAB9D" w14:textId="71CF01B6" w:rsidR="002A1D1A" w:rsidRPr="004E7244" w:rsidRDefault="002A1D1A" w:rsidP="004E7244">
      <w:pPr>
        <w:pStyle w:val="text"/>
        <w:rPr>
          <w:color w:val="008000"/>
        </w:rPr>
      </w:pPr>
      <w:r w:rsidRPr="00BB1ABE">
        <w:t>In the experimental work previously done in our lab</w:t>
      </w:r>
      <w:r>
        <w:t>oratory</w:t>
      </w:r>
      <w:r w:rsidRPr="00BB1ABE">
        <w:t>, a thiocyanate probe</w:t>
      </w:r>
      <w:r>
        <w:t xml:space="preserve"> </w:t>
      </w:r>
      <w:r w:rsidRPr="00BB1ABE">
        <w:t xml:space="preserve"> has been introduced to the Rap downstream </w:t>
      </w:r>
      <w:r w:rsidRPr="009A4191">
        <w:t>effector RalGDS</w:t>
      </w:r>
      <w:r>
        <w:t xml:space="preserve"> </w:t>
      </w:r>
      <w:r w:rsidRPr="009A4191">
        <w:t>through site</w:t>
      </w:r>
      <w:r>
        <w:t>-directed mutageneis</w:t>
      </w:r>
      <w:r w:rsidRPr="00BB1ABE">
        <w:t xml:space="preserve"> of the labile cysteine side chain and subsequent chemical labeling to the nitrile-containing cyanocysteine side chain,</w:t>
      </w:r>
      <w:hyperlink w:anchor="_ENREF_72" w:tooltip="Fafarman, 2006 #10" w:history="1">
        <w:r w:rsidR="00623A39" w:rsidRPr="00BB1ABE">
          <w:fldChar w:fldCharType="begin"/>
        </w:r>
        <w:r w:rsidR="00623A39">
          <w:instrText xml:space="preserve"> ADDIN EN.CITE &lt;EndNote&gt;&lt;Cite&gt;&lt;Author&gt;Fafarman&lt;/Author&gt;&lt;Year&gt;2006&lt;/Year&gt;&lt;RecNum&gt;10&lt;/RecNum&gt;&lt;DisplayText&gt;&lt;style face="superscript"&gt;72&lt;/style&gt;&lt;/DisplayText&gt;&lt;record&gt;&lt;rec-number&gt;10&lt;/rec-number&gt;&lt;foreign-keys&gt;&lt;key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623A39" w:rsidRPr="00BB1ABE">
          <w:fldChar w:fldCharType="separate"/>
        </w:r>
        <w:r w:rsidR="00623A39" w:rsidRPr="002550A8">
          <w:rPr>
            <w:noProof/>
            <w:vertAlign w:val="superscript"/>
          </w:rPr>
          <w:t>72</w:t>
        </w:r>
        <w:r w:rsidR="00623A39"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Pr="00BB1ABE">
        <w:fldChar w:fldCharType="separate"/>
      </w:r>
      <w:hyperlink w:anchor="_ENREF_35" w:tooltip="Stafford, 2010 #360" w:history="1">
        <w:r w:rsidR="00623A39" w:rsidRPr="00A3644E">
          <w:rPr>
            <w:noProof/>
            <w:vertAlign w:val="superscript"/>
          </w:rPr>
          <w:t>35</w:t>
        </w:r>
      </w:hyperlink>
      <w:r w:rsidR="00A3644E" w:rsidRPr="00A3644E">
        <w:rPr>
          <w:noProof/>
          <w:vertAlign w:val="superscript"/>
        </w:rPr>
        <w:t xml:space="preserve">, </w:t>
      </w:r>
      <w:hyperlink w:anchor="_ENREF_43" w:tooltip="Ragain, 2012 #460" w:history="1">
        <w:r w:rsidR="00623A39" w:rsidRPr="00A3644E">
          <w:rPr>
            <w:noProof/>
            <w:vertAlign w:val="superscript"/>
          </w:rPr>
          <w:t>43</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C80042">
        <w:rPr>
          <w:position w:val="-10"/>
        </w:rPr>
        <w:pict w14:anchorId="551FD102">
          <v:shape id="_x0000_i1094" type="#_x0000_t75" style="width:19pt;height:16pt">
            <v:imagedata r:id="rId92" o:title=""/>
          </v:shape>
        </w:pict>
      </w:r>
      <w:r>
        <w:t>, (</w:t>
      </w:r>
      <w:r w:rsidRPr="00BB1ABE">
        <w:t>0.77 cm</w:t>
      </w:r>
      <w:r w:rsidRPr="00BB1ABE">
        <w:rPr>
          <w:vertAlign w:val="superscript"/>
        </w:rPr>
        <w:t>-1</w:t>
      </w:r>
      <w:r w:rsidRPr="00BB1ABE">
        <w:t>/(MV cm</w:t>
      </w:r>
      <w:r w:rsidRPr="00BB1ABE">
        <w:rPr>
          <w:vertAlign w:val="superscript"/>
        </w:rPr>
        <w:t>-1</w:t>
      </w:r>
      <w:r w:rsidRPr="00BB1ABE">
        <w:t>) = 1.99 cm</w:t>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Pr="00BB1ABE">
        <w:rPr>
          <w:vertAlign w:val="superscript"/>
        </w:rPr>
        <w:t>-1</w:t>
      </w:r>
      <w:r>
        <w:t>)</w:t>
      </w:r>
      <w:r w:rsidRPr="00BB1ABE">
        <w:t>, and is small, minimizing perturbations to the probe</w:t>
      </w:r>
      <w:r>
        <w:t>d system.</w:t>
      </w:r>
      <w:hyperlink w:anchor="_ENREF_73" w:tooltip="Webb, 2008 #9" w:history="1">
        <w:r w:rsidR="00623A39" w:rsidRPr="00BB1ABE">
          <w:fldChar w:fldCharType="begin"/>
        </w:r>
        <w:r w:rsidR="00623A39">
          <w:instrText xml:space="preserve"> ADDIN EN.CITE &lt;EndNote&gt;&lt;Cite&gt;&lt;Author&gt;Webb&lt;/Author&gt;&lt;Year&gt;2008&lt;/Year&gt;&lt;RecNum&gt;9&lt;/RecNum&gt;&lt;DisplayText&gt;&lt;style face="superscript"&gt;73&lt;/style&gt;&lt;/DisplayText&gt;&lt;record&gt;&lt;rec-number&gt;9&lt;/rec-number&gt;&lt;foreign-keys&gt;&lt;key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623A39" w:rsidRPr="00BB1ABE">
          <w:fldChar w:fldCharType="separate"/>
        </w:r>
        <w:r w:rsidR="00623A39" w:rsidRPr="002550A8">
          <w:rPr>
            <w:noProof/>
            <w:vertAlign w:val="superscript"/>
          </w:rPr>
          <w:t>73</w:t>
        </w:r>
        <w:r w:rsidR="00623A39"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C80042">
        <w:rPr>
          <w:position w:val="-6"/>
        </w:rPr>
        <w:pict w14:anchorId="40A21C68">
          <v:shape id="_x0000_i1095" type="#_x0000_t75" style="width:19pt;height:14pt">
            <v:imagedata r:id="rId93" o:title=""/>
          </v:shape>
        </w:pict>
      </w:r>
      <w:r>
        <w:t xml:space="preserve"> </w:t>
      </w:r>
      <w:r w:rsidR="00C42713">
        <w:t xml:space="preserve">in equation </w:t>
      </w:r>
      <w:r w:rsidR="00C42713">
        <w:fldChar w:fldCharType="begin"/>
      </w:r>
      <w:r w:rsidR="00C42713">
        <w:instrText xml:space="preserve"> GOTOBUTTON ZEqnNum206165  \* MERGEFORMAT </w:instrText>
      </w:r>
      <w:fldSimple w:instr=" REF ZEqnNum206165 \* Charformat \! \* MERGEFORMAT ">
        <w:r w:rsidR="00CC5479">
          <w:instrText>(3-8)</w:instrText>
        </w:r>
      </w:fldSimple>
      <w:r w:rsidR="00C42713">
        <w:fldChar w:fldCharType="end"/>
      </w:r>
      <w:r w:rsidRPr="00BB1ABE">
        <w:t xml:space="preserve">. </w:t>
      </w:r>
      <w:r>
        <w:t xml:space="preserve">Because </w:t>
      </w:r>
      <w:r w:rsidR="00C80042">
        <w:rPr>
          <w:position w:val="-6"/>
        </w:rPr>
        <w:pict w14:anchorId="2628A417">
          <v:shape id="_x0000_i1096" type="#_x0000_t75" style="width:17pt;height:13pt">
            <v:imagedata r:id="rId94" o:title=""/>
          </v:shape>
        </w:pict>
      </w:r>
      <w:r>
        <w:t xml:space="preserve"> is parallel to the nitrile bond axis, the dot product is equal to t</w:t>
      </w:r>
      <w:r w:rsidR="00C42713">
        <w:t xml:space="preserve">he scalar product and equation </w:t>
      </w:r>
      <w:r w:rsidR="00C42713">
        <w:fldChar w:fldCharType="begin"/>
      </w:r>
      <w:r w:rsidR="00C42713">
        <w:instrText xml:space="preserve"> GOTOBUTTON ZEqnNum206165  \* MERGEFORMAT </w:instrText>
      </w:r>
      <w:fldSimple w:instr=" REF ZEqnNum206165 \* Charformat \! \* MERGEFORMAT ">
        <w:r w:rsidR="00CC5479">
          <w:instrText>(3-8)</w:instrText>
        </w:r>
      </w:fldSimple>
      <w:r w:rsidR="00C42713">
        <w:fldChar w:fldCharType="end"/>
      </w:r>
      <w:r w:rsidR="00C42713">
        <w:t xml:space="preserve"> is simplified to equation </w:t>
      </w:r>
      <w:r w:rsidR="00C42713">
        <w:fldChar w:fldCharType="begin"/>
      </w:r>
      <w:r w:rsidR="00C42713">
        <w:instrText xml:space="preserve"> GOTOBUTTON ZEqnNum715666  \* MERGEFORMAT </w:instrText>
      </w:r>
      <w:fldSimple w:instr=" REF ZEqnNum715666 \* Charformat \! \* MERGEFORMAT ">
        <w:r w:rsidR="00CC5479">
          <w:instrText>(5-1)</w:instrText>
        </w:r>
      </w:fldSimple>
      <w:r w:rsidR="00C42713">
        <w:fldChar w:fldCharType="end"/>
      </w:r>
      <w:r>
        <w:t>:</w:t>
      </w:r>
    </w:p>
    <w:p w14:paraId="24838592" w14:textId="77777777" w:rsidR="002A1D1A" w:rsidRDefault="00BE2CB3" w:rsidP="00BE2CB3">
      <w:pPr>
        <w:pStyle w:val="MTDisplayEquation"/>
      </w:pPr>
      <w:r>
        <w:tab/>
      </w:r>
      <w:r w:rsidR="00C80042">
        <w:rPr>
          <w:position w:val="-10"/>
        </w:rPr>
        <w:pict w14:anchorId="002BC5D3">
          <v:shape id="_x0000_i1097" type="#_x0000_t75" style="width:106pt;height:18pt">
            <v:imagedata r:id="rId9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9" w:name="ZEqnNum715666"/>
      <w:r w:rsidR="00865C31">
        <w:instrText>(</w:instrText>
      </w:r>
      <w:fldSimple w:instr=" SEQ MTChap \c \* Arabic \* MERGEFORMAT ">
        <w:r w:rsidR="00CC5479">
          <w:rPr>
            <w:noProof/>
          </w:rPr>
          <w:instrText>5</w:instrText>
        </w:r>
      </w:fldSimple>
      <w:r w:rsidR="00865C31">
        <w:instrText>-</w:instrText>
      </w:r>
      <w:fldSimple w:instr=" SEQ MTEqn \c \* Arabic \* MERGEFORMAT ">
        <w:r w:rsidR="00CC5479">
          <w:rPr>
            <w:noProof/>
          </w:rPr>
          <w:instrText>1</w:instrText>
        </w:r>
      </w:fldSimple>
      <w:r w:rsidR="00865C31">
        <w:instrText>)</w:instrText>
      </w:r>
      <w:bookmarkEnd w:id="149"/>
      <w:r w:rsidR="00865C31">
        <w:fldChar w:fldCharType="end"/>
      </w:r>
    </w:p>
    <w:p w14:paraId="64A7FC37"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1B83C371" w14:textId="21C39136"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2" w:tooltip="Ensign, 2011 #459" w:history="1">
        <w:r w:rsidR="00623A39" w:rsidRPr="00040074">
          <w:fldChar w:fldCharType="begin"/>
        </w:r>
        <w:r w:rsidR="00623A39">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623A39" w:rsidRPr="00040074">
          <w:fldChar w:fldCharType="separate"/>
        </w:r>
        <w:r w:rsidR="00623A39" w:rsidRPr="00A3644E">
          <w:rPr>
            <w:noProof/>
            <w:vertAlign w:val="superscript"/>
          </w:rPr>
          <w:t>42</w:t>
        </w:r>
        <w:r w:rsidR="00623A39" w:rsidRPr="00040074">
          <w:fldChar w:fldCharType="end"/>
        </w:r>
      </w:hyperlink>
      <w:r w:rsidRPr="00040074">
        <w:t xml:space="preserve"> and the implicit solvent, continuum-model LPBE.</w:t>
      </w:r>
      <w:hyperlink w:anchor="_ENREF_70" w:tooltip="Ensign, 2013 #528" w:history="1">
        <w:r w:rsidR="00623A39" w:rsidRPr="00040074">
          <w:fldChar w:fldCharType="begin"/>
        </w:r>
        <w:r w:rsidR="00623A39">
          <w:instrText xml:space="preserve"> ADDIN EN.CITE &lt;EndNote&gt;&lt;Cite&gt;&lt;Author&gt;Ensign&lt;/Author&gt;&lt;Year&gt;2013&lt;/Year&gt;&lt;RecNum&gt;528&lt;/RecNum&gt;&lt;DisplayText&gt;&lt;style face="superscript"&gt;70&lt;/style&gt;&lt;/DisplayText&gt;&lt;record&gt;&lt;rec-number&gt;528&lt;/rec-number&gt;&lt;foreign-keys&gt;&lt;key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623A39" w:rsidRPr="00040074">
          <w:fldChar w:fldCharType="separate"/>
        </w:r>
        <w:r w:rsidR="00623A39" w:rsidRPr="00215116">
          <w:rPr>
            <w:noProof/>
            <w:vertAlign w:val="superscript"/>
          </w:rPr>
          <w:t>70</w:t>
        </w:r>
        <w:r w:rsidR="00623A39" w:rsidRPr="00040074">
          <w:fldChar w:fldCharType="end"/>
        </w:r>
      </w:hyperlink>
      <w:r w:rsidRPr="00040074">
        <w:t xml:space="preserve">  To solve the LPBE, we chose to use the Adaptive Poisson-Boltzmann Solver (APBS) software package.</w:t>
      </w:r>
      <w:hyperlink w:anchor="_ENREF_102" w:tooltip="Baker, 2001 #233" w:history="1">
        <w:r w:rsidR="00623A39" w:rsidRPr="00040074">
          <w:fldChar w:fldCharType="begin"/>
        </w:r>
        <w:r w:rsidR="00623A39">
          <w:instrText xml:space="preserve"> ADDIN EN.CITE &lt;EndNote&gt;&lt;Cite&gt;&lt;Author&gt;Baker&lt;/Author&gt;&lt;Year&gt;2001&lt;/Year&gt;&lt;RecNum&gt;233&lt;/RecNum&gt;&lt;DisplayText&gt;&lt;style face="superscript"&gt;102&lt;/style&gt;&lt;/DisplayText&gt;&lt;record&gt;&lt;rec-number&gt;233&lt;/rec-number&gt;&lt;foreign-keys&gt;&lt;key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623A39" w:rsidRPr="00040074">
          <w:fldChar w:fldCharType="separate"/>
        </w:r>
        <w:r w:rsidR="00623A39" w:rsidRPr="002550A8">
          <w:rPr>
            <w:noProof/>
            <w:vertAlign w:val="superscript"/>
          </w:rPr>
          <w:t>102</w:t>
        </w:r>
        <w:r w:rsidR="00623A39"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Y051bT40NzM8L1JlY051bT48RGlzcGxheVRleHQ+PHN0eWxlIGZhY2U9InN1cGVyc2NyaXB0Ij42
NSwgNjY8L3N0eWxlPjwvRGlzcGxheVRleHQ+PHJlY29yZD48cmVjLW51bWJlcj40NzM8L3JlYy1u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215116">
        <w:instrText xml:space="preserve"> ADDIN EN.CITE </w:instrText>
      </w:r>
      <w:r w:rsidR="00215116">
        <w:fldChar w:fldCharType="begin">
          <w:fldData xml:space="preserve">PEVuZE5vdGU+PENpdGU+PEF1dGhvcj5Ib2xzdDwvQXV0aG9yPjxZZWFyPjE5OTM8L1llYXI+PFJl
Y051bT40NzM8L1JlY051bT48RGlzcGxheVRleHQ+PHN0eWxlIGZhY2U9InN1cGVyc2NyaXB0Ij42
NSwgNjY8L3N0eWxlPjwvRGlzcGxheVRleHQ+PHJlY29yZD48cmVjLW51bWJlcj40NzM8L3JlYy1u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215116">
        <w:instrText xml:space="preserve"> ADDIN EN.CITE.DATA </w:instrText>
      </w:r>
      <w:r w:rsidR="00215116">
        <w:fldChar w:fldCharType="end"/>
      </w:r>
      <w:r w:rsidRPr="00040074">
        <w:fldChar w:fldCharType="separate"/>
      </w:r>
      <w:hyperlink w:anchor="_ENREF_65" w:tooltip="Holst, 1993 #473" w:history="1">
        <w:r w:rsidR="00623A39" w:rsidRPr="00215116">
          <w:rPr>
            <w:noProof/>
            <w:vertAlign w:val="superscript"/>
          </w:rPr>
          <w:t>65</w:t>
        </w:r>
      </w:hyperlink>
      <w:r w:rsidR="00215116" w:rsidRPr="00215116">
        <w:rPr>
          <w:noProof/>
          <w:vertAlign w:val="superscript"/>
        </w:rPr>
        <w:t xml:space="preserve">, </w:t>
      </w:r>
      <w:hyperlink w:anchor="_ENREF_66" w:tooltip="Holst, 1995 #474" w:history="1">
        <w:r w:rsidR="00623A39" w:rsidRPr="00215116">
          <w:rPr>
            <w:noProof/>
            <w:vertAlign w:val="superscript"/>
          </w:rPr>
          <w:t>66</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MzksIDE0MDwvc3R5bGU+PC9EaXNwbGF5VGV4dD48cmVjb3JkPjxyZWMtbnVtYmVyPjQ3NTwvcmVj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2550A8">
        <w:instrText xml:space="preserve"> ADDIN EN.CITE </w:instrText>
      </w:r>
      <w:r w:rsidR="002550A8">
        <w:fldChar w:fldCharType="begin">
          <w:fldData xml:space="preserve">PEVuZE5vdGU+PENpdGU+PEF1dGhvcj5Ib2xzdDwvQXV0aG9yPjxZZWFyPjIwMDE8L1llYXI+PFJl
Y051bT40NzU8L1JlY051bT48RGlzcGxheVRleHQ+PHN0eWxlIGZhY2U9InN1cGVyc2NyaXB0Ij4x
MzksIDE0MDwvc3R5bGU+PC9EaXNwbGF5VGV4dD48cmVjb3JkPjxyZWMtbnVtYmVyPjQ3NTwvcmVj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2550A8">
        <w:instrText xml:space="preserve"> ADDIN EN.CITE.DATA </w:instrText>
      </w:r>
      <w:r w:rsidR="002550A8">
        <w:fldChar w:fldCharType="end"/>
      </w:r>
      <w:r w:rsidRPr="00040074">
        <w:fldChar w:fldCharType="separate"/>
      </w:r>
      <w:hyperlink w:anchor="_ENREF_139" w:tooltip="Holst, 2001 #475" w:history="1">
        <w:r w:rsidR="00623A39" w:rsidRPr="002550A8">
          <w:rPr>
            <w:noProof/>
            <w:vertAlign w:val="superscript"/>
          </w:rPr>
          <w:t>139</w:t>
        </w:r>
      </w:hyperlink>
      <w:r w:rsidR="002550A8" w:rsidRPr="002550A8">
        <w:rPr>
          <w:noProof/>
          <w:vertAlign w:val="superscript"/>
        </w:rPr>
        <w:t xml:space="preserve">, </w:t>
      </w:r>
      <w:hyperlink w:anchor="_ENREF_140" w:tooltip="Bank, 2000 #476" w:history="1">
        <w:r w:rsidR="00623A39" w:rsidRPr="002550A8">
          <w:rPr>
            <w:noProof/>
            <w:vertAlign w:val="superscript"/>
          </w:rPr>
          <w:t>140</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PjYsIDExNTwvc3R5bGU+PC9EaXNwbGF5VGV4dD48cmVjb3JkPjxyZWMtbnVtYmVyPjQzMzwvcmVj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2550A8">
        <w:instrText xml:space="preserve"> ADDIN EN.CITE </w:instrText>
      </w:r>
      <w:r w:rsidR="002550A8">
        <w:fldChar w:fldCharType="begin">
          <w:fldData xml:space="preserve">PEVuZE5vdGU+PENpdGU+PEF1dGhvcj5XYXJzaGVsPC9BdXRob3I+PFllYXI+MTk3NjwvWWVhcj48
UmVjTnVtPjQzMzwvUmVjTnVtPjxEaXNwbGF5VGV4dD48c3R5bGUgZmFjZT0ic3VwZXJzY3JpcHQi
PjYsIDExNTwvc3R5bGU+PC9EaXNwbGF5VGV4dD48cmVjb3JkPjxyZWMtbnVtYmVyPjQzMzwvcmVj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2550A8">
        <w:instrText xml:space="preserve"> ADDIN EN.CITE.DATA </w:instrText>
      </w:r>
      <w:r w:rsidR="002550A8">
        <w:fldChar w:fldCharType="end"/>
      </w:r>
      <w:r w:rsidRPr="00040074">
        <w:fldChar w:fldCharType="separate"/>
      </w:r>
      <w:hyperlink w:anchor="_ENREF_6" w:tooltip="Warshel, 1976 #433" w:history="1">
        <w:r w:rsidR="00623A39" w:rsidRPr="002550A8">
          <w:rPr>
            <w:noProof/>
            <w:vertAlign w:val="superscript"/>
          </w:rPr>
          <w:t>6</w:t>
        </w:r>
      </w:hyperlink>
      <w:r w:rsidR="002550A8" w:rsidRPr="002550A8">
        <w:rPr>
          <w:noProof/>
          <w:vertAlign w:val="superscript"/>
        </w:rPr>
        <w:t xml:space="preserve">, </w:t>
      </w:r>
      <w:hyperlink w:anchor="_ENREF_115" w:tooltip="Teixeira, 2005 #465" w:history="1">
        <w:r w:rsidR="00623A39" w:rsidRPr="002550A8">
          <w:rPr>
            <w:noProof/>
            <w:vertAlign w:val="superscript"/>
          </w:rPr>
          <w:t>115</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41" w:tooltip="Baker, 2010 #529" w:history="1">
        <w:r w:rsidR="00623A39" w:rsidRPr="00040074">
          <w:fldChar w:fldCharType="begin"/>
        </w:r>
        <w:r w:rsidR="00623A39">
          <w:instrText xml:space="preserve"> ADDIN EN.CITE &lt;EndNote&gt;&lt;Cite&gt;&lt;Author&gt;Baker&lt;/Author&gt;&lt;Year&gt;2010&lt;/Year&gt;&lt;RecNum&gt;529&lt;/RecNum&gt;&lt;DisplayText&gt;&lt;style face="superscript"&gt;141&lt;/style&gt;&lt;/DisplayText&gt;&lt;record&gt;&lt;rec-number&gt;529&lt;/rec-number&gt;&lt;foreign-keys&gt;&lt;key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623A39" w:rsidRPr="00040074">
          <w:fldChar w:fldCharType="separate"/>
        </w:r>
        <w:r w:rsidR="00623A39" w:rsidRPr="002550A8">
          <w:rPr>
            <w:noProof/>
            <w:vertAlign w:val="superscript"/>
          </w:rPr>
          <w:t>141</w:t>
        </w:r>
        <w:r w:rsidR="00623A39"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68" w:tooltip="Schnieders, 2007 #466" w:history="1">
        <w:r w:rsidR="00623A39" w:rsidRPr="00040074">
          <w:fldChar w:fldCharType="begin">
            <w:fldData xml:space="preserve">PEVuZE5vdGU+PENpdGU+PEF1dGhvcj5TY2huaWVkZXJzPC9BdXRob3I+PFllYXI+MjAwNzwvWWVh
cj48UmVjTnVtPjQ2NjwvUmVjTnVtPjxEaXNwbGF5VGV4dD48c3R5bGUgZmFjZT0ic3VwZXJzY3Jp
cHQiPjY4PC9zdHlsZT48L0Rpc3BsYXlUZXh0PjxyZWNvcmQ+PHJlYy1udW1iZXI+NDY2PC9yZWMt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623A39">
          <w:instrText xml:space="preserve"> ADDIN EN.CITE </w:instrText>
        </w:r>
        <w:r w:rsidR="00623A39">
          <w:fldChar w:fldCharType="begin">
            <w:fldData xml:space="preserve">PEVuZE5vdGU+PENpdGU+PEF1dGhvcj5TY2huaWVkZXJzPC9BdXRob3I+PFllYXI+MjAwNzwvWWVh
cj48UmVjTnVtPjQ2NjwvUmVjTnVtPjxEaXNwbGF5VGV4dD48c3R5bGUgZmFjZT0ic3VwZXJzY3Jp
cHQiPjY4PC9zdHlsZT48L0Rpc3BsYXlUZXh0PjxyZWNvcmQ+PHJlYy1udW1iZXI+NDY2PC9yZWMt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623A39">
          <w:instrText xml:space="preserve"> ADDIN EN.CITE.DATA </w:instrText>
        </w:r>
        <w:r w:rsidR="00623A39">
          <w:fldChar w:fldCharType="end"/>
        </w:r>
        <w:r w:rsidR="00623A39" w:rsidRPr="00040074">
          <w:fldChar w:fldCharType="separate"/>
        </w:r>
        <w:r w:rsidR="00623A39" w:rsidRPr="00215116">
          <w:rPr>
            <w:noProof/>
            <w:vertAlign w:val="superscript"/>
          </w:rPr>
          <w:t>68</w:t>
        </w:r>
        <w:r w:rsidR="00623A39" w:rsidRPr="00040074">
          <w:fldChar w:fldCharType="end"/>
        </w:r>
      </w:hyperlink>
      <w:r w:rsidRPr="00040074">
        <w:t xml:space="preserve"> </w:t>
      </w:r>
    </w:p>
    <w:p w14:paraId="28ED8A63" w14:textId="171BB91C"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A3644E">
        <w:instrText xml:space="preserve"> ADDIN EN.CITE &lt;EndNote&gt;&lt;Cite&gt;&lt;Author&gt;Ensign&lt;/Author&gt;&lt;Year&gt;2011&lt;/Year&gt;&lt;RecNum&gt;459&lt;/RecNum&gt;&lt;DisplayText&gt;&lt;style face="superscript"&gt;35, 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5" w:tooltip="Stafford, 2010 #360" w:history="1">
        <w:r w:rsidR="00623A39" w:rsidRPr="00A3644E">
          <w:rPr>
            <w:noProof/>
            <w:vertAlign w:val="superscript"/>
          </w:rPr>
          <w:t>35</w:t>
        </w:r>
      </w:hyperlink>
      <w:r w:rsidR="00A3644E" w:rsidRPr="00A3644E">
        <w:rPr>
          <w:noProof/>
          <w:vertAlign w:val="superscript"/>
        </w:rPr>
        <w:t xml:space="preserve">, </w:t>
      </w:r>
      <w:hyperlink w:anchor="_ENREF_42" w:tooltip="Ensign, 2011 #459" w:history="1">
        <w:r w:rsidR="00623A39" w:rsidRPr="00A3644E">
          <w:rPr>
            <w:noProof/>
            <w:vertAlign w:val="superscript"/>
          </w:rPr>
          <w:t>42</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06" w:tooltip="Gilson, 1987 #467" w:history="1">
        <w:r w:rsidR="00623A39" w:rsidRPr="00BB1ABE">
          <w:fldChar w:fldCharType="begin"/>
        </w:r>
        <w:r w:rsidR="00623A39">
          <w:instrText xml:space="preserve"> ADDIN EN.CITE &lt;EndNote&gt;&lt;Cite&gt;&lt;Author&gt;Gilson&lt;/Author&gt;&lt;Year&gt;1987&lt;/Year&gt;&lt;RecNum&gt;467&lt;/RecNum&gt;&lt;DisplayText&gt;&lt;style face="superscript"&gt;106&lt;/style&gt;&lt;/DisplayText&gt;&lt;record&gt;&lt;rec-number&gt;467&lt;/rec-number&gt;&lt;foreign-keys&gt;&lt;key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623A39" w:rsidRPr="00BB1ABE">
          <w:fldChar w:fldCharType="separate"/>
        </w:r>
        <w:r w:rsidR="00623A39" w:rsidRPr="002550A8">
          <w:rPr>
            <w:noProof/>
            <w:vertAlign w:val="superscript"/>
          </w:rPr>
          <w:t>106</w:t>
        </w:r>
        <w:r w:rsidR="00623A39"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0" w:tooltip="Ensign, 2013 #528" w:history="1">
        <w:r w:rsidR="00623A39">
          <w:fldChar w:fldCharType="begin"/>
        </w:r>
        <w:r w:rsidR="00623A39">
          <w:instrText xml:space="preserve"> ADDIN EN.CITE &lt;EndNote&gt;&lt;Cite&gt;&lt;Author&gt;Ensign&lt;/Author&gt;&lt;Year&gt;2013&lt;/Year&gt;&lt;RecNum&gt;528&lt;/RecNum&gt;&lt;DisplayText&gt;&lt;style face="superscript"&gt;70&lt;/style&gt;&lt;/DisplayText&gt;&lt;record&gt;&lt;rec-number&gt;528&lt;/rec-number&gt;&lt;foreign-keys&gt;&lt;key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623A39">
          <w:fldChar w:fldCharType="separate"/>
        </w:r>
        <w:r w:rsidR="00623A39" w:rsidRPr="00215116">
          <w:rPr>
            <w:noProof/>
            <w:vertAlign w:val="superscript"/>
          </w:rPr>
          <w:t>70</w:t>
        </w:r>
        <w:r w:rsidR="00623A39">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Rap and three Rap mutants, E30D, K31E, and E30D/K31E, that had been generated to revert the function of Rap to that of the structurally similar but functionally distinct GTPase Ras.</w:t>
      </w:r>
      <w:hyperlink w:anchor="_ENREF_43" w:tooltip="Ragain, 2012 #460" w:history="1">
        <w:r w:rsidR="00623A39" w:rsidRPr="00BB1ABE">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623A39">
          <w:instrText xml:space="preserve"> ADDIN EN.CITE </w:instrText>
        </w:r>
        <w:r w:rsidR="00623A39">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623A39">
          <w:instrText xml:space="preserve"> ADDIN EN.CITE.DATA </w:instrText>
        </w:r>
        <w:r w:rsidR="00623A39">
          <w:fldChar w:fldCharType="end"/>
        </w:r>
        <w:r w:rsidR="00623A39" w:rsidRPr="00BB1ABE">
          <w:fldChar w:fldCharType="separate"/>
        </w:r>
        <w:r w:rsidR="00623A39" w:rsidRPr="00A3644E">
          <w:rPr>
            <w:noProof/>
            <w:vertAlign w:val="superscript"/>
          </w:rPr>
          <w:t>43</w:t>
        </w:r>
        <w:r w:rsidR="00623A39"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3BE2C49E"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059DB446" w14:textId="769FD30A"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2" w:tooltip="Honig, 1995 #477" w:history="1">
        <w:r w:rsidR="00623A39" w:rsidRPr="00BB1ABE">
          <w:fldChar w:fldCharType="begin"/>
        </w:r>
        <w:r w:rsidR="00623A39">
          <w:instrText xml:space="preserve"> ADDIN EN.CITE &lt;EndNote&gt;&lt;Cite&gt;&lt;Author&gt;Honig&lt;/Author&gt;&lt;Year&gt;1995&lt;/Year&gt;&lt;RecNum&gt;477&lt;/RecNum&gt;&lt;DisplayText&gt;&lt;style face="superscript"&gt;62&lt;/style&gt;&lt;/DisplayText&gt;&lt;record&gt;&lt;rec-number&gt;477&lt;/rec-number&gt;&lt;foreign-keys&gt;&lt;key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623A39" w:rsidRPr="00BB1ABE">
          <w:fldChar w:fldCharType="separate"/>
        </w:r>
        <w:r w:rsidR="00623A39" w:rsidRPr="00215116">
          <w:rPr>
            <w:noProof/>
            <w:vertAlign w:val="superscript"/>
          </w:rPr>
          <w:t>62</w:t>
        </w:r>
        <w:r w:rsidR="00623A39"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 1) centered on nitrile C</w:t>
      </w:r>
      <w:r w:rsidRPr="00BB1ABE">
        <w:sym w:font="Symbol" w:char="F064"/>
      </w:r>
      <w:r w:rsidRPr="00BB1ABE">
        <w:t xml:space="preserve">; 2) translated toward the center of mass of the system; and 3) translated toward the center of mass of the </w:t>
      </w:r>
      <w:r>
        <w:t>RalGDS</w:t>
      </w:r>
      <w:r w:rsidRPr="00BB1ABE">
        <w:t xml:space="preserve"> protein.  In all cases, the volume of the box </w:t>
      </w:r>
      <w:r>
        <w:t xml:space="preserve">filled </w:t>
      </w:r>
      <w:r w:rsidRPr="00BB1ABE">
        <w:t>with explicit protein atoms was quantified and compared to the accuracy of the results, tested against our experimental data.</w:t>
      </w:r>
    </w:p>
    <w:p w14:paraId="0E1990DD" w14:textId="70DB1B54"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fldSimple w:instr=" REF ZEqnNum739368 \* Charformat \! \* MERGEFORMAT ">
        <w:r w:rsidR="00CC5479">
          <w:instrText>(3-5)</w:instrText>
        </w:r>
      </w:fldSimple>
      <w:r w:rsidR="005470F5">
        <w:fldChar w:fldCharType="end"/>
      </w:r>
      <w:r>
        <w:t xml:space="preserve"> (where </w:t>
      </w:r>
      <w:r w:rsidR="00C80042">
        <w:rPr>
          <w:position w:val="-12"/>
        </w:rPr>
        <w:pict w14:anchorId="2A50DD5C">
          <v:shape id="_x0000_i1098" type="#_x0000_t75" style="width:25pt;height:18pt">
            <v:imagedata r:id="rId96"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fldSimple w:instr=" REF ZEqnNum306826 \* Charformat \! \* MERGEFORMAT ">
        <w:r w:rsidR="00CC5479">
          <w:instrText>(3-2)</w:instrText>
        </w:r>
      </w:fldSimple>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C80042">
        <w:rPr>
          <w:position w:val="-4"/>
        </w:rPr>
        <w:pict w14:anchorId="7B48E49E">
          <v:shape id="_x0000_i1099" type="#_x0000_t75" style="width:10pt;height:12pt">
            <v:imagedata r:id="rId97" o:title=""/>
          </v:shape>
        </w:pict>
      </w:r>
      <w:r>
        <w:t xml:space="preserve"> is the vector from atom </w:t>
      </w:r>
      <w:r>
        <w:rPr>
          <w:i/>
        </w:rPr>
        <w:t>i</w:t>
      </w:r>
      <w:r>
        <w:t xml:space="preserve"> to the location of interest, and </w:t>
      </w:r>
      <w:r w:rsidR="00C80042">
        <w:rPr>
          <w:position w:val="-4"/>
        </w:rPr>
        <w:pict w14:anchorId="36777397">
          <v:shape id="_x0000_i1100" type="#_x0000_t75" style="width:9pt;height:13pt">
            <v:imagedata r:id="rId98" o:title=""/>
          </v:shape>
        </w:pict>
      </w:r>
      <w:r>
        <w:t xml:space="preserve"> is the unit vector of </w:t>
      </w:r>
      <w:r w:rsidR="00C80042">
        <w:rPr>
          <w:position w:val="-4"/>
        </w:rPr>
        <w:pict w14:anchorId="1F9A3ACE">
          <v:shape id="_x0000_i1101" type="#_x0000_t75" style="width:10pt;height:12pt">
            <v:imagedata r:id="rId99" o:title=""/>
          </v:shape>
        </w:pict>
      </w:r>
      <w:r>
        <w:t>), projected along the bond vector at a dielectric of 2, hereafter referred to as the reaction field method.</w:t>
      </w:r>
      <w:hyperlink w:anchor="_ENREF_27" w:tooltip="Cerutti, 2007 #434" w:history="1">
        <w:r w:rsidR="00623A39">
          <w:fldChar w:fldCharType="begin"/>
        </w:r>
        <w:r w:rsidR="00623A39">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623A39">
          <w:fldChar w:fldCharType="separate"/>
        </w:r>
        <w:r w:rsidR="00623A39" w:rsidRPr="00A3644E">
          <w:rPr>
            <w:noProof/>
            <w:vertAlign w:val="superscript"/>
          </w:rPr>
          <w:t>27</w:t>
        </w:r>
        <w:r w:rsidR="00623A39">
          <w:fldChar w:fldCharType="end"/>
        </w:r>
      </w:hyperlink>
      <w:r>
        <w:t xml:space="preserve"> </w:t>
      </w:r>
    </w:p>
    <w:p w14:paraId="05D720F1"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fldSimple w:instr=" REF ZEqnNum739368 \* Charformat \! \* MERGEFORMAT ">
        <w:r w:rsidR="00CC5479">
          <w:instrText>(3-5)</w:instrText>
        </w:r>
      </w:fldSimple>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291768F0" w14:textId="2CB79E90" w:rsidR="002A1D1A" w:rsidRPr="00BB1ABE" w:rsidRDefault="002A1D1A" w:rsidP="002A1D1A">
      <w:pPr>
        <w:pStyle w:val="text"/>
      </w:pPr>
      <w:r>
        <w:t>Many crystal structures of the GTPase-downstream effector docked complex have generated consensus on the structure of the WT Rap-WT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OTUsIDE0MiwgMTQzPC9zdHlsZT48L0Rpc3BsYXlUZXh0PjxyZWNvcmQ+PHJlYy1udW1iZXI+NTIz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</w:fldData>
        </w:fldChar>
      </w:r>
      <w:r w:rsidR="002550A8">
        <w:instrText xml:space="preserve"> ADDIN EN.CITE </w:instrText>
      </w:r>
      <w:r w:rsidR="002550A8">
        <w:fldChar w:fldCharType="begin">
          <w:fldData xml:space="preserve">PEVuZE5vdGU+PENpdGU+PEF1dGhvcj5HdW5uZXI8L0F1dGhvcj48WWVhcj4yMDExPC9ZZWFyPjxS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</w:fldData>
        </w:fldChar>
      </w:r>
      <w:r w:rsidR="002550A8">
        <w:instrText xml:space="preserve"> ADDIN EN.CITE.DATA </w:instrText>
      </w:r>
      <w:r w:rsidR="002550A8">
        <w:fldChar w:fldCharType="end"/>
      </w:r>
      <w:r>
        <w:fldChar w:fldCharType="separate"/>
      </w:r>
      <w:hyperlink w:anchor="_ENREF_95" w:tooltip="Nielsen, 2011 #522" w:history="1">
        <w:r w:rsidR="00623A39" w:rsidRPr="002550A8">
          <w:rPr>
            <w:noProof/>
            <w:vertAlign w:val="superscript"/>
          </w:rPr>
          <w:t>95</w:t>
        </w:r>
      </w:hyperlink>
      <w:r w:rsidR="002550A8" w:rsidRPr="002550A8">
        <w:rPr>
          <w:noProof/>
          <w:vertAlign w:val="superscript"/>
        </w:rPr>
        <w:t xml:space="preserve">, </w:t>
      </w:r>
      <w:hyperlink w:anchor="_ENREF_142" w:tooltip="Gunner, 2011 #523" w:history="1">
        <w:r w:rsidR="00623A39" w:rsidRPr="002550A8">
          <w:rPr>
            <w:noProof/>
            <w:vertAlign w:val="superscript"/>
          </w:rPr>
          <w:t>142</w:t>
        </w:r>
      </w:hyperlink>
      <w:r w:rsidR="002550A8" w:rsidRPr="002550A8">
        <w:rPr>
          <w:noProof/>
          <w:vertAlign w:val="superscript"/>
        </w:rPr>
        <w:t xml:space="preserve">, </w:t>
      </w:r>
      <w:hyperlink w:anchor="_ENREF_143" w:tooltip="Wallace, 2011 #525" w:history="1">
        <w:r w:rsidR="00623A39" w:rsidRPr="002550A8">
          <w:rPr>
            <w:noProof/>
            <w:vertAlign w:val="superscript"/>
          </w:rPr>
          <w:t>143</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fldSimple w:instr=" REF _Ref298598952 ">
        <w:r w:rsidR="00CC5479">
          <w:t xml:space="preserve">Figure </w:t>
        </w:r>
        <w:r w:rsidR="00CC5479">
          <w:rPr>
            <w:noProof/>
          </w:rPr>
          <w:t>5</w:t>
        </w:r>
        <w:r w:rsidR="00CC5479">
          <w:noBreakHyphen/>
        </w:r>
        <w:r w:rsidR="00CC5479">
          <w:rPr>
            <w:noProof/>
          </w:rPr>
          <w:t>1</w:t>
        </w:r>
      </w:fldSimple>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C80042">
        <w:rPr>
          <w:position w:val="-2"/>
        </w:rPr>
        <w:pict w14:anchorId="7ACEA73B">
          <v:shape id="_x0000_i1102" type="#_x0000_t75" style="width:19pt;height:13pt">
            <v:imagedata r:id="rId100" o:title=""/>
          </v:shape>
        </w:pict>
      </w:r>
      <w:r w:rsidR="001C268D">
        <w:t xml:space="preserve"> through equation </w:t>
      </w:r>
      <w:r w:rsidR="001C268D" w:rsidRPr="001C268D">
        <w:rPr>
          <w:szCs w:val="24"/>
        </w:rPr>
        <w:fldChar w:fldCharType="begin"/>
      </w:r>
      <w:r w:rsidR="001C268D" w:rsidRPr="001C268D">
        <w:rPr>
          <w:szCs w:val="24"/>
        </w:rPr>
        <w:instrText xml:space="preserve"> GOTOBUTTON ZEqnNum206165  \* MERGEFORMAT </w:instrText>
      </w:r>
      <w:r w:rsidR="001C268D" w:rsidRPr="001C268D">
        <w:rPr>
          <w:szCs w:val="24"/>
        </w:rPr>
        <w:fldChar w:fldCharType="begin"/>
      </w:r>
      <w:r w:rsidR="001C268D" w:rsidRPr="001C268D">
        <w:rPr>
          <w:szCs w:val="24"/>
        </w:rPr>
        <w:instrText xml:space="preserve"> REF ZEqnNum206165 \* Charformat \! \* MERGEFORMAT </w:instrText>
      </w:r>
      <w:r w:rsidR="001C268D" w:rsidRPr="001C268D">
        <w:rPr>
          <w:szCs w:val="24"/>
        </w:rPr>
        <w:fldChar w:fldCharType="separate"/>
      </w:r>
      <w:r w:rsidR="00CC5479" w:rsidRPr="00CC5479">
        <w:rPr>
          <w:szCs w:val="24"/>
        </w:rPr>
        <w:instrText>(3-8)</w:instrText>
      </w:r>
      <w:r w:rsidR="001C268D" w:rsidRPr="001C268D">
        <w:rPr>
          <w:szCs w:val="24"/>
        </w:rPr>
        <w:fldChar w:fldCharType="end"/>
      </w:r>
      <w:r w:rsidR="001C268D" w:rsidRPr="001C268D">
        <w:rPr>
          <w:szCs w:val="24"/>
        </w:rPr>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fldSimple w:instr=" REF _Ref298598952 ">
        <w:r w:rsidR="00CC5479">
          <w:t xml:space="preserve">Figure </w:t>
        </w:r>
        <w:r w:rsidR="00CC5479">
          <w:rPr>
            <w:noProof/>
          </w:rPr>
          <w:t>5</w:t>
        </w:r>
        <w:r w:rsidR="00CC5479">
          <w:noBreakHyphen/>
        </w:r>
        <w:r w:rsidR="00CC5479">
          <w:rPr>
            <w:noProof/>
          </w:rPr>
          <w:t>1</w:t>
        </w:r>
      </w:fldSimple>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p>
    <w:p w14:paraId="02217930"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Rap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5932CA2D" w14:textId="77777777" w:rsidR="00670D7C" w:rsidRDefault="00670D7C" w:rsidP="00670D7C">
      <w:pPr>
        <w:pStyle w:val="Heading3"/>
      </w:pPr>
      <w:r>
        <w:t xml:space="preserve"> </w:t>
      </w:r>
      <w:bookmarkStart w:id="150" w:name="_Toc297815424"/>
      <w:bookmarkStart w:id="151" w:name="_Toc298761131"/>
      <w:r>
        <w:t>Results</w:t>
      </w:r>
      <w:bookmarkEnd w:id="150"/>
      <w:r w:rsidR="00A349A1">
        <w:t xml:space="preserve"> and Discussion</w:t>
      </w:r>
      <w:bookmarkEnd w:id="151"/>
    </w:p>
    <w:p w14:paraId="0C8312D8" w14:textId="77777777" w:rsidR="00A82F11" w:rsidRPr="00BB1ABE" w:rsidRDefault="00A82F11" w:rsidP="00A82F11">
      <w:pPr>
        <w:pStyle w:val="Heading4"/>
      </w:pPr>
      <w:r>
        <w:t xml:space="preserve"> </w:t>
      </w:r>
      <w:bookmarkStart w:id="152" w:name="_Toc298761132"/>
      <w:r>
        <w:t>Molecular D</w:t>
      </w:r>
      <w:r w:rsidRPr="00BB1ABE">
        <w:t>ynamics</w:t>
      </w:r>
      <w:r>
        <w:t xml:space="preserve"> Sampling</w:t>
      </w:r>
      <w:bookmarkEnd w:id="152"/>
    </w:p>
    <w:p w14:paraId="1B76A191"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I18C</w:t>
      </w:r>
      <w:r w:rsidRPr="00BB1ABE">
        <w:rPr>
          <w:vertAlign w:val="subscript"/>
        </w:rPr>
        <w:t>SCN</w:t>
      </w:r>
      <w:r w:rsidRPr="00BB1ABE">
        <w:t>, R20C</w:t>
      </w:r>
      <w:r w:rsidRPr="00BB1ABE">
        <w:rPr>
          <w:vertAlign w:val="subscript"/>
        </w:rPr>
        <w:t>SCN</w:t>
      </w:r>
      <w:r w:rsidRPr="00BB1ABE">
        <w:t>, and S33C</w:t>
      </w:r>
      <w:r w:rsidRPr="00BB1ABE">
        <w:rPr>
          <w:vertAlign w:val="subscript"/>
        </w:rPr>
        <w:t>SCN</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fldSimple w:instr=" REF _Ref298598985 ">
        <w:r w:rsidR="00CC5479">
          <w:t xml:space="preserve">Figure </w:t>
        </w:r>
        <w:r w:rsidR="00CC5479">
          <w:rPr>
            <w:noProof/>
          </w:rPr>
          <w:t>5</w:t>
        </w:r>
        <w:r w:rsidR="00CC5479">
          <w:noBreakHyphen/>
        </w:r>
        <w:r w:rsidR="00CC5479">
          <w:rPr>
            <w:noProof/>
          </w:rPr>
          <w:t>2</w:t>
        </w:r>
      </w:fldSimple>
      <w:r w:rsidR="0049555F">
        <w:t xml:space="preserve"> </w:t>
      </w:r>
      <w:r w:rsidRPr="00BB1ABE">
        <w:t xml:space="preserve">shows a representative log-scale probability distribution for </w:t>
      </w:r>
      <w:r>
        <w:t>RalGDS</w:t>
      </w:r>
      <w:r w:rsidRPr="00BB1ABE">
        <w:t xml:space="preserve"> N27C</w:t>
      </w:r>
      <w:r w:rsidRPr="00BB1ABE">
        <w:rPr>
          <w:vertAlign w:val="subscript"/>
        </w:rPr>
        <w:t>SCN</w:t>
      </w:r>
      <w:r w:rsidRPr="00BB1ABE">
        <w:t xml:space="preserve"> and </w:t>
      </w:r>
      <w:r>
        <w:t>RalGDS</w:t>
      </w:r>
      <w:r w:rsidRPr="00BB1ABE">
        <w:t xml:space="preserve"> N54C</w:t>
      </w:r>
      <w:r w:rsidRPr="00BB1ABE">
        <w:rPr>
          <w:vertAlign w:val="subscript"/>
        </w:rPr>
        <w:t>SCN</w:t>
      </w:r>
      <w:r w:rsidRPr="00BB1ABE">
        <w:t xml:space="preserve"> i</w:t>
      </w:r>
      <w:r w:rsidR="0049555F">
        <w:t>n the monomeric form (</w:t>
      </w:r>
      <w:fldSimple w:instr=" REF _Ref298598985 ">
        <w:r w:rsidR="00CC5479">
          <w:t xml:space="preserve">Figure </w:t>
        </w:r>
        <w:r w:rsidR="00CC5479">
          <w:rPr>
            <w:noProof/>
          </w:rPr>
          <w:t>5</w:t>
        </w:r>
        <w:r w:rsidR="00CC5479">
          <w:noBreakHyphen/>
        </w:r>
        <w:r w:rsidR="00CC5479">
          <w:rPr>
            <w:noProof/>
          </w:rPr>
          <w:t>2</w:t>
        </w:r>
      </w:fldSimple>
      <w:r w:rsidR="0049555F">
        <w:t xml:space="preserve">A and </w:t>
      </w:r>
      <w:r>
        <w:t>B) and docked to Rap</w:t>
      </w:r>
      <w:r w:rsidR="0049555F">
        <w:t xml:space="preserve"> E30D/K31E (</w:t>
      </w:r>
      <w:fldSimple w:instr=" REF _Ref298598985 ">
        <w:r w:rsidR="00CC5479">
          <w:t xml:space="preserve">Figure </w:t>
        </w:r>
        <w:r w:rsidR="00CC5479">
          <w:rPr>
            <w:noProof/>
          </w:rPr>
          <w:t>5</w:t>
        </w:r>
        <w:r w:rsidR="00CC5479">
          <w:noBreakHyphen/>
        </w:r>
        <w:r w:rsidR="00CC5479">
          <w:rPr>
            <w:noProof/>
          </w:rPr>
          <w:t>2</w:t>
        </w:r>
      </w:fldSimple>
      <w:r w:rsidR="0049555F">
        <w:t xml:space="preserve">C and </w:t>
      </w:r>
      <w:r w:rsidRPr="00BB1ABE">
        <w:t xml:space="preserve">D), and </w:t>
      </w:r>
      <w:fldSimple w:instr=" REF _Ref298599083 ">
        <w:r w:rsidR="00CC5479">
          <w:t xml:space="preserve">Figure </w:t>
        </w:r>
        <w:r w:rsidR="00CC5479">
          <w:rPr>
            <w:noProof/>
          </w:rPr>
          <w:t>5</w:t>
        </w:r>
        <w:r w:rsidR="00CC5479">
          <w:noBreakHyphen/>
        </w:r>
        <w:r w:rsidR="00CC5479">
          <w:rPr>
            <w:noProof/>
          </w:rPr>
          <w:t>3</w:t>
        </w:r>
      </w:fldSimple>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angles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3120FAE3"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fldSimple w:instr=" REF _Ref298599122 ">
        <w:r w:rsidR="00CC5479">
          <w:t xml:space="preserve">Figure </w:t>
        </w:r>
        <w:r w:rsidR="00CC5479">
          <w:rPr>
            <w:noProof/>
          </w:rPr>
          <w:t>5</w:t>
        </w:r>
        <w:r w:rsidR="00CC5479">
          <w:noBreakHyphen/>
        </w:r>
        <w:r w:rsidR="00CC5479">
          <w:rPr>
            <w:noProof/>
          </w:rPr>
          <w:t>4</w:t>
        </w:r>
      </w:fldSimple>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fldSimple w:instr=" REF _Ref298599143 ">
        <w:r w:rsidR="00CC5479">
          <w:t xml:space="preserve">Figure </w:t>
        </w:r>
        <w:r w:rsidR="00CC5479">
          <w:rPr>
            <w:noProof/>
          </w:rPr>
          <w:t>5</w:t>
        </w:r>
        <w:r w:rsidR="00CC5479">
          <w:noBreakHyphen/>
        </w:r>
        <w:r w:rsidR="00CC5479">
          <w:rPr>
            <w:noProof/>
          </w:rPr>
          <w:t>5</w:t>
        </w:r>
      </w:fldSimple>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under- or over-represented.  Two examples of this are the 60˚ rotamer of Rap E30D/K31E docked to </w:t>
      </w:r>
      <w:r>
        <w:t>RalGDS</w:t>
      </w:r>
      <w:r w:rsidRPr="00BB1ABE">
        <w:t xml:space="preserve"> Y31C</w:t>
      </w:r>
      <w:r w:rsidRPr="00BB1ABE">
        <w:rPr>
          <w:vertAlign w:val="subscript"/>
        </w:rPr>
        <w:t>SCN</w:t>
      </w:r>
      <w:r w:rsidRPr="00BB1ABE">
        <w:t xml:space="preserve"> and the -60˚ rotamer of WT Rap docked to </w:t>
      </w:r>
      <w:r>
        <w:t>RalGDS</w:t>
      </w:r>
      <w:r w:rsidRPr="00BB1ABE">
        <w:t xml:space="preserve"> Y31C</w:t>
      </w:r>
      <w:r w:rsidRPr="00BB1ABE">
        <w:rPr>
          <w:vertAlign w:val="subscript"/>
        </w:rPr>
        <w:t>SCN</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5945ADAE"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6124D688"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fldSimple w:instr=" REF _Ref298599182 ">
        <w:r w:rsidR="00CC5479">
          <w:t xml:space="preserve">Figure </w:t>
        </w:r>
        <w:r w:rsidR="00CC5479">
          <w:rPr>
            <w:noProof/>
          </w:rPr>
          <w:t>5</w:t>
        </w:r>
        <w:r w:rsidR="00CC5479">
          <w:noBreakHyphen/>
        </w:r>
        <w:r w:rsidR="00CC5479">
          <w:rPr>
            <w:noProof/>
          </w:rPr>
          <w:t>6</w:t>
        </w:r>
      </w:fldSimple>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5D4715F1" w14:textId="77777777" w:rsidR="00A82F11" w:rsidRPr="00BB1ABE" w:rsidRDefault="00A82F11" w:rsidP="00A82F11">
      <w:pPr>
        <w:pStyle w:val="Heading4"/>
      </w:pPr>
      <w:r w:rsidRPr="00BB1ABE">
        <w:t xml:space="preserve"> </w:t>
      </w:r>
      <w:bookmarkStart w:id="153" w:name="_Toc298761133"/>
      <w:r>
        <w:t>Calculation of absolute electrostatic fields</w:t>
      </w:r>
      <w:bookmarkEnd w:id="153"/>
      <w:r w:rsidRPr="00BB1ABE">
        <w:tab/>
      </w:r>
    </w:p>
    <w:p w14:paraId="0B21A608"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Å/grid point.  As a reminder, boxes will be referred to as the 10 Å box, 19 Å box, 30 Å box, and 60 Å box, respectively.</w:t>
      </w:r>
    </w:p>
    <w:p w14:paraId="24EB2E77"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fldSimple w:instr=" REF _Ref298602137 ">
        <w:r w:rsidR="00CC5479">
          <w:t xml:space="preserve">Table </w:t>
        </w:r>
        <w:r w:rsidR="00CC5479">
          <w:rPr>
            <w:noProof/>
          </w:rPr>
          <w:t>5</w:t>
        </w:r>
        <w:r w:rsidR="00CC5479">
          <w:noBreakHyphen/>
        </w:r>
        <w:r w:rsidR="00CC5479">
          <w:rPr>
            <w:noProof/>
          </w:rPr>
          <w:t>1</w:t>
        </w:r>
      </w:fldSimple>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fldSimple w:instr=" REF _Ref298602137 ">
        <w:r w:rsidR="00CC5479">
          <w:t xml:space="preserve">Table </w:t>
        </w:r>
        <w:r w:rsidR="00CC5479">
          <w:rPr>
            <w:noProof/>
          </w:rPr>
          <w:t>5</w:t>
        </w:r>
        <w:r w:rsidR="00CC5479">
          <w:noBreakHyphen/>
        </w:r>
        <w:r w:rsidR="00CC5479">
          <w:rPr>
            <w:noProof/>
          </w:rPr>
          <w:t>1</w:t>
        </w:r>
      </w:fldSimple>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G28C</w:t>
      </w:r>
      <w:r w:rsidRPr="00BB1ABE">
        <w:rPr>
          <w:vertAlign w:val="subscript"/>
        </w:rPr>
        <w:t>SCN</w:t>
      </w:r>
      <w:r w:rsidRPr="00BB1ABE">
        <w:t>, Y31C</w:t>
      </w:r>
      <w:r w:rsidRPr="00BB1ABE">
        <w:rPr>
          <w:vertAlign w:val="subscript"/>
        </w:rPr>
        <w:t>SCN</w:t>
      </w:r>
      <w:r w:rsidRPr="00BB1ABE">
        <w:t>, N54C</w:t>
      </w:r>
      <w:r w:rsidRPr="00BB1ABE">
        <w:rPr>
          <w:vertAlign w:val="subscript"/>
        </w:rPr>
        <w:t>SCN</w:t>
      </w:r>
      <w:r w:rsidRPr="00BB1ABE">
        <w:t>, which showed an average increase in the volume of the box filled with protein atoms of 82.3% from NC</w:t>
      </w:r>
      <w:r w:rsidRPr="00BB1ABE">
        <w:sym w:font="Symbol" w:char="F064"/>
      </w:r>
      <w:r w:rsidRPr="00BB1ABE">
        <w:t xml:space="preserve">. </w:t>
      </w:r>
    </w:p>
    <w:p w14:paraId="6D624F7D" w14:textId="77777777" w:rsidR="00A82F11" w:rsidRPr="00C813E3" w:rsidRDefault="005F485F" w:rsidP="00A82F11">
      <w:pPr>
        <w:pStyle w:val="text"/>
        <w:rPr>
          <w:color w:val="0000FF"/>
        </w:rPr>
      </w:pPr>
      <w:fldSimple w:instr=" REF _Ref298599215 ">
        <w:r w:rsidR="00CC5479">
          <w:t xml:space="preserve">Figure </w:t>
        </w:r>
        <w:r w:rsidR="00CC5479">
          <w:rPr>
            <w:noProof/>
          </w:rPr>
          <w:t>5</w:t>
        </w:r>
        <w:r w:rsidR="00CC5479">
          <w:noBreakHyphen/>
        </w:r>
        <w:r w:rsidR="00CC5479">
          <w:rPr>
            <w:noProof/>
          </w:rPr>
          <w:t>7</w:t>
        </w:r>
      </w:fldSimple>
      <w:r>
        <w:t xml:space="preserve"> and </w:t>
      </w:r>
      <w:fldSimple w:instr=" REF _Ref298599236 ">
        <w:r w:rsidR="00CC5479">
          <w:t xml:space="preserve">Figure </w:t>
        </w:r>
        <w:r w:rsidR="00CC5479">
          <w:rPr>
            <w:noProof/>
          </w:rPr>
          <w:t>5</w:t>
        </w:r>
        <w:r w:rsidR="00CC5479">
          <w:noBreakHyphen/>
        </w:r>
        <w:r w:rsidR="00CC5479">
          <w:rPr>
            <w:noProof/>
          </w:rPr>
          <w:t>8</w:t>
        </w:r>
      </w:fldSimple>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Rap,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-based probes docked with Rap E30D, K31E, and E30D/K31E are shown in</w:t>
      </w:r>
      <w:r w:rsidR="00A865AC">
        <w:t xml:space="preserve"> </w:t>
      </w:r>
      <w:fldSimple w:instr=" REF _Ref298599384 ">
        <w:r w:rsidR="00CC5479">
          <w:t xml:space="preserve">Figure </w:t>
        </w:r>
        <w:r w:rsidR="00CC5479">
          <w:rPr>
            <w:noProof/>
          </w:rPr>
          <w:t>5</w:t>
        </w:r>
        <w:r w:rsidR="00CC5479">
          <w:noBreakHyphen/>
        </w:r>
        <w:r w:rsidR="00CC5479">
          <w:rPr>
            <w:noProof/>
          </w:rPr>
          <w:t>9</w:t>
        </w:r>
      </w:fldSimple>
      <w:r w:rsidR="00A865AC">
        <w:t xml:space="preserve">, </w:t>
      </w:r>
      <w:fldSimple w:instr=" REF _Ref298599395 ">
        <w:r w:rsidR="00CC5479">
          <w:t xml:space="preserve">Figure </w:t>
        </w:r>
        <w:r w:rsidR="00CC5479">
          <w:rPr>
            <w:noProof/>
          </w:rPr>
          <w:t>5</w:t>
        </w:r>
        <w:r w:rsidR="00CC5479">
          <w:noBreakHyphen/>
        </w:r>
        <w:r w:rsidR="00CC5479">
          <w:rPr>
            <w:noProof/>
          </w:rPr>
          <w:t>10</w:t>
        </w:r>
      </w:fldSimple>
      <w:r w:rsidR="00A865AC">
        <w:t xml:space="preserve">, and </w:t>
      </w:r>
      <w:fldSimple w:instr=" REF _Ref298599406 ">
        <w:r w:rsidR="00CC5479">
          <w:t xml:space="preserve">Figure </w:t>
        </w:r>
        <w:r w:rsidR="00CC5479">
          <w:rPr>
            <w:noProof/>
          </w:rPr>
          <w:t>5</w:t>
        </w:r>
        <w:r w:rsidR="00CC5479">
          <w:noBreakHyphen/>
        </w:r>
        <w:r w:rsidR="00CC5479">
          <w:rPr>
            <w:noProof/>
          </w:rPr>
          <w:t>11</w:t>
        </w:r>
      </w:fldSimple>
      <w:r w:rsidR="00A82F11" w:rsidRPr="00BB1ABE">
        <w:t xml:space="preserve">.  </w:t>
      </w:r>
      <w:r w:rsidR="00A82F11">
        <w:t xml:space="preserve">In each figure, the top row shows the 60 </w:t>
      </w:r>
      <w:r w:rsidR="00A82F11" w:rsidRPr="00BB1ABE">
        <w:t>Å</w:t>
      </w:r>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fldSimple w:instr=" REF _Ref298599215 ">
        <w:r w:rsidR="00CC5479">
          <w:t xml:space="preserve">Figure </w:t>
        </w:r>
        <w:r w:rsidR="00CC5479">
          <w:rPr>
            <w:noProof/>
          </w:rPr>
          <w:t>5</w:t>
        </w:r>
        <w:r w:rsidR="00CC5479">
          <w:noBreakHyphen/>
        </w:r>
        <w:r w:rsidR="00CC5479">
          <w:rPr>
            <w:noProof/>
          </w:rPr>
          <w:t>7</w:t>
        </w:r>
      </w:fldSimple>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30 </w:t>
      </w:r>
      <w:r w:rsidR="00A82F11" w:rsidRPr="00BB1ABE">
        <w:t>Å</w:t>
      </w:r>
      <w:r w:rsidR="00A82F11">
        <w:t xml:space="preserve"> box are shown in </w:t>
      </w:r>
      <w:fldSimple w:instr=" REF _Ref298599566 ">
        <w:r w:rsidR="00CC5479">
          <w:t xml:space="preserve">Figure </w:t>
        </w:r>
        <w:r w:rsidR="00CC5479">
          <w:rPr>
            <w:noProof/>
          </w:rPr>
          <w:t>5</w:t>
        </w:r>
        <w:r w:rsidR="00CC5479">
          <w:noBreakHyphen/>
        </w:r>
        <w:r w:rsidR="00CC5479">
          <w:rPr>
            <w:noProof/>
          </w:rPr>
          <w:t>12</w:t>
        </w:r>
      </w:fldSimple>
      <w:r w:rsidR="007F0B81">
        <w:t xml:space="preserve">, </w:t>
      </w:r>
      <w:fldSimple w:instr=" REF _Ref298599574 ">
        <w:r w:rsidR="00CC5479">
          <w:t xml:space="preserve">Figure </w:t>
        </w:r>
        <w:r w:rsidR="00CC5479">
          <w:rPr>
            <w:noProof/>
          </w:rPr>
          <w:t>5</w:t>
        </w:r>
        <w:r w:rsidR="00CC5479">
          <w:noBreakHyphen/>
        </w:r>
        <w:r w:rsidR="00CC5479">
          <w:rPr>
            <w:noProof/>
          </w:rPr>
          <w:t>13</w:t>
        </w:r>
      </w:fldSimple>
      <w:r w:rsidR="007F0B81">
        <w:t xml:space="preserve">, </w:t>
      </w:r>
      <w:fldSimple w:instr=" REF _Ref298599586 ">
        <w:r w:rsidR="00CC5479">
          <w:t xml:space="preserve">Figure </w:t>
        </w:r>
        <w:r w:rsidR="00CC5479">
          <w:rPr>
            <w:noProof/>
          </w:rPr>
          <w:t>5</w:t>
        </w:r>
        <w:r w:rsidR="00CC5479">
          <w:noBreakHyphen/>
        </w:r>
        <w:r w:rsidR="00CC5479">
          <w:rPr>
            <w:noProof/>
          </w:rPr>
          <w:t>14</w:t>
        </w:r>
      </w:fldSimple>
      <w:r w:rsidR="007F0B81">
        <w:t xml:space="preserve">, and </w:t>
      </w:r>
      <w:fldSimple w:instr=" REF _Ref298599593 ">
        <w:r w:rsidR="00CC5479">
          <w:t xml:space="preserve">Figure </w:t>
        </w:r>
        <w:r w:rsidR="00CC5479">
          <w:rPr>
            <w:noProof/>
          </w:rPr>
          <w:t>5</w:t>
        </w:r>
        <w:r w:rsidR="00CC5479">
          <w:noBreakHyphen/>
        </w:r>
        <w:r w:rsidR="00CC5479">
          <w:rPr>
            <w:noProof/>
          </w:rPr>
          <w:t>15</w:t>
        </w:r>
      </w:fldSimple>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6F905A74" w14:textId="77777777" w:rsidR="00B01687" w:rsidRDefault="00A82F11" w:rsidP="00B01687">
      <w:pPr>
        <w:pStyle w:val="Heading5"/>
      </w:pPr>
      <w:bookmarkStart w:id="154" w:name="_Toc298761134"/>
      <w:r w:rsidRPr="006D6F69">
        <w:t>Numeric solutions to the LPBE</w:t>
      </w:r>
      <w:bookmarkEnd w:id="154"/>
    </w:p>
    <w:p w14:paraId="0FEB11A6" w14:textId="77777777" w:rsidR="00A82F11" w:rsidRPr="006D6F69" w:rsidRDefault="00A82F11" w:rsidP="00B01687">
      <w:pPr>
        <w:pStyle w:val="text"/>
        <w:rPr>
          <w:b/>
          <w:color w:val="0000FF"/>
        </w:rPr>
      </w:pPr>
      <w:r>
        <w:t xml:space="preserve">The left columns of </w:t>
      </w:r>
      <w:fldSimple w:instr=" REF _Ref298599215 ">
        <w:r w:rsidR="00CC5479">
          <w:t xml:space="preserve">Figure </w:t>
        </w:r>
        <w:r w:rsidR="00CC5479">
          <w:rPr>
            <w:noProof/>
          </w:rPr>
          <w:t>5</w:t>
        </w:r>
        <w:r w:rsidR="00CC5479">
          <w:noBreakHyphen/>
        </w:r>
        <w:r w:rsidR="00CC5479">
          <w:rPr>
            <w:noProof/>
          </w:rPr>
          <w:t>7</w:t>
        </w:r>
      </w:fldSimple>
      <w:r w:rsidR="00EF5F26">
        <w:t xml:space="preserve">, </w:t>
      </w:r>
      <w:fldSimple w:instr=" REF _Ref298599236 ">
        <w:r w:rsidR="00CC5479">
          <w:t xml:space="preserve">Figure </w:t>
        </w:r>
        <w:r w:rsidR="00CC5479">
          <w:rPr>
            <w:noProof/>
          </w:rPr>
          <w:t>5</w:t>
        </w:r>
        <w:r w:rsidR="00CC5479">
          <w:noBreakHyphen/>
        </w:r>
        <w:r w:rsidR="00CC5479">
          <w:rPr>
            <w:noProof/>
          </w:rPr>
          <w:t>8</w:t>
        </w:r>
      </w:fldSimple>
      <w:r w:rsidR="00EF5F26">
        <w:t xml:space="preserve">, </w:t>
      </w:r>
      <w:fldSimple w:instr=" REF _Ref298599384 ">
        <w:r w:rsidR="00CC5479">
          <w:t xml:space="preserve">Figure </w:t>
        </w:r>
        <w:r w:rsidR="00CC5479">
          <w:rPr>
            <w:noProof/>
          </w:rPr>
          <w:t>5</w:t>
        </w:r>
        <w:r w:rsidR="00CC5479">
          <w:noBreakHyphen/>
        </w:r>
        <w:r w:rsidR="00CC5479">
          <w:rPr>
            <w:noProof/>
          </w:rPr>
          <w:t>9</w:t>
        </w:r>
      </w:fldSimple>
      <w:r w:rsidR="00EF5F26">
        <w:t xml:space="preserve">, </w:t>
      </w:r>
      <w:fldSimple w:instr=" REF _Ref298599395 ">
        <w:r w:rsidR="00CC5479">
          <w:t xml:space="preserve">Figure </w:t>
        </w:r>
        <w:r w:rsidR="00CC5479">
          <w:rPr>
            <w:noProof/>
          </w:rPr>
          <w:t>5</w:t>
        </w:r>
        <w:r w:rsidR="00CC5479">
          <w:noBreakHyphen/>
        </w:r>
        <w:r w:rsidR="00CC5479">
          <w:rPr>
            <w:noProof/>
          </w:rPr>
          <w:t>10</w:t>
        </w:r>
      </w:fldSimple>
      <w:r w:rsidR="00EF5F26">
        <w:t xml:space="preserve">, and </w:t>
      </w:r>
      <w:fldSimple w:instr=" REF _Ref298599406 ">
        <w:r w:rsidR="00CC5479">
          <w:t xml:space="preserve">Figure </w:t>
        </w:r>
        <w:r w:rsidR="00CC5479">
          <w:rPr>
            <w:noProof/>
          </w:rPr>
          <w:t>5</w:t>
        </w:r>
        <w:r w:rsidR="00CC5479">
          <w:noBreakHyphen/>
        </w:r>
        <w:r w:rsidR="00CC5479">
          <w:rPr>
            <w:noProof/>
          </w:rPr>
          <w:t>11</w:t>
        </w:r>
      </w:fldSimple>
      <w:r>
        <w:t xml:space="preserve"> show the calculated fields obtained by taking the numeric solutions to the LPBE.  </w:t>
      </w:r>
      <w:r w:rsidRPr="003A15D7">
        <w:t xml:space="preserve">In general, the </w:t>
      </w:r>
      <w:r w:rsidRPr="00A46DB1">
        <w:t>60 Å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19 Å boxes with coarse and fine grid spacing were fairly insensitive to box location, so further discussion about box location will be directed at the 10 Å boxes</w:t>
      </w:r>
      <w:r>
        <w:t xml:space="preserve"> (bottom left)</w:t>
      </w:r>
      <w:r w:rsidRPr="00BB1ABE">
        <w:t xml:space="preserve"> only.  </w:t>
      </w:r>
    </w:p>
    <w:p w14:paraId="4810CA5F" w14:textId="77777777" w:rsidR="00A82F11" w:rsidRPr="00BB1ABE" w:rsidRDefault="00A82F11" w:rsidP="00A82F11">
      <w:pPr>
        <w:pStyle w:val="text"/>
      </w:pPr>
      <w:r w:rsidRPr="00BB1ABE">
        <w:t xml:space="preserve">From </w:t>
      </w:r>
      <w:fldSimple w:instr=" REF _Ref298599215 ">
        <w:r w:rsidR="00CC5479">
          <w:t xml:space="preserve">Figure </w:t>
        </w:r>
        <w:r w:rsidR="00CC5479">
          <w:rPr>
            <w:noProof/>
          </w:rPr>
          <w:t>5</w:t>
        </w:r>
        <w:r w:rsidR="00CC5479">
          <w:noBreakHyphen/>
        </w:r>
        <w:r w:rsidR="00CC5479">
          <w:rPr>
            <w:noProof/>
          </w:rPr>
          <w:t>7</w:t>
        </w:r>
      </w:fldSimple>
      <w:r w:rsidR="00B87139">
        <w:t xml:space="preserve">, </w:t>
      </w:r>
      <w:fldSimple w:instr=" REF _Ref298599236 ">
        <w:r w:rsidR="00CC5479">
          <w:t xml:space="preserve">Figure </w:t>
        </w:r>
        <w:r w:rsidR="00CC5479">
          <w:rPr>
            <w:noProof/>
          </w:rPr>
          <w:t>5</w:t>
        </w:r>
        <w:r w:rsidR="00CC5479">
          <w:noBreakHyphen/>
        </w:r>
        <w:r w:rsidR="00CC5479">
          <w:rPr>
            <w:noProof/>
          </w:rPr>
          <w:t>8</w:t>
        </w:r>
      </w:fldSimple>
      <w:r w:rsidR="00B87139">
        <w:t xml:space="preserve">, </w:t>
      </w:r>
      <w:fldSimple w:instr=" REF _Ref298599384 ">
        <w:r w:rsidR="00CC5479">
          <w:t xml:space="preserve">Figure </w:t>
        </w:r>
        <w:r w:rsidR="00CC5479">
          <w:rPr>
            <w:noProof/>
          </w:rPr>
          <w:t>5</w:t>
        </w:r>
        <w:r w:rsidR="00CC5479">
          <w:noBreakHyphen/>
        </w:r>
        <w:r w:rsidR="00CC5479">
          <w:rPr>
            <w:noProof/>
          </w:rPr>
          <w:t>9</w:t>
        </w:r>
      </w:fldSimple>
      <w:r w:rsidR="00B87139">
        <w:t xml:space="preserve">, </w:t>
      </w:r>
      <w:fldSimple w:instr=" REF _Ref298599395 ">
        <w:r w:rsidR="00CC5479">
          <w:t xml:space="preserve">Figure </w:t>
        </w:r>
        <w:r w:rsidR="00CC5479">
          <w:rPr>
            <w:noProof/>
          </w:rPr>
          <w:t>5</w:t>
        </w:r>
        <w:r w:rsidR="00CC5479">
          <w:noBreakHyphen/>
        </w:r>
        <w:r w:rsidR="00CC5479">
          <w:rPr>
            <w:noProof/>
          </w:rPr>
          <w:t>10</w:t>
        </w:r>
      </w:fldSimple>
      <w:r w:rsidR="00B87139">
        <w:t xml:space="preserve">, and </w:t>
      </w:r>
      <w:fldSimple w:instr=" REF _Ref298599406 ">
        <w:r w:rsidR="00CC5479">
          <w:t xml:space="preserve">Figure </w:t>
        </w:r>
        <w:r w:rsidR="00CC5479">
          <w:rPr>
            <w:noProof/>
          </w:rPr>
          <w:t>5</w:t>
        </w:r>
        <w:r w:rsidR="00CC5479">
          <w:noBreakHyphen/>
        </w:r>
        <w:r w:rsidR="00CC5479">
          <w:rPr>
            <w:noProof/>
          </w:rPr>
          <w:t>11</w:t>
        </w:r>
      </w:fldSimple>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fldSimple w:instr=" REF _Ref298599236 ">
        <w:r w:rsidR="00CC5479">
          <w:t xml:space="preserve">Figure </w:t>
        </w:r>
        <w:r w:rsidR="00CC5479">
          <w:rPr>
            <w:noProof/>
          </w:rPr>
          <w:t>5</w:t>
        </w:r>
        <w:r w:rsidR="00CC5479">
          <w:noBreakHyphen/>
        </w:r>
        <w:r w:rsidR="00CC5479">
          <w:rPr>
            <w:noProof/>
          </w:rPr>
          <w:t>8</w:t>
        </w:r>
      </w:fldSimple>
      <w:r w:rsidR="006F55C0">
        <w:t>;</w:t>
      </w:r>
      <w:r w:rsidRPr="00BB1ABE">
        <w:t xml:space="preserve"> </w:t>
      </w:r>
      <w:r w:rsidR="006F55C0">
        <w:t>E30/K31E-</w:t>
      </w:r>
      <w:fldSimple w:instr=" REF _Ref298599395 ">
        <w:r w:rsidR="00CC5479">
          <w:t xml:space="preserve">Figure </w:t>
        </w:r>
        <w:r w:rsidR="00CC5479">
          <w:rPr>
            <w:noProof/>
          </w:rPr>
          <w:t>5</w:t>
        </w:r>
        <w:r w:rsidR="00CC5479">
          <w:noBreakHyphen/>
        </w:r>
        <w:r w:rsidR="00CC5479">
          <w:rPr>
            <w:noProof/>
          </w:rPr>
          <w:t>10</w:t>
        </w:r>
      </w:fldSimple>
      <w:r w:rsidRPr="00BB1ABE">
        <w:t>) or significantly worse (E30D</w:t>
      </w:r>
      <w:r w:rsidR="006F55C0">
        <w:t>/K31</w:t>
      </w:r>
      <w:r w:rsidR="005E0FA0">
        <w:t>-</w:t>
      </w:r>
      <w:fldSimple w:instr=" REF _Ref298599384 ">
        <w:r w:rsidR="00CC5479">
          <w:t xml:space="preserve">Figure </w:t>
        </w:r>
        <w:r w:rsidR="00CC5479">
          <w:rPr>
            <w:noProof/>
          </w:rPr>
          <w:t>5</w:t>
        </w:r>
        <w:r w:rsidR="00CC5479">
          <w:noBreakHyphen/>
        </w:r>
        <w:r w:rsidR="00CC5479">
          <w:rPr>
            <w:noProof/>
          </w:rPr>
          <w:t>9</w:t>
        </w:r>
      </w:fldSimple>
      <w:r w:rsidR="005E0FA0">
        <w:t>; E30D/K31E-</w:t>
      </w:r>
      <w:fldSimple w:instr=" REF _Ref298599406 ">
        <w:r w:rsidR="00CC5479">
          <w:t xml:space="preserve">Figure </w:t>
        </w:r>
        <w:r w:rsidR="00CC5479">
          <w:rPr>
            <w:noProof/>
          </w:rPr>
          <w:t>5</w:t>
        </w:r>
        <w:r w:rsidR="00CC5479">
          <w:noBreakHyphen/>
        </w:r>
        <w:r w:rsidR="00CC5479">
          <w:rPr>
            <w:noProof/>
          </w:rPr>
          <w:t>11</w:t>
        </w:r>
      </w:fldSimple>
      <w:r w:rsidRPr="00BB1ABE">
        <w:t xml:space="preserve">).  The most striking example of the effect of changing the position of the box was seen for the </w:t>
      </w:r>
      <w:r>
        <w:t>RalGDS</w:t>
      </w:r>
      <w:r w:rsidRPr="00BB1ABE">
        <w:t xml:space="preserve"> monomer in </w:t>
      </w:r>
      <w:fldSimple w:instr=" REF _Ref298599215 ">
        <w:r w:rsidR="00CC5479">
          <w:t xml:space="preserve">Figure </w:t>
        </w:r>
        <w:r w:rsidR="00CC5479">
          <w:rPr>
            <w:noProof/>
          </w:rPr>
          <w:t>5</w:t>
        </w:r>
        <w:r w:rsidR="00CC5479">
          <w:noBreakHyphen/>
        </w:r>
        <w:r w:rsidR="00CC5479">
          <w:rPr>
            <w:noProof/>
          </w:rPr>
          <w:t>7</w:t>
        </w:r>
      </w:fldSimple>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473079C6"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fldSimple w:instr=" REF _Ref298599236 ">
        <w:r w:rsidR="00CC5479">
          <w:t xml:space="preserve">Figure </w:t>
        </w:r>
        <w:r w:rsidR="00CC5479">
          <w:rPr>
            <w:noProof/>
          </w:rPr>
          <w:t>5</w:t>
        </w:r>
        <w:r w:rsidR="00CC5479">
          <w:noBreakHyphen/>
        </w:r>
        <w:r w:rsidR="00CC5479">
          <w:rPr>
            <w:noProof/>
          </w:rPr>
          <w:t>8</w:t>
        </w:r>
      </w:fldSimple>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fldSimple w:instr=" REF _Ref298602137 ">
        <w:r w:rsidR="00CC5479">
          <w:t xml:space="preserve">Table </w:t>
        </w:r>
        <w:r w:rsidR="00CC5479">
          <w:rPr>
            <w:noProof/>
          </w:rPr>
          <w:t>5</w:t>
        </w:r>
        <w:r w:rsidR="00CC5479">
          <w:noBreakHyphen/>
        </w:r>
        <w:r w:rsidR="00CC5479">
          <w:rPr>
            <w:noProof/>
          </w:rPr>
          <w:t>1</w:t>
        </w:r>
      </w:fldSimple>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29BC83E9"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Rap</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Rap E30D</w:t>
      </w:r>
      <w:r w:rsidR="005E0FA0">
        <w:t>/K31</w:t>
      </w:r>
      <w:r w:rsidRPr="00BB1ABE">
        <w:t xml:space="preserve"> (</w:t>
      </w:r>
      <w:fldSimple w:instr=" REF _Ref298599384 ">
        <w:r w:rsidR="00CC5479">
          <w:t xml:space="preserve">Figure </w:t>
        </w:r>
        <w:r w:rsidR="00CC5479">
          <w:rPr>
            <w:noProof/>
          </w:rPr>
          <w:t>5</w:t>
        </w:r>
        <w:r w:rsidR="00CC5479">
          <w:noBreakHyphen/>
        </w:r>
        <w:r w:rsidR="00CC5479">
          <w:rPr>
            <w:noProof/>
          </w:rPr>
          <w:t>9</w:t>
        </w:r>
      </w:fldSimple>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fldSimple w:instr=" REF _Ref298599395 ">
        <w:r w:rsidR="00CC5479">
          <w:t xml:space="preserve">Figure </w:t>
        </w:r>
        <w:r w:rsidR="00CC5479">
          <w:rPr>
            <w:noProof/>
          </w:rPr>
          <w:t>5</w:t>
        </w:r>
        <w:r w:rsidR="00CC5479">
          <w:noBreakHyphen/>
        </w:r>
        <w:r w:rsidR="00CC5479">
          <w:rPr>
            <w:noProof/>
          </w:rPr>
          <w:t>10</w:t>
        </w:r>
      </w:fldSimple>
      <w:r w:rsidRPr="00BB1ABE">
        <w:t>) and E30D/K31E (</w:t>
      </w:r>
      <w:fldSimple w:instr=" REF _Ref298599406 ">
        <w:r w:rsidR="00CC5479">
          <w:t xml:space="preserve">Figure </w:t>
        </w:r>
        <w:r w:rsidR="00CC5479">
          <w:rPr>
            <w:noProof/>
          </w:rPr>
          <w:t>5</w:t>
        </w:r>
        <w:r w:rsidR="00CC5479">
          <w:noBreakHyphen/>
        </w:r>
        <w:r w:rsidR="00CC5479">
          <w:rPr>
            <w:noProof/>
          </w:rPr>
          <w:t>11</w:t>
        </w:r>
      </w:fldSimple>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401D5976" w14:textId="535A09CC"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2" w:tooltip="Ensign, 2011 #459" w:history="1">
        <w:r w:rsidR="00623A39" w:rsidRPr="00B6008B">
          <w:fldChar w:fldCharType="begin"/>
        </w:r>
        <w:r w:rsidR="00623A39">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623A39" w:rsidRPr="00B6008B">
          <w:fldChar w:fldCharType="separate"/>
        </w:r>
        <w:r w:rsidR="00623A39" w:rsidRPr="00A3644E">
          <w:rPr>
            <w:noProof/>
            <w:vertAlign w:val="superscript"/>
          </w:rPr>
          <w:t>42</w:t>
        </w:r>
        <w:r w:rsidR="00623A39" w:rsidRPr="00B6008B">
          <w:fldChar w:fldCharType="end"/>
        </w:r>
      </w:hyperlink>
      <w:r w:rsidRPr="00B6008B">
        <w:t xml:space="preserve"> previously</w:t>
      </w:r>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40FDD936" w14:textId="77777777" w:rsidR="00B01687" w:rsidRDefault="00A82F11" w:rsidP="00B01687">
      <w:pPr>
        <w:pStyle w:val="Heading5"/>
        <w:rPr>
          <w:color w:val="0000FF"/>
        </w:rPr>
      </w:pPr>
      <w:bookmarkStart w:id="155" w:name="_Toc298761135"/>
      <w:r w:rsidRPr="006D6F69">
        <w:t>Reaction field method solutions to the LPBE</w:t>
      </w:r>
      <w:bookmarkEnd w:id="155"/>
    </w:p>
    <w:p w14:paraId="6582C22F" w14:textId="77777777" w:rsidR="00A82F11" w:rsidRPr="006D6F69" w:rsidRDefault="00A82F11" w:rsidP="00A82F11">
      <w:pPr>
        <w:pStyle w:val="text"/>
        <w:rPr>
          <w:b/>
          <w:color w:val="0000FF"/>
        </w:rPr>
      </w:pPr>
      <w:r>
        <w:t xml:space="preserve">The right column of </w:t>
      </w:r>
      <w:fldSimple w:instr=" REF _Ref298599215 ">
        <w:r w:rsidR="00CC5479">
          <w:t xml:space="preserve">Figure </w:t>
        </w:r>
        <w:r w:rsidR="00CC5479">
          <w:rPr>
            <w:noProof/>
          </w:rPr>
          <w:t>5</w:t>
        </w:r>
        <w:r w:rsidR="00CC5479">
          <w:noBreakHyphen/>
        </w:r>
        <w:r w:rsidR="00CC5479">
          <w:rPr>
            <w:noProof/>
          </w:rPr>
          <w:t>7</w:t>
        </w:r>
      </w:fldSimple>
      <w:r w:rsidR="0011558B">
        <w:t xml:space="preserve">, </w:t>
      </w:r>
      <w:fldSimple w:instr=" REF _Ref298599236 ">
        <w:r w:rsidR="00CC5479">
          <w:t xml:space="preserve">Figure </w:t>
        </w:r>
        <w:r w:rsidR="00CC5479">
          <w:rPr>
            <w:noProof/>
          </w:rPr>
          <w:t>5</w:t>
        </w:r>
        <w:r w:rsidR="00CC5479">
          <w:noBreakHyphen/>
        </w:r>
        <w:r w:rsidR="00CC5479">
          <w:rPr>
            <w:noProof/>
          </w:rPr>
          <w:t>8</w:t>
        </w:r>
      </w:fldSimple>
      <w:r w:rsidR="0011558B">
        <w:t xml:space="preserve">, </w:t>
      </w:r>
      <w:fldSimple w:instr=" REF _Ref298599384 ">
        <w:r w:rsidR="00CC5479">
          <w:t xml:space="preserve">Figure </w:t>
        </w:r>
        <w:r w:rsidR="00CC5479">
          <w:rPr>
            <w:noProof/>
          </w:rPr>
          <w:t>5</w:t>
        </w:r>
        <w:r w:rsidR="00CC5479">
          <w:noBreakHyphen/>
        </w:r>
        <w:r w:rsidR="00CC5479">
          <w:rPr>
            <w:noProof/>
          </w:rPr>
          <w:t>9</w:t>
        </w:r>
      </w:fldSimple>
      <w:r w:rsidR="0011558B">
        <w:t xml:space="preserve">, </w:t>
      </w:r>
      <w:fldSimple w:instr=" REF _Ref298599395 ">
        <w:r w:rsidR="00CC5479">
          <w:t xml:space="preserve">Figure </w:t>
        </w:r>
        <w:r w:rsidR="00CC5479">
          <w:rPr>
            <w:noProof/>
          </w:rPr>
          <w:t>5</w:t>
        </w:r>
        <w:r w:rsidR="00CC5479">
          <w:noBreakHyphen/>
        </w:r>
        <w:r w:rsidR="00CC5479">
          <w:rPr>
            <w:noProof/>
          </w:rPr>
          <w:t>10</w:t>
        </w:r>
      </w:fldSimple>
      <w:r w:rsidR="0011558B">
        <w:t xml:space="preserve">, and </w:t>
      </w:r>
      <w:fldSimple w:instr=" REF _Ref298599406 ">
        <w:r w:rsidR="00CC5479">
          <w:t xml:space="preserve">Figure </w:t>
        </w:r>
        <w:r w:rsidR="00CC5479">
          <w:rPr>
            <w:noProof/>
          </w:rPr>
          <w:t>5</w:t>
        </w:r>
        <w:r w:rsidR="00CC5479">
          <w:noBreakHyphen/>
        </w:r>
        <w:r w:rsidR="00CC5479">
          <w:rPr>
            <w:noProof/>
          </w:rPr>
          <w:t>11</w:t>
        </w:r>
      </w:fldSimple>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64606F8C" w14:textId="77777777" w:rsidR="00A82F11" w:rsidRDefault="00A82F11" w:rsidP="00A82F11">
      <w:pPr>
        <w:pStyle w:val="text"/>
      </w:pPr>
      <w:r>
        <w:t xml:space="preserve">From </w:t>
      </w:r>
      <w:fldSimple w:instr=" REF _Ref298599215 ">
        <w:r w:rsidR="00CC5479">
          <w:t xml:space="preserve">Figure </w:t>
        </w:r>
        <w:r w:rsidR="00CC5479">
          <w:rPr>
            <w:noProof/>
          </w:rPr>
          <w:t>5</w:t>
        </w:r>
        <w:r w:rsidR="00CC5479">
          <w:noBreakHyphen/>
        </w:r>
        <w:r w:rsidR="00CC5479">
          <w:rPr>
            <w:noProof/>
          </w:rPr>
          <w:t>7</w:t>
        </w:r>
      </w:fldSimple>
      <w:r w:rsidR="0011558B">
        <w:t xml:space="preserve">, </w:t>
      </w:r>
      <w:fldSimple w:instr=" REF _Ref298599236 ">
        <w:r w:rsidR="00CC5479">
          <w:t xml:space="preserve">Figure </w:t>
        </w:r>
        <w:r w:rsidR="00CC5479">
          <w:rPr>
            <w:noProof/>
          </w:rPr>
          <w:t>5</w:t>
        </w:r>
        <w:r w:rsidR="00CC5479">
          <w:noBreakHyphen/>
        </w:r>
        <w:r w:rsidR="00CC5479">
          <w:rPr>
            <w:noProof/>
          </w:rPr>
          <w:t>8</w:t>
        </w:r>
      </w:fldSimple>
      <w:r w:rsidR="0011558B">
        <w:t xml:space="preserve">, </w:t>
      </w:r>
      <w:fldSimple w:instr=" REF _Ref298599384 ">
        <w:r w:rsidR="00CC5479">
          <w:t xml:space="preserve">Figure </w:t>
        </w:r>
        <w:r w:rsidR="00CC5479">
          <w:rPr>
            <w:noProof/>
          </w:rPr>
          <w:t>5</w:t>
        </w:r>
        <w:r w:rsidR="00CC5479">
          <w:noBreakHyphen/>
        </w:r>
        <w:r w:rsidR="00CC5479">
          <w:rPr>
            <w:noProof/>
          </w:rPr>
          <w:t>9</w:t>
        </w:r>
      </w:fldSimple>
      <w:r w:rsidR="0011558B">
        <w:t xml:space="preserve">, </w:t>
      </w:r>
      <w:fldSimple w:instr=" REF _Ref298599395 ">
        <w:r w:rsidR="00CC5479">
          <w:t xml:space="preserve">Figure </w:t>
        </w:r>
        <w:r w:rsidR="00CC5479">
          <w:rPr>
            <w:noProof/>
          </w:rPr>
          <w:t>5</w:t>
        </w:r>
        <w:r w:rsidR="00CC5479">
          <w:noBreakHyphen/>
        </w:r>
        <w:r w:rsidR="00CC5479">
          <w:rPr>
            <w:noProof/>
          </w:rPr>
          <w:t>10</w:t>
        </w:r>
      </w:fldSimple>
      <w:r w:rsidR="0011558B">
        <w:t xml:space="preserve">, and </w:t>
      </w:r>
      <w:fldSimple w:instr=" REF _Ref298599406 ">
        <w:r w:rsidR="00CC5479">
          <w:t xml:space="preserve">Figure </w:t>
        </w:r>
        <w:r w:rsidR="00CC5479">
          <w:rPr>
            <w:noProof/>
          </w:rPr>
          <w:t>5</w:t>
        </w:r>
        <w:r w:rsidR="00CC5479">
          <w:noBreakHyphen/>
        </w:r>
        <w:r w:rsidR="00CC5479">
          <w:rPr>
            <w:noProof/>
          </w:rPr>
          <w:t>11</w:t>
        </w:r>
      </w:fldSimple>
      <w:r>
        <w:t>, calculations in the NC</w:t>
      </w:r>
      <w:r>
        <w:sym w:font="Symbol" w:char="F064"/>
      </w:r>
      <w:r>
        <w:t xml:space="preserve"> box showed either the highest correlations (Monomer-</w:t>
      </w:r>
      <w:fldSimple w:instr=" REF _Ref298599215 ">
        <w:r w:rsidR="00CC5479">
          <w:t xml:space="preserve">Figure </w:t>
        </w:r>
        <w:r w:rsidR="00CC5479">
          <w:rPr>
            <w:noProof/>
          </w:rPr>
          <w:t>5</w:t>
        </w:r>
        <w:r w:rsidR="00CC5479">
          <w:noBreakHyphen/>
        </w:r>
        <w:r w:rsidR="00CC5479">
          <w:rPr>
            <w:noProof/>
          </w:rPr>
          <w:t>7</w:t>
        </w:r>
      </w:fldSimple>
      <w:r w:rsidR="007B51EB">
        <w:t>; E30/K31</w:t>
      </w:r>
      <w:r>
        <w:t>-</w:t>
      </w:r>
      <w:fldSimple w:instr=" REF _Ref298599236 ">
        <w:r w:rsidR="00CC5479">
          <w:t xml:space="preserve">Figure </w:t>
        </w:r>
        <w:r w:rsidR="00CC5479">
          <w:rPr>
            <w:noProof/>
          </w:rPr>
          <w:t>5</w:t>
        </w:r>
        <w:r w:rsidR="00CC5479">
          <w:noBreakHyphen/>
        </w:r>
        <w:r w:rsidR="00CC5479">
          <w:rPr>
            <w:noProof/>
          </w:rPr>
          <w:t>8</w:t>
        </w:r>
      </w:fldSimple>
      <w:r>
        <w:t xml:space="preserve">, </w:t>
      </w:r>
      <w:r w:rsidR="007B51EB">
        <w:t>E30/</w:t>
      </w:r>
      <w:r>
        <w:t>K31E-</w:t>
      </w:r>
      <w:fldSimple w:instr=" REF _Ref298599395 ">
        <w:r w:rsidR="00CC5479">
          <w:t xml:space="preserve">Figure </w:t>
        </w:r>
        <w:r w:rsidR="00CC5479">
          <w:rPr>
            <w:noProof/>
          </w:rPr>
          <w:t>5</w:t>
        </w:r>
        <w:r w:rsidR="00CC5479">
          <w:noBreakHyphen/>
        </w:r>
        <w:r w:rsidR="00CC5479">
          <w:rPr>
            <w:noProof/>
          </w:rPr>
          <w:t>10</w:t>
        </w:r>
      </w:fldSimple>
      <w:r>
        <w:t>) or comparable correlations (E30D</w:t>
      </w:r>
      <w:r w:rsidR="007B51EB">
        <w:t>/K31</w:t>
      </w:r>
      <w:r>
        <w:t>-</w:t>
      </w:r>
      <w:fldSimple w:instr=" REF _Ref298599384 ">
        <w:r w:rsidR="00CC5479">
          <w:t xml:space="preserve">Figure </w:t>
        </w:r>
        <w:r w:rsidR="00CC5479">
          <w:rPr>
            <w:noProof/>
          </w:rPr>
          <w:t>5</w:t>
        </w:r>
        <w:r w:rsidR="00CC5479">
          <w:noBreakHyphen/>
        </w:r>
        <w:r w:rsidR="00CC5479">
          <w:rPr>
            <w:noProof/>
          </w:rPr>
          <w:t>9</w:t>
        </w:r>
      </w:fldSimple>
      <w:r>
        <w:t>, E30D/K31E-</w:t>
      </w:r>
      <w:fldSimple w:instr=" REF _Ref298599406 ">
        <w:r w:rsidR="00CC5479">
          <w:t xml:space="preserve">Figure </w:t>
        </w:r>
        <w:r w:rsidR="00CC5479">
          <w:rPr>
            <w:noProof/>
          </w:rPr>
          <w:t>5</w:t>
        </w:r>
        <w:r w:rsidR="00CC5479">
          <w:noBreakHyphen/>
        </w:r>
        <w:r w:rsidR="00CC5479">
          <w:rPr>
            <w:noProof/>
          </w:rPr>
          <w:t>11</w:t>
        </w:r>
      </w:fldSimple>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60 Å box used here.  </w:t>
      </w:r>
    </w:p>
    <w:p w14:paraId="62A42BF8" w14:textId="77777777" w:rsidR="00B01687" w:rsidRDefault="00A82F11" w:rsidP="00B01687">
      <w:pPr>
        <w:pStyle w:val="Heading5"/>
      </w:pPr>
      <w:bookmarkStart w:id="156" w:name="_Toc298761136"/>
      <w:r w:rsidRPr="006D6F69">
        <w:t>Comparing the numeric solutions of the LPBE to the reaction field method solutions of the LPBE</w:t>
      </w:r>
      <w:bookmarkEnd w:id="156"/>
    </w:p>
    <w:p w14:paraId="4F37A854"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fldSimple w:instr=" REF _Ref298599215 ">
        <w:r w:rsidR="00CC5479">
          <w:t xml:space="preserve">Figure </w:t>
        </w:r>
        <w:r w:rsidR="00CC5479">
          <w:rPr>
            <w:noProof/>
          </w:rPr>
          <w:t>5</w:t>
        </w:r>
        <w:r w:rsidR="00CC5479">
          <w:noBreakHyphen/>
        </w:r>
        <w:r w:rsidR="00CC5479">
          <w:rPr>
            <w:noProof/>
          </w:rPr>
          <w:t>7</w:t>
        </w:r>
      </w:fldSimple>
      <w:r w:rsidR="00AE2A13">
        <w:t>; E30/K31-</w:t>
      </w:r>
      <w:fldSimple w:instr=" REF _Ref298599236 ">
        <w:r w:rsidR="00CC5479">
          <w:t xml:space="preserve">Figure </w:t>
        </w:r>
        <w:r w:rsidR="00CC5479">
          <w:rPr>
            <w:noProof/>
          </w:rPr>
          <w:t>5</w:t>
        </w:r>
        <w:r w:rsidR="00CC5479">
          <w:noBreakHyphen/>
        </w:r>
        <w:r w:rsidR="00CC5479">
          <w:rPr>
            <w:noProof/>
          </w:rPr>
          <w:t>8</w:t>
        </w:r>
      </w:fldSimple>
      <w:r w:rsidR="00AE2A13">
        <w:t>, E30/K31E-</w:t>
      </w:r>
      <w:fldSimple w:instr=" REF _Ref298599395 ">
        <w:r w:rsidR="00CC5479">
          <w:t xml:space="preserve">Figure </w:t>
        </w:r>
        <w:r w:rsidR="00CC5479">
          <w:rPr>
            <w:noProof/>
          </w:rPr>
          <w:t>5</w:t>
        </w:r>
        <w:r w:rsidR="00CC5479">
          <w:noBreakHyphen/>
        </w:r>
        <w:r w:rsidR="00CC5479">
          <w:rPr>
            <w:noProof/>
          </w:rPr>
          <w:t>10</w:t>
        </w:r>
      </w:fldSimple>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25417330" w14:textId="77777777" w:rsidR="00A82F11" w:rsidRDefault="00A82F11" w:rsidP="00A82F11">
      <w:pPr>
        <w:pStyle w:val="Heading4"/>
      </w:pPr>
      <w:r w:rsidRPr="008A544F">
        <w:t xml:space="preserve"> </w:t>
      </w:r>
      <w:bookmarkStart w:id="157" w:name="_Toc298761137"/>
      <w:r w:rsidRPr="008A544F">
        <w:t xml:space="preserve">Calculations of </w:t>
      </w:r>
      <w:r>
        <w:t>relative electrostatic</w:t>
      </w:r>
      <w:r w:rsidRPr="008A544F">
        <w:t xml:space="preserve"> field</w:t>
      </w:r>
      <w:bookmarkEnd w:id="157"/>
      <w:r>
        <w:t xml:space="preserve"> </w:t>
      </w:r>
    </w:p>
    <w:p w14:paraId="5AECB5A7" w14:textId="77777777" w:rsidR="00A82F11" w:rsidRPr="00BB1ABE" w:rsidRDefault="00A82F11" w:rsidP="00A82F11">
      <w:pPr>
        <w:pStyle w:val="text"/>
      </w:pPr>
      <w:r w:rsidRPr="00BB1ABE">
        <w:t>The VSE experiment de</w:t>
      </w:r>
      <w:r w:rsidR="006303F2">
        <w:t xml:space="preserve">fined by equation </w:t>
      </w:r>
      <w:r w:rsidR="006303F2">
        <w:rPr>
          <w:szCs w:val="24"/>
        </w:rPr>
        <w:fldChar w:fldCharType="begin"/>
      </w:r>
      <w:r w:rsidR="006303F2">
        <w:rPr>
          <w:szCs w:val="24"/>
        </w:rPr>
        <w:instrText xml:space="preserve"> GOTOBUTTON ZEqnNum715666  \* MERGEFORMAT </w:instrText>
      </w:r>
      <w:r w:rsidR="006303F2">
        <w:rPr>
          <w:szCs w:val="24"/>
        </w:rPr>
        <w:fldChar w:fldCharType="begin"/>
      </w:r>
      <w:r w:rsidR="006303F2">
        <w:rPr>
          <w:szCs w:val="24"/>
        </w:rPr>
        <w:instrText xml:space="preserve"> REF ZEqnNum715666 \* Charformat \! \* MERGEFORMAT </w:instrText>
      </w:r>
      <w:r w:rsidR="006303F2">
        <w:rPr>
          <w:szCs w:val="24"/>
        </w:rPr>
        <w:fldChar w:fldCharType="separate"/>
      </w:r>
      <w:r w:rsidR="00CC5479" w:rsidRPr="00CC5479">
        <w:rPr>
          <w:szCs w:val="24"/>
        </w:rPr>
        <w:instrText>(5-1)</w:instrText>
      </w:r>
      <w:r w:rsidR="006303F2">
        <w:rPr>
          <w:szCs w:val="24"/>
        </w:rPr>
        <w:fldChar w:fldCharType="end"/>
      </w:r>
      <w:r w:rsidR="006303F2">
        <w:rPr>
          <w:szCs w:val="24"/>
        </w:rPr>
        <w:fldChar w:fldCharType="end"/>
      </w:r>
      <w:r w:rsidRPr="00BB1ABE">
        <w:t xml:space="preserve"> compares changes in electric fields around the probe</w:t>
      </w:r>
      <w:r>
        <w:t xml:space="preserve">, </w:t>
      </w:r>
      <w:r w:rsidR="00C80042">
        <w:rPr>
          <w:position w:val="-2"/>
        </w:rPr>
        <w:pict w14:anchorId="64F27DB0">
          <v:shape id="_x0000_i1103" type="#_x0000_t75" style="width:19pt;height:13pt">
            <v:imagedata r:id="rId101" o:title=""/>
          </v:shape>
        </w:pict>
      </w:r>
      <w:r>
        <w:t xml:space="preserve">, to </w:t>
      </w:r>
      <w:r w:rsidRPr="00BB1ABE">
        <w:t>changes in the absorption energy of that probe</w:t>
      </w:r>
      <w:r>
        <w:t xml:space="preserve">, </w:t>
      </w:r>
      <w:r w:rsidR="00C80042">
        <w:rPr>
          <w:position w:val="-2"/>
        </w:rPr>
        <w:pict w14:anchorId="45CCC17F">
          <v:shape id="_x0000_i1104" type="#_x0000_t75" style="width:18pt;height:10pt">
            <v:imagedata r:id="rId102" o:title=""/>
          </v:shape>
        </w:pict>
      </w:r>
      <w:r>
        <w:t>.</w:t>
      </w:r>
      <w:r w:rsidRPr="00BB1ABE">
        <w:t xml:space="preserve">  Because of this, the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fldSimple w:instr=" REF _Ref298600520 ">
        <w:r w:rsidR="00CC5479">
          <w:t xml:space="preserve">Figure </w:t>
        </w:r>
        <w:r w:rsidR="00CC5479">
          <w:rPr>
            <w:noProof/>
          </w:rPr>
          <w:t>5</w:t>
        </w:r>
        <w:r w:rsidR="00CC5479">
          <w:noBreakHyphen/>
        </w:r>
        <w:r w:rsidR="00CC5479">
          <w:rPr>
            <w:noProof/>
          </w:rPr>
          <w:t>16</w:t>
        </w:r>
      </w:fldSimple>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t xml:space="preserve">WT </w:t>
      </w:r>
      <w:r w:rsidRPr="00BB1ABE">
        <w:t>Rap, formatted identically to</w:t>
      </w:r>
      <w:r w:rsidR="00B338C3">
        <w:t xml:space="preserve"> the previously presented figures</w:t>
      </w:r>
      <w:r w:rsidRPr="00BB1ABE">
        <w:t xml:space="preserve">. </w:t>
      </w:r>
      <w:fldSimple w:instr=" REF _Ref298600647 ">
        <w:r w:rsidR="00CC5479">
          <w:t xml:space="preserve">Figure </w:t>
        </w:r>
        <w:r w:rsidR="00CC5479">
          <w:rPr>
            <w:noProof/>
          </w:rPr>
          <w:t>5</w:t>
        </w:r>
        <w:r w:rsidR="00CC5479">
          <w:noBreakHyphen/>
        </w:r>
        <w:r w:rsidR="00CC5479">
          <w:rPr>
            <w:noProof/>
          </w:rPr>
          <w:t>17</w:t>
        </w:r>
      </w:fldSimple>
      <w:r w:rsidR="00316874">
        <w:t xml:space="preserve">, </w:t>
      </w:r>
      <w:fldSimple w:instr=" REF _Ref298600668 ">
        <w:r w:rsidR="00CC5479">
          <w:t xml:space="preserve">Figure </w:t>
        </w:r>
        <w:r w:rsidR="00CC5479">
          <w:rPr>
            <w:noProof/>
          </w:rPr>
          <w:t>5</w:t>
        </w:r>
        <w:r w:rsidR="00CC5479">
          <w:noBreakHyphen/>
        </w:r>
        <w:r w:rsidR="00CC5479">
          <w:rPr>
            <w:noProof/>
          </w:rPr>
          <w:t>18</w:t>
        </w:r>
      </w:fldSimple>
      <w:r w:rsidR="00316874">
        <w:t xml:space="preserve">, and </w:t>
      </w:r>
      <w:fldSimple w:instr=" REF _Ref298600689 ">
        <w:r w:rsidR="00CC5479">
          <w:t xml:space="preserve">Figure </w:t>
        </w:r>
        <w:r w:rsidR="00CC5479">
          <w:rPr>
            <w:noProof/>
          </w:rPr>
          <w:t>5</w:t>
        </w:r>
        <w:r w:rsidR="00CC5479">
          <w:noBreakHyphen/>
        </w:r>
        <w:r w:rsidR="00CC5479">
          <w:rPr>
            <w:noProof/>
          </w:rPr>
          <w:t>19</w:t>
        </w:r>
      </w:fldSimple>
      <w:r w:rsidR="00316874">
        <w:t xml:space="preserve"> </w:t>
      </w:r>
      <w:r w:rsidRPr="00BB1ABE">
        <w:t xml:space="preserve">show the change in calculated fields versus the change in absorption frequencies for </w:t>
      </w:r>
      <w:r>
        <w:t>RalGDS</w:t>
      </w:r>
      <w:r w:rsidRPr="00BB1ABE">
        <w:t xml:space="preserve"> docked to Rap E30D, Rap K31E, and Rap E30D/K31E respectively.  </w:t>
      </w:r>
    </w:p>
    <w:p w14:paraId="4601B0DE" w14:textId="77777777" w:rsidR="00B01687" w:rsidRDefault="00A82F11" w:rsidP="00B01687">
      <w:pPr>
        <w:pStyle w:val="Heading5"/>
      </w:pPr>
      <w:bookmarkStart w:id="158" w:name="_Toc298761138"/>
      <w:r w:rsidRPr="00E45FF9">
        <w:t xml:space="preserve">Numeric </w:t>
      </w:r>
      <w:r>
        <w:t>relative field</w:t>
      </w:r>
      <w:r w:rsidRPr="00E45FF9">
        <w:t xml:space="preserve"> solutions to the LPBE</w:t>
      </w:r>
      <w:bookmarkEnd w:id="158"/>
    </w:p>
    <w:p w14:paraId="49EB0F63"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sym w:font="Symbol" w:char="F044"/>
      </w:r>
      <w:r>
        <w:t xml:space="preserve">fields (left) in </w:t>
      </w:r>
      <w:fldSimple w:instr=" REF _Ref298600520 ">
        <w:r w:rsidR="00CC5479">
          <w:t xml:space="preserve">Figure </w:t>
        </w:r>
        <w:r w:rsidR="00CC5479">
          <w:rPr>
            <w:noProof/>
          </w:rPr>
          <w:t>5</w:t>
        </w:r>
        <w:r w:rsidR="00CC5479">
          <w:noBreakHyphen/>
        </w:r>
        <w:r w:rsidR="00CC5479">
          <w:rPr>
            <w:noProof/>
          </w:rPr>
          <w:t>16</w:t>
        </w:r>
      </w:fldSimple>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fldSimple w:instr=" REF _Ref298599215 ">
        <w:r w:rsidR="00CC5479">
          <w:t xml:space="preserve">Figure </w:t>
        </w:r>
        <w:r w:rsidR="00CC5479">
          <w:rPr>
            <w:noProof/>
          </w:rPr>
          <w:t>5</w:t>
        </w:r>
        <w:r w:rsidR="00CC5479">
          <w:noBreakHyphen/>
        </w:r>
        <w:r w:rsidR="00CC5479">
          <w:rPr>
            <w:noProof/>
          </w:rPr>
          <w:t>7</w:t>
        </w:r>
      </w:fldSimple>
      <w:r w:rsidRPr="00BB1ABE">
        <w:t xml:space="preserve">) or the </w:t>
      </w:r>
      <w:r>
        <w:t>system center of mass</w:t>
      </w:r>
      <w:r w:rsidRPr="00BB1ABE">
        <w:t xml:space="preserve"> Rap E30D/K31E calculations (</w:t>
      </w:r>
      <w:fldSimple w:instr=" REF _Ref298599406 ">
        <w:r w:rsidR="00CC5479">
          <w:t xml:space="preserve">Figure </w:t>
        </w:r>
        <w:r w:rsidR="00CC5479">
          <w:rPr>
            <w:noProof/>
          </w:rPr>
          <w:t>5</w:t>
        </w:r>
        <w:r w:rsidR="00CC5479">
          <w:noBreakHyphen/>
        </w:r>
        <w:r w:rsidR="00CC5479">
          <w:rPr>
            <w:noProof/>
          </w:rPr>
          <w:t>11</w:t>
        </w:r>
      </w:fldSimple>
      <w:r w:rsidRPr="00BB1ABE">
        <w:t>).</w:t>
      </w:r>
      <w:r>
        <w:t xml:space="preserve">  This was even true for the 19 Å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59BA2187" w14:textId="77777777" w:rsidR="00A82F11" w:rsidRPr="00BB1ABE" w:rsidRDefault="00A82F11" w:rsidP="00A82F11">
      <w:pPr>
        <w:pStyle w:val="text"/>
      </w:pPr>
      <w:r w:rsidRPr="00BB1ABE">
        <w:t>The second interesting feature is the significant improvement in correlation seen in the 19 Å boxes compared to the absolute calculations.  In the absolute calculations (</w:t>
      </w:r>
      <w:fldSimple w:instr=" REF _Ref298599215 ">
        <w:r w:rsidR="00CC5479">
          <w:t xml:space="preserve">Figure </w:t>
        </w:r>
        <w:r w:rsidR="00CC5479">
          <w:rPr>
            <w:noProof/>
          </w:rPr>
          <w:t>5</w:t>
        </w:r>
        <w:r w:rsidR="00CC5479">
          <w:noBreakHyphen/>
        </w:r>
        <w:r w:rsidR="00CC5479">
          <w:rPr>
            <w:noProof/>
          </w:rPr>
          <w:t>7</w:t>
        </w:r>
      </w:fldSimple>
      <w:r w:rsidR="00752F5E">
        <w:t xml:space="preserve">, </w:t>
      </w:r>
      <w:fldSimple w:instr=" REF _Ref298599236 ">
        <w:r w:rsidR="00CC5479">
          <w:t xml:space="preserve">Figure </w:t>
        </w:r>
        <w:r w:rsidR="00CC5479">
          <w:rPr>
            <w:noProof/>
          </w:rPr>
          <w:t>5</w:t>
        </w:r>
        <w:r w:rsidR="00CC5479">
          <w:noBreakHyphen/>
        </w:r>
        <w:r w:rsidR="00CC5479">
          <w:rPr>
            <w:noProof/>
          </w:rPr>
          <w:t>8</w:t>
        </w:r>
      </w:fldSimple>
      <w:r w:rsidR="00752F5E">
        <w:t xml:space="preserve">, </w:t>
      </w:r>
      <w:fldSimple w:instr=" REF _Ref298599384 ">
        <w:r w:rsidR="00CC5479">
          <w:t xml:space="preserve">Figure </w:t>
        </w:r>
        <w:r w:rsidR="00CC5479">
          <w:rPr>
            <w:noProof/>
          </w:rPr>
          <w:t>5</w:t>
        </w:r>
        <w:r w:rsidR="00CC5479">
          <w:noBreakHyphen/>
        </w:r>
        <w:r w:rsidR="00CC5479">
          <w:rPr>
            <w:noProof/>
          </w:rPr>
          <w:t>9</w:t>
        </w:r>
      </w:fldSimple>
      <w:r w:rsidR="00752F5E">
        <w:t xml:space="preserve">, </w:t>
      </w:r>
      <w:fldSimple w:instr=" REF _Ref298599395 ">
        <w:r w:rsidR="00CC5479">
          <w:t xml:space="preserve">Figure </w:t>
        </w:r>
        <w:r w:rsidR="00CC5479">
          <w:rPr>
            <w:noProof/>
          </w:rPr>
          <w:t>5</w:t>
        </w:r>
        <w:r w:rsidR="00CC5479">
          <w:noBreakHyphen/>
        </w:r>
        <w:r w:rsidR="00CC5479">
          <w:rPr>
            <w:noProof/>
          </w:rPr>
          <w:t>10</w:t>
        </w:r>
      </w:fldSimple>
      <w:r w:rsidR="00752F5E">
        <w:t xml:space="preserve">, and </w:t>
      </w:r>
      <w:fldSimple w:instr=" REF _Ref298599406 ">
        <w:r w:rsidR="00CC5479">
          <w:t xml:space="preserve">Figure </w:t>
        </w:r>
        <w:r w:rsidR="00CC5479">
          <w:rPr>
            <w:noProof/>
          </w:rPr>
          <w:t>5</w:t>
        </w:r>
        <w:r w:rsidR="00CC5479">
          <w:noBreakHyphen/>
        </w:r>
        <w:r w:rsidR="00CC5479">
          <w:rPr>
            <w:noProof/>
          </w:rPr>
          <w:t>11</w:t>
        </w:r>
      </w:fldSimple>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Rap E30D-</w:t>
      </w:r>
      <w:fldSimple w:instr=" REF _Ref298599215 ">
        <w:r w:rsidR="00CC5479">
          <w:t xml:space="preserve">Figure </w:t>
        </w:r>
        <w:r w:rsidR="00CC5479">
          <w:rPr>
            <w:noProof/>
          </w:rPr>
          <w:t>5</w:t>
        </w:r>
        <w:r w:rsidR="00CC5479">
          <w:noBreakHyphen/>
        </w:r>
        <w:r w:rsidR="00CC5479">
          <w:rPr>
            <w:noProof/>
          </w:rPr>
          <w:t>7</w:t>
        </w:r>
      </w:fldSimple>
      <w:r w:rsidRPr="00BB1ABE">
        <w:t>) to 0.843 (</w:t>
      </w:r>
      <w:r>
        <w:t>RalGDS center of mass</w:t>
      </w:r>
      <w:r w:rsidRPr="00BB1ABE">
        <w:t xml:space="preserve"> Rap E30D/K31E-</w:t>
      </w:r>
      <w:fldSimple w:instr=" REF _Ref298600689 ">
        <w:r w:rsidR="00CC5479">
          <w:t xml:space="preserve">Figure </w:t>
        </w:r>
        <w:r w:rsidR="00CC5479">
          <w:rPr>
            <w:noProof/>
          </w:rPr>
          <w:t>5</w:t>
        </w:r>
        <w:r w:rsidR="00CC5479">
          <w:noBreakHyphen/>
        </w:r>
        <w:r w:rsidR="00CC5479">
          <w:rPr>
            <w:noProof/>
          </w:rPr>
          <w:t>19</w:t>
        </w:r>
      </w:fldSimple>
      <w:r w:rsidRPr="00BB1ABE">
        <w:t>).  When these results are compared to the smallest and largest magnitude correlation coefficients for the 10 Å box of 0.283 and 0.916 (</w:t>
      </w:r>
      <w:r>
        <w:t>RalGDS center of mass</w:t>
      </w:r>
      <w:r w:rsidRPr="00BB1ABE">
        <w:t xml:space="preserve"> and NC</w:t>
      </w:r>
      <w:r w:rsidRPr="00BB1ABE">
        <w:sym w:font="Symbol" w:char="F064"/>
      </w:r>
      <w:r w:rsidRPr="00BB1ABE">
        <w:t xml:space="preserve"> respectively for Rap E30D-</w:t>
      </w:r>
      <w:fldSimple w:instr=" REF _Ref298599215 ">
        <w:r w:rsidR="00CC5479">
          <w:t xml:space="preserve">Figure </w:t>
        </w:r>
        <w:r w:rsidR="00CC5479">
          <w:rPr>
            <w:noProof/>
          </w:rPr>
          <w:t>5</w:t>
        </w:r>
        <w:r w:rsidR="00CC5479">
          <w:noBreakHyphen/>
        </w:r>
        <w:r w:rsidR="00CC5479">
          <w:rPr>
            <w:noProof/>
          </w:rPr>
          <w:t>7</w:t>
        </w:r>
      </w:fldSimple>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fldSimple w:instr=" REF _Ref298599215 ">
        <w:r w:rsidR="00CC5479">
          <w:t xml:space="preserve">Figure </w:t>
        </w:r>
        <w:r w:rsidR="00CC5479">
          <w:rPr>
            <w:noProof/>
          </w:rPr>
          <w:t>5</w:t>
        </w:r>
        <w:r w:rsidR="00CC5479">
          <w:noBreakHyphen/>
        </w:r>
        <w:r w:rsidR="00CC5479">
          <w:rPr>
            <w:noProof/>
          </w:rPr>
          <w:t>7</w:t>
        </w:r>
      </w:fldSimple>
      <w:r w:rsidR="00106ABA">
        <w:t xml:space="preserve">, </w:t>
      </w:r>
      <w:fldSimple w:instr=" REF _Ref298599236 ">
        <w:r w:rsidR="00CC5479">
          <w:t xml:space="preserve">Figure </w:t>
        </w:r>
        <w:r w:rsidR="00CC5479">
          <w:rPr>
            <w:noProof/>
          </w:rPr>
          <w:t>5</w:t>
        </w:r>
        <w:r w:rsidR="00CC5479">
          <w:noBreakHyphen/>
        </w:r>
        <w:r w:rsidR="00CC5479">
          <w:rPr>
            <w:noProof/>
          </w:rPr>
          <w:t>8</w:t>
        </w:r>
      </w:fldSimple>
      <w:r w:rsidR="00106ABA">
        <w:t xml:space="preserve">, </w:t>
      </w:r>
      <w:fldSimple w:instr=" REF _Ref298599384 ">
        <w:r w:rsidR="00CC5479">
          <w:t xml:space="preserve">Figure </w:t>
        </w:r>
        <w:r w:rsidR="00CC5479">
          <w:rPr>
            <w:noProof/>
          </w:rPr>
          <w:t>5</w:t>
        </w:r>
        <w:r w:rsidR="00CC5479">
          <w:noBreakHyphen/>
        </w:r>
        <w:r w:rsidR="00CC5479">
          <w:rPr>
            <w:noProof/>
          </w:rPr>
          <w:t>9</w:t>
        </w:r>
      </w:fldSimple>
      <w:r w:rsidR="00106ABA">
        <w:t xml:space="preserve">, </w:t>
      </w:r>
      <w:fldSimple w:instr=" REF _Ref298599395 ">
        <w:r w:rsidR="00CC5479">
          <w:t xml:space="preserve">Figure </w:t>
        </w:r>
        <w:r w:rsidR="00CC5479">
          <w:rPr>
            <w:noProof/>
          </w:rPr>
          <w:t>5</w:t>
        </w:r>
        <w:r w:rsidR="00CC5479">
          <w:noBreakHyphen/>
        </w:r>
        <w:r w:rsidR="00CC5479">
          <w:rPr>
            <w:noProof/>
          </w:rPr>
          <w:t>10</w:t>
        </w:r>
      </w:fldSimple>
      <w:r w:rsidR="00106ABA">
        <w:t xml:space="preserve">, and </w:t>
      </w:r>
      <w:fldSimple w:instr=" REF _Ref298599406 ">
        <w:r w:rsidR="00CC5479">
          <w:t xml:space="preserve">Figure </w:t>
        </w:r>
        <w:r w:rsidR="00CC5479">
          <w:rPr>
            <w:noProof/>
          </w:rPr>
          <w:t>5</w:t>
        </w:r>
        <w:r w:rsidR="00CC5479">
          <w:noBreakHyphen/>
        </w:r>
        <w:r w:rsidR="00CC5479">
          <w:rPr>
            <w:noProof/>
          </w:rPr>
          <w:t>11</w:t>
        </w:r>
      </w:fldSimple>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54A52CB5" w14:textId="77777777" w:rsidR="00A82F11" w:rsidRPr="00BB1ABE" w:rsidRDefault="00A82F11" w:rsidP="00A82F11">
      <w:pPr>
        <w:pStyle w:val="text"/>
        <w:rPr>
          <w:color w:val="008000"/>
        </w:rPr>
      </w:pPr>
      <w:r w:rsidRPr="00BB1ABE">
        <w:t>The 10 Å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5FB0EE79" w14:textId="77777777" w:rsidR="00A82F11" w:rsidRDefault="00A82F11" w:rsidP="00A82F11">
      <w:pPr>
        <w:pStyle w:val="text"/>
      </w:pPr>
      <w:r w:rsidRPr="00BB1ABE">
        <w:t>The third interesting feature comes from examining the 60 Å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fldSimple w:instr=" REF _Ref298599215 ">
        <w:r w:rsidR="00CC5479">
          <w:t xml:space="preserve">Figure </w:t>
        </w:r>
        <w:r w:rsidR="00CC5479">
          <w:rPr>
            <w:noProof/>
          </w:rPr>
          <w:t>5</w:t>
        </w:r>
        <w:r w:rsidR="00CC5479">
          <w:noBreakHyphen/>
        </w:r>
        <w:r w:rsidR="00CC5479">
          <w:rPr>
            <w:noProof/>
          </w:rPr>
          <w:t>7</w:t>
        </w:r>
      </w:fldSimple>
      <w:r w:rsidRPr="00BB1ABE">
        <w:t>).  In fact, the 60 Å boxes only show an increase</w:t>
      </w:r>
      <w:r>
        <w:t>d</w:t>
      </w:r>
      <w:r w:rsidRPr="00BB1ABE">
        <w:t xml:space="preserve"> correlation with experiment in the </w:t>
      </w:r>
      <w:r w:rsidR="00106ABA">
        <w:t>E30/K31</w:t>
      </w:r>
      <w:r w:rsidRPr="00BB1ABE">
        <w:t xml:space="preserve"> (</w:t>
      </w:r>
      <w:fldSimple w:instr=" REF _Ref298600520 ">
        <w:r w:rsidR="00CC5479">
          <w:t xml:space="preserve">Figure </w:t>
        </w:r>
        <w:r w:rsidR="00CC5479">
          <w:rPr>
            <w:noProof/>
          </w:rPr>
          <w:t>5</w:t>
        </w:r>
        <w:r w:rsidR="00CC5479">
          <w:noBreakHyphen/>
        </w:r>
        <w:r w:rsidR="00CC5479">
          <w:rPr>
            <w:noProof/>
          </w:rPr>
          <w:t>16</w:t>
        </w:r>
      </w:fldSimple>
      <w:r w:rsidRPr="00BB1ABE">
        <w:t>)</w:t>
      </w:r>
      <w:r>
        <w:t xml:space="preserve">, E30D </w:t>
      </w:r>
      <w:r w:rsidR="00106ABA">
        <w:t>/K31</w:t>
      </w:r>
      <w:r>
        <w:t>(</w:t>
      </w:r>
      <w:fldSimple w:instr=" REF _Ref298600647 ">
        <w:r w:rsidR="00CC5479">
          <w:t xml:space="preserve">Figure </w:t>
        </w:r>
        <w:r w:rsidR="00CC5479">
          <w:rPr>
            <w:noProof/>
          </w:rPr>
          <w:t>5</w:t>
        </w:r>
        <w:r w:rsidR="00CC5479">
          <w:noBreakHyphen/>
        </w:r>
        <w:r w:rsidR="00CC5479">
          <w:rPr>
            <w:noProof/>
          </w:rPr>
          <w:t>17</w:t>
        </w:r>
      </w:fldSimple>
      <w:r>
        <w:t>),</w:t>
      </w:r>
      <w:r w:rsidRPr="00BB1ABE">
        <w:t xml:space="preserve"> and the doub</w:t>
      </w:r>
      <w:r>
        <w:t>le Rap mutant E30D</w:t>
      </w:r>
      <w:r w:rsidRPr="00BB1ABE">
        <w:t>/K31E (</w:t>
      </w:r>
      <w:fldSimple w:instr=" REF _Ref298600689 ">
        <w:r w:rsidR="00CC5479">
          <w:t xml:space="preserve">Figure </w:t>
        </w:r>
        <w:r w:rsidR="00CC5479">
          <w:rPr>
            <w:noProof/>
          </w:rPr>
          <w:t>5</w:t>
        </w:r>
        <w:r w:rsidR="00CC5479">
          <w:noBreakHyphen/>
        </w:r>
        <w:r w:rsidR="00CC5479">
          <w:rPr>
            <w:noProof/>
          </w:rPr>
          <w:t>19</w:t>
        </w:r>
      </w:fldSimple>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21B9862E" w14:textId="77777777" w:rsidR="00B01687" w:rsidRDefault="00A82F11" w:rsidP="00B01687">
      <w:pPr>
        <w:pStyle w:val="Heading5"/>
      </w:pPr>
      <w:bookmarkStart w:id="159" w:name="_Toc298761139"/>
      <w:r w:rsidRPr="00AE05FE">
        <w:t>Reaction field method relative fields</w:t>
      </w:r>
      <w:bookmarkEnd w:id="159"/>
    </w:p>
    <w:p w14:paraId="655D4D9A" w14:textId="77777777" w:rsidR="00A82F11" w:rsidRPr="00AE05FE" w:rsidRDefault="00A82F11" w:rsidP="00B01687">
      <w:pPr>
        <w:pStyle w:val="text"/>
        <w:rPr>
          <w:i/>
        </w:rPr>
      </w:pPr>
      <w:r>
        <w:t>The right columns of</w:t>
      </w:r>
      <w:r w:rsidR="00576023">
        <w:t xml:space="preserve"> </w:t>
      </w:r>
      <w:fldSimple w:instr=" REF _Ref298600520 ">
        <w:r w:rsidR="00CC5479">
          <w:t xml:space="preserve">Figure </w:t>
        </w:r>
        <w:r w:rsidR="00CC5479">
          <w:rPr>
            <w:noProof/>
          </w:rPr>
          <w:t>5</w:t>
        </w:r>
        <w:r w:rsidR="00CC5479">
          <w:noBreakHyphen/>
        </w:r>
        <w:r w:rsidR="00CC5479">
          <w:rPr>
            <w:noProof/>
          </w:rPr>
          <w:t>16</w:t>
        </w:r>
      </w:fldSimple>
      <w:r w:rsidR="00576023">
        <w:t xml:space="preserve">, </w:t>
      </w:r>
      <w:fldSimple w:instr=" REF _Ref298600647 ">
        <w:r w:rsidR="00CC5479">
          <w:t xml:space="preserve">Figure </w:t>
        </w:r>
        <w:r w:rsidR="00CC5479">
          <w:rPr>
            <w:noProof/>
          </w:rPr>
          <w:t>5</w:t>
        </w:r>
        <w:r w:rsidR="00CC5479">
          <w:noBreakHyphen/>
        </w:r>
        <w:r w:rsidR="00CC5479">
          <w:rPr>
            <w:noProof/>
          </w:rPr>
          <w:t>17</w:t>
        </w:r>
      </w:fldSimple>
      <w:r w:rsidR="00576023">
        <w:t xml:space="preserve">, </w:t>
      </w:r>
      <w:fldSimple w:instr=" REF _Ref298600668 ">
        <w:r w:rsidR="00CC5479">
          <w:t xml:space="preserve">Figure </w:t>
        </w:r>
        <w:r w:rsidR="00CC5479">
          <w:rPr>
            <w:noProof/>
          </w:rPr>
          <w:t>5</w:t>
        </w:r>
        <w:r w:rsidR="00CC5479">
          <w:noBreakHyphen/>
        </w:r>
        <w:r w:rsidR="00CC5479">
          <w:rPr>
            <w:noProof/>
          </w:rPr>
          <w:t>18</w:t>
        </w:r>
      </w:fldSimple>
      <w:r w:rsidR="00576023">
        <w:t xml:space="preserve">, and </w:t>
      </w:r>
      <w:fldSimple w:instr=" REF _Ref298600689 ">
        <w:r w:rsidR="00CC5479">
          <w:t xml:space="preserve">Figure </w:t>
        </w:r>
        <w:r w:rsidR="00CC5479">
          <w:rPr>
            <w:noProof/>
          </w:rPr>
          <w:t>5</w:t>
        </w:r>
        <w:r w:rsidR="00CC5479">
          <w:noBreakHyphen/>
        </w:r>
        <w:r w:rsidR="00CC5479">
          <w:rPr>
            <w:noProof/>
          </w:rPr>
          <w:t>19</w:t>
        </w:r>
      </w:fldSimple>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Rap E30D/K31E (</w:t>
      </w:r>
      <w:fldSimple w:instr=" REF _Ref298600689 ">
        <w:r w:rsidR="00CC5479">
          <w:t xml:space="preserve">Figure </w:t>
        </w:r>
        <w:r w:rsidR="00CC5479">
          <w:rPr>
            <w:noProof/>
          </w:rPr>
          <w:t>5</w:t>
        </w:r>
        <w:r w:rsidR="00CC5479">
          <w:noBreakHyphen/>
        </w:r>
        <w:r w:rsidR="00CC5479">
          <w:rPr>
            <w:noProof/>
          </w:rPr>
          <w:t>19</w:t>
        </w:r>
      </w:fldSimple>
      <w:r>
        <w:t xml:space="preserve">), all correlations for the difference calculations were lower than the absolute field correlations.  We did not observe the sort of cancellation of error observed using the numeric solutions.  </w:t>
      </w:r>
    </w:p>
    <w:p w14:paraId="4777044E" w14:textId="77777777" w:rsidR="00B01687" w:rsidRDefault="00A82F11" w:rsidP="00B01687">
      <w:pPr>
        <w:pStyle w:val="Heading5"/>
      </w:pPr>
      <w:bookmarkStart w:id="160" w:name="_Toc298761140"/>
      <w:r w:rsidRPr="00F5334B">
        <w:t>Comparing relative fields calculated from the numeric meth</w:t>
      </w:r>
      <w:r w:rsidR="00B01687">
        <w:t>od to the reaction field method</w:t>
      </w:r>
      <w:bookmarkEnd w:id="160"/>
    </w:p>
    <w:p w14:paraId="3BED0BBD"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fldSimple w:instr=" REF _Ref298599215 ">
        <w:r w:rsidR="00CC5479">
          <w:t xml:space="preserve">Figure </w:t>
        </w:r>
        <w:r w:rsidR="00CC5479">
          <w:rPr>
            <w:noProof/>
          </w:rPr>
          <w:t>5</w:t>
        </w:r>
        <w:r w:rsidR="00CC5479">
          <w:noBreakHyphen/>
        </w:r>
        <w:r w:rsidR="00CC5479">
          <w:rPr>
            <w:noProof/>
          </w:rPr>
          <w:t>7</w:t>
        </w:r>
      </w:fldSimple>
      <w:r>
        <w:t>) and the cause of low correlation in the NC</w:t>
      </w:r>
      <w:r>
        <w:sym w:font="Symbol" w:char="F064"/>
      </w:r>
      <w:r>
        <w:t xml:space="preserve"> Rap K31E (</w:t>
      </w:r>
      <w:fldSimple w:instr=" REF _Ref298599395 ">
        <w:r w:rsidR="00CC5479">
          <w:t xml:space="preserve">Figure </w:t>
        </w:r>
        <w:r w:rsidR="00CC5479">
          <w:rPr>
            <w:noProof/>
          </w:rPr>
          <w:t>5</w:t>
        </w:r>
        <w:r w:rsidR="00CC5479">
          <w:noBreakHyphen/>
        </w:r>
        <w:r w:rsidR="00CC5479">
          <w:rPr>
            <w:noProof/>
          </w:rPr>
          <w:t>10</w:t>
        </w:r>
      </w:fldSimple>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fldSimple w:instr=" REF _Ref298599215 ">
        <w:r w:rsidR="00CC5479">
          <w:t xml:space="preserve">Figure </w:t>
        </w:r>
        <w:r w:rsidR="00CC5479">
          <w:rPr>
            <w:noProof/>
          </w:rPr>
          <w:t>5</w:t>
        </w:r>
        <w:r w:rsidR="00CC5479">
          <w:noBreakHyphen/>
        </w:r>
        <w:r w:rsidR="00CC5479">
          <w:rPr>
            <w:noProof/>
          </w:rPr>
          <w:t>7</w:t>
        </w:r>
      </w:fldSimple>
      <w:r>
        <w:t>) is in no way related to a cause of a magnitude of correlation less than one in NC</w:t>
      </w:r>
      <w:r>
        <w:sym w:font="Symbol" w:char="F064"/>
      </w:r>
      <w:r>
        <w:t xml:space="preserve"> Rap K31E (</w:t>
      </w:r>
      <w:fldSimple w:instr=" REF _Ref298599395 ">
        <w:r w:rsidR="00CC5479">
          <w:t xml:space="preserve">Figure </w:t>
        </w:r>
        <w:r w:rsidR="00CC5479">
          <w:rPr>
            <w:noProof/>
          </w:rPr>
          <w:t>5</w:t>
        </w:r>
        <w:r w:rsidR="00CC5479">
          <w:noBreakHyphen/>
        </w:r>
        <w:r w:rsidR="00CC5479">
          <w:rPr>
            <w:noProof/>
          </w:rPr>
          <w:t>10</w:t>
        </w:r>
      </w:fldSimple>
      <w:r>
        <w:t xml:space="preserve">), and no such subtraction of error occurs.  </w:t>
      </w:r>
    </w:p>
    <w:p w14:paraId="0FE81E9D"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r w:rsidRPr="00602394">
        <w:rPr>
          <w:i/>
        </w:rPr>
        <w:t>F</w:t>
      </w:r>
      <w:r w:rsidRPr="00602394">
        <w:rPr>
          <w:i/>
          <w:vertAlign w:val="subscript"/>
        </w:rPr>
        <w:t>reference</w:t>
      </w:r>
      <w:r w:rsidRPr="00602394">
        <w:rPr>
          <w:i/>
          <w:vertAlign w:val="superscript"/>
        </w:rPr>
        <w:t>(2)</w:t>
      </w:r>
      <w:r>
        <w:t xml:space="preserve">, added back to the final answer: </w:t>
      </w:r>
    </w:p>
    <w:p w14:paraId="56EB356A" w14:textId="77777777" w:rsidR="00A82F11" w:rsidRPr="00EE19FD" w:rsidRDefault="006D7F40" w:rsidP="006D7F40">
      <w:pPr>
        <w:pStyle w:val="MTDisplayEquation"/>
      </w:pPr>
      <w:r>
        <w:tab/>
      </w:r>
      <w:r w:rsidR="00C80042">
        <w:rPr>
          <w:position w:val="-118"/>
        </w:rPr>
        <w:pict w14:anchorId="5B2808F1">
          <v:shape id="_x0000_i1105" type="#_x0000_t75" style="width:371pt;height:124pt">
            <v:imagedata r:id="rId10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61" w:name="ZEqnNum921458"/>
      <w:r w:rsidR="00865C31">
        <w:instrText>(</w:instrText>
      </w:r>
      <w:fldSimple w:instr=" SEQ MTChap \c \* Arabic \* MERGEFORMAT ">
        <w:r w:rsidR="00CC5479">
          <w:rPr>
            <w:noProof/>
          </w:rPr>
          <w:instrText>5</w:instrText>
        </w:r>
      </w:fldSimple>
      <w:r w:rsidR="00865C31">
        <w:instrText>-</w:instrText>
      </w:r>
      <w:fldSimple w:instr=" SEQ MTEqn \c \* Arabic \* MERGEFORMAT ">
        <w:r w:rsidR="00CC5479">
          <w:rPr>
            <w:noProof/>
          </w:rPr>
          <w:instrText>2</w:instrText>
        </w:r>
      </w:fldSimple>
      <w:r w:rsidR="00865C31">
        <w:instrText>)</w:instrText>
      </w:r>
      <w:bookmarkEnd w:id="161"/>
      <w:r w:rsidR="00865C31">
        <w:fldChar w:fldCharType="end"/>
      </w:r>
    </w:p>
    <w:p w14:paraId="186D0F2F"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CC5479" w:rsidRPr="00CC5479">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fldSimple w:instr=" REF ZEqnNum921458 \* Charformat \! \* MERGEFORMAT ">
        <w:r w:rsidR="00CC5479">
          <w:instrText>(5-2)</w:instrText>
        </w:r>
      </w:fldSimple>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2AEC323A" w14:textId="027795CB" w:rsidR="007D1A95" w:rsidRDefault="00A82F11" w:rsidP="005D4E66">
      <w:pPr>
        <w:pStyle w:val="text"/>
      </w:pPr>
      <w:r w:rsidRPr="00D95305">
        <w:t>It should be noted that other works have demonstrated the importance of water in the nitrile stretching mode,</w:t>
      </w:r>
      <w:hyperlink w:anchor="_ENREF_109" w:tooltip="Layfield, 2013 #472" w:history="1">
        <w:r w:rsidR="00623A39" w:rsidRPr="00D95305">
          <w:fldChar w:fldCharType="begin"/>
        </w:r>
        <w:r w:rsidR="00623A39">
          <w:instrText xml:space="preserve"> ADDIN EN.CITE &lt;EndNote&gt;&lt;Cite&gt;&lt;Author&gt;Layfield&lt;/Author&gt;&lt;Year&gt;2013&lt;/Year&gt;&lt;RecNum&gt;472&lt;/RecNum&gt;&lt;DisplayText&gt;&lt;style face="superscript"&gt;109&lt;/style&gt;&lt;/DisplayText&gt;&lt;record&gt;&lt;rec-number&gt;472&lt;/rec-number&gt;&lt;foreign-keys&gt;&lt;key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623A39" w:rsidRPr="00D95305">
          <w:fldChar w:fldCharType="separate"/>
        </w:r>
        <w:r w:rsidR="00623A39" w:rsidRPr="002550A8">
          <w:rPr>
            <w:noProof/>
            <w:vertAlign w:val="superscript"/>
          </w:rPr>
          <w:t>109</w:t>
        </w:r>
        <w:r w:rsidR="00623A39"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424F9EBB" w14:textId="77777777" w:rsidR="00822654" w:rsidRDefault="00822654" w:rsidP="004908F2">
      <w:pPr>
        <w:jc w:val="center"/>
      </w:pPr>
    </w:p>
    <w:p w14:paraId="0389469A" w14:textId="77777777" w:rsidR="00822654" w:rsidRPr="00822654" w:rsidRDefault="00822654" w:rsidP="00822654">
      <w:pPr>
        <w:pStyle w:val="Heading7"/>
        <w:rPr>
          <w:noProof/>
          <w:color w:val="0000FF"/>
        </w:rPr>
      </w:pPr>
      <w:r>
        <w:br w:type="page"/>
      </w:r>
      <w:bookmarkStart w:id="162" w:name="_Ref298602137"/>
      <w:bookmarkStart w:id="163" w:name="_Toc298761165"/>
      <w:r>
        <w:t xml:space="preserve">Table </w:t>
      </w:r>
      <w:fldSimple w:instr=" STYLEREF 2 \s ">
        <w:r w:rsidR="00CC5479">
          <w:rPr>
            <w:noProof/>
          </w:rPr>
          <w:t>5</w:t>
        </w:r>
      </w:fldSimple>
      <w:r w:rsidR="00E835C9">
        <w:noBreakHyphen/>
      </w:r>
      <w:fldSimple w:instr=" SEQ Table \* ARABIC \s 2 ">
        <w:r w:rsidR="00CC5479">
          <w:rPr>
            <w:noProof/>
          </w:rPr>
          <w:t>1</w:t>
        </w:r>
      </w:fldSimple>
      <w:bookmarkEnd w:id="162"/>
      <w:r>
        <w:t>: Percent Volume of Second-Stage APBS Box Filled with Protein Atoms</w:t>
      </w:r>
      <w:bookmarkEnd w:id="163"/>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33223068" w14:textId="77777777" w:rsidTr="00822654">
        <w:trPr>
          <w:trHeight w:val="144"/>
          <w:jc w:val="center"/>
        </w:trPr>
        <w:tc>
          <w:tcPr>
            <w:tcW w:w="1979" w:type="dxa"/>
            <w:vMerge w:val="restart"/>
            <w:tcBorders>
              <w:right w:val="single" w:sz="4" w:space="0" w:color="auto"/>
            </w:tcBorders>
            <w:shd w:val="clear" w:color="auto" w:fill="auto"/>
            <w:vAlign w:val="center"/>
          </w:tcPr>
          <w:p w14:paraId="44662D2E"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1EE01022"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14D7BAB3"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Volume) (% of box)</w:t>
            </w:r>
            <w:r w:rsidRPr="00822654">
              <w:rPr>
                <w:sz w:val="20"/>
                <w:vertAlign w:val="superscript"/>
              </w:rPr>
              <w:t>a</w:t>
            </w:r>
          </w:p>
        </w:tc>
      </w:tr>
      <w:tr w:rsidR="00822654" w:rsidRPr="00BB1ABE" w14:paraId="5E06BF95" w14:textId="77777777" w:rsidTr="00822654">
        <w:trPr>
          <w:trHeight w:val="144"/>
          <w:jc w:val="center"/>
        </w:trPr>
        <w:tc>
          <w:tcPr>
            <w:tcW w:w="1979" w:type="dxa"/>
            <w:vMerge/>
            <w:tcBorders>
              <w:right w:val="single" w:sz="4" w:space="0" w:color="auto"/>
            </w:tcBorders>
            <w:shd w:val="clear" w:color="auto" w:fill="auto"/>
          </w:tcPr>
          <w:p w14:paraId="41A7D548"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5EADFA47"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53676ECD" w14:textId="77777777" w:rsidR="00822654" w:rsidRPr="00822654" w:rsidRDefault="00822654" w:rsidP="00822654">
            <w:pPr>
              <w:jc w:val="center"/>
              <w:rPr>
                <w:sz w:val="20"/>
              </w:rPr>
            </w:pPr>
            <w:r w:rsidRPr="00822654">
              <w:rPr>
                <w:sz w:val="20"/>
              </w:rPr>
              <w:t>system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421295B9"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60BE8B29" w14:textId="77777777" w:rsidTr="00822654">
        <w:trPr>
          <w:trHeight w:val="231"/>
          <w:jc w:val="center"/>
        </w:trPr>
        <w:tc>
          <w:tcPr>
            <w:tcW w:w="1979" w:type="dxa"/>
            <w:vMerge/>
            <w:tcBorders>
              <w:right w:val="single" w:sz="4" w:space="0" w:color="auto"/>
            </w:tcBorders>
            <w:shd w:val="clear" w:color="auto" w:fill="auto"/>
          </w:tcPr>
          <w:p w14:paraId="43F0AE1D"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03547976"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5AC45F0F"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3A7FAF53"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4F75CAB5"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74EE6D7F"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79EBA8FA" w14:textId="77777777" w:rsidR="00822654" w:rsidRPr="00822654" w:rsidRDefault="00822654" w:rsidP="00822654">
            <w:pPr>
              <w:jc w:val="center"/>
              <w:rPr>
                <w:sz w:val="20"/>
              </w:rPr>
            </w:pPr>
            <w:r w:rsidRPr="00822654">
              <w:rPr>
                <w:sz w:val="20"/>
              </w:rPr>
              <w:t>19 Å</w:t>
            </w:r>
          </w:p>
        </w:tc>
      </w:tr>
      <w:tr w:rsidR="00822654" w:rsidRPr="00BB1ABE" w14:paraId="19F4CF5F"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08ED85FB"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1B3998BF"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0BA59176"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69CA0693"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066B23C7"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57482BC2"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06C3A099" w14:textId="77777777" w:rsidR="00822654" w:rsidRPr="00822654" w:rsidRDefault="00822654" w:rsidP="00822654">
            <w:pPr>
              <w:jc w:val="center"/>
              <w:rPr>
                <w:sz w:val="20"/>
              </w:rPr>
            </w:pPr>
          </w:p>
        </w:tc>
      </w:tr>
      <w:tr w:rsidR="00822654" w:rsidRPr="00BB1ABE" w14:paraId="60634A3E" w14:textId="77777777" w:rsidTr="00822654">
        <w:trPr>
          <w:jc w:val="center"/>
        </w:trPr>
        <w:tc>
          <w:tcPr>
            <w:tcW w:w="1979" w:type="dxa"/>
            <w:tcBorders>
              <w:top w:val="single" w:sz="4" w:space="0" w:color="auto"/>
              <w:right w:val="single" w:sz="4" w:space="0" w:color="auto"/>
            </w:tcBorders>
            <w:shd w:val="clear" w:color="auto" w:fill="auto"/>
          </w:tcPr>
          <w:p w14:paraId="5FC4356B"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/Monomer</w:t>
            </w:r>
          </w:p>
        </w:tc>
        <w:tc>
          <w:tcPr>
            <w:tcW w:w="947" w:type="dxa"/>
            <w:tcBorders>
              <w:top w:val="single" w:sz="4" w:space="0" w:color="auto"/>
              <w:left w:val="single" w:sz="4" w:space="0" w:color="auto"/>
            </w:tcBorders>
            <w:shd w:val="clear" w:color="auto" w:fill="auto"/>
            <w:vAlign w:val="bottom"/>
          </w:tcPr>
          <w:p w14:paraId="054235C6"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58158F9F"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4E33A46C"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2E379F06"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26DC7037" w14:textId="77777777" w:rsidR="00822654" w:rsidRPr="00822654" w:rsidRDefault="00822654" w:rsidP="00822654">
            <w:pPr>
              <w:jc w:val="center"/>
              <w:rPr>
                <w:sz w:val="20"/>
                <w:vertAlign w:val="superscript"/>
              </w:rPr>
            </w:pPr>
            <w:r w:rsidRPr="00822654">
              <w:rPr>
                <w:sz w:val="20"/>
              </w:rPr>
              <w:t>--</w:t>
            </w:r>
            <w:r w:rsidRPr="00822654">
              <w:rPr>
                <w:sz w:val="20"/>
                <w:vertAlign w:val="superscript"/>
              </w:rPr>
              <w:t>b</w:t>
            </w:r>
          </w:p>
        </w:tc>
        <w:tc>
          <w:tcPr>
            <w:tcW w:w="1648" w:type="dxa"/>
            <w:tcBorders>
              <w:top w:val="single" w:sz="4" w:space="0" w:color="auto"/>
            </w:tcBorders>
            <w:shd w:val="clear" w:color="auto" w:fill="auto"/>
            <w:vAlign w:val="bottom"/>
          </w:tcPr>
          <w:p w14:paraId="71C9A8F2"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2C1F03C4" w14:textId="77777777" w:rsidTr="00822654">
        <w:trPr>
          <w:jc w:val="center"/>
        </w:trPr>
        <w:tc>
          <w:tcPr>
            <w:tcW w:w="1979" w:type="dxa"/>
            <w:tcBorders>
              <w:right w:val="single" w:sz="4" w:space="0" w:color="auto"/>
            </w:tcBorders>
            <w:shd w:val="clear" w:color="auto" w:fill="auto"/>
          </w:tcPr>
          <w:p w14:paraId="5C240FF4"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6E84DEE7"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7A6826E5"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08A91D73"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5ADB7ACD"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3102E2E4"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56C70531"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082383D6" w14:textId="77777777" w:rsidTr="00822654">
        <w:trPr>
          <w:jc w:val="center"/>
        </w:trPr>
        <w:tc>
          <w:tcPr>
            <w:tcW w:w="1979" w:type="dxa"/>
            <w:tcBorders>
              <w:right w:val="single" w:sz="4" w:space="0" w:color="auto"/>
            </w:tcBorders>
            <w:shd w:val="clear" w:color="auto" w:fill="auto"/>
          </w:tcPr>
          <w:p w14:paraId="3CE03D50"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019CE801"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7B7D1BD7"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09A21121"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2977CDF8"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742578A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5C92D5DE"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643EFCD4" w14:textId="77777777" w:rsidTr="00822654">
        <w:trPr>
          <w:jc w:val="center"/>
        </w:trPr>
        <w:tc>
          <w:tcPr>
            <w:tcW w:w="1979" w:type="dxa"/>
            <w:tcBorders>
              <w:right w:val="single" w:sz="4" w:space="0" w:color="auto"/>
            </w:tcBorders>
            <w:shd w:val="clear" w:color="auto" w:fill="auto"/>
          </w:tcPr>
          <w:p w14:paraId="55856895"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7A09ECAC"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69C98CCD"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742B7A4C"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42FFB00B"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66116857"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4DCC359"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7F666DE" w14:textId="77777777" w:rsidTr="00822654">
        <w:trPr>
          <w:jc w:val="center"/>
        </w:trPr>
        <w:tc>
          <w:tcPr>
            <w:tcW w:w="1979" w:type="dxa"/>
            <w:tcBorders>
              <w:right w:val="single" w:sz="4" w:space="0" w:color="auto"/>
            </w:tcBorders>
            <w:shd w:val="clear" w:color="auto" w:fill="auto"/>
          </w:tcPr>
          <w:p w14:paraId="5F764680"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577B9582"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3B23837A"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5C77C4B2"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79C1D7A6"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1C7AE63B"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31DF20B4"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1E5E7E4" w14:textId="77777777" w:rsidTr="00822654">
        <w:trPr>
          <w:jc w:val="center"/>
        </w:trPr>
        <w:tc>
          <w:tcPr>
            <w:tcW w:w="1979" w:type="dxa"/>
            <w:tcBorders>
              <w:right w:val="single" w:sz="4" w:space="0" w:color="auto"/>
            </w:tcBorders>
            <w:shd w:val="clear" w:color="auto" w:fill="auto"/>
          </w:tcPr>
          <w:p w14:paraId="22D52572"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660A553D"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3574E24C"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601A4EFB"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6C54D710"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0DCB5F86"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E1C61EF"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44997BC" w14:textId="77777777" w:rsidTr="00822654">
        <w:trPr>
          <w:jc w:val="center"/>
        </w:trPr>
        <w:tc>
          <w:tcPr>
            <w:tcW w:w="1979" w:type="dxa"/>
            <w:tcBorders>
              <w:right w:val="single" w:sz="4" w:space="0" w:color="auto"/>
            </w:tcBorders>
            <w:shd w:val="clear" w:color="auto" w:fill="auto"/>
          </w:tcPr>
          <w:p w14:paraId="5BFDD60A"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4093106"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5FAA8287"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2B5E5C98"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5E130E1B"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1C110850"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5478AB1F" w14:textId="77777777" w:rsidR="00822654" w:rsidRPr="00822654" w:rsidRDefault="00822654" w:rsidP="00822654">
            <w:pPr>
              <w:jc w:val="center"/>
              <w:rPr>
                <w:sz w:val="20"/>
              </w:rPr>
            </w:pPr>
            <w:r w:rsidRPr="00822654">
              <w:rPr>
                <w:color w:val="000000"/>
                <w:sz w:val="20"/>
              </w:rPr>
              <w:t>36 ± 4</w:t>
            </w:r>
          </w:p>
        </w:tc>
      </w:tr>
      <w:tr w:rsidR="00822654" w:rsidRPr="00BB1ABE" w14:paraId="62353FD9" w14:textId="77777777" w:rsidTr="00822654">
        <w:trPr>
          <w:jc w:val="center"/>
        </w:trPr>
        <w:tc>
          <w:tcPr>
            <w:tcW w:w="1979" w:type="dxa"/>
            <w:tcBorders>
              <w:right w:val="single" w:sz="4" w:space="0" w:color="auto"/>
            </w:tcBorders>
            <w:shd w:val="clear" w:color="auto" w:fill="auto"/>
          </w:tcPr>
          <w:p w14:paraId="064EC81D"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75FB896"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4E3900DF"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7BE3558E"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B563407"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1516CBBC"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2692A0F3" w14:textId="77777777" w:rsidR="00822654" w:rsidRPr="00822654" w:rsidRDefault="00822654" w:rsidP="00822654">
            <w:pPr>
              <w:jc w:val="center"/>
              <w:rPr>
                <w:sz w:val="20"/>
              </w:rPr>
            </w:pPr>
            <w:r w:rsidRPr="00822654">
              <w:rPr>
                <w:color w:val="000000"/>
                <w:sz w:val="20"/>
              </w:rPr>
              <w:t>34 ± 4</w:t>
            </w:r>
          </w:p>
        </w:tc>
      </w:tr>
      <w:tr w:rsidR="00822654" w:rsidRPr="00BB1ABE" w14:paraId="1EE39525" w14:textId="77777777" w:rsidTr="00822654">
        <w:trPr>
          <w:jc w:val="center"/>
        </w:trPr>
        <w:tc>
          <w:tcPr>
            <w:tcW w:w="1979" w:type="dxa"/>
            <w:tcBorders>
              <w:right w:val="single" w:sz="4" w:space="0" w:color="auto"/>
            </w:tcBorders>
            <w:shd w:val="clear" w:color="auto" w:fill="auto"/>
          </w:tcPr>
          <w:p w14:paraId="2FDF632A"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27EC1B59"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27E1FE0D"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23DBEE99"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475D2E10"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5CBCE46B"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5593B715" w14:textId="77777777" w:rsidR="00822654" w:rsidRPr="00822654" w:rsidRDefault="00822654" w:rsidP="00822654">
            <w:pPr>
              <w:jc w:val="center"/>
              <w:rPr>
                <w:sz w:val="20"/>
              </w:rPr>
            </w:pPr>
            <w:r w:rsidRPr="00822654">
              <w:rPr>
                <w:color w:val="000000"/>
                <w:sz w:val="20"/>
              </w:rPr>
              <w:t>17 ± 3</w:t>
            </w:r>
          </w:p>
        </w:tc>
      </w:tr>
      <w:tr w:rsidR="00822654" w:rsidRPr="00BB1ABE" w14:paraId="475799EC" w14:textId="77777777" w:rsidTr="00822654">
        <w:trPr>
          <w:jc w:val="center"/>
        </w:trPr>
        <w:tc>
          <w:tcPr>
            <w:tcW w:w="1979" w:type="dxa"/>
            <w:tcBorders>
              <w:right w:val="single" w:sz="4" w:space="0" w:color="auto"/>
            </w:tcBorders>
            <w:shd w:val="clear" w:color="auto" w:fill="auto"/>
          </w:tcPr>
          <w:p w14:paraId="1BDD713A"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94D8E2C"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4F53E821"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60FD1207"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67A980CA"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6CBEB4F3"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6B30B9DF" w14:textId="77777777" w:rsidR="00822654" w:rsidRPr="00822654" w:rsidRDefault="00822654" w:rsidP="00822654">
            <w:pPr>
              <w:jc w:val="center"/>
              <w:rPr>
                <w:sz w:val="20"/>
              </w:rPr>
            </w:pPr>
            <w:r w:rsidRPr="00822654">
              <w:rPr>
                <w:color w:val="000000"/>
                <w:sz w:val="20"/>
              </w:rPr>
              <w:t>22 ± 3</w:t>
            </w:r>
          </w:p>
        </w:tc>
      </w:tr>
      <w:tr w:rsidR="00822654" w:rsidRPr="00BB1ABE" w14:paraId="6AA90C49" w14:textId="77777777" w:rsidTr="00822654">
        <w:trPr>
          <w:jc w:val="center"/>
        </w:trPr>
        <w:tc>
          <w:tcPr>
            <w:tcW w:w="1979" w:type="dxa"/>
            <w:tcBorders>
              <w:right w:val="single" w:sz="4" w:space="0" w:color="auto"/>
            </w:tcBorders>
            <w:shd w:val="clear" w:color="auto" w:fill="auto"/>
          </w:tcPr>
          <w:p w14:paraId="06B8BA98"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77DB141C"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2A9F6D89"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4139E1E2"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649B6F05"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39FEFD71"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064D9DBD" w14:textId="77777777" w:rsidR="00822654" w:rsidRPr="00822654" w:rsidRDefault="00822654" w:rsidP="00822654">
            <w:pPr>
              <w:jc w:val="center"/>
              <w:rPr>
                <w:sz w:val="20"/>
              </w:rPr>
            </w:pPr>
            <w:r w:rsidRPr="00822654">
              <w:rPr>
                <w:color w:val="000000"/>
                <w:sz w:val="20"/>
              </w:rPr>
              <w:t>6.5 ± 1.9</w:t>
            </w:r>
          </w:p>
        </w:tc>
      </w:tr>
      <w:tr w:rsidR="00822654" w:rsidRPr="00BB1ABE" w14:paraId="396C88D9" w14:textId="77777777" w:rsidTr="00822654">
        <w:trPr>
          <w:jc w:val="center"/>
        </w:trPr>
        <w:tc>
          <w:tcPr>
            <w:tcW w:w="1979" w:type="dxa"/>
            <w:tcBorders>
              <w:right w:val="single" w:sz="4" w:space="0" w:color="auto"/>
            </w:tcBorders>
            <w:shd w:val="clear" w:color="auto" w:fill="auto"/>
          </w:tcPr>
          <w:p w14:paraId="7249484C"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00678E83"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1FD2F7A8"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7B73A71E"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1EDF363E"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7430A43D"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0919AF73" w14:textId="77777777" w:rsidR="00822654" w:rsidRPr="00822654" w:rsidRDefault="00822654" w:rsidP="00822654">
            <w:pPr>
              <w:jc w:val="center"/>
              <w:rPr>
                <w:sz w:val="20"/>
              </w:rPr>
            </w:pPr>
            <w:r w:rsidRPr="00822654">
              <w:rPr>
                <w:color w:val="000000"/>
                <w:sz w:val="20"/>
              </w:rPr>
              <w:t>31 ± 3</w:t>
            </w:r>
          </w:p>
        </w:tc>
      </w:tr>
      <w:tr w:rsidR="00822654" w:rsidRPr="00BB1ABE" w14:paraId="7D44594A" w14:textId="77777777" w:rsidTr="00822654">
        <w:trPr>
          <w:jc w:val="center"/>
        </w:trPr>
        <w:tc>
          <w:tcPr>
            <w:tcW w:w="1979" w:type="dxa"/>
            <w:tcBorders>
              <w:right w:val="single" w:sz="4" w:space="0" w:color="auto"/>
            </w:tcBorders>
            <w:shd w:val="clear" w:color="auto" w:fill="auto"/>
          </w:tcPr>
          <w:p w14:paraId="13CABDE8"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63E43549"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44DD20B7"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723CD53C"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22CD46F3"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38279E56"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62F21CB6" w14:textId="77777777" w:rsidR="00822654" w:rsidRPr="00822654" w:rsidRDefault="00822654" w:rsidP="00822654">
            <w:pPr>
              <w:jc w:val="center"/>
              <w:rPr>
                <w:sz w:val="20"/>
              </w:rPr>
            </w:pPr>
            <w:r w:rsidRPr="00822654">
              <w:rPr>
                <w:color w:val="000000"/>
                <w:sz w:val="20"/>
              </w:rPr>
              <w:t>26 ± 3</w:t>
            </w:r>
          </w:p>
        </w:tc>
      </w:tr>
      <w:tr w:rsidR="00822654" w:rsidRPr="00BB1ABE" w14:paraId="59DA0985" w14:textId="77777777" w:rsidTr="00822654">
        <w:trPr>
          <w:jc w:val="center"/>
        </w:trPr>
        <w:tc>
          <w:tcPr>
            <w:tcW w:w="1979" w:type="dxa"/>
            <w:tcBorders>
              <w:right w:val="single" w:sz="4" w:space="0" w:color="auto"/>
            </w:tcBorders>
            <w:shd w:val="clear" w:color="auto" w:fill="auto"/>
          </w:tcPr>
          <w:p w14:paraId="422270A8"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E48B1C7"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05D8E37B"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6C9BA465"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29FEB82B"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BEC1EAB"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1C613FD2" w14:textId="77777777" w:rsidR="00822654" w:rsidRPr="00822654" w:rsidRDefault="00822654" w:rsidP="00822654">
            <w:pPr>
              <w:jc w:val="center"/>
              <w:rPr>
                <w:sz w:val="20"/>
              </w:rPr>
            </w:pPr>
            <w:r w:rsidRPr="00822654">
              <w:rPr>
                <w:color w:val="000000"/>
                <w:sz w:val="20"/>
              </w:rPr>
              <w:t>28 ± 4</w:t>
            </w:r>
          </w:p>
        </w:tc>
      </w:tr>
      <w:tr w:rsidR="00822654" w:rsidRPr="00BB1ABE" w14:paraId="24D31024" w14:textId="77777777" w:rsidTr="00822654">
        <w:trPr>
          <w:jc w:val="center"/>
        </w:trPr>
        <w:tc>
          <w:tcPr>
            <w:tcW w:w="1979" w:type="dxa"/>
            <w:tcBorders>
              <w:right w:val="single" w:sz="4" w:space="0" w:color="auto"/>
            </w:tcBorders>
            <w:shd w:val="clear" w:color="auto" w:fill="auto"/>
          </w:tcPr>
          <w:p w14:paraId="1CAC0FEE"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0FEBE46C"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67A6B73C"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01D054E3"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30554502"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52452E93"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4318ADDF" w14:textId="77777777" w:rsidR="00822654" w:rsidRPr="00822654" w:rsidRDefault="00822654" w:rsidP="00822654">
            <w:pPr>
              <w:jc w:val="center"/>
              <w:rPr>
                <w:sz w:val="20"/>
              </w:rPr>
            </w:pPr>
            <w:r w:rsidRPr="00822654">
              <w:rPr>
                <w:color w:val="000000"/>
                <w:sz w:val="20"/>
              </w:rPr>
              <w:t>25 ± 4</w:t>
            </w:r>
          </w:p>
        </w:tc>
      </w:tr>
      <w:tr w:rsidR="00822654" w:rsidRPr="00BB1ABE" w14:paraId="02A89F6B" w14:textId="77777777" w:rsidTr="00822654">
        <w:trPr>
          <w:jc w:val="center"/>
        </w:trPr>
        <w:tc>
          <w:tcPr>
            <w:tcW w:w="1979" w:type="dxa"/>
            <w:tcBorders>
              <w:right w:val="single" w:sz="4" w:space="0" w:color="auto"/>
            </w:tcBorders>
            <w:shd w:val="clear" w:color="auto" w:fill="auto"/>
          </w:tcPr>
          <w:p w14:paraId="501EFD88"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4FF13D0C"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74BFCBC0"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7CF86F25"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61CCDBF2"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0B1EB659"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3446293C" w14:textId="77777777" w:rsidR="00822654" w:rsidRPr="00822654" w:rsidRDefault="00822654" w:rsidP="00822654">
            <w:pPr>
              <w:jc w:val="center"/>
              <w:rPr>
                <w:sz w:val="20"/>
              </w:rPr>
            </w:pPr>
            <w:r w:rsidRPr="00822654">
              <w:rPr>
                <w:color w:val="000000"/>
                <w:sz w:val="20"/>
              </w:rPr>
              <w:t>27 ± 3</w:t>
            </w:r>
          </w:p>
        </w:tc>
      </w:tr>
      <w:tr w:rsidR="00822654" w:rsidRPr="00BB1ABE" w14:paraId="06BAED6F" w14:textId="77777777" w:rsidTr="00822654">
        <w:trPr>
          <w:jc w:val="center"/>
        </w:trPr>
        <w:tc>
          <w:tcPr>
            <w:tcW w:w="1979" w:type="dxa"/>
            <w:tcBorders>
              <w:right w:val="single" w:sz="4" w:space="0" w:color="auto"/>
            </w:tcBorders>
            <w:shd w:val="clear" w:color="auto" w:fill="auto"/>
          </w:tcPr>
          <w:p w14:paraId="19F87D54"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6CECAE7F"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4EEF2AB5"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4846433C"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4A8E3AB3"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4D6EC011"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2CCB1A41" w14:textId="77777777" w:rsidR="00822654" w:rsidRPr="00822654" w:rsidRDefault="00822654" w:rsidP="00822654">
            <w:pPr>
              <w:jc w:val="center"/>
              <w:rPr>
                <w:sz w:val="20"/>
              </w:rPr>
            </w:pPr>
            <w:r w:rsidRPr="00822654">
              <w:rPr>
                <w:color w:val="000000"/>
                <w:sz w:val="20"/>
              </w:rPr>
              <w:t>5.5 ± 1.7</w:t>
            </w:r>
          </w:p>
        </w:tc>
      </w:tr>
      <w:tr w:rsidR="00822654" w:rsidRPr="00BB1ABE" w14:paraId="7952F7BB" w14:textId="77777777" w:rsidTr="00822654">
        <w:trPr>
          <w:jc w:val="center"/>
        </w:trPr>
        <w:tc>
          <w:tcPr>
            <w:tcW w:w="1979" w:type="dxa"/>
            <w:tcBorders>
              <w:right w:val="single" w:sz="4" w:space="0" w:color="auto"/>
            </w:tcBorders>
            <w:shd w:val="clear" w:color="auto" w:fill="auto"/>
          </w:tcPr>
          <w:p w14:paraId="4C33692E"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6B56E9D7"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0055DF09"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795A0E8B"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0EECE622"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31455CFA"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4D0CA641" w14:textId="77777777" w:rsidR="00822654" w:rsidRPr="00822654" w:rsidRDefault="00822654" w:rsidP="00822654">
            <w:pPr>
              <w:jc w:val="center"/>
              <w:rPr>
                <w:sz w:val="20"/>
              </w:rPr>
            </w:pPr>
            <w:r w:rsidRPr="00822654">
              <w:rPr>
                <w:color w:val="000000"/>
                <w:sz w:val="20"/>
              </w:rPr>
              <w:t>33 ± 3</w:t>
            </w:r>
          </w:p>
        </w:tc>
      </w:tr>
      <w:tr w:rsidR="00822654" w:rsidRPr="00BB1ABE" w14:paraId="637F0606" w14:textId="77777777" w:rsidTr="00822654">
        <w:trPr>
          <w:jc w:val="center"/>
        </w:trPr>
        <w:tc>
          <w:tcPr>
            <w:tcW w:w="1979" w:type="dxa"/>
            <w:tcBorders>
              <w:right w:val="single" w:sz="4" w:space="0" w:color="auto"/>
            </w:tcBorders>
            <w:shd w:val="clear" w:color="auto" w:fill="auto"/>
          </w:tcPr>
          <w:p w14:paraId="7EF6C541"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BFA466C"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2B6C8829"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7DB04816"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6ECA60DC"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64F2D546"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52ECDA49" w14:textId="77777777" w:rsidR="00822654" w:rsidRPr="00822654" w:rsidRDefault="00822654" w:rsidP="00822654">
            <w:pPr>
              <w:jc w:val="center"/>
              <w:rPr>
                <w:sz w:val="20"/>
              </w:rPr>
            </w:pPr>
            <w:r w:rsidRPr="00822654">
              <w:rPr>
                <w:color w:val="000000"/>
                <w:sz w:val="20"/>
              </w:rPr>
              <w:t>39 ± 4</w:t>
            </w:r>
          </w:p>
        </w:tc>
      </w:tr>
      <w:tr w:rsidR="00822654" w:rsidRPr="00BB1ABE" w14:paraId="4CA0E634" w14:textId="77777777" w:rsidTr="00822654">
        <w:trPr>
          <w:jc w:val="center"/>
        </w:trPr>
        <w:tc>
          <w:tcPr>
            <w:tcW w:w="1979" w:type="dxa"/>
            <w:tcBorders>
              <w:right w:val="single" w:sz="4" w:space="0" w:color="auto"/>
            </w:tcBorders>
            <w:shd w:val="clear" w:color="auto" w:fill="auto"/>
          </w:tcPr>
          <w:p w14:paraId="1B16F66A"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AF7F901"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7618738D"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2315E069"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194EDD1C"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01854129"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70216808" w14:textId="77777777" w:rsidR="00822654" w:rsidRPr="00822654" w:rsidRDefault="00822654" w:rsidP="00822654">
            <w:pPr>
              <w:jc w:val="center"/>
              <w:rPr>
                <w:sz w:val="20"/>
              </w:rPr>
            </w:pPr>
            <w:r w:rsidRPr="00822654">
              <w:rPr>
                <w:color w:val="000000"/>
                <w:sz w:val="20"/>
              </w:rPr>
              <w:t>28 ± 4</w:t>
            </w:r>
          </w:p>
        </w:tc>
      </w:tr>
      <w:tr w:rsidR="00822654" w:rsidRPr="00BB1ABE" w14:paraId="3E13E599" w14:textId="77777777" w:rsidTr="00822654">
        <w:trPr>
          <w:jc w:val="center"/>
        </w:trPr>
        <w:tc>
          <w:tcPr>
            <w:tcW w:w="1979" w:type="dxa"/>
            <w:tcBorders>
              <w:right w:val="single" w:sz="4" w:space="0" w:color="auto"/>
            </w:tcBorders>
            <w:shd w:val="clear" w:color="auto" w:fill="auto"/>
          </w:tcPr>
          <w:p w14:paraId="53AC4277"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127EA673"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1FC44DBD"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48E71BD5"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6523A1DA"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2305227B"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17088CF2" w14:textId="77777777" w:rsidR="00822654" w:rsidRPr="00822654" w:rsidRDefault="00822654" w:rsidP="00822654">
            <w:pPr>
              <w:jc w:val="center"/>
              <w:rPr>
                <w:sz w:val="20"/>
              </w:rPr>
            </w:pPr>
            <w:r w:rsidRPr="00822654">
              <w:rPr>
                <w:color w:val="000000"/>
                <w:sz w:val="20"/>
              </w:rPr>
              <w:t>19 ± 3</w:t>
            </w:r>
          </w:p>
        </w:tc>
      </w:tr>
      <w:tr w:rsidR="00822654" w:rsidRPr="00BB1ABE" w14:paraId="6CD1372F" w14:textId="77777777" w:rsidTr="00822654">
        <w:trPr>
          <w:jc w:val="center"/>
        </w:trPr>
        <w:tc>
          <w:tcPr>
            <w:tcW w:w="1979" w:type="dxa"/>
            <w:tcBorders>
              <w:right w:val="single" w:sz="4" w:space="0" w:color="auto"/>
            </w:tcBorders>
            <w:shd w:val="clear" w:color="auto" w:fill="auto"/>
          </w:tcPr>
          <w:p w14:paraId="1C5BF594"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0EE8DDD3"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16929DD4"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11BD8E02"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2FFD9AD9"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2F2A528C"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05AD84ED" w14:textId="77777777" w:rsidR="00822654" w:rsidRPr="00822654" w:rsidRDefault="00822654" w:rsidP="00822654">
            <w:pPr>
              <w:jc w:val="center"/>
              <w:rPr>
                <w:sz w:val="20"/>
              </w:rPr>
            </w:pPr>
            <w:r w:rsidRPr="00822654">
              <w:rPr>
                <w:color w:val="000000"/>
                <w:sz w:val="20"/>
              </w:rPr>
              <w:t>17 ± 3</w:t>
            </w:r>
          </w:p>
        </w:tc>
      </w:tr>
      <w:tr w:rsidR="00822654" w:rsidRPr="00BB1ABE" w14:paraId="08CA2232" w14:textId="77777777" w:rsidTr="00822654">
        <w:trPr>
          <w:jc w:val="center"/>
        </w:trPr>
        <w:tc>
          <w:tcPr>
            <w:tcW w:w="1979" w:type="dxa"/>
            <w:tcBorders>
              <w:right w:val="single" w:sz="4" w:space="0" w:color="auto"/>
            </w:tcBorders>
            <w:shd w:val="clear" w:color="auto" w:fill="auto"/>
          </w:tcPr>
          <w:p w14:paraId="313F0408"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98A676B"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2DAE5CC6"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1529D6CC"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012212CD"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1337E8EA"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62EF1374" w14:textId="77777777" w:rsidR="00822654" w:rsidRPr="00822654" w:rsidRDefault="00822654" w:rsidP="00822654">
            <w:pPr>
              <w:jc w:val="center"/>
              <w:rPr>
                <w:sz w:val="20"/>
              </w:rPr>
            </w:pPr>
            <w:r w:rsidRPr="00822654">
              <w:rPr>
                <w:color w:val="000000"/>
                <w:sz w:val="20"/>
              </w:rPr>
              <w:t>3.3 ± 1.9</w:t>
            </w:r>
          </w:p>
        </w:tc>
      </w:tr>
      <w:tr w:rsidR="00822654" w:rsidRPr="00BB1ABE" w14:paraId="7A1C6E28" w14:textId="77777777" w:rsidTr="00822654">
        <w:trPr>
          <w:jc w:val="center"/>
        </w:trPr>
        <w:tc>
          <w:tcPr>
            <w:tcW w:w="1979" w:type="dxa"/>
            <w:tcBorders>
              <w:right w:val="single" w:sz="4" w:space="0" w:color="auto"/>
            </w:tcBorders>
            <w:shd w:val="clear" w:color="auto" w:fill="auto"/>
          </w:tcPr>
          <w:p w14:paraId="4D8E9A40"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72C06B0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5AD6ED51"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025B2D59"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7EE7588A"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0C3CA298"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0D366063" w14:textId="77777777" w:rsidR="00822654" w:rsidRPr="00822654" w:rsidRDefault="00822654" w:rsidP="00822654">
            <w:pPr>
              <w:jc w:val="center"/>
              <w:rPr>
                <w:sz w:val="20"/>
              </w:rPr>
            </w:pPr>
            <w:r w:rsidRPr="00822654">
              <w:rPr>
                <w:color w:val="000000"/>
                <w:sz w:val="20"/>
              </w:rPr>
              <w:t>29 ± 3</w:t>
            </w:r>
          </w:p>
        </w:tc>
      </w:tr>
      <w:tr w:rsidR="00822654" w:rsidRPr="00BB1ABE" w14:paraId="076CC9DB" w14:textId="77777777" w:rsidTr="00822654">
        <w:trPr>
          <w:jc w:val="center"/>
        </w:trPr>
        <w:tc>
          <w:tcPr>
            <w:tcW w:w="1979" w:type="dxa"/>
            <w:tcBorders>
              <w:right w:val="single" w:sz="4" w:space="0" w:color="auto"/>
            </w:tcBorders>
            <w:shd w:val="clear" w:color="auto" w:fill="auto"/>
          </w:tcPr>
          <w:p w14:paraId="2FBAFD94"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39ED2C9"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6F092F73"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4E6E4517"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775D5600"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52B92540"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23D6EDC8" w14:textId="77777777" w:rsidR="00822654" w:rsidRPr="00822654" w:rsidRDefault="00822654" w:rsidP="00822654">
            <w:pPr>
              <w:jc w:val="center"/>
              <w:rPr>
                <w:sz w:val="20"/>
              </w:rPr>
            </w:pPr>
            <w:r w:rsidRPr="00822654">
              <w:rPr>
                <w:color w:val="000000"/>
                <w:sz w:val="20"/>
              </w:rPr>
              <w:t>35 ± 4</w:t>
            </w:r>
          </w:p>
        </w:tc>
      </w:tr>
      <w:tr w:rsidR="00822654" w:rsidRPr="00BB1ABE" w14:paraId="73BC65F5" w14:textId="77777777" w:rsidTr="00822654">
        <w:trPr>
          <w:jc w:val="center"/>
        </w:trPr>
        <w:tc>
          <w:tcPr>
            <w:tcW w:w="1979" w:type="dxa"/>
            <w:tcBorders>
              <w:right w:val="single" w:sz="4" w:space="0" w:color="auto"/>
            </w:tcBorders>
            <w:shd w:val="clear" w:color="auto" w:fill="auto"/>
          </w:tcPr>
          <w:p w14:paraId="738892E0"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59777DAE"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581D620A"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7A46EDB3"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0E19E497"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12633260"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0290453A" w14:textId="77777777" w:rsidR="00822654" w:rsidRPr="00822654" w:rsidRDefault="00822654" w:rsidP="00822654">
            <w:pPr>
              <w:jc w:val="center"/>
              <w:rPr>
                <w:sz w:val="20"/>
              </w:rPr>
            </w:pPr>
            <w:r w:rsidRPr="00822654">
              <w:rPr>
                <w:color w:val="000000"/>
                <w:sz w:val="20"/>
              </w:rPr>
              <w:t>25 ± 3</w:t>
            </w:r>
          </w:p>
        </w:tc>
      </w:tr>
      <w:tr w:rsidR="00822654" w:rsidRPr="00BB1ABE" w14:paraId="55EA2AF7" w14:textId="77777777" w:rsidTr="00822654">
        <w:trPr>
          <w:jc w:val="center"/>
        </w:trPr>
        <w:tc>
          <w:tcPr>
            <w:tcW w:w="1979" w:type="dxa"/>
            <w:tcBorders>
              <w:right w:val="single" w:sz="4" w:space="0" w:color="auto"/>
            </w:tcBorders>
            <w:shd w:val="clear" w:color="auto" w:fill="auto"/>
          </w:tcPr>
          <w:p w14:paraId="1DA06870"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2DD3419E"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1C891554"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52040391"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7F09B986"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331F4071"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50F80525" w14:textId="77777777" w:rsidR="00822654" w:rsidRPr="00822654" w:rsidRDefault="00822654" w:rsidP="00822654">
            <w:pPr>
              <w:jc w:val="center"/>
              <w:rPr>
                <w:sz w:val="20"/>
              </w:rPr>
            </w:pPr>
            <w:r w:rsidRPr="00822654">
              <w:rPr>
                <w:color w:val="000000"/>
                <w:sz w:val="20"/>
              </w:rPr>
              <w:t>19 ± 3</w:t>
            </w:r>
          </w:p>
        </w:tc>
      </w:tr>
      <w:tr w:rsidR="00822654" w:rsidRPr="00BB1ABE" w14:paraId="4C601C3C" w14:textId="77777777" w:rsidTr="00822654">
        <w:trPr>
          <w:jc w:val="center"/>
        </w:trPr>
        <w:tc>
          <w:tcPr>
            <w:tcW w:w="1979" w:type="dxa"/>
            <w:tcBorders>
              <w:right w:val="single" w:sz="4" w:space="0" w:color="auto"/>
            </w:tcBorders>
            <w:shd w:val="clear" w:color="auto" w:fill="auto"/>
          </w:tcPr>
          <w:p w14:paraId="137F2D5C"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10FBDDEB"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297D3C64"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44828EC3"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5FAB9EC9"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55F77DF4"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12A7D9ED" w14:textId="77777777" w:rsidR="00822654" w:rsidRPr="00822654" w:rsidRDefault="00822654" w:rsidP="00822654">
            <w:pPr>
              <w:jc w:val="center"/>
              <w:rPr>
                <w:sz w:val="20"/>
              </w:rPr>
            </w:pPr>
            <w:r w:rsidRPr="00822654">
              <w:rPr>
                <w:color w:val="000000"/>
                <w:sz w:val="20"/>
              </w:rPr>
              <w:t>26 ± 4</w:t>
            </w:r>
          </w:p>
        </w:tc>
      </w:tr>
      <w:tr w:rsidR="00822654" w:rsidRPr="00BB1ABE" w14:paraId="17A227FE" w14:textId="77777777" w:rsidTr="00822654">
        <w:trPr>
          <w:jc w:val="center"/>
        </w:trPr>
        <w:tc>
          <w:tcPr>
            <w:tcW w:w="1979" w:type="dxa"/>
            <w:tcBorders>
              <w:right w:val="single" w:sz="4" w:space="0" w:color="auto"/>
            </w:tcBorders>
            <w:shd w:val="clear" w:color="auto" w:fill="auto"/>
          </w:tcPr>
          <w:p w14:paraId="1E27FA0C"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7EB06670"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5056CCD9"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2CFD8BE8"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5ED0C6A"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4201FCC6"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14B0F98" w14:textId="77777777" w:rsidR="00822654" w:rsidRPr="00822654" w:rsidRDefault="00822654" w:rsidP="00822654">
            <w:pPr>
              <w:jc w:val="center"/>
              <w:rPr>
                <w:sz w:val="20"/>
              </w:rPr>
            </w:pPr>
            <w:r w:rsidRPr="00822654">
              <w:rPr>
                <w:color w:val="000000"/>
                <w:sz w:val="20"/>
              </w:rPr>
              <w:t>11 ± 2</w:t>
            </w:r>
          </w:p>
        </w:tc>
      </w:tr>
      <w:tr w:rsidR="00822654" w:rsidRPr="00BB1ABE" w14:paraId="26A6B007" w14:textId="77777777" w:rsidTr="00822654">
        <w:trPr>
          <w:jc w:val="center"/>
        </w:trPr>
        <w:tc>
          <w:tcPr>
            <w:tcW w:w="1979" w:type="dxa"/>
            <w:tcBorders>
              <w:right w:val="single" w:sz="4" w:space="0" w:color="auto"/>
            </w:tcBorders>
            <w:shd w:val="clear" w:color="auto" w:fill="auto"/>
          </w:tcPr>
          <w:p w14:paraId="42E4F2B8"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64406691"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15ABADD5"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76388018"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70971000"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6E4DD6CB"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3B362142" w14:textId="77777777" w:rsidR="00822654" w:rsidRPr="00822654" w:rsidRDefault="00822654" w:rsidP="00822654">
            <w:pPr>
              <w:jc w:val="center"/>
              <w:rPr>
                <w:sz w:val="20"/>
              </w:rPr>
            </w:pPr>
            <w:r w:rsidRPr="00822654">
              <w:rPr>
                <w:color w:val="000000"/>
                <w:sz w:val="20"/>
              </w:rPr>
              <w:t>34 ± 3</w:t>
            </w:r>
          </w:p>
        </w:tc>
      </w:tr>
    </w:tbl>
    <w:p w14:paraId="63BBC838" w14:textId="77777777" w:rsidR="004908F2" w:rsidRDefault="007D1A95" w:rsidP="00822654">
      <w:pPr>
        <w:pStyle w:val="textsinglespaced"/>
        <w:rPr>
          <w:noProof/>
        </w:rPr>
      </w:pPr>
      <w:r>
        <w:br w:type="page"/>
      </w:r>
      <w:r w:rsidR="00C80042">
        <w:rPr>
          <w:noProof/>
        </w:rPr>
        <w:pict w14:anchorId="29EBDD4B">
          <v:shape id="Picture 99" o:spid="_x0000_i1106" type="#_x0000_t75" style="width:5in;height:293pt;visibility:visible">
            <v:imagedata r:id="rId104" o:title=""/>
          </v:shape>
        </w:pict>
      </w:r>
    </w:p>
    <w:p w14:paraId="35FCF7B8" w14:textId="77777777" w:rsidR="004908F2" w:rsidRDefault="00A11AFD" w:rsidP="00A11AFD">
      <w:pPr>
        <w:pStyle w:val="Heading8"/>
        <w:rPr>
          <w:noProof/>
          <w:color w:val="0000FF"/>
        </w:rPr>
      </w:pPr>
      <w:bookmarkStart w:id="164" w:name="_Ref298598952"/>
      <w:bookmarkStart w:id="165" w:name="_Toc298761186"/>
      <w:r>
        <w:t xml:space="preserve">Figure </w:t>
      </w:r>
      <w:fldSimple w:instr=" STYLEREF 2 \s ">
        <w:r w:rsidR="00CC5479">
          <w:rPr>
            <w:noProof/>
          </w:rPr>
          <w:t>5</w:t>
        </w:r>
      </w:fldSimple>
      <w:r w:rsidR="00E835C9">
        <w:noBreakHyphen/>
      </w:r>
      <w:fldSimple w:instr=" SEQ Figure \* ARABIC \s 2 ">
        <w:r w:rsidR="00CC5479">
          <w:rPr>
            <w:noProof/>
          </w:rPr>
          <w:t>1</w:t>
        </w:r>
      </w:fldSimple>
      <w:bookmarkEnd w:id="164"/>
      <w:r>
        <w:t>: Cyanocysteine Sidechain Dihedral Definitions</w:t>
      </w:r>
      <w:bookmarkEnd w:id="165"/>
    </w:p>
    <w:p w14:paraId="44B80C7C" w14:textId="77777777" w:rsidR="004908F2" w:rsidRDefault="00314061" w:rsidP="00314061">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The </w:t>
      </w:r>
      <w:r w:rsidRPr="00BB1ABE">
        <w:sym w:font="Symbol" w:char="F063"/>
      </w:r>
      <w:r w:rsidRPr="00BB1ABE">
        <w:rPr>
          <w:vertAlign w:val="subscript"/>
        </w:rPr>
        <w:t>2</w:t>
      </w:r>
      <w:r w:rsidRPr="00BB1ABE">
        <w:t xml:space="preserve"> dihedral angle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A2437F">
        <w:br w:type="page"/>
      </w:r>
      <w:r w:rsidR="00C80042">
        <w:pict w14:anchorId="5895549F">
          <v:shape id="_x0000_i1107" type="#_x0000_t75" style="width:6in;height:324pt">
            <v:imagedata r:id="rId105" o:title=""/>
          </v:shape>
        </w:pict>
      </w:r>
    </w:p>
    <w:p w14:paraId="63C3C531" w14:textId="77777777" w:rsidR="004908F2" w:rsidRDefault="00A11AFD" w:rsidP="00A11AFD">
      <w:pPr>
        <w:pStyle w:val="Heading8"/>
      </w:pPr>
      <w:bookmarkStart w:id="166" w:name="_Ref298598985"/>
      <w:bookmarkStart w:id="167" w:name="_Toc298761187"/>
      <w:r>
        <w:t xml:space="preserve">Figure </w:t>
      </w:r>
      <w:fldSimple w:instr=" STYLEREF 2 \s ">
        <w:r w:rsidR="00CC5479">
          <w:rPr>
            <w:noProof/>
          </w:rPr>
          <w:t>5</w:t>
        </w:r>
      </w:fldSimple>
      <w:r w:rsidR="00E835C9">
        <w:noBreakHyphen/>
      </w:r>
      <w:fldSimple w:instr=" SEQ Figure \* ARABIC \s 2 ">
        <w:r w:rsidR="00CC5479">
          <w:rPr>
            <w:noProof/>
          </w:rPr>
          <w:t>2</w:t>
        </w:r>
      </w:fldSimple>
      <w:bookmarkEnd w:id="166"/>
      <w:r>
        <w:t>: Representative 2D Dihedral Probability Distributions</w:t>
      </w:r>
      <w:bookmarkEnd w:id="167"/>
    </w:p>
    <w:p w14:paraId="6870C1F7" w14:textId="77777777" w:rsidR="00B441F0" w:rsidRDefault="00314061" w:rsidP="00314061">
      <w:pPr>
        <w:pStyle w:val="textsinglespaced"/>
      </w:pPr>
      <w:r w:rsidRPr="00BB1ABE">
        <w:t>A representative two-dimensional probability distribution for N27C</w:t>
      </w:r>
      <w:r w:rsidRPr="00BB1ABE">
        <w:rPr>
          <w:vertAlign w:val="subscript"/>
        </w:rPr>
        <w:t>SCN</w:t>
      </w:r>
      <w:r w:rsidRPr="00BB1ABE">
        <w:t xml:space="preserve"> </w:t>
      </w:r>
      <w:r>
        <w:t xml:space="preserve">(top row) </w:t>
      </w:r>
      <w:r w:rsidRPr="00BB1ABE">
        <w:t>and N54C</w:t>
      </w:r>
      <w:r w:rsidRPr="00BB1ABE">
        <w:rPr>
          <w:vertAlign w:val="subscript"/>
        </w:rPr>
        <w:t>SCN</w:t>
      </w:r>
      <w:r w:rsidRPr="00BB1ABE">
        <w:t xml:space="preserve"> </w:t>
      </w:r>
      <w:r>
        <w:t xml:space="preserve">(bottom row) </w:t>
      </w:r>
      <w:r w:rsidRPr="00BB1ABE">
        <w:t>in the monomeric state (left column) and bound to Rap E30D/K31E</w:t>
      </w:r>
      <w:r>
        <w:t xml:space="preserve"> (right column)</w:t>
      </w:r>
      <w:r w:rsidRPr="00BB1ABE">
        <w:t xml:space="preserve">.  On the x-axis is the </w:t>
      </w:r>
      <w:r w:rsidRPr="00BB1ABE">
        <w:sym w:font="Symbol" w:char="F063"/>
      </w:r>
      <w:r w:rsidRPr="00BB1ABE">
        <w:rPr>
          <w:vertAlign w:val="subscript"/>
        </w:rPr>
        <w:t>1</w:t>
      </w:r>
      <w:r w:rsidRPr="00BB1ABE">
        <w:t xml:space="preserve"> dihedral angle and on the y-axis is the </w:t>
      </w:r>
      <w:r w:rsidRPr="00BB1ABE">
        <w:sym w:font="Symbol" w:char="F063"/>
      </w:r>
      <w:r w:rsidRPr="00BB1ABE">
        <w:rPr>
          <w:vertAlign w:val="subscript"/>
        </w:rPr>
        <w:t>2</w:t>
      </w:r>
      <w:r w:rsidRPr="00BB1ABE">
        <w:t xml:space="preserve"> dihedral angle.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C80042">
        <w:pict w14:anchorId="73DC3173">
          <v:shape id="_x0000_i1108" type="#_x0000_t75" style="width:6in;height:383pt">
            <v:imagedata r:id="rId106" o:title=""/>
          </v:shape>
        </w:pict>
      </w:r>
    </w:p>
    <w:p w14:paraId="48CE006A" w14:textId="77777777" w:rsidR="00B441F0" w:rsidRDefault="00A56479" w:rsidP="00A56479">
      <w:pPr>
        <w:pStyle w:val="Heading8"/>
      </w:pPr>
      <w:bookmarkStart w:id="168" w:name="_Ref298599083"/>
      <w:bookmarkStart w:id="169" w:name="_Toc298761188"/>
      <w:r>
        <w:t xml:space="preserve">Figure </w:t>
      </w:r>
      <w:fldSimple w:instr=" STYLEREF 2 \s ">
        <w:r w:rsidR="00CC5479">
          <w:rPr>
            <w:noProof/>
          </w:rPr>
          <w:t>5</w:t>
        </w:r>
      </w:fldSimple>
      <w:r w:rsidR="00E835C9">
        <w:noBreakHyphen/>
      </w:r>
      <w:fldSimple w:instr=" SEQ Figure \* ARABIC \s 2 ">
        <w:r w:rsidR="00CC5479">
          <w:rPr>
            <w:noProof/>
          </w:rPr>
          <w:t>3</w:t>
        </w:r>
      </w:fldSimple>
      <w:bookmarkEnd w:id="168"/>
      <w:r>
        <w:t>: 2D Dihedral Probability Distributions</w:t>
      </w:r>
      <w:bookmarkEnd w:id="169"/>
    </w:p>
    <w:p w14:paraId="21F2BAA0"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the </w:t>
      </w:r>
      <w:r w:rsidRPr="006905A8">
        <w:sym w:font="Symbol" w:char="F063"/>
      </w:r>
      <w:r w:rsidRPr="006905A8">
        <w:rPr>
          <w:vertAlign w:val="subscript"/>
        </w:rPr>
        <w:t>2</w:t>
      </w:r>
      <w:r w:rsidRPr="006905A8">
        <w:t xml:space="preserve"> dihedral angle.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C80042">
        <w:rPr>
          <w:b/>
          <w:noProof/>
        </w:rPr>
        <w:pict w14:anchorId="6161F2E0">
          <v:shape id="Picture 216" o:spid="_x0000_i1109" type="#_x0000_t75" style="width:468pt;height:606pt;visibility:visible">
            <v:imagedata r:id="rId107" o:title=""/>
          </v:shape>
        </w:pict>
      </w:r>
    </w:p>
    <w:p w14:paraId="77EE56FA" w14:textId="77777777" w:rsidR="00B441F0" w:rsidRDefault="00A56479" w:rsidP="00A56479">
      <w:pPr>
        <w:pStyle w:val="Heading8"/>
        <w:rPr>
          <w:b/>
          <w:noProof/>
        </w:rPr>
      </w:pPr>
      <w:bookmarkStart w:id="170" w:name="_Ref298599122"/>
      <w:bookmarkStart w:id="171" w:name="_Toc298761189"/>
      <w:r>
        <w:t xml:space="preserve">Figure </w:t>
      </w:r>
      <w:fldSimple w:instr=" STYLEREF 2 \s ">
        <w:r w:rsidR="00CC5479">
          <w:rPr>
            <w:noProof/>
          </w:rPr>
          <w:t>5</w:t>
        </w:r>
      </w:fldSimple>
      <w:r w:rsidR="00E835C9">
        <w:noBreakHyphen/>
      </w:r>
      <w:fldSimple w:instr=" SEQ Figure \* ARABIC \s 2 ">
        <w:r w:rsidR="00CC5479">
          <w:rPr>
            <w:noProof/>
          </w:rPr>
          <w:t>4</w:t>
        </w:r>
      </w:fldSimple>
      <w:bookmarkEnd w:id="170"/>
      <w:r>
        <w:t xml:space="preserve">: 1D Umbrella Sampling </w:t>
      </w:r>
      <w:r>
        <w:sym w:font="Symbol" w:char="F063"/>
      </w:r>
      <w:r w:rsidRPr="00A56479">
        <w:rPr>
          <w:vertAlign w:val="subscript"/>
        </w:rPr>
        <w:t>2</w:t>
      </w:r>
      <w:r>
        <w:t xml:space="preserve"> Dihedral Distributions</w:t>
      </w:r>
      <w:bookmarkEnd w:id="171"/>
    </w:p>
    <w:p w14:paraId="0D8BA045" w14:textId="77777777" w:rsidR="00B441F0" w:rsidRDefault="00314061" w:rsidP="00314061">
      <w:pPr>
        <w:pStyle w:val="textsinglespaced"/>
        <w:rPr>
          <w:b/>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  Magenta: </w:t>
      </w:r>
      <w:r>
        <w:t>RalGDS monomer;</w:t>
      </w:r>
      <w:r w:rsidRPr="00BB1ABE">
        <w:t xml:space="preserve"> black: WT Rap; red: Rap E30D; green: Rap K31E; blue: Rap E30D/K31E.  </w:t>
      </w:r>
      <w:r w:rsidR="00B441F0">
        <w:rPr>
          <w:b/>
          <w:noProof/>
        </w:rPr>
        <w:br w:type="page"/>
      </w:r>
      <w:r w:rsidR="00C80042">
        <w:rPr>
          <w:b/>
          <w:noProof/>
        </w:rPr>
        <w:pict w14:anchorId="05AF5D03">
          <v:shape id="Picture 215" o:spid="_x0000_i1110" type="#_x0000_t75" style="width:468pt;height:606pt;visibility:visible">
            <v:imagedata r:id="rId108" o:title=""/>
          </v:shape>
        </w:pict>
      </w:r>
    </w:p>
    <w:p w14:paraId="40903CD3" w14:textId="77777777" w:rsidR="00B441F0" w:rsidRDefault="00A56479" w:rsidP="00A56479">
      <w:pPr>
        <w:pStyle w:val="Heading8"/>
        <w:rPr>
          <w:b/>
          <w:noProof/>
        </w:rPr>
      </w:pPr>
      <w:bookmarkStart w:id="172" w:name="_Ref298599143"/>
      <w:bookmarkStart w:id="173" w:name="_Toc298761190"/>
      <w:r>
        <w:t xml:space="preserve">Figure </w:t>
      </w:r>
      <w:fldSimple w:instr=" STYLEREF 2 \s ">
        <w:r w:rsidR="00CC5479">
          <w:rPr>
            <w:noProof/>
          </w:rPr>
          <w:t>5</w:t>
        </w:r>
      </w:fldSimple>
      <w:r w:rsidR="00E835C9">
        <w:noBreakHyphen/>
      </w:r>
      <w:fldSimple w:instr=" SEQ Figure \* ARABIC \s 2 ">
        <w:r w:rsidR="00CC5479">
          <w:rPr>
            <w:noProof/>
          </w:rPr>
          <w:t>5</w:t>
        </w:r>
      </w:fldSimple>
      <w:bookmarkEnd w:id="172"/>
      <w:r>
        <w:t xml:space="preserve">: 2D Umbrella Sampling </w:t>
      </w:r>
      <w:r>
        <w:sym w:font="Symbol" w:char="F063"/>
      </w:r>
      <w:r w:rsidRPr="00A56479">
        <w:rPr>
          <w:vertAlign w:val="subscript"/>
        </w:rPr>
        <w:t>2</w:t>
      </w:r>
      <w:r>
        <w:t xml:space="preserve"> Dihedral Distribution</w:t>
      </w:r>
      <w:bookmarkEnd w:id="173"/>
    </w:p>
    <w:p w14:paraId="787A489C" w14:textId="77777777" w:rsidR="00AA2646" w:rsidRDefault="00314061" w:rsidP="00314061">
      <w:pPr>
        <w:pStyle w:val="textsinglespaced"/>
        <w:rPr>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  Magenta: </w:t>
      </w:r>
      <w:r>
        <w:t>RalGDS</w:t>
      </w:r>
      <w:r w:rsidRPr="00BB1ABE">
        <w:t xml:space="preserve"> monomer; black: WT Rap; red: Rap E30D; green: Rap K31E; blue: Rap E30D/K31E.  </w:t>
      </w:r>
      <w:r w:rsidR="00B441F0">
        <w:rPr>
          <w:noProof/>
        </w:rPr>
        <w:br w:type="page"/>
      </w:r>
      <w:r w:rsidR="00C80042">
        <w:rPr>
          <w:noProof/>
        </w:rPr>
        <w:pict w14:anchorId="338FE334">
          <v:shape id="_x0000_i1111" type="#_x0000_t75" style="width:431pt;height:558pt">
            <v:imagedata r:id="rId109" o:title=""/>
          </v:shape>
        </w:pict>
      </w:r>
      <w:r w:rsidR="00AA2646" w:rsidRPr="00AA2646">
        <w:rPr>
          <w:noProof/>
        </w:rPr>
        <w:t xml:space="preserve"> </w:t>
      </w:r>
    </w:p>
    <w:p w14:paraId="06408056" w14:textId="77777777" w:rsidR="00AA2646" w:rsidRDefault="00A56479" w:rsidP="00A56479">
      <w:pPr>
        <w:pStyle w:val="Heading8"/>
      </w:pPr>
      <w:bookmarkStart w:id="174" w:name="_Ref298599182"/>
      <w:bookmarkStart w:id="175" w:name="_Toc298761191"/>
      <w:r>
        <w:t xml:space="preserve">Figure </w:t>
      </w:r>
      <w:fldSimple w:instr=" STYLEREF 2 \s ">
        <w:r w:rsidR="00CC5479">
          <w:rPr>
            <w:noProof/>
          </w:rPr>
          <w:t>5</w:t>
        </w:r>
      </w:fldSimple>
      <w:r w:rsidR="00E835C9">
        <w:noBreakHyphen/>
      </w:r>
      <w:fldSimple w:instr=" SEQ Figure \* ARABIC \s 2 ">
        <w:r w:rsidR="00CC5479">
          <w:rPr>
            <w:noProof/>
          </w:rPr>
          <w:t>6</w:t>
        </w:r>
      </w:fldSimple>
      <w:bookmarkEnd w:id="174"/>
      <w:r>
        <w:t>: Field Convergence Test</w:t>
      </w:r>
      <w:bookmarkEnd w:id="175"/>
    </w:p>
    <w:p w14:paraId="738819DD" w14:textId="77777777" w:rsidR="005A582B" w:rsidRDefault="00B531FA" w:rsidP="00B531FA">
      <w:pPr>
        <w:pStyle w:val="textsinglespaced"/>
        <w:rPr>
          <w:b/>
          <w:noProof/>
        </w:rPr>
      </w:pPr>
      <w:r w:rsidRPr="006905A8">
        <w:t>The Boltzmann-weighted average field as a function of simulation time.  Blue: GS = 0.119 Å/grid point; green: GS = 0.099 Å/grid point; red: GS = 0.062 Å/grid point; cyan: GS = 0.052 Å/grid point.  Error bars show one standard deviation from calculations conducted on the Boltzmann-weighted ensemble of snapshots.</w:t>
      </w:r>
      <w:r w:rsidR="00AA2646">
        <w:br w:type="page"/>
      </w:r>
      <w:r w:rsidR="00C80042">
        <w:rPr>
          <w:b/>
          <w:noProof/>
        </w:rPr>
        <w:pict w14:anchorId="320C14B0">
          <v:shape id="Picture 132" o:spid="_x0000_i1112" type="#_x0000_t75" style="width:6in;height:8in;visibility:visible">
            <v:imagedata r:id="rId110" o:title=""/>
          </v:shape>
        </w:pict>
      </w:r>
    </w:p>
    <w:p w14:paraId="47551D15" w14:textId="77777777" w:rsidR="005A582B" w:rsidRDefault="00E64C64" w:rsidP="00E64C64">
      <w:pPr>
        <w:pStyle w:val="Heading8"/>
      </w:pPr>
      <w:bookmarkStart w:id="176" w:name="_Ref298599215"/>
      <w:bookmarkStart w:id="177" w:name="_Toc298761192"/>
      <w:r>
        <w:t xml:space="preserve">Figure </w:t>
      </w:r>
      <w:fldSimple w:instr=" STYLEREF 2 \s ">
        <w:r w:rsidR="00CC5479">
          <w:rPr>
            <w:noProof/>
          </w:rPr>
          <w:t>5</w:t>
        </w:r>
      </w:fldSimple>
      <w:r w:rsidR="00E835C9">
        <w:noBreakHyphen/>
      </w:r>
      <w:fldSimple w:instr=" SEQ Figure \* ARABIC \s 2 ">
        <w:r w:rsidR="00CC5479">
          <w:rPr>
            <w:noProof/>
          </w:rPr>
          <w:t>7</w:t>
        </w:r>
      </w:fldSimple>
      <w:bookmarkEnd w:id="176"/>
      <w:r>
        <w:t>: Absolute Field Plots for Various Box Locations - Ral Monomer</w:t>
      </w:r>
      <w:bookmarkEnd w:id="177"/>
    </w:p>
    <w:p w14:paraId="27499AC1"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C80042">
        <w:rPr>
          <w:b/>
          <w:noProof/>
        </w:rPr>
        <w:pict w14:anchorId="148272C4">
          <v:shape id="Picture 133" o:spid="_x0000_i1113" type="#_x0000_t75" style="width:6in;height:8in;visibility:visible">
            <v:imagedata r:id="rId111" o:title=""/>
          </v:shape>
        </w:pict>
      </w:r>
    </w:p>
    <w:p w14:paraId="4DC295B6" w14:textId="77777777" w:rsidR="005A582B" w:rsidRDefault="00E64C64" w:rsidP="00E64C64">
      <w:pPr>
        <w:pStyle w:val="Heading8"/>
      </w:pPr>
      <w:bookmarkStart w:id="178" w:name="_Ref298599236"/>
      <w:bookmarkStart w:id="179" w:name="_Toc298761193"/>
      <w:r>
        <w:t xml:space="preserve">Figure </w:t>
      </w:r>
      <w:fldSimple w:instr=" STYLEREF 2 \s ">
        <w:r w:rsidR="00CC5479">
          <w:rPr>
            <w:noProof/>
          </w:rPr>
          <w:t>5</w:t>
        </w:r>
      </w:fldSimple>
      <w:r w:rsidR="00E835C9">
        <w:noBreakHyphen/>
      </w:r>
      <w:fldSimple w:instr=" SEQ Figure \* ARABIC \s 2 ">
        <w:r w:rsidR="00CC5479">
          <w:rPr>
            <w:noProof/>
          </w:rPr>
          <w:t>8</w:t>
        </w:r>
      </w:fldSimple>
      <w:bookmarkEnd w:id="178"/>
      <w:r>
        <w:t>:</w:t>
      </w:r>
      <w:r w:rsidRPr="00E64C64">
        <w:t xml:space="preserve"> </w:t>
      </w:r>
      <w:r>
        <w:t>Absolute Field Plots for Various Box Locations – Rap E30/K31</w:t>
      </w:r>
      <w:bookmarkEnd w:id="179"/>
    </w:p>
    <w:p w14:paraId="3CF6386A" w14:textId="77777777"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Rap.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C80042">
        <w:rPr>
          <w:noProof/>
        </w:rPr>
        <w:pict w14:anchorId="6B797FF9">
          <v:shape id="Picture 3" o:spid="_x0000_i1114" type="#_x0000_t75" style="width:6in;height:324pt;visibility:visible">
            <v:imagedata r:id="rId112" o:title=""/>
          </v:shape>
        </w:pict>
      </w:r>
    </w:p>
    <w:p w14:paraId="4CDF176B" w14:textId="77777777" w:rsidR="00E0634D" w:rsidRDefault="00F75E7F" w:rsidP="00F75E7F">
      <w:pPr>
        <w:pStyle w:val="Heading8"/>
        <w:rPr>
          <w:noProof/>
        </w:rPr>
      </w:pPr>
      <w:bookmarkStart w:id="180" w:name="_Ref298599384"/>
      <w:bookmarkStart w:id="181" w:name="_Toc298761194"/>
      <w:r>
        <w:t xml:space="preserve">Figure </w:t>
      </w:r>
      <w:fldSimple w:instr=" STYLEREF 2 \s ">
        <w:r w:rsidR="00CC5479">
          <w:rPr>
            <w:noProof/>
          </w:rPr>
          <w:t>5</w:t>
        </w:r>
      </w:fldSimple>
      <w:r w:rsidR="00E835C9">
        <w:noBreakHyphen/>
      </w:r>
      <w:fldSimple w:instr=" SEQ Figure \* ARABIC \s 2 ">
        <w:r w:rsidR="00CC5479">
          <w:rPr>
            <w:noProof/>
          </w:rPr>
          <w:t>9</w:t>
        </w:r>
      </w:fldSimple>
      <w:bookmarkEnd w:id="180"/>
      <w:r>
        <w:t>:</w:t>
      </w:r>
      <w:r w:rsidRPr="00F75E7F">
        <w:t xml:space="preserve"> </w:t>
      </w:r>
      <w:r>
        <w:t>Absolute Field Plots for Various Box Locations – Rap E30D/K31</w:t>
      </w:r>
      <w:bookmarkEnd w:id="181"/>
    </w:p>
    <w:p w14:paraId="259246B4" w14:textId="77777777"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  Black: system center of mass (60 Å boxes); red: NC</w:t>
      </w:r>
      <w:r w:rsidRPr="006905A8">
        <w:sym w:font="Symbol" w:char="F064"/>
      </w:r>
      <w:r w:rsidRPr="006905A8">
        <w:t xml:space="preserve">; green: system center of mass; blue: RalGDS center of mass. </w:t>
      </w:r>
      <w:r w:rsidR="00E0634D">
        <w:rPr>
          <w:noProof/>
        </w:rPr>
        <w:br w:type="page"/>
      </w:r>
      <w:r w:rsidR="00C80042">
        <w:rPr>
          <w:noProof/>
        </w:rPr>
        <w:pict w14:anchorId="2F2F6B32">
          <v:shape id="Picture 4" o:spid="_x0000_i1115" type="#_x0000_t75" style="width:6in;height:324pt;visibility:visible">
            <v:imagedata r:id="rId113" o:title=""/>
          </v:shape>
        </w:pict>
      </w:r>
    </w:p>
    <w:p w14:paraId="77AF3144" w14:textId="77777777" w:rsidR="00E0634D" w:rsidRDefault="00F75E7F" w:rsidP="00F75E7F">
      <w:pPr>
        <w:pStyle w:val="Heading8"/>
        <w:rPr>
          <w:noProof/>
        </w:rPr>
      </w:pPr>
      <w:bookmarkStart w:id="182" w:name="_Ref298599395"/>
      <w:bookmarkStart w:id="183" w:name="_Toc298761195"/>
      <w:r>
        <w:t xml:space="preserve">Figure </w:t>
      </w:r>
      <w:fldSimple w:instr=" STYLEREF 2 \s ">
        <w:r w:rsidR="00CC5479">
          <w:rPr>
            <w:noProof/>
          </w:rPr>
          <w:t>5</w:t>
        </w:r>
      </w:fldSimple>
      <w:r w:rsidR="00E835C9">
        <w:noBreakHyphen/>
      </w:r>
      <w:fldSimple w:instr=" SEQ Figure \* ARABIC \s 2 ">
        <w:r w:rsidR="00CC5479">
          <w:rPr>
            <w:noProof/>
          </w:rPr>
          <w:t>10</w:t>
        </w:r>
      </w:fldSimple>
      <w:bookmarkEnd w:id="182"/>
      <w:r>
        <w:t>:</w:t>
      </w:r>
      <w:r w:rsidRPr="00F75E7F">
        <w:t xml:space="preserve"> </w:t>
      </w:r>
      <w:r>
        <w:t>Absolute Field Plots for Various Box Locations – Rap E30/K31E</w:t>
      </w:r>
      <w:bookmarkEnd w:id="183"/>
    </w:p>
    <w:p w14:paraId="170201A8" w14:textId="77777777"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Rap K31E.  Black: system center of mass (60 Å boxes); red: NC</w:t>
      </w:r>
      <w:r w:rsidRPr="006905A8">
        <w:sym w:font="Symbol" w:char="F064"/>
      </w:r>
      <w:r w:rsidRPr="006905A8">
        <w:t xml:space="preserve">; green: system center of mass; blue: RalGDS center of mass. </w:t>
      </w:r>
      <w:r w:rsidR="00E0634D">
        <w:rPr>
          <w:noProof/>
        </w:rPr>
        <w:br w:type="page"/>
      </w:r>
      <w:r w:rsidR="00C80042">
        <w:rPr>
          <w:noProof/>
        </w:rPr>
        <w:pict w14:anchorId="49301AD4">
          <v:shape id="Picture 5" o:spid="_x0000_i1116" type="#_x0000_t75" style="width:6in;height:324pt;visibility:visible">
            <v:imagedata r:id="rId114" o:title=""/>
          </v:shape>
        </w:pict>
      </w:r>
    </w:p>
    <w:p w14:paraId="43063890" w14:textId="77777777" w:rsidR="00016E4B" w:rsidRDefault="00476791" w:rsidP="00476791">
      <w:pPr>
        <w:pStyle w:val="Heading8"/>
        <w:rPr>
          <w:noProof/>
        </w:rPr>
      </w:pPr>
      <w:bookmarkStart w:id="184" w:name="_Ref298599406"/>
      <w:bookmarkStart w:id="185" w:name="_Toc298761196"/>
      <w:r>
        <w:t xml:space="preserve">Figure </w:t>
      </w:r>
      <w:fldSimple w:instr=" STYLEREF 2 \s ">
        <w:r w:rsidR="00CC5479">
          <w:rPr>
            <w:noProof/>
          </w:rPr>
          <w:t>5</w:t>
        </w:r>
      </w:fldSimple>
      <w:r w:rsidR="00E835C9">
        <w:noBreakHyphen/>
      </w:r>
      <w:fldSimple w:instr=" SEQ Figure \* ARABIC \s 2 ">
        <w:r w:rsidR="00CC5479">
          <w:rPr>
            <w:noProof/>
          </w:rPr>
          <w:t>11</w:t>
        </w:r>
      </w:fldSimple>
      <w:bookmarkEnd w:id="184"/>
      <w:r>
        <w:t>:</w:t>
      </w:r>
      <w:r w:rsidRPr="00476791">
        <w:t xml:space="preserve"> </w:t>
      </w:r>
      <w:r>
        <w:t>Absolute Field Plots for Various Box Locations – Rap E30D/K31E</w:t>
      </w:r>
      <w:bookmarkEnd w:id="185"/>
    </w:p>
    <w:p w14:paraId="60B4BE6F" w14:textId="77777777"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E30D/K31E.  Black: system center of mass (60 Å boxes); red: NC</w:t>
      </w:r>
      <w:r w:rsidRPr="006905A8">
        <w:sym w:font="Symbol" w:char="F064"/>
      </w:r>
      <w:r w:rsidRPr="006905A8">
        <w:t xml:space="preserve">; green: system center of mass; blue: RalGDS center of mass. </w:t>
      </w:r>
      <w:r w:rsidR="0013131E">
        <w:rPr>
          <w:b/>
          <w:noProof/>
        </w:rPr>
        <w:br w:type="page"/>
      </w:r>
      <w:r w:rsidR="00C80042">
        <w:rPr>
          <w:b/>
          <w:noProof/>
        </w:rPr>
        <w:pict w14:anchorId="558223A9">
          <v:shape id="Picture 62" o:spid="_x0000_i1117" type="#_x0000_t75" style="width:6in;height:8in;visibility:visible">
            <v:imagedata r:id="rId115" o:title=""/>
          </v:shape>
        </w:pict>
      </w:r>
    </w:p>
    <w:p w14:paraId="10FA852A" w14:textId="77777777" w:rsidR="0013131E" w:rsidRDefault="00476791" w:rsidP="00476791">
      <w:pPr>
        <w:pStyle w:val="Heading8"/>
        <w:rPr>
          <w:b/>
          <w:noProof/>
        </w:rPr>
      </w:pPr>
      <w:bookmarkStart w:id="186" w:name="_Ref298599566"/>
      <w:bookmarkStart w:id="187" w:name="_Toc298761197"/>
      <w:r>
        <w:t xml:space="preserve">Figure </w:t>
      </w:r>
      <w:fldSimple w:instr=" STYLEREF 2 \s ">
        <w:r w:rsidR="00CC5479">
          <w:rPr>
            <w:noProof/>
          </w:rPr>
          <w:t>5</w:t>
        </w:r>
      </w:fldSimple>
      <w:r w:rsidR="00E835C9">
        <w:noBreakHyphen/>
      </w:r>
      <w:fldSimple w:instr=" SEQ Figure \* ARABIC \s 2 ">
        <w:r w:rsidR="00CC5479">
          <w:rPr>
            <w:noProof/>
          </w:rPr>
          <w:t>12</w:t>
        </w:r>
      </w:fldSimple>
      <w:bookmarkEnd w:id="186"/>
      <w:r>
        <w:t>: Comparing Absolute and Relative Fields - Rap E30/K31</w:t>
      </w:r>
      <w:bookmarkEnd w:id="187"/>
    </w:p>
    <w:p w14:paraId="75D351C1"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WT Rap.  Black: system center of mass (30 Å boxes); red: NC</w:t>
      </w:r>
      <w:r w:rsidRPr="006905A8">
        <w:sym w:font="Symbol" w:char="F064"/>
      </w:r>
      <w:r w:rsidRPr="006905A8">
        <w:t>; green: system center of mass; blue: RalGDS center of mass.</w:t>
      </w:r>
      <w:r w:rsidR="0013131E">
        <w:rPr>
          <w:b/>
          <w:noProof/>
        </w:rPr>
        <w:br w:type="page"/>
      </w:r>
      <w:r w:rsidR="00C80042">
        <w:rPr>
          <w:b/>
          <w:noProof/>
        </w:rPr>
        <w:pict w14:anchorId="7C9EF2C4">
          <v:shape id="Picture 63" o:spid="_x0000_i1118" type="#_x0000_t75" style="width:6in;height:8in;visibility:visible">
            <v:imagedata r:id="rId116" o:title=""/>
          </v:shape>
        </w:pict>
      </w:r>
    </w:p>
    <w:p w14:paraId="46F44D7A" w14:textId="77777777" w:rsidR="0013131E" w:rsidRDefault="00476791" w:rsidP="00476791">
      <w:pPr>
        <w:pStyle w:val="Heading8"/>
        <w:rPr>
          <w:b/>
          <w:noProof/>
        </w:rPr>
      </w:pPr>
      <w:bookmarkStart w:id="188" w:name="_Ref298599574"/>
      <w:bookmarkStart w:id="189" w:name="_Toc298761198"/>
      <w:r>
        <w:t xml:space="preserve">Figure </w:t>
      </w:r>
      <w:fldSimple w:instr=" STYLEREF 2 \s ">
        <w:r w:rsidR="00CC5479">
          <w:rPr>
            <w:noProof/>
          </w:rPr>
          <w:t>5</w:t>
        </w:r>
      </w:fldSimple>
      <w:r w:rsidR="00E835C9">
        <w:noBreakHyphen/>
      </w:r>
      <w:fldSimple w:instr=" SEQ Figure \* ARABIC \s 2 ">
        <w:r w:rsidR="00CC5479">
          <w:rPr>
            <w:noProof/>
          </w:rPr>
          <w:t>13</w:t>
        </w:r>
      </w:fldSimple>
      <w:bookmarkEnd w:id="188"/>
      <w:r>
        <w:t>:</w:t>
      </w:r>
      <w:r w:rsidRPr="00476791">
        <w:t xml:space="preserve"> </w:t>
      </w:r>
      <w:r>
        <w:t>Comparing Absolute and Relative Fields - Rap E30D/K31</w:t>
      </w:r>
      <w:bookmarkEnd w:id="189"/>
    </w:p>
    <w:p w14:paraId="254D1E9C"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E30D.  Black: system center of mass (30 Å boxes); red: NC</w:t>
      </w:r>
      <w:r w:rsidRPr="006905A8">
        <w:sym w:font="Symbol" w:char="F064"/>
      </w:r>
      <w:r w:rsidRPr="006905A8">
        <w:t>; green: system center of mass; blue: RalGDS center of mass.</w:t>
      </w:r>
      <w:r w:rsidR="0013131E">
        <w:rPr>
          <w:b/>
          <w:noProof/>
        </w:rPr>
        <w:br w:type="page"/>
      </w:r>
      <w:r w:rsidR="00C80042">
        <w:rPr>
          <w:b/>
          <w:noProof/>
        </w:rPr>
        <w:pict w14:anchorId="78D44A60">
          <v:shape id="Picture 64" o:spid="_x0000_i1119" type="#_x0000_t75" style="width:6in;height:8in;visibility:visible">
            <v:imagedata r:id="rId117" o:title=""/>
          </v:shape>
        </w:pict>
      </w:r>
    </w:p>
    <w:p w14:paraId="1A9BFF9F" w14:textId="77777777" w:rsidR="0013131E" w:rsidRDefault="00476791" w:rsidP="00476791">
      <w:pPr>
        <w:pStyle w:val="Heading8"/>
        <w:rPr>
          <w:b/>
          <w:noProof/>
        </w:rPr>
      </w:pPr>
      <w:bookmarkStart w:id="190" w:name="_Ref298599586"/>
      <w:bookmarkStart w:id="191" w:name="_Toc298761199"/>
      <w:r>
        <w:t xml:space="preserve">Figure </w:t>
      </w:r>
      <w:fldSimple w:instr=" STYLEREF 2 \s ">
        <w:r w:rsidR="00CC5479">
          <w:rPr>
            <w:noProof/>
          </w:rPr>
          <w:t>5</w:t>
        </w:r>
      </w:fldSimple>
      <w:r w:rsidR="00E835C9">
        <w:noBreakHyphen/>
      </w:r>
      <w:fldSimple w:instr=" SEQ Figure \* ARABIC \s 2 ">
        <w:r w:rsidR="00CC5479">
          <w:rPr>
            <w:noProof/>
          </w:rPr>
          <w:t>14</w:t>
        </w:r>
      </w:fldSimple>
      <w:bookmarkEnd w:id="190"/>
      <w:r>
        <w:t>:</w:t>
      </w:r>
      <w:r w:rsidRPr="00476791">
        <w:t xml:space="preserve"> </w:t>
      </w:r>
      <w:r>
        <w:t>Comparing Absolute and Relative Fields - Rap E30/K31E</w:t>
      </w:r>
      <w:bookmarkEnd w:id="191"/>
    </w:p>
    <w:p w14:paraId="6DAA2C09"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K31E.  Black: system center of mass (30 Å boxes); red: NC</w:t>
      </w:r>
      <w:r w:rsidRPr="006905A8">
        <w:sym w:font="Symbol" w:char="F064"/>
      </w:r>
      <w:r w:rsidRPr="006905A8">
        <w:t>; green: system center of mass; blue: RalGDS center of mass.</w:t>
      </w:r>
      <w:r w:rsidR="0013131E">
        <w:rPr>
          <w:b/>
          <w:noProof/>
        </w:rPr>
        <w:br w:type="page"/>
      </w:r>
      <w:r w:rsidR="00C80042">
        <w:rPr>
          <w:b/>
          <w:noProof/>
        </w:rPr>
        <w:pict w14:anchorId="03364AC7">
          <v:shape id="Picture 65" o:spid="_x0000_i1120" type="#_x0000_t75" style="width:6in;height:8in;visibility:visible">
            <v:imagedata r:id="rId118" o:title=""/>
          </v:shape>
        </w:pict>
      </w:r>
    </w:p>
    <w:p w14:paraId="346834BB" w14:textId="77777777" w:rsidR="0013131E" w:rsidRDefault="00476791" w:rsidP="00071A39">
      <w:pPr>
        <w:pStyle w:val="Heading8"/>
      </w:pPr>
      <w:bookmarkStart w:id="192" w:name="_Ref298599593"/>
      <w:bookmarkStart w:id="193" w:name="_Toc298761200"/>
      <w:r>
        <w:t xml:space="preserve">Figure </w:t>
      </w:r>
      <w:fldSimple w:instr=" STYLEREF 2 \s ">
        <w:r w:rsidR="00CC5479">
          <w:rPr>
            <w:noProof/>
          </w:rPr>
          <w:t>5</w:t>
        </w:r>
      </w:fldSimple>
      <w:r w:rsidR="00E835C9">
        <w:noBreakHyphen/>
      </w:r>
      <w:fldSimple w:instr=" SEQ Figure \* ARABIC \s 2 ">
        <w:r w:rsidR="00CC5479">
          <w:rPr>
            <w:noProof/>
          </w:rPr>
          <w:t>15</w:t>
        </w:r>
      </w:fldSimple>
      <w:bookmarkEnd w:id="192"/>
      <w:r>
        <w:t>:</w:t>
      </w:r>
      <w:r w:rsidRPr="00476791">
        <w:t xml:space="preserve"> </w:t>
      </w:r>
      <w:r>
        <w:t>Comparing Absolute and Relative Fields - Rap E30D/K31E</w:t>
      </w:r>
      <w:bookmarkEnd w:id="193"/>
    </w:p>
    <w:p w14:paraId="1CBBAD4C" w14:textId="77777777" w:rsidR="00F370DA" w:rsidRDefault="007514BF" w:rsidP="007514BF">
      <w:pPr>
        <w:pStyle w:val="textsinglespaced"/>
        <w:rPr>
          <w:noProof/>
        </w:rPr>
      </w:pPr>
      <w:r w:rsidRPr="006905A8">
        <w:t>The absolute field (left column) and relative field (right column) calculated using coarse grid spacing compared to the experimental frequencies for various nitrile probe locations on RalGDS docked to Rap E30D/K31E.  Black: system center of mass (30 Å boxes); red: NC</w:t>
      </w:r>
      <w:r w:rsidRPr="006905A8">
        <w:sym w:font="Symbol" w:char="F064"/>
      </w:r>
      <w:r w:rsidRPr="006905A8">
        <w:t>; green: system center of mass; blue: RalGDS center of mass.</w:t>
      </w:r>
      <w:r w:rsidR="00F370DA">
        <w:br w:type="page"/>
      </w:r>
      <w:r w:rsidR="00C80042">
        <w:rPr>
          <w:noProof/>
        </w:rPr>
        <w:pict w14:anchorId="54DF582F">
          <v:shape id="Picture 134" o:spid="_x0000_i1121" type="#_x0000_t75" style="width:6in;height:8in;visibility:visible">
            <v:imagedata r:id="rId119" o:title=""/>
          </v:shape>
        </w:pict>
      </w:r>
    </w:p>
    <w:p w14:paraId="66F3FB66" w14:textId="77777777" w:rsidR="00F370DA" w:rsidRDefault="00D24056" w:rsidP="00D24056">
      <w:pPr>
        <w:pStyle w:val="Heading8"/>
        <w:rPr>
          <w:noProof/>
        </w:rPr>
      </w:pPr>
      <w:bookmarkStart w:id="194" w:name="_Ref298600520"/>
      <w:bookmarkStart w:id="195" w:name="_Toc298761201"/>
      <w:r>
        <w:t xml:space="preserve">Figure </w:t>
      </w:r>
      <w:fldSimple w:instr=" STYLEREF 2 \s ">
        <w:r w:rsidR="00CC5479">
          <w:rPr>
            <w:noProof/>
          </w:rPr>
          <w:t>5</w:t>
        </w:r>
      </w:fldSimple>
      <w:r w:rsidR="00E835C9">
        <w:noBreakHyphen/>
      </w:r>
      <w:fldSimple w:instr=" SEQ Figure \* ARABIC \s 2 ">
        <w:r w:rsidR="00CC5479">
          <w:rPr>
            <w:noProof/>
          </w:rPr>
          <w:t>16</w:t>
        </w:r>
      </w:fldSimple>
      <w:bookmarkEnd w:id="194"/>
      <w:r>
        <w:t>:</w:t>
      </w:r>
      <w:r w:rsidRPr="00D24056">
        <w:t xml:space="preserve"> </w:t>
      </w:r>
      <w:r>
        <w:t>Comparing Numeric PBE and RFM Relative Fields - Rap E30/K31</w:t>
      </w:r>
      <w:bookmarkEnd w:id="195"/>
    </w:p>
    <w:p w14:paraId="39005A23" w14:textId="77777777"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Rap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C80042">
        <w:rPr>
          <w:b/>
          <w:noProof/>
        </w:rPr>
        <w:pict w14:anchorId="1746DD25">
          <v:shape id="Picture 7" o:spid="_x0000_i1122" type="#_x0000_t75" style="width:6in;height:8in;visibility:visible">
            <v:imagedata r:id="rId120" o:title=""/>
          </v:shape>
        </w:pict>
      </w:r>
    </w:p>
    <w:p w14:paraId="5D8EC1A3" w14:textId="77777777" w:rsidR="00F370DA" w:rsidRDefault="00D24056" w:rsidP="00D24056">
      <w:pPr>
        <w:pStyle w:val="Heading8"/>
        <w:rPr>
          <w:b/>
          <w:noProof/>
        </w:rPr>
      </w:pPr>
      <w:bookmarkStart w:id="196" w:name="_Ref298600647"/>
      <w:bookmarkStart w:id="197" w:name="_Toc298761202"/>
      <w:r>
        <w:t xml:space="preserve">Figure </w:t>
      </w:r>
      <w:fldSimple w:instr=" STYLEREF 2 \s ">
        <w:r w:rsidR="00CC5479">
          <w:rPr>
            <w:noProof/>
          </w:rPr>
          <w:t>5</w:t>
        </w:r>
      </w:fldSimple>
      <w:r w:rsidR="00E835C9">
        <w:noBreakHyphen/>
      </w:r>
      <w:fldSimple w:instr=" SEQ Figure \* ARABIC \s 2 ">
        <w:r w:rsidR="00CC5479">
          <w:rPr>
            <w:noProof/>
          </w:rPr>
          <w:t>17</w:t>
        </w:r>
      </w:fldSimple>
      <w:bookmarkEnd w:id="196"/>
      <w:r>
        <w:t>:</w:t>
      </w:r>
      <w:r w:rsidRPr="00D24056">
        <w:t xml:space="preserve"> </w:t>
      </w:r>
      <w:r>
        <w:t>Comparing Numeric PBE and RFM Relative Fields - Rap E30D/K31</w:t>
      </w:r>
      <w:bookmarkEnd w:id="197"/>
    </w:p>
    <w:p w14:paraId="48A76AA6"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C80042">
        <w:rPr>
          <w:b/>
          <w:noProof/>
        </w:rPr>
        <w:pict w14:anchorId="149E854C">
          <v:shape id="_x0000_i1123" type="#_x0000_t75" style="width:6in;height:8in;visibility:visible">
            <v:imagedata r:id="rId121" o:title=""/>
          </v:shape>
        </w:pict>
      </w:r>
    </w:p>
    <w:p w14:paraId="59B33360" w14:textId="77777777" w:rsidR="00F370DA" w:rsidRDefault="00D24056" w:rsidP="00D24056">
      <w:pPr>
        <w:pStyle w:val="Heading8"/>
        <w:rPr>
          <w:b/>
          <w:noProof/>
        </w:rPr>
      </w:pPr>
      <w:bookmarkStart w:id="198" w:name="_Ref298600668"/>
      <w:bookmarkStart w:id="199" w:name="_Toc298761203"/>
      <w:r>
        <w:t xml:space="preserve">Figure </w:t>
      </w:r>
      <w:fldSimple w:instr=" STYLEREF 2 \s ">
        <w:r w:rsidR="00CC5479">
          <w:rPr>
            <w:noProof/>
          </w:rPr>
          <w:t>5</w:t>
        </w:r>
      </w:fldSimple>
      <w:r w:rsidR="00E835C9">
        <w:noBreakHyphen/>
      </w:r>
      <w:fldSimple w:instr=" SEQ Figure \* ARABIC \s 2 ">
        <w:r w:rsidR="00CC5479">
          <w:rPr>
            <w:noProof/>
          </w:rPr>
          <w:t>18</w:t>
        </w:r>
      </w:fldSimple>
      <w:bookmarkEnd w:id="198"/>
      <w:r>
        <w:t>:</w:t>
      </w:r>
      <w:r w:rsidRPr="00D24056">
        <w:t xml:space="preserve"> </w:t>
      </w:r>
      <w:r>
        <w:t>Comparing Numeric PBE and RFM Relative Fields - Rap E30/K31E</w:t>
      </w:r>
      <w:bookmarkEnd w:id="199"/>
    </w:p>
    <w:p w14:paraId="4AC6D83E"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K31E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C80042">
        <w:rPr>
          <w:b/>
          <w:noProof/>
        </w:rPr>
        <w:pict w14:anchorId="206C7892">
          <v:shape id="Picture 9" o:spid="_x0000_i1124" type="#_x0000_t75" style="width:6in;height:8in;visibility:visible">
            <v:imagedata r:id="rId122" o:title=""/>
          </v:shape>
        </w:pict>
      </w:r>
    </w:p>
    <w:p w14:paraId="4962B1B7" w14:textId="77777777" w:rsidR="00F370DA" w:rsidRDefault="00D24056" w:rsidP="00CE4A59">
      <w:pPr>
        <w:pStyle w:val="Heading8"/>
        <w:rPr>
          <w:b/>
          <w:noProof/>
        </w:rPr>
      </w:pPr>
      <w:bookmarkStart w:id="200" w:name="_Ref298600689"/>
      <w:bookmarkStart w:id="201" w:name="_Toc298761204"/>
      <w:r>
        <w:t xml:space="preserve">Figure </w:t>
      </w:r>
      <w:fldSimple w:instr=" STYLEREF 2 \s ">
        <w:r w:rsidR="00CC5479">
          <w:rPr>
            <w:noProof/>
          </w:rPr>
          <w:t>5</w:t>
        </w:r>
      </w:fldSimple>
      <w:r w:rsidR="00E835C9">
        <w:noBreakHyphen/>
      </w:r>
      <w:fldSimple w:instr=" SEQ Figure \* ARABIC \s 2 ">
        <w:r w:rsidR="00CC5479">
          <w:rPr>
            <w:noProof/>
          </w:rPr>
          <w:t>19</w:t>
        </w:r>
      </w:fldSimple>
      <w:bookmarkEnd w:id="200"/>
      <w:r>
        <w:t>:</w:t>
      </w:r>
      <w:r w:rsidRPr="00D24056">
        <w:t xml:space="preserve"> </w:t>
      </w:r>
      <w:r>
        <w:t>Comparing Numeric PBE and RFM Relative Fields - Rap E30D/K31E</w:t>
      </w:r>
      <w:bookmarkEnd w:id="201"/>
    </w:p>
    <w:p w14:paraId="6A48A899" w14:textId="77777777"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E30D/K31E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0078DDBD"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02" w:name="_Toc297815426"/>
      <w:bookmarkStart w:id="203" w:name="_Toc298761141"/>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02"/>
      <w:bookmarkEnd w:id="203"/>
    </w:p>
    <w:p w14:paraId="37DF3B35" w14:textId="77777777" w:rsidR="00CE2A8A" w:rsidRDefault="0087612B" w:rsidP="00CE2A8A">
      <w:pPr>
        <w:pStyle w:val="Heading3"/>
      </w:pPr>
      <w:bookmarkStart w:id="204" w:name="_Toc297815427"/>
      <w:r>
        <w:t xml:space="preserve"> </w:t>
      </w:r>
      <w:bookmarkStart w:id="205" w:name="_Toc298761142"/>
      <w:r w:rsidR="00CE2A8A">
        <w:t>Introduction</w:t>
      </w:r>
      <w:bookmarkEnd w:id="204"/>
      <w:bookmarkEnd w:id="205"/>
    </w:p>
    <w:p w14:paraId="09EF25CB" w14:textId="13DFC26A"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r>
        <w:fldChar w:fldCharType="begin">
          <w:fldData xml:space="preserve">LXRpdGxlPkpvdXJuYWwgb2YgdGhlIEFtZXJpY2FuIENoZW1pY2FsIFNvY2lldHk8L2Z1bGwtdGl0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PC9kYXRlcz48dXJscz48L3VybHM+PC9yZWNvcmQ+PC9DaXRlPjxDaXRlPjxBdXRob3I+VGVpeGVp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</w:fldData>
        </w:fldChar>
      </w:r>
      <w:r w:rsidR="002550A8">
        <w:instrText xml:space="preserve"> ADDIN EN.CITE </w:instrText>
      </w:r>
      <w:r w:rsidR="002550A8">
        <w:fldChar w:fldCharType="begin">
          <w:fldData xml:space="preserve">PEVuZE5vdGU+PENpdGU+PEF1dGhvcj5FbnNpZ248L0F1dGhvcj48WWVhcj4yMDExPC9ZZWFyPjxS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bGlzaDwvbGFuZ3VhZ2U+PC9yZWNvcmQ+PC9DaXRlPjxDaXRlPjxBdXRob3I+QmFrZXI8L0F1dGhv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==
</w:fldData>
        </w:fldChar>
      </w:r>
      <w:r w:rsidR="002550A8">
        <w:instrText xml:space="preserve"> ADDIN EN.CITE.DATA </w:instrText>
      </w:r>
      <w:r w:rsidR="002550A8">
        <w:fldChar w:fldCharType="end"/>
      </w:r>
      <w:r w:rsidR="002550A8">
        <w:fldChar w:fldCharType="begin">
          <w:fldData xml:space="preserve">LXRpdGxlPkpvdXJuYWwgb2YgdGhlIEFtZXJpY2FuIENoZW1pY2FsIFNvY2lldHk8L2Z1bGwtdGl0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PC9kYXRlcz48dXJscz48L3VybHM+PC9yZWNvcmQ+PC9DaXRlPjxDaXRlPjxBdXRob3I+VGVpeGVp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</w:fldData>
        </w:fldChar>
      </w:r>
      <w:r w:rsidR="002550A8">
        <w:instrText xml:space="preserve"> ADDIN EN.CITE.DATA </w:instrText>
      </w:r>
      <w:r w:rsidR="002550A8">
        <w:fldChar w:fldCharType="end"/>
      </w:r>
      <w:r>
        <w:fldChar w:fldCharType="separate"/>
      </w:r>
      <w:hyperlink w:anchor="_ENREF_2" w:tooltip="Gunner, 1996 #13" w:history="1">
        <w:r w:rsidR="00623A39" w:rsidRPr="002550A8">
          <w:rPr>
            <w:noProof/>
            <w:vertAlign w:val="superscript"/>
          </w:rPr>
          <w:t>2</w:t>
        </w:r>
      </w:hyperlink>
      <w:r w:rsidR="002550A8" w:rsidRPr="002550A8">
        <w:rPr>
          <w:noProof/>
          <w:vertAlign w:val="superscript"/>
        </w:rPr>
        <w:t xml:space="preserve">, </w:t>
      </w:r>
      <w:hyperlink w:anchor="_ENREF_4" w:tooltip="Nielsen, 1999 #12" w:history="1">
        <w:r w:rsidR="00623A39" w:rsidRPr="002550A8">
          <w:rPr>
            <w:noProof/>
            <w:vertAlign w:val="superscript"/>
          </w:rPr>
          <w:t>4</w:t>
        </w:r>
      </w:hyperlink>
      <w:r w:rsidR="002550A8" w:rsidRPr="002550A8">
        <w:rPr>
          <w:noProof/>
          <w:vertAlign w:val="superscript"/>
        </w:rPr>
        <w:t xml:space="preserve">, </w:t>
      </w:r>
      <w:hyperlink w:anchor="_ENREF_6" w:tooltip="Warshel, 1976 #433" w:history="1">
        <w:r w:rsidR="00623A39" w:rsidRPr="002550A8">
          <w:rPr>
            <w:noProof/>
            <w:vertAlign w:val="superscript"/>
          </w:rPr>
          <w:t>6</w:t>
        </w:r>
      </w:hyperlink>
      <w:r w:rsidR="002550A8" w:rsidRPr="002550A8">
        <w:rPr>
          <w:noProof/>
          <w:vertAlign w:val="superscript"/>
        </w:rPr>
        <w:t xml:space="preserve">, </w:t>
      </w:r>
      <w:hyperlink w:anchor="_ENREF_7" w:tooltip="Warshel, 1998 #234" w:history="1">
        <w:r w:rsidR="00623A39" w:rsidRPr="002550A8">
          <w:rPr>
            <w:noProof/>
            <w:vertAlign w:val="superscript"/>
          </w:rPr>
          <w:t>7</w:t>
        </w:r>
      </w:hyperlink>
      <w:r w:rsidR="002550A8" w:rsidRPr="002550A8">
        <w:rPr>
          <w:noProof/>
          <w:vertAlign w:val="superscript"/>
        </w:rPr>
        <w:t xml:space="preserve">, </w:t>
      </w:r>
      <w:hyperlink w:anchor="_ENREF_11" w:tooltip="Jiao, 2008 #345" w:history="1">
        <w:r w:rsidR="00623A39" w:rsidRPr="002550A8">
          <w:rPr>
            <w:noProof/>
            <w:vertAlign w:val="superscript"/>
          </w:rPr>
          <w:t>11</w:t>
        </w:r>
      </w:hyperlink>
      <w:r w:rsidR="002550A8" w:rsidRPr="002550A8">
        <w:rPr>
          <w:noProof/>
          <w:vertAlign w:val="superscript"/>
        </w:rPr>
        <w:t xml:space="preserve">, </w:t>
      </w:r>
      <w:hyperlink w:anchor="_ENREF_17" w:tooltip="Lindquist, 2008 #215" w:history="1">
        <w:r w:rsidR="00623A39" w:rsidRPr="002550A8">
          <w:rPr>
            <w:noProof/>
            <w:vertAlign w:val="superscript"/>
          </w:rPr>
          <w:t>17</w:t>
        </w:r>
      </w:hyperlink>
      <w:r w:rsidR="002550A8" w:rsidRPr="002550A8">
        <w:rPr>
          <w:noProof/>
          <w:vertAlign w:val="superscript"/>
        </w:rPr>
        <w:t xml:space="preserve">, </w:t>
      </w:r>
      <w:hyperlink w:anchor="_ENREF_18" w:tooltip="Lindquist, 2008 #211" w:history="1">
        <w:r w:rsidR="00623A39" w:rsidRPr="002550A8">
          <w:rPr>
            <w:noProof/>
            <w:vertAlign w:val="superscript"/>
          </w:rPr>
          <w:t>18</w:t>
        </w:r>
      </w:hyperlink>
      <w:r w:rsidR="002550A8" w:rsidRPr="002550A8">
        <w:rPr>
          <w:noProof/>
          <w:vertAlign w:val="superscript"/>
        </w:rPr>
        <w:t xml:space="preserve">, </w:t>
      </w:r>
      <w:hyperlink w:anchor="_ENREF_29" w:tooltip="Choi, 2008 #209" w:history="1">
        <w:r w:rsidR="00623A39" w:rsidRPr="002550A8">
          <w:rPr>
            <w:noProof/>
            <w:vertAlign w:val="superscript"/>
          </w:rPr>
          <w:t>29</w:t>
        </w:r>
      </w:hyperlink>
      <w:r w:rsidR="002550A8" w:rsidRPr="002550A8">
        <w:rPr>
          <w:noProof/>
          <w:vertAlign w:val="superscript"/>
        </w:rPr>
        <w:t xml:space="preserve">, </w:t>
      </w:r>
      <w:hyperlink w:anchor="_ENREF_42" w:tooltip="Ensign, 2011 #459" w:history="1">
        <w:r w:rsidR="00623A39" w:rsidRPr="002550A8">
          <w:rPr>
            <w:noProof/>
            <w:vertAlign w:val="superscript"/>
          </w:rPr>
          <w:t>42</w:t>
        </w:r>
      </w:hyperlink>
      <w:r w:rsidR="002550A8" w:rsidRPr="002550A8">
        <w:rPr>
          <w:noProof/>
          <w:vertAlign w:val="superscript"/>
        </w:rPr>
        <w:t xml:space="preserve">, </w:t>
      </w:r>
      <w:hyperlink w:anchor="_ENREF_67" w:tooltip="Warshel, 2006 #236" w:history="1">
        <w:r w:rsidR="00623A39" w:rsidRPr="002550A8">
          <w:rPr>
            <w:noProof/>
            <w:vertAlign w:val="superscript"/>
          </w:rPr>
          <w:t>67</w:t>
        </w:r>
      </w:hyperlink>
      <w:r w:rsidR="002550A8" w:rsidRPr="002550A8">
        <w:rPr>
          <w:noProof/>
          <w:vertAlign w:val="superscript"/>
        </w:rPr>
        <w:t xml:space="preserve">, </w:t>
      </w:r>
      <w:hyperlink w:anchor="_ENREF_69" w:tooltip="Schutz, 2001 #18" w:history="1">
        <w:r w:rsidR="00623A39" w:rsidRPr="002550A8">
          <w:rPr>
            <w:noProof/>
            <w:vertAlign w:val="superscript"/>
          </w:rPr>
          <w:t>69</w:t>
        </w:r>
      </w:hyperlink>
      <w:r w:rsidR="002550A8" w:rsidRPr="002550A8">
        <w:rPr>
          <w:noProof/>
          <w:vertAlign w:val="superscript"/>
        </w:rPr>
        <w:t xml:space="preserve">, </w:t>
      </w:r>
      <w:hyperlink w:anchor="_ENREF_86" w:tooltip="Alexov, 2011 #520" w:history="1">
        <w:r w:rsidR="00623A39" w:rsidRPr="002550A8">
          <w:rPr>
            <w:noProof/>
            <w:vertAlign w:val="superscript"/>
          </w:rPr>
          <w:t>86</w:t>
        </w:r>
      </w:hyperlink>
      <w:r w:rsidR="002550A8" w:rsidRPr="002550A8">
        <w:rPr>
          <w:noProof/>
          <w:vertAlign w:val="superscript"/>
        </w:rPr>
        <w:t xml:space="preserve">, </w:t>
      </w:r>
      <w:hyperlink w:anchor="_ENREF_95" w:tooltip="Nielsen, 2011 #522" w:history="1">
        <w:r w:rsidR="00623A39" w:rsidRPr="002550A8">
          <w:rPr>
            <w:noProof/>
            <w:vertAlign w:val="superscript"/>
          </w:rPr>
          <w:t>95</w:t>
        </w:r>
      </w:hyperlink>
      <w:r w:rsidR="002550A8" w:rsidRPr="002550A8">
        <w:rPr>
          <w:noProof/>
          <w:vertAlign w:val="superscript"/>
        </w:rPr>
        <w:t xml:space="preserve">, </w:t>
      </w:r>
      <w:hyperlink w:anchor="_ENREF_109" w:tooltip="Layfield, 2013 #472" w:history="1">
        <w:r w:rsidR="00623A39" w:rsidRPr="002550A8">
          <w:rPr>
            <w:noProof/>
            <w:vertAlign w:val="superscript"/>
          </w:rPr>
          <w:t>109</w:t>
        </w:r>
      </w:hyperlink>
      <w:r w:rsidR="002550A8" w:rsidRPr="002550A8">
        <w:rPr>
          <w:noProof/>
          <w:vertAlign w:val="superscript"/>
        </w:rPr>
        <w:t xml:space="preserve">, </w:t>
      </w:r>
      <w:hyperlink w:anchor="_ENREF_110" w:tooltip="Lindquist, 2009 #222" w:history="1">
        <w:r w:rsidR="00623A39" w:rsidRPr="002550A8">
          <w:rPr>
            <w:noProof/>
            <w:vertAlign w:val="superscript"/>
          </w:rPr>
          <w:t>110</w:t>
        </w:r>
      </w:hyperlink>
      <w:r w:rsidR="002550A8" w:rsidRPr="002550A8">
        <w:rPr>
          <w:noProof/>
          <w:vertAlign w:val="superscript"/>
        </w:rPr>
        <w:t xml:space="preserve">, </w:t>
      </w:r>
      <w:hyperlink w:anchor="_ENREF_112" w:tooltip="Baker, 2004 #478" w:history="1">
        <w:r w:rsidR="00623A39" w:rsidRPr="002550A8">
          <w:rPr>
            <w:noProof/>
            <w:vertAlign w:val="superscript"/>
          </w:rPr>
          <w:t>112</w:t>
        </w:r>
      </w:hyperlink>
      <w:r w:rsidR="002550A8" w:rsidRPr="002550A8">
        <w:rPr>
          <w:noProof/>
          <w:vertAlign w:val="superscript"/>
        </w:rPr>
        <w:t xml:space="preserve">, </w:t>
      </w:r>
      <w:hyperlink w:anchor="_ENREF_115" w:tooltip="Teixeira, 2005 #465" w:history="1">
        <w:r w:rsidR="00623A39" w:rsidRPr="002550A8">
          <w:rPr>
            <w:noProof/>
            <w:vertAlign w:val="superscript"/>
          </w:rPr>
          <w:t>115</w:t>
        </w:r>
      </w:hyperlink>
      <w:r w:rsidR="002550A8" w:rsidRPr="002550A8">
        <w:rPr>
          <w:noProof/>
          <w:vertAlign w:val="superscript"/>
        </w:rPr>
        <w:t xml:space="preserve">, </w:t>
      </w:r>
      <w:hyperlink w:anchor="_ENREF_117" w:tooltip="Jiao, 2009 #490" w:history="1">
        <w:r w:rsidR="00623A39" w:rsidRPr="002550A8">
          <w:rPr>
            <w:noProof/>
            <w:vertAlign w:val="superscript"/>
          </w:rPr>
          <w:t>117</w:t>
        </w:r>
      </w:hyperlink>
      <w:r w:rsidR="002550A8" w:rsidRPr="002550A8">
        <w:rPr>
          <w:noProof/>
          <w:vertAlign w:val="superscript"/>
        </w:rPr>
        <w:t xml:space="preserve">, </w:t>
      </w:r>
      <w:hyperlink w:anchor="_ENREF_128" w:tooltip="Baran, 2008 #505" w:history="1">
        <w:r w:rsidR="00623A39" w:rsidRPr="002550A8">
          <w:rPr>
            <w:noProof/>
            <w:vertAlign w:val="superscript"/>
          </w:rPr>
          <w:t>128</w:t>
        </w:r>
      </w:hyperlink>
      <w:r w:rsidR="002550A8" w:rsidRPr="002550A8">
        <w:rPr>
          <w:noProof/>
          <w:vertAlign w:val="superscript"/>
        </w:rPr>
        <w:t xml:space="preserve">, </w:t>
      </w:r>
      <w:hyperlink w:anchor="_ENREF_131" w:tooltip="Matousek, 2007 #502" w:history="1">
        <w:r w:rsidR="00623A39" w:rsidRPr="002550A8">
          <w:rPr>
            <w:noProof/>
            <w:vertAlign w:val="superscript"/>
          </w:rPr>
          <w:t>131</w:t>
        </w:r>
      </w:hyperlink>
      <w:r w:rsidR="002550A8" w:rsidRPr="002550A8">
        <w:rPr>
          <w:noProof/>
          <w:vertAlign w:val="superscript"/>
        </w:rPr>
        <w:t xml:space="preserve">, </w:t>
      </w:r>
      <w:hyperlink w:anchor="_ENREF_134" w:tooltip="Mobley, 2007 #507" w:history="1">
        <w:r w:rsidR="00623A39" w:rsidRPr="002550A8">
          <w:rPr>
            <w:noProof/>
            <w:vertAlign w:val="superscript"/>
          </w:rPr>
          <w:t>134</w:t>
        </w:r>
      </w:hyperlink>
      <w:r w:rsidR="002550A8" w:rsidRPr="002550A8">
        <w:rPr>
          <w:noProof/>
          <w:vertAlign w:val="superscript"/>
        </w:rPr>
        <w:t xml:space="preserve">, </w:t>
      </w:r>
      <w:hyperlink w:anchor="_ENREF_144" w:tooltip="Pearson, 1993 #498" w:history="1">
        <w:r w:rsidR="00623A39" w:rsidRPr="002550A8">
          <w:rPr>
            <w:noProof/>
            <w:vertAlign w:val="superscript"/>
          </w:rPr>
          <w:t>144-153</w:t>
        </w:r>
      </w:hyperlink>
      <w:r>
        <w:fldChar w:fldCharType="end"/>
      </w:r>
      <w:r>
        <w:t xml:space="preserve"> 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(hereafter referred to as Rap and RalGDS, respectively) using the linear Poisson-Boltzmann equation (LPBE)</w:t>
      </w:r>
      <w:r w:rsidR="00297DC6">
        <w:t xml:space="preserve">, equation </w:t>
      </w:r>
      <w:r w:rsidR="00297DC6">
        <w:fldChar w:fldCharType="begin"/>
      </w:r>
      <w:r w:rsidR="00297DC6">
        <w:instrText xml:space="preserve"> GOTOBUTTON ZEqnNum325183  \* MERGEFORMAT </w:instrText>
      </w:r>
      <w:fldSimple w:instr=" REF ZEqnNum325183 \* Charformat \! \* MERGEFORMAT ">
        <w:r w:rsidR="00CC5479">
          <w:instrText>(3-4)</w:instrText>
        </w:r>
      </w:fldSimple>
      <w:r w:rsidR="00297DC6">
        <w:fldChar w:fldCharType="end"/>
      </w:r>
      <w:r>
        <w:t>.</w:t>
      </w:r>
      <w:hyperlink w:anchor="_ENREF_79" w:tooltip="Ritchie, 2013 #1530" w:history="1">
        <w:r w:rsidR="00623A39">
          <w:fldChar w:fldCharType="begin"/>
        </w:r>
        <w:r w:rsidR="00623A39">
          <w:instrText xml:space="preserve"> ADDIN EN.CITE &lt;EndNote&gt;&lt;Cite&gt;&lt;Author&gt;Ritchie&lt;/Author&gt;&lt;Year&gt;2013&lt;/Year&gt;&lt;RecNum&gt;1530&lt;/RecNum&gt;&lt;DisplayText&gt;&lt;style face="superscript"&gt;79&lt;/style&gt;&lt;/DisplayText&gt;&lt;record&gt;&lt;rec-number&gt;1530&lt;/rec-number&gt;&lt;foreign-keys&gt;&lt;key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623A39">
          <w:fldChar w:fldCharType="separate"/>
        </w:r>
        <w:r w:rsidR="00623A39" w:rsidRPr="002550A8">
          <w:rPr>
            <w:noProof/>
            <w:vertAlign w:val="superscript"/>
          </w:rPr>
          <w:t>79</w:t>
        </w:r>
        <w:r w:rsidR="00623A39">
          <w:fldChar w:fldCharType="end"/>
        </w:r>
      </w:hyperlink>
      <w:r>
        <w:t xml:space="preserve"> </w:t>
      </w:r>
    </w:p>
    <w:p w14:paraId="36898AE7" w14:textId="297DC09D" w:rsidR="00CE2A8A" w:rsidRDefault="00CE2A8A" w:rsidP="00CE2A8A">
      <w:pPr>
        <w:pStyle w:val="text"/>
      </w:pPr>
      <w:r>
        <w:t>For complex geometric shapes, such as a protein, the LPBE cannot be solved analytically.  Instead the LPBE is solved numerically by discretizing atomic partial charges and the local dielectric to a grid and solving using finite element or multigrid methods to perform a series of single-point LPBE calculations to obtain the numeric potential at each grid point.</w:t>
      </w:r>
      <w:r>
        <w:fldChar w:fldCharType="begin">
          <w:fldData xml:space="preserve">PEVuZE5vdGU+PENpdGU+PEF1dGhvcj5CYWtlcjwvQXV0aG9yPjxZZWFyPjIwMDE8L1llYXI+PFJl
Y051bT4yMzM8L1JlY051bT48RGlzcGxheVRleHQ+PHN0eWxlIGZhY2U9InN1cGVyc2NyaXB0Ij42
NSwgNjYsIDEwMjwvc3R5bGU+PC9EaXNwbGF5VGV4dD48cmVjb3JkPjxyZWMtbnVtYmVyPjIzMzwv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2550A8">
        <w:instrText xml:space="preserve"> ADDIN EN.CITE </w:instrText>
      </w:r>
      <w:r w:rsidR="002550A8">
        <w:fldChar w:fldCharType="begin">
          <w:fldData xml:space="preserve">PEVuZE5vdGU+PENpdGU+PEF1dGhvcj5CYWtlcjwvQXV0aG9yPjxZZWFyPjIwMDE8L1llYXI+PFJl
Y051bT4yMzM8L1JlY051bT48RGlzcGxheVRleHQ+PHN0eWxlIGZhY2U9InN1cGVyc2NyaXB0Ij42
NSwgNjYsIDEwMjwvc3R5bGU+PC9EaXNwbGF5VGV4dD48cmVjb3JkPjxyZWMtbnVtYmVyPjIzMzwv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2550A8">
        <w:instrText xml:space="preserve"> ADDIN EN.CITE.DATA </w:instrText>
      </w:r>
      <w:r w:rsidR="002550A8">
        <w:fldChar w:fldCharType="end"/>
      </w:r>
      <w:r>
        <w:fldChar w:fldCharType="separate"/>
      </w:r>
      <w:hyperlink w:anchor="_ENREF_65" w:tooltip="Holst, 1993 #473" w:history="1">
        <w:r w:rsidR="00623A39" w:rsidRPr="002550A8">
          <w:rPr>
            <w:noProof/>
            <w:vertAlign w:val="superscript"/>
          </w:rPr>
          <w:t>65</w:t>
        </w:r>
      </w:hyperlink>
      <w:r w:rsidR="002550A8" w:rsidRPr="002550A8">
        <w:rPr>
          <w:noProof/>
          <w:vertAlign w:val="superscript"/>
        </w:rPr>
        <w:t xml:space="preserve">, </w:t>
      </w:r>
      <w:hyperlink w:anchor="_ENREF_66" w:tooltip="Holst, 1995 #474" w:history="1">
        <w:r w:rsidR="00623A39" w:rsidRPr="002550A8">
          <w:rPr>
            <w:noProof/>
            <w:vertAlign w:val="superscript"/>
          </w:rPr>
          <w:t>66</w:t>
        </w:r>
      </w:hyperlink>
      <w:r w:rsidR="002550A8" w:rsidRPr="002550A8">
        <w:rPr>
          <w:noProof/>
          <w:vertAlign w:val="superscript"/>
        </w:rPr>
        <w:t xml:space="preserve">, </w:t>
      </w:r>
      <w:hyperlink w:anchor="_ENREF_102" w:tooltip="Baker, 2001 #233" w:history="1">
        <w:r w:rsidR="00623A39" w:rsidRPr="002550A8">
          <w:rPr>
            <w:noProof/>
            <w:vertAlign w:val="superscript"/>
          </w:rPr>
          <w:t>102</w:t>
        </w:r>
      </w:hyperlink>
      <w:r>
        <w:fldChar w:fldCharType="end"/>
      </w:r>
      <w:r>
        <w:t xml:space="preserve">  A numerical electrostatic field is then obtained by taking the negative gradient of the calculated potential.  This numerical solution to the LPBE is hereafter referred to as the numeric method.</w:t>
      </w:r>
    </w:p>
    <w:p w14:paraId="55A2958F" w14:textId="77777777" w:rsidR="00CE2A8A" w:rsidRDefault="00CE2A8A" w:rsidP="00DA69EB">
      <w:pPr>
        <w:pStyle w:val="text"/>
      </w:pPr>
      <w:r>
        <w:t>We previously presented how changes in 1) the calculation method, 2) the box size and grid point density, and 3) the box location affected the experimental correlation observed. For example, the solvent reaction field</w:t>
      </w:r>
      <w:r w:rsidR="00297DC6">
        <w:t xml:space="preserve"> potential</w:t>
      </w:r>
      <w:r>
        <w:t xml:space="preserve"> (SRF), shown in equation</w:t>
      </w:r>
      <w:r w:rsidR="00757A80">
        <w:t xml:space="preserve"> </w:t>
      </w:r>
      <w:r w:rsidR="00757A80">
        <w:rPr>
          <w:szCs w:val="24"/>
        </w:rPr>
        <w:fldChar w:fldCharType="begin"/>
      </w:r>
      <w:r w:rsidR="00757A80">
        <w:rPr>
          <w:szCs w:val="24"/>
        </w:rPr>
        <w:instrText xml:space="preserve"> GOTOBUTTON ZEqnNum739368  \* MERGEFORMAT </w:instrText>
      </w:r>
      <w:r w:rsidR="00757A80">
        <w:rPr>
          <w:szCs w:val="24"/>
        </w:rPr>
        <w:fldChar w:fldCharType="begin"/>
      </w:r>
      <w:r w:rsidR="00757A80">
        <w:rPr>
          <w:szCs w:val="24"/>
        </w:rPr>
        <w:instrText xml:space="preserve"> REF ZEqnNum739368 \* Charformat \! \* MERGEFORMAT </w:instrText>
      </w:r>
      <w:r w:rsidR="00757A80">
        <w:rPr>
          <w:szCs w:val="24"/>
        </w:rPr>
        <w:fldChar w:fldCharType="separate"/>
      </w:r>
      <w:r w:rsidR="00CC5479" w:rsidRPr="00CC5479">
        <w:rPr>
          <w:szCs w:val="24"/>
        </w:rPr>
        <w:instrText>(3-5)</w:instrText>
      </w:r>
      <w:r w:rsidR="00757A80">
        <w:rPr>
          <w:szCs w:val="24"/>
        </w:rPr>
        <w:fldChar w:fldCharType="end"/>
      </w:r>
      <w:r w:rsidR="00757A80">
        <w:rPr>
          <w:szCs w:val="24"/>
        </w:rPr>
        <w:fldChar w:fldCharType="end"/>
      </w:r>
      <w:r>
        <w:t xml:space="preserve">, can be computed from the difference between </w:t>
      </w:r>
      <w:r w:rsidR="00BF4E4E">
        <w:t>the</w:t>
      </w:r>
      <w:r>
        <w:t xml:space="preserve"> electrostatic potential calculated with different values for the protein and solvent dielectrics, </w:t>
      </w:r>
      <w:r w:rsidRPr="00BB2F61">
        <w:rPr>
          <w:i/>
        </w:rPr>
        <w:sym w:font="Symbol" w:char="F065"/>
      </w:r>
      <w:r w:rsidR="00757A80">
        <w:rPr>
          <w:i/>
          <w:vertAlign w:val="subscript"/>
        </w:rPr>
        <w:t>solute</w:t>
      </w:r>
      <w:r>
        <w:t xml:space="preserve"> and </w:t>
      </w:r>
      <w:r w:rsidRPr="00BB2F61">
        <w:rPr>
          <w:i/>
        </w:rPr>
        <w:sym w:font="Symbol" w:char="F065"/>
      </w:r>
      <w:r w:rsidRPr="00BB2F61">
        <w:rPr>
          <w:i/>
          <w:vertAlign w:val="subscript"/>
        </w:rPr>
        <w:t>solvent</w:t>
      </w:r>
      <w:r>
        <w:t>, respectively</w:t>
      </w:r>
      <w:r w:rsidR="00757A80">
        <w:t>.</w:t>
      </w:r>
      <w:r w:rsidR="00DA69EB">
        <w:t xml:space="preserve">  </w:t>
      </w:r>
      <w:r>
        <w:t>The SRF can be solved numerically using the LPBE to average out solvent effects to the total electrostatic field and take advantage of the less-rigorous solvent sampling requirement of an implicit solvent model.  The numerical</w:t>
      </w:r>
      <w:r w:rsidR="00757A80">
        <w:t xml:space="preserve"> negative gradient of the</w:t>
      </w:r>
      <w:r>
        <w:t xml:space="preserve"> SRF is then added to the analytic coulomb protein field, shown in equation</w:t>
      </w:r>
      <w:r w:rsidR="0087612B">
        <w:t xml:space="preserve"> </w:t>
      </w:r>
      <w:r w:rsidR="00BF4E4E">
        <w:fldChar w:fldCharType="begin"/>
      </w:r>
      <w:r w:rsidR="00BF4E4E">
        <w:instrText xml:space="preserve"> GOTOBUTTON ZEqnNum742806  \* MERGEFORMAT </w:instrText>
      </w:r>
      <w:fldSimple w:instr=" REF ZEqnNum742806 \* Charformat \! \* MERGEFORMAT ">
        <w:r w:rsidR="00CC5479">
          <w:instrText>(3-7)</w:instrText>
        </w:r>
      </w:fldSimple>
      <w:r w:rsidR="00BF4E4E">
        <w:fldChar w:fldCharType="end"/>
      </w:r>
      <w:r w:rsidR="00757A80">
        <w:t>.</w:t>
      </w:r>
    </w:p>
    <w:p w14:paraId="59508064" w14:textId="3C7A98DD" w:rsidR="00CE2A8A" w:rsidRPr="008C5232" w:rsidRDefault="00CE2A8A" w:rsidP="008C5232">
      <w:pPr>
        <w:pStyle w:val="text"/>
        <w:rPr>
          <w:color w:val="0000FF"/>
        </w:rPr>
      </w:pPr>
      <w:r>
        <w:t>In the previous study, we looked at different calculation methods by comparing the sum of the numeric solvent field and the analytic protein field, which we called the reaction field method, to the numeric method.  We determined that the reaction field method yielded the highest correlation to experimentally observed vibrational frequencies for absolute field calculations with a box centered on the nitrile, regardless of box size and grid point density.</w:t>
      </w:r>
      <w:hyperlink w:anchor="_ENREF_27" w:tooltip="Cerutti, 2007 #434" w:history="1">
        <w:r w:rsidR="00623A39">
          <w:fldChar w:fldCharType="begin"/>
        </w:r>
        <w:r w:rsidR="00623A39">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623A39">
          <w:fldChar w:fldCharType="separate"/>
        </w:r>
        <w:r w:rsidR="00623A39" w:rsidRPr="00A3644E">
          <w:rPr>
            <w:noProof/>
            <w:vertAlign w:val="superscript"/>
          </w:rPr>
          <w:t>27</w:t>
        </w:r>
        <w:r w:rsidR="00623A39">
          <w:fldChar w:fldCharType="end"/>
        </w:r>
      </w:hyperlink>
      <w:r>
        <w:t xml:space="preserve"> </w:t>
      </w:r>
      <w:r>
        <w:rPr>
          <w:i/>
        </w:rPr>
        <w:t xml:space="preserve">Changes </w:t>
      </w:r>
      <w:r>
        <w:t xml:space="preserve">in the experimentally observed vibrational absorption frequencies were best correlated to </w:t>
      </w:r>
      <w:r w:rsidRPr="00372044">
        <w:rPr>
          <w:i/>
        </w:rPr>
        <w:t xml:space="preserve">changes </w:t>
      </w:r>
      <w:r>
        <w:t>in the numeric total field calculations with a box centered on the nitrile, also regardless of box size and grid point density.  Both trends were linearly correlated to vibrational absorption frequencies, as expected due to the vibrational Stark effect (VSE), shown in equati</w:t>
      </w:r>
      <w:r w:rsidR="008C5232">
        <w:t xml:space="preserve">on </w:t>
      </w:r>
      <w:r w:rsidR="008C5232">
        <w:fldChar w:fldCharType="begin"/>
      </w:r>
      <w:r w:rsidR="008C5232">
        <w:instrText xml:space="preserve"> GOTOBUTTON ZEqnNum206165  \* MERGEFORMAT </w:instrText>
      </w:r>
      <w:fldSimple w:instr=" REF ZEqnNum206165 \* Charformat \! \* MERGEFORMAT ">
        <w:r w:rsidR="00CC5479">
          <w:instrText>(3-8)</w:instrText>
        </w:r>
      </w:fldSimple>
      <w:r w:rsidR="008C5232">
        <w:fldChar w:fldCharType="end"/>
      </w:r>
      <w:r>
        <w:t>.</w:t>
      </w:r>
      <w:r>
        <w:fldChar w:fldCharType="begin">
          <w:fldData xml:space="preserve">PEVuZE5vdGU+PENpdGU+PEF1dGhvcj5BbmRyZXdzPC9BdXRob3I+PFllYXI+MjAwMDwvWWVhcj48
UmVjTnVtPjg8L1JlY051bT48RGlzcGxheVRleHQ+PHN0eWxlIGZhY2U9InN1cGVyc2NyaXB0Ij4z
NSwgNDMsIDczLCA3NS03NywgMTU0PC9zdHlsZT48L0Rpc3BsYXlUZXh0PjxyZWNvcmQ+PHJlYy1u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2550A8">
        <w:instrText xml:space="preserve"> ADDIN EN.CITE </w:instrText>
      </w:r>
      <w:r w:rsidR="002550A8">
        <w:fldChar w:fldCharType="begin">
          <w:fldData xml:space="preserve">PEVuZE5vdGU+PENpdGU+PEF1dGhvcj5BbmRyZXdzPC9BdXRob3I+PFllYXI+MjAwMDwvWWVhcj48
UmVjTnVtPjg8L1JlY051bT48RGlzcGxheVRleHQ+PHN0eWxlIGZhY2U9InN1cGVyc2NyaXB0Ij4z
NSwgNDMsIDczLCA3NS03NywgMTU0PC9zdHlsZT48L0Rpc3BsYXlUZXh0PjxyZWNvcmQ+PHJlYy1u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2550A8">
        <w:instrText xml:space="preserve"> ADDIN EN.CITE.DATA </w:instrText>
      </w:r>
      <w:r w:rsidR="002550A8">
        <w:fldChar w:fldCharType="end"/>
      </w:r>
      <w:r>
        <w:fldChar w:fldCharType="separate"/>
      </w:r>
      <w:hyperlink w:anchor="_ENREF_35" w:tooltip="Stafford, 2010 #360" w:history="1">
        <w:r w:rsidR="00623A39" w:rsidRPr="002550A8">
          <w:rPr>
            <w:noProof/>
            <w:vertAlign w:val="superscript"/>
          </w:rPr>
          <w:t>35</w:t>
        </w:r>
      </w:hyperlink>
      <w:r w:rsidR="002550A8" w:rsidRPr="002550A8">
        <w:rPr>
          <w:noProof/>
          <w:vertAlign w:val="superscript"/>
        </w:rPr>
        <w:t xml:space="preserve">, </w:t>
      </w:r>
      <w:hyperlink w:anchor="_ENREF_43" w:tooltip="Ragain, 2012 #460" w:history="1">
        <w:r w:rsidR="00623A39" w:rsidRPr="002550A8">
          <w:rPr>
            <w:noProof/>
            <w:vertAlign w:val="superscript"/>
          </w:rPr>
          <w:t>43</w:t>
        </w:r>
      </w:hyperlink>
      <w:r w:rsidR="002550A8" w:rsidRPr="002550A8">
        <w:rPr>
          <w:noProof/>
          <w:vertAlign w:val="superscript"/>
        </w:rPr>
        <w:t xml:space="preserve">, </w:t>
      </w:r>
      <w:hyperlink w:anchor="_ENREF_73" w:tooltip="Webb, 2008 #9" w:history="1">
        <w:r w:rsidR="00623A39" w:rsidRPr="002550A8">
          <w:rPr>
            <w:noProof/>
            <w:vertAlign w:val="superscript"/>
          </w:rPr>
          <w:t>73</w:t>
        </w:r>
      </w:hyperlink>
      <w:r w:rsidR="002550A8" w:rsidRPr="002550A8">
        <w:rPr>
          <w:noProof/>
          <w:vertAlign w:val="superscript"/>
        </w:rPr>
        <w:t xml:space="preserve">, </w:t>
      </w:r>
      <w:hyperlink w:anchor="_ENREF_75" w:tooltip="Andrews, 2000 #8" w:history="1">
        <w:r w:rsidR="00623A39" w:rsidRPr="002550A8">
          <w:rPr>
            <w:noProof/>
            <w:vertAlign w:val="superscript"/>
          </w:rPr>
          <w:t>75-77</w:t>
        </w:r>
      </w:hyperlink>
      <w:r w:rsidR="002550A8" w:rsidRPr="002550A8">
        <w:rPr>
          <w:noProof/>
          <w:vertAlign w:val="superscript"/>
        </w:rPr>
        <w:t xml:space="preserve">, </w:t>
      </w:r>
      <w:hyperlink w:anchor="_ENREF_154" w:tooltip="Park, 1999 #22" w:history="1">
        <w:r w:rsidR="00623A39" w:rsidRPr="002550A8">
          <w:rPr>
            <w:noProof/>
            <w:vertAlign w:val="superscript"/>
          </w:rPr>
          <w:t>154</w:t>
        </w:r>
      </w:hyperlink>
      <w:r>
        <w:fldChar w:fldCharType="end"/>
      </w:r>
      <w:r w:rsidR="008C5232">
        <w:rPr>
          <w:color w:val="0000FF"/>
        </w:rPr>
        <w:t xml:space="preserve">  </w:t>
      </w:r>
      <w:r w:rsidRPr="00595EA0">
        <w:t>For our thiocyanate vibrational probe, the Stark tuning rate is 0.77 cm</w:t>
      </w:r>
      <w:r w:rsidRPr="00595EA0">
        <w:rPr>
          <w:vertAlign w:val="superscript"/>
        </w:rPr>
        <w:t>-1</w:t>
      </w:r>
      <w:r w:rsidRPr="00595EA0">
        <w:t>/(MV cm</w:t>
      </w:r>
      <w:r w:rsidRPr="00595EA0">
        <w:rPr>
          <w:vertAlign w:val="superscript"/>
        </w:rPr>
        <w:t>-1</w:t>
      </w:r>
      <w:r w:rsidRPr="00595EA0">
        <w:t xml:space="preserve">) = 1.99 </w:t>
      </w:r>
      <w:r w:rsidRPr="006F680C">
        <w:t>cm</w:t>
      </w:r>
      <w:r>
        <w:rPr>
          <w:vertAlign w:val="superscript"/>
        </w:rPr>
        <w:t>-1</w:t>
      </w:r>
      <w:r>
        <w:t xml:space="preserve"> </w:t>
      </w:r>
      <w:r w:rsidRPr="00595EA0">
        <w:t>/(k</w:t>
      </w:r>
      <w:r w:rsidRPr="00595EA0">
        <w:rPr>
          <w:vertAlign w:val="subscript"/>
        </w:rPr>
        <w:t>b</w:t>
      </w:r>
      <w:r w:rsidRPr="00595EA0">
        <w:t xml:space="preserve">T/eÅ). </w:t>
      </w:r>
    </w:p>
    <w:p w14:paraId="005A5652" w14:textId="1B583DF1"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Ij42LCA3LCA2NywgNjksIDc5LCAxNTU8L3N0eWxlPjwvRGlzcGxheVRleHQ+PHJlY29yZD48cmVj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2550A8">
        <w:instrText xml:space="preserve"> ADDIN EN.CITE </w:instrText>
      </w:r>
      <w:r w:rsidR="002550A8">
        <w:fldChar w:fldCharType="begin">
          <w:fldData xml:space="preserve">PEVuZE5vdGU+PENpdGU+PEF1dGhvcj5SaXRjaGllPC9BdXRob3I+PFllYXI+MjAxMzwvWWVhcj48
UmVjTnVtPjE1MzA8L1JlY051bT48RGlzcGxheVRleHQ+PHN0eWxlIGZhY2U9InN1cGVyc2NyaXB0
Ij42LCA3LCA2NywgNjksIDc5LCAxNTU8L3N0eWxlPjwvRGlzcGxheVRleHQ+PHJlY29yZD48cmVj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2550A8">
        <w:instrText xml:space="preserve"> ADDIN EN.CITE.DATA </w:instrText>
      </w:r>
      <w:r w:rsidR="002550A8">
        <w:fldChar w:fldCharType="end"/>
      </w:r>
      <w:r>
        <w:fldChar w:fldCharType="separate"/>
      </w:r>
      <w:hyperlink w:anchor="_ENREF_6" w:tooltip="Warshel, 1976 #433" w:history="1">
        <w:r w:rsidR="00623A39" w:rsidRPr="002550A8">
          <w:rPr>
            <w:noProof/>
            <w:vertAlign w:val="superscript"/>
          </w:rPr>
          <w:t>6</w:t>
        </w:r>
      </w:hyperlink>
      <w:r w:rsidR="002550A8" w:rsidRPr="002550A8">
        <w:rPr>
          <w:noProof/>
          <w:vertAlign w:val="superscript"/>
        </w:rPr>
        <w:t xml:space="preserve">, </w:t>
      </w:r>
      <w:hyperlink w:anchor="_ENREF_7" w:tooltip="Warshel, 1998 #234" w:history="1">
        <w:r w:rsidR="00623A39" w:rsidRPr="002550A8">
          <w:rPr>
            <w:noProof/>
            <w:vertAlign w:val="superscript"/>
          </w:rPr>
          <w:t>7</w:t>
        </w:r>
      </w:hyperlink>
      <w:r w:rsidR="002550A8" w:rsidRPr="002550A8">
        <w:rPr>
          <w:noProof/>
          <w:vertAlign w:val="superscript"/>
        </w:rPr>
        <w:t xml:space="preserve">, </w:t>
      </w:r>
      <w:hyperlink w:anchor="_ENREF_67" w:tooltip="Warshel, 2006 #236" w:history="1">
        <w:r w:rsidR="00623A39" w:rsidRPr="002550A8">
          <w:rPr>
            <w:noProof/>
            <w:vertAlign w:val="superscript"/>
          </w:rPr>
          <w:t>67</w:t>
        </w:r>
      </w:hyperlink>
      <w:r w:rsidR="002550A8" w:rsidRPr="002550A8">
        <w:rPr>
          <w:noProof/>
          <w:vertAlign w:val="superscript"/>
        </w:rPr>
        <w:t xml:space="preserve">, </w:t>
      </w:r>
      <w:hyperlink w:anchor="_ENREF_69" w:tooltip="Schutz, 2001 #18" w:history="1">
        <w:r w:rsidR="00623A39" w:rsidRPr="002550A8">
          <w:rPr>
            <w:noProof/>
            <w:vertAlign w:val="superscript"/>
          </w:rPr>
          <w:t>69</w:t>
        </w:r>
      </w:hyperlink>
      <w:r w:rsidR="002550A8" w:rsidRPr="002550A8">
        <w:rPr>
          <w:noProof/>
          <w:vertAlign w:val="superscript"/>
        </w:rPr>
        <w:t xml:space="preserve">, </w:t>
      </w:r>
      <w:hyperlink w:anchor="_ENREF_79" w:tooltip="Ritchie, 2013 #1530" w:history="1">
        <w:r w:rsidR="00623A39" w:rsidRPr="002550A8">
          <w:rPr>
            <w:noProof/>
            <w:vertAlign w:val="superscript"/>
          </w:rPr>
          <w:t>79</w:t>
        </w:r>
      </w:hyperlink>
      <w:r w:rsidR="002550A8" w:rsidRPr="002550A8">
        <w:rPr>
          <w:noProof/>
          <w:vertAlign w:val="superscript"/>
        </w:rPr>
        <w:t xml:space="preserve">, </w:t>
      </w:r>
      <w:hyperlink w:anchor="_ENREF_155" w:tooltip="Neves-Petersen, 2003 #1512" w:history="1">
        <w:r w:rsidR="00623A39" w:rsidRPr="002550A8">
          <w:rPr>
            <w:noProof/>
            <w:vertAlign w:val="superscript"/>
          </w:rPr>
          <w:t>155</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56" w:tooltip="Chen, 2008 #537" w:history="1">
        <w:r w:rsidR="00623A39">
          <w:fldChar w:fldCharType="begin">
            <w:fldData xml:space="preserve">PEVuZE5vdGU+PENpdGU+PEF1dGhvcj5DaGVuPC9BdXRob3I+PFllYXI+MjAwODwvWWVhcj48UmVj
TnVtPjUzNzwvUmVjTnVtPjxEaXNwbGF5VGV4dD48c3R5bGUgZmFjZT0ic3VwZXJzY3JpcHQiPjE1
Ni0xNTk8L3N0eWxlPjwvRGlzcGxheVRleHQ+PHJlY29yZD48cmVjLW51bWJlcj41Mzc8L3JlYy1u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623A39">
          <w:instrText xml:space="preserve"> ADDIN EN.CITE </w:instrText>
        </w:r>
        <w:r w:rsidR="00623A39">
          <w:fldChar w:fldCharType="begin">
            <w:fldData xml:space="preserve">PEVuZE5vdGU+PENpdGU+PEF1dGhvcj5DaGVuPC9BdXRob3I+PFllYXI+MjAwODwvWWVhcj48UmVj
TnVtPjUzNzwvUmVjTnVtPjxEaXNwbGF5VGV4dD48c3R5bGUgZmFjZT0ic3VwZXJzY3JpcHQiPjE1
Ni0xNTk8L3N0eWxlPjwvRGlzcGxheVRleHQ+PHJlY29yZD48cmVjLW51bWJlcj41Mzc8L3JlYy1u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623A39">
          <w:instrText xml:space="preserve"> ADDIN EN.CITE.DATA </w:instrText>
        </w:r>
        <w:r w:rsidR="00623A39">
          <w:fldChar w:fldCharType="end"/>
        </w:r>
        <w:r w:rsidR="00623A39">
          <w:fldChar w:fldCharType="separate"/>
        </w:r>
        <w:r w:rsidR="00623A39" w:rsidRPr="002550A8">
          <w:rPr>
            <w:noProof/>
            <w:vertAlign w:val="superscript"/>
          </w:rPr>
          <w:t>156-159</w:t>
        </w:r>
        <w:r w:rsidR="00623A39">
          <w:fldChar w:fldCharType="end"/>
        </w:r>
      </w:hyperlink>
      <w:r>
        <w:t xml:space="preserve"> Hydration water is less mobile than bulk water, has a lower dielectric constant than bulk water,</w:t>
      </w:r>
      <w:hyperlink w:anchor="_ENREF_32" w:tooltip="Sheu, 2010 #547" w:history="1">
        <w:r w:rsidR="00623A39">
          <w:fldChar w:fldCharType="begin"/>
        </w:r>
        <w:r w:rsidR="00623A39">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623A39">
          <w:fldChar w:fldCharType="separate"/>
        </w:r>
        <w:r w:rsidR="00623A39" w:rsidRPr="00A3644E">
          <w:rPr>
            <w:noProof/>
            <w:vertAlign w:val="superscript"/>
          </w:rPr>
          <w:t>32</w:t>
        </w:r>
        <w:r w:rsidR="00623A39">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NjAsIDE2MTwvc3R5bGU+PC9EaXNwbGF5VGV4dD48cmVjb3JkPjxyZWMtbnVtYmVyPjU0NTwvcmVj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2550A8">
        <w:instrText xml:space="preserve"> ADDIN EN.CITE </w:instrText>
      </w:r>
      <w:r w:rsidR="002550A8">
        <w:fldChar w:fldCharType="begin">
          <w:fldData xml:space="preserve">PEVuZE5vdGU+PENpdGU+PEF1dGhvcj5DaHVuZzwvQXV0aG9yPjxZZWFyPjE5OTg8L1llYXI+PFJl
Y051bT41NDU8L1JlY051bT48RGlzcGxheVRleHQ+PHN0eWxlIGZhY2U9InN1cGVyc2NyaXB0Ij4x
NjAsIDE2MTwvc3R5bGU+PC9EaXNwbGF5VGV4dD48cmVjb3JkPjxyZWMtbnVtYmVyPjU0NTwvcmVj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2550A8">
        <w:instrText xml:space="preserve"> ADDIN EN.CITE.DATA </w:instrText>
      </w:r>
      <w:r w:rsidR="002550A8">
        <w:fldChar w:fldCharType="end"/>
      </w:r>
      <w:r>
        <w:fldChar w:fldCharType="separate"/>
      </w:r>
      <w:hyperlink w:anchor="_ENREF_160" w:tooltip="Chung, 1998 #545" w:history="1">
        <w:r w:rsidR="00623A39" w:rsidRPr="002550A8">
          <w:rPr>
            <w:noProof/>
            <w:vertAlign w:val="superscript"/>
          </w:rPr>
          <w:t>160</w:t>
        </w:r>
      </w:hyperlink>
      <w:r w:rsidR="002550A8" w:rsidRPr="002550A8">
        <w:rPr>
          <w:noProof/>
          <w:vertAlign w:val="superscript"/>
        </w:rPr>
        <w:t xml:space="preserve">, </w:t>
      </w:r>
      <w:hyperlink w:anchor="_ENREF_161" w:tooltip="Funahashi, 2002 #544" w:history="1">
        <w:r w:rsidR="00623A39" w:rsidRPr="002550A8">
          <w:rPr>
            <w:noProof/>
            <w:vertAlign w:val="superscript"/>
          </w:rPr>
          <w:t>161</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09" w:tooltip="Layfield, 2013 #472" w:history="1">
        <w:r w:rsidR="00623A39">
          <w:fldChar w:fldCharType="begin"/>
        </w:r>
        <w:r w:rsidR="00623A39">
          <w:instrText xml:space="preserve"> ADDIN EN.CITE &lt;EndNote&gt;&lt;Cite&gt;&lt;Author&gt;Layfield&lt;/Author&gt;&lt;Year&gt;2013&lt;/Year&gt;&lt;RecNum&gt;472&lt;/RecNum&gt;&lt;DisplayText&gt;&lt;style face="superscript"&gt;109&lt;/style&gt;&lt;/DisplayText&gt;&lt;record&gt;&lt;rec-number&gt;472&lt;/rec-number&gt;&lt;foreign-keys&gt;&lt;key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623A39">
          <w:fldChar w:fldCharType="separate"/>
        </w:r>
        <w:r w:rsidR="00623A39" w:rsidRPr="002550A8">
          <w:rPr>
            <w:noProof/>
            <w:vertAlign w:val="superscript"/>
          </w:rPr>
          <w:t>109</w:t>
        </w:r>
        <w:r w:rsidR="00623A39">
          <w:fldChar w:fldCharType="end"/>
        </w:r>
      </w:hyperlink>
      <w:r>
        <w:t xml:space="preserve"> recently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Additionally, Fennell </w:t>
      </w:r>
      <w:r w:rsidRPr="000C73B2">
        <w:rPr>
          <w:i/>
        </w:rPr>
        <w:t>et al</w:t>
      </w:r>
      <w:r>
        <w:t>.</w:t>
      </w:r>
      <w:hyperlink w:anchor="_ENREF_162" w:tooltip="Fennell, 2011 #546" w:history="1">
        <w:r w:rsidR="00623A39">
          <w:fldChar w:fldCharType="begin">
            <w:fldData xml:space="preserve">PEVuZE5vdGU+PENpdGU+PEF1dGhvcj5GZW5uZWxsPC9BdXRob3I+PFllYXI+MjAxMTwvWWVhcj48
UmVjTnVtPjU0NjwvUmVjTnVtPjxEaXNwbGF5VGV4dD48c3R5bGUgZmFjZT0ic3VwZXJzY3JpcHQi
PjE2Mjwvc3R5bGU+PC9EaXNwbGF5VGV4dD48cmVjb3JkPjxyZWMtbnVtYmVyPjU0NjwvcmVjLW51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623A39">
          <w:instrText xml:space="preserve"> ADDIN EN.CITE </w:instrText>
        </w:r>
        <w:r w:rsidR="00623A39">
          <w:fldChar w:fldCharType="begin">
            <w:fldData xml:space="preserve">PEVuZE5vdGU+PENpdGU+PEF1dGhvcj5GZW5uZWxsPC9BdXRob3I+PFllYXI+MjAxMTwvWWVhcj48
UmVjTnVtPjU0NjwvUmVjTnVtPjxEaXNwbGF5VGV4dD48c3R5bGUgZmFjZT0ic3VwZXJzY3JpcHQi
PjE2Mjwvc3R5bGU+PC9EaXNwbGF5VGV4dD48cmVjb3JkPjxyZWMtbnVtYmVyPjU0NjwvcmVjLW51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623A39">
          <w:instrText xml:space="preserve"> ADDIN EN.CITE.DATA </w:instrText>
        </w:r>
        <w:r w:rsidR="00623A39">
          <w:fldChar w:fldCharType="end"/>
        </w:r>
        <w:r w:rsidR="00623A39">
          <w:fldChar w:fldCharType="separate"/>
        </w:r>
        <w:r w:rsidR="00623A39" w:rsidRPr="002550A8">
          <w:rPr>
            <w:noProof/>
            <w:vertAlign w:val="superscript"/>
          </w:rPr>
          <w:t>162</w:t>
        </w:r>
        <w:r w:rsidR="00623A39">
          <w:fldChar w:fldCharType="end"/>
        </w:r>
      </w:hyperlink>
      <w:r>
        <w:t xml:space="preserve"> showed that employing an implicit solvent model that distinguishes between bulk water and hydration water can better account for solvation shell properties than a purely implicit solvent model and yields results consistent with purely explicit models.</w:t>
      </w:r>
    </w:p>
    <w:p w14:paraId="24AE4109" w14:textId="46221D97"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N27C</w:t>
      </w:r>
      <w:r>
        <w:rPr>
          <w:vertAlign w:val="subscript"/>
        </w:rPr>
        <w:t>SCN</w:t>
      </w:r>
      <w:r>
        <w:t>, G28C</w:t>
      </w:r>
      <w:r>
        <w:rPr>
          <w:vertAlign w:val="subscript"/>
        </w:rPr>
        <w:t>SCN</w:t>
      </w:r>
      <w:r>
        <w:t>, N29C</w:t>
      </w:r>
      <w:r>
        <w:rPr>
          <w:vertAlign w:val="subscript"/>
        </w:rPr>
        <w:t>SCN</w:t>
      </w:r>
      <w:r>
        <w:t>, Y31C</w:t>
      </w:r>
      <w:r>
        <w:rPr>
          <w:vertAlign w:val="subscript"/>
        </w:rPr>
        <w:t>SCN</w:t>
      </w:r>
      <w:r>
        <w:t>, K32C</w:t>
      </w:r>
      <w:r>
        <w:rPr>
          <w:vertAlign w:val="subscript"/>
        </w:rPr>
        <w:t>SCN</w:t>
      </w:r>
      <w:r>
        <w:t>, and N54C</w:t>
      </w:r>
      <w:r>
        <w:rPr>
          <w:vertAlign w:val="subscript"/>
        </w:rPr>
        <w:t>SCN</w:t>
      </w:r>
      <w:r>
        <w:t>, for monomeric RalGDS</w:t>
      </w:r>
      <w:hyperlink w:anchor="_ENREF_35" w:tooltip="Stafford, 2010 #360" w:history="1">
        <w:r w:rsidR="00623A39">
          <w:fldChar w:fldCharType="begin"/>
        </w:r>
        <w:r w:rsidR="00623A39">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623A39">
          <w:fldChar w:fldCharType="separate"/>
        </w:r>
        <w:r w:rsidR="00623A39" w:rsidRPr="00A3644E">
          <w:rPr>
            <w:noProof/>
            <w:vertAlign w:val="superscript"/>
          </w:rPr>
          <w:t>35</w:t>
        </w:r>
        <w:r w:rsidR="00623A39">
          <w:fldChar w:fldCharType="end"/>
        </w:r>
      </w:hyperlink>
      <w:r>
        <w:t xml:space="preserve"> as well as RalGDS docked to WT Rap, Rap E30D, Rap K31E, and Rap E30D/K31E.</w:t>
      </w:r>
      <w:hyperlink w:anchor="_ENREF_43" w:tooltip="Ragain, 2012 #460" w:history="1">
        <w:r w:rsidR="00623A39">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623A39">
          <w:instrText xml:space="preserve"> ADDIN EN.CITE </w:instrText>
        </w:r>
        <w:r w:rsidR="00623A39">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623A39">
          <w:instrText xml:space="preserve"> ADDIN EN.CITE.DATA </w:instrText>
        </w:r>
        <w:r w:rsidR="00623A39">
          <w:fldChar w:fldCharType="end"/>
        </w:r>
        <w:r w:rsidR="00623A39">
          <w:fldChar w:fldCharType="separate"/>
        </w:r>
        <w:r w:rsidR="00623A39" w:rsidRPr="00A3644E">
          <w:rPr>
            <w:noProof/>
            <w:vertAlign w:val="superscript"/>
          </w:rPr>
          <w:t>43</w:t>
        </w:r>
        <w:r w:rsidR="00623A39">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14:paraId="4C01C76B" w14:textId="77777777" w:rsidR="00CE2A8A" w:rsidRDefault="00CE2A8A" w:rsidP="00CE2A8A">
      <w:pPr>
        <w:pStyle w:val="Heading3"/>
      </w:pPr>
      <w:bookmarkStart w:id="206" w:name="_Toc297815428"/>
      <w:r>
        <w:t xml:space="preserve"> </w:t>
      </w:r>
      <w:bookmarkStart w:id="207" w:name="_Toc298761143"/>
      <w:r>
        <w:t>Results</w:t>
      </w:r>
      <w:bookmarkEnd w:id="206"/>
      <w:r>
        <w:t xml:space="preserve"> and Discussion</w:t>
      </w:r>
      <w:bookmarkEnd w:id="207"/>
    </w:p>
    <w:p w14:paraId="7B4C313A"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4A1B3FB5" w14:textId="39316A2D" w:rsidR="00611E52" w:rsidRDefault="00523F32" w:rsidP="00611E52">
      <w:pPr>
        <w:pStyle w:val="Heading4"/>
      </w:pPr>
      <w:bookmarkStart w:id="208" w:name="_Toc298761144"/>
      <w:r>
        <w:t xml:space="preserve"> </w:t>
      </w:r>
      <w:r w:rsidR="00611E52">
        <w:t>Calculations of Absolute Fields</w:t>
      </w:r>
      <w:bookmarkEnd w:id="208"/>
    </w:p>
    <w:p w14:paraId="1267E98F" w14:textId="77777777" w:rsidR="00CE2A8A" w:rsidRDefault="00CE2A8A" w:rsidP="00CE2A8A">
      <w:pPr>
        <w:pStyle w:val="text"/>
      </w:pPr>
      <w:r>
        <w:fldChar w:fldCharType="begin"/>
      </w:r>
      <w:r>
        <w:instrText xml:space="preserve"> REF _Ref298677919 \h </w:instrText>
      </w:r>
      <w:r>
        <w:fldChar w:fldCharType="separate"/>
      </w:r>
      <w:r w:rsidR="00CC5479">
        <w:t xml:space="preserve">Figure </w:t>
      </w:r>
      <w:r w:rsidR="00CC5479">
        <w:rPr>
          <w:noProof/>
        </w:rPr>
        <w:t>6</w:t>
      </w:r>
      <w:r w:rsidR="00CC5479">
        <w:noBreakHyphen/>
      </w:r>
      <w:r w:rsidR="00CC5479">
        <w:rPr>
          <w:noProof/>
        </w:rPr>
        <w:t>1</w:t>
      </w:r>
      <w:r>
        <w:fldChar w:fldCharType="end"/>
      </w:r>
      <w:r>
        <w:t xml:space="preserve">, </w:t>
      </w:r>
      <w:r>
        <w:fldChar w:fldCharType="begin"/>
      </w:r>
      <w:r>
        <w:instrText xml:space="preserve"> REF _Ref298677990 \h </w:instrText>
      </w:r>
      <w:r>
        <w:fldChar w:fldCharType="separate"/>
      </w:r>
      <w:r w:rsidR="00CC5479">
        <w:t xml:space="preserve">Figure </w:t>
      </w:r>
      <w:r w:rsidR="00CC5479">
        <w:rPr>
          <w:noProof/>
        </w:rPr>
        <w:t>6</w:t>
      </w:r>
      <w:r w:rsidR="00CC5479">
        <w:noBreakHyphen/>
      </w:r>
      <w:r w:rsidR="00CC5479">
        <w:rPr>
          <w:noProof/>
        </w:rPr>
        <w:t>2</w:t>
      </w:r>
      <w:r>
        <w:fldChar w:fldCharType="end"/>
      </w:r>
      <w:r>
        <w:t xml:space="preserve">, </w:t>
      </w:r>
      <w:r>
        <w:fldChar w:fldCharType="begin"/>
      </w:r>
      <w:r>
        <w:instrText xml:space="preserve"> REF _Ref298678014 \h </w:instrText>
      </w:r>
      <w:r>
        <w:fldChar w:fldCharType="separate"/>
      </w:r>
      <w:r w:rsidR="00CC5479">
        <w:t xml:space="preserve">Figure </w:t>
      </w:r>
      <w:r w:rsidR="00CC5479">
        <w:rPr>
          <w:noProof/>
        </w:rPr>
        <w:t>6</w:t>
      </w:r>
      <w:r w:rsidR="00CC5479">
        <w:noBreakHyphen/>
      </w:r>
      <w:r w:rsidR="00CC5479">
        <w:rPr>
          <w:noProof/>
        </w:rPr>
        <w:t>3</w:t>
      </w:r>
      <w:r>
        <w:fldChar w:fldCharType="end"/>
      </w:r>
      <w:r>
        <w:t xml:space="preserve">, </w:t>
      </w:r>
      <w:r>
        <w:fldChar w:fldCharType="begin"/>
      </w:r>
      <w:r>
        <w:instrText xml:space="preserve"> REF _Ref298678027 \h </w:instrText>
      </w:r>
      <w:r>
        <w:fldChar w:fldCharType="separate"/>
      </w:r>
      <w:r w:rsidR="00CC5479">
        <w:t xml:space="preserve">Figure </w:t>
      </w:r>
      <w:r w:rsidR="00CC5479">
        <w:rPr>
          <w:noProof/>
        </w:rPr>
        <w:t>6</w:t>
      </w:r>
      <w:r w:rsidR="00CC5479">
        <w:noBreakHyphen/>
      </w:r>
      <w:r w:rsidR="00CC5479">
        <w:rPr>
          <w:noProof/>
        </w:rPr>
        <w:t>4</w:t>
      </w:r>
      <w:r>
        <w:fldChar w:fldCharType="end"/>
      </w:r>
      <w:r>
        <w:t xml:space="preserve">, and </w:t>
      </w:r>
      <w:r>
        <w:fldChar w:fldCharType="begin"/>
      </w:r>
      <w:r>
        <w:instrText xml:space="preserve"> REF _Ref298678042 \h </w:instrText>
      </w:r>
      <w:r>
        <w:fldChar w:fldCharType="separate"/>
      </w:r>
      <w:r w:rsidR="00CC5479">
        <w:t xml:space="preserve">Figure </w:t>
      </w:r>
      <w:r w:rsidR="00CC5479">
        <w:rPr>
          <w:noProof/>
        </w:rPr>
        <w:t>6</w:t>
      </w:r>
      <w:r w:rsidR="00CC5479">
        <w:noBreakHyphen/>
      </w:r>
      <w:r w:rsidR="00CC5479">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Rap,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 xml:space="preserve"> 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3777CE85" w14:textId="77777777" w:rsidR="009D2B58" w:rsidRDefault="00CE2A8A" w:rsidP="009D2B58">
      <w:pPr>
        <w:pStyle w:val="Heading5"/>
      </w:pPr>
      <w:r>
        <w:tab/>
      </w:r>
      <w:bookmarkStart w:id="209" w:name="_Toc298761145"/>
      <w:r>
        <w:t>5 Å Sphere</w:t>
      </w:r>
      <w:bookmarkEnd w:id="209"/>
    </w:p>
    <w:p w14:paraId="0A3A874E"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CC5479">
        <w:t xml:space="preserve">Figure </w:t>
      </w:r>
      <w:r w:rsidR="00CC5479">
        <w:rPr>
          <w:noProof/>
        </w:rPr>
        <w:t>6</w:t>
      </w:r>
      <w:r w:rsidR="00CC5479">
        <w:noBreakHyphen/>
      </w:r>
      <w:r w:rsidR="00CC5479">
        <w:rPr>
          <w:noProof/>
        </w:rPr>
        <w:t>1</w:t>
      </w:r>
      <w:r>
        <w:fldChar w:fldCharType="end"/>
      </w:r>
      <w:r>
        <w:t xml:space="preserve">, </w:t>
      </w:r>
      <w:r>
        <w:fldChar w:fldCharType="begin"/>
      </w:r>
      <w:r>
        <w:instrText xml:space="preserve"> REF _Ref298677990 \h </w:instrText>
      </w:r>
      <w:r>
        <w:fldChar w:fldCharType="separate"/>
      </w:r>
      <w:r w:rsidR="00CC5479">
        <w:t xml:space="preserve">Figure </w:t>
      </w:r>
      <w:r w:rsidR="00CC5479">
        <w:rPr>
          <w:noProof/>
        </w:rPr>
        <w:t>6</w:t>
      </w:r>
      <w:r w:rsidR="00CC5479">
        <w:noBreakHyphen/>
      </w:r>
      <w:r w:rsidR="00CC5479">
        <w:rPr>
          <w:noProof/>
        </w:rPr>
        <w:t>2</w:t>
      </w:r>
      <w:r>
        <w:fldChar w:fldCharType="end"/>
      </w:r>
      <w:r>
        <w:t xml:space="preserve">, </w:t>
      </w:r>
      <w:r>
        <w:fldChar w:fldCharType="begin"/>
      </w:r>
      <w:r>
        <w:instrText xml:space="preserve"> REF _Ref298678014 \h </w:instrText>
      </w:r>
      <w:r>
        <w:fldChar w:fldCharType="separate"/>
      </w:r>
      <w:r w:rsidR="00CC5479">
        <w:t xml:space="preserve">Figure </w:t>
      </w:r>
      <w:r w:rsidR="00CC5479">
        <w:rPr>
          <w:noProof/>
        </w:rPr>
        <w:t>6</w:t>
      </w:r>
      <w:r w:rsidR="00CC5479">
        <w:noBreakHyphen/>
      </w:r>
      <w:r w:rsidR="00CC5479">
        <w:rPr>
          <w:noProof/>
        </w:rPr>
        <w:t>3</w:t>
      </w:r>
      <w:r>
        <w:fldChar w:fldCharType="end"/>
      </w:r>
      <w:r>
        <w:t xml:space="preserve">, </w:t>
      </w:r>
      <w:r>
        <w:fldChar w:fldCharType="begin"/>
      </w:r>
      <w:r>
        <w:instrText xml:space="preserve"> REF _Ref298678027 \h </w:instrText>
      </w:r>
      <w:r>
        <w:fldChar w:fldCharType="separate"/>
      </w:r>
      <w:r w:rsidR="00CC5479">
        <w:t xml:space="preserve">Figure </w:t>
      </w:r>
      <w:r w:rsidR="00CC5479">
        <w:rPr>
          <w:noProof/>
        </w:rPr>
        <w:t>6</w:t>
      </w:r>
      <w:r w:rsidR="00CC5479">
        <w:noBreakHyphen/>
      </w:r>
      <w:r w:rsidR="00CC5479">
        <w:rPr>
          <w:noProof/>
        </w:rPr>
        <w:t>4</w:t>
      </w:r>
      <w:r>
        <w:fldChar w:fldCharType="end"/>
      </w:r>
      <w:r>
        <w:t xml:space="preserve">, and </w:t>
      </w:r>
      <w:r>
        <w:fldChar w:fldCharType="begin"/>
      </w:r>
      <w:r>
        <w:instrText xml:space="preserve"> REF _Ref298678042 \h </w:instrText>
      </w:r>
      <w:r>
        <w:fldChar w:fldCharType="separate"/>
      </w:r>
      <w:r w:rsidR="00CC5479">
        <w:t xml:space="preserve">Figure </w:t>
      </w:r>
      <w:r w:rsidR="00CC5479">
        <w:rPr>
          <w:noProof/>
        </w:rPr>
        <w:t>6</w:t>
      </w:r>
      <w:r w:rsidR="00CC5479">
        <w:noBreakHyphen/>
      </w:r>
      <w:r w:rsidR="00CC5479">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CC5479">
        <w:t xml:space="preserve">Figure </w:t>
      </w:r>
      <w:r w:rsidR="00CC5479">
        <w:rPr>
          <w:noProof/>
        </w:rPr>
        <w:t>6</w:t>
      </w:r>
      <w:r w:rsidR="00CC5479">
        <w:noBreakHyphen/>
      </w:r>
      <w:r w:rsidR="00CC5479">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02657DA7"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CC5479">
        <w:t xml:space="preserve">Figure </w:t>
      </w:r>
      <w:r w:rsidR="00CC5479">
        <w:rPr>
          <w:noProof/>
        </w:rPr>
        <w:t>6</w:t>
      </w:r>
      <w:r w:rsidR="00CC5479">
        <w:noBreakHyphen/>
      </w:r>
      <w:r w:rsidR="00CC5479">
        <w:rPr>
          <w:noProof/>
        </w:rPr>
        <w:t>6</w:t>
      </w:r>
      <w:r>
        <w:fldChar w:fldCharType="end"/>
      </w:r>
      <w:r>
        <w:t>, as well for RalGDS docked to the various Rap constructs (</w:t>
      </w:r>
      <w:r>
        <w:fldChar w:fldCharType="begin"/>
      </w:r>
      <w:r>
        <w:instrText xml:space="preserve"> REF _Ref298678202 \h </w:instrText>
      </w:r>
      <w:r>
        <w:fldChar w:fldCharType="separate"/>
      </w:r>
      <w:r w:rsidR="00CC5479">
        <w:t xml:space="preserve">Figure </w:t>
      </w:r>
      <w:r w:rsidR="00CC5479">
        <w:rPr>
          <w:noProof/>
        </w:rPr>
        <w:t>6</w:t>
      </w:r>
      <w:r w:rsidR="00CC5479">
        <w:noBreakHyphen/>
      </w:r>
      <w:r w:rsidR="00CC5479">
        <w:rPr>
          <w:noProof/>
        </w:rPr>
        <w:t>7</w:t>
      </w:r>
      <w:r>
        <w:fldChar w:fldCharType="end"/>
      </w:r>
      <w:r>
        <w:t xml:space="preserve">, </w:t>
      </w:r>
      <w:r>
        <w:fldChar w:fldCharType="begin"/>
      </w:r>
      <w:r>
        <w:instrText xml:space="preserve"> REF _Ref298678407 \h </w:instrText>
      </w:r>
      <w:r>
        <w:fldChar w:fldCharType="separate"/>
      </w:r>
      <w:r w:rsidR="00CC5479">
        <w:t xml:space="preserve">Figure </w:t>
      </w:r>
      <w:r w:rsidR="00CC5479">
        <w:rPr>
          <w:noProof/>
        </w:rPr>
        <w:t>6</w:t>
      </w:r>
      <w:r w:rsidR="00CC5479">
        <w:noBreakHyphen/>
      </w:r>
      <w:r w:rsidR="00CC5479">
        <w:rPr>
          <w:noProof/>
        </w:rPr>
        <w:t>8</w:t>
      </w:r>
      <w:r>
        <w:fldChar w:fldCharType="end"/>
      </w:r>
      <w:r>
        <w:t xml:space="preserve">, </w:t>
      </w:r>
      <w:r>
        <w:fldChar w:fldCharType="begin"/>
      </w:r>
      <w:r>
        <w:instrText xml:space="preserve"> REF _Ref298678416 \h </w:instrText>
      </w:r>
      <w:r>
        <w:fldChar w:fldCharType="separate"/>
      </w:r>
      <w:r w:rsidR="00CC5479">
        <w:t xml:space="preserve">Figure </w:t>
      </w:r>
      <w:r w:rsidR="00CC5479">
        <w:rPr>
          <w:noProof/>
        </w:rPr>
        <w:t>6</w:t>
      </w:r>
      <w:r w:rsidR="00CC5479">
        <w:noBreakHyphen/>
      </w:r>
      <w:r w:rsidR="00CC5479">
        <w:rPr>
          <w:noProof/>
        </w:rPr>
        <w:t>9</w:t>
      </w:r>
      <w:r>
        <w:fldChar w:fldCharType="end"/>
      </w:r>
      <w:r>
        <w:t xml:space="preserve">, and </w:t>
      </w:r>
      <w:r>
        <w:fldChar w:fldCharType="begin"/>
      </w:r>
      <w:r>
        <w:instrText xml:space="preserve"> REF _Ref298678429 \h </w:instrText>
      </w:r>
      <w:r>
        <w:fldChar w:fldCharType="separate"/>
      </w:r>
      <w:r w:rsidR="00CC5479">
        <w:t xml:space="preserve">Figure </w:t>
      </w:r>
      <w:r w:rsidR="00CC5479">
        <w:rPr>
          <w:noProof/>
        </w:rPr>
        <w:t>6</w:t>
      </w:r>
      <w:r w:rsidR="00CC5479">
        <w:noBreakHyphen/>
      </w:r>
      <w:r w:rsidR="00CC5479">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CC5479">
        <w:t xml:space="preserve">Table </w:t>
      </w:r>
      <w:r w:rsidR="00CC5479">
        <w:rPr>
          <w:noProof/>
        </w:rPr>
        <w:t>6</w:t>
      </w:r>
      <w:r w:rsidR="00CC5479">
        <w:noBreakHyphen/>
      </w:r>
      <w:r w:rsidR="00CC5479">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0A9219A2"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CC5479">
        <w:t xml:space="preserve">Figure </w:t>
      </w:r>
      <w:r w:rsidR="00CC5479">
        <w:rPr>
          <w:noProof/>
        </w:rPr>
        <w:t>6</w:t>
      </w:r>
      <w:r w:rsidR="00CC5479">
        <w:noBreakHyphen/>
      </w:r>
      <w:r w:rsidR="00CC5479">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CC5479">
        <w:t xml:space="preserve">Figure </w:t>
      </w:r>
      <w:r w:rsidR="00CC5479">
        <w:rPr>
          <w:noProof/>
        </w:rPr>
        <w:t>6</w:t>
      </w:r>
      <w:r w:rsidR="00CC5479">
        <w:noBreakHyphen/>
      </w:r>
      <w:r w:rsidR="00CC5479">
        <w:rPr>
          <w:noProof/>
        </w:rPr>
        <w:t>6</w:t>
      </w:r>
      <w:r>
        <w:fldChar w:fldCharType="end"/>
      </w:r>
      <w:r>
        <w:rPr>
          <w:sz w:val="20"/>
        </w:rPr>
        <w:t xml:space="preserve">, </w:t>
      </w:r>
      <w:r>
        <w:fldChar w:fldCharType="begin"/>
      </w:r>
      <w:r>
        <w:instrText xml:space="preserve"> REF _Ref298678202 \h </w:instrText>
      </w:r>
      <w:r>
        <w:fldChar w:fldCharType="separate"/>
      </w:r>
      <w:r w:rsidR="00CC5479">
        <w:t xml:space="preserve">Figure </w:t>
      </w:r>
      <w:r w:rsidR="00CC5479">
        <w:rPr>
          <w:noProof/>
        </w:rPr>
        <w:t>6</w:t>
      </w:r>
      <w:r w:rsidR="00CC5479">
        <w:noBreakHyphen/>
      </w:r>
      <w:r w:rsidR="00CC5479">
        <w:rPr>
          <w:noProof/>
        </w:rPr>
        <w:t>7</w:t>
      </w:r>
      <w:r>
        <w:fldChar w:fldCharType="end"/>
      </w:r>
      <w:r>
        <w:t xml:space="preserve">, </w:t>
      </w:r>
      <w:r>
        <w:fldChar w:fldCharType="begin"/>
      </w:r>
      <w:r>
        <w:instrText xml:space="preserve"> REF _Ref298678407 \h </w:instrText>
      </w:r>
      <w:r>
        <w:fldChar w:fldCharType="separate"/>
      </w:r>
      <w:r w:rsidR="00CC5479">
        <w:t xml:space="preserve">Figure </w:t>
      </w:r>
      <w:r w:rsidR="00CC5479">
        <w:rPr>
          <w:noProof/>
        </w:rPr>
        <w:t>6</w:t>
      </w:r>
      <w:r w:rsidR="00CC5479">
        <w:noBreakHyphen/>
      </w:r>
      <w:r w:rsidR="00CC5479">
        <w:rPr>
          <w:noProof/>
        </w:rPr>
        <w:t>8</w:t>
      </w:r>
      <w:r>
        <w:fldChar w:fldCharType="end"/>
      </w:r>
      <w:r>
        <w:t xml:space="preserve">, </w:t>
      </w:r>
      <w:r>
        <w:fldChar w:fldCharType="begin"/>
      </w:r>
      <w:r>
        <w:instrText xml:space="preserve"> REF _Ref298678416 \h </w:instrText>
      </w:r>
      <w:r>
        <w:fldChar w:fldCharType="separate"/>
      </w:r>
      <w:r w:rsidR="00CC5479">
        <w:t xml:space="preserve">Figure </w:t>
      </w:r>
      <w:r w:rsidR="00CC5479">
        <w:rPr>
          <w:noProof/>
        </w:rPr>
        <w:t>6</w:t>
      </w:r>
      <w:r w:rsidR="00CC5479">
        <w:noBreakHyphen/>
      </w:r>
      <w:r w:rsidR="00CC5479">
        <w:rPr>
          <w:noProof/>
        </w:rPr>
        <w:t>9</w:t>
      </w:r>
      <w:r>
        <w:fldChar w:fldCharType="end"/>
      </w:r>
      <w:r>
        <w:t xml:space="preserve">, and </w:t>
      </w:r>
      <w:r>
        <w:fldChar w:fldCharType="begin"/>
      </w:r>
      <w:r>
        <w:instrText xml:space="preserve"> REF _Ref298678429 \h </w:instrText>
      </w:r>
      <w:r>
        <w:fldChar w:fldCharType="separate"/>
      </w:r>
      <w:r w:rsidR="00CC5479">
        <w:t xml:space="preserve">Figure </w:t>
      </w:r>
      <w:r w:rsidR="00CC5479">
        <w:rPr>
          <w:noProof/>
        </w:rPr>
        <w:t>6</w:t>
      </w:r>
      <w:r w:rsidR="00CC5479">
        <w:noBreakHyphen/>
      </w:r>
      <w:r w:rsidR="00CC5479">
        <w:rPr>
          <w:noProof/>
        </w:rPr>
        <w:t>10</w:t>
      </w:r>
      <w:r>
        <w:fldChar w:fldCharType="end"/>
      </w:r>
      <w:r>
        <w:t xml:space="preserve"> as the spike in the probability of water molecules staying within the solvent sphere for all 81 snapshots of each 400 ps simulation, such as in the K32C</w:t>
      </w:r>
      <w:r w:rsidRPr="005D282A">
        <w:rPr>
          <w:vertAlign w:val="subscript"/>
        </w:rPr>
        <w:t>SCN</w:t>
      </w:r>
      <w:r>
        <w:t xml:space="preserve"> RalGDS mutant docked to WT Rap (</w:t>
      </w:r>
      <w:r>
        <w:fldChar w:fldCharType="begin"/>
      </w:r>
      <w:r>
        <w:instrText xml:space="preserve"> REF _Ref298678202 \h </w:instrText>
      </w:r>
      <w:r>
        <w:fldChar w:fldCharType="separate"/>
      </w:r>
      <w:r w:rsidR="00CC5479">
        <w:t xml:space="preserve">Figure </w:t>
      </w:r>
      <w:r w:rsidR="00CC5479">
        <w:rPr>
          <w:noProof/>
        </w:rPr>
        <w:t>6</w:t>
      </w:r>
      <w:r w:rsidR="00CC5479">
        <w:noBreakHyphen/>
      </w:r>
      <w:r w:rsidR="00CC5479">
        <w:rPr>
          <w:noProof/>
        </w:rPr>
        <w:t>7</w:t>
      </w:r>
      <w:r>
        <w:fldChar w:fldCharType="end"/>
      </w:r>
      <w:r>
        <w:t xml:space="preserve">, lower-left corner).  </w:t>
      </w:r>
    </w:p>
    <w:p w14:paraId="21EE048B" w14:textId="3D2C2875"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79" w:tooltip="Ritchie, 2013 #1530" w:history="1">
        <w:r w:rsidR="00623A39">
          <w:fldChar w:fldCharType="begin"/>
        </w:r>
        <w:r w:rsidR="00623A39">
          <w:instrText xml:space="preserve"> ADDIN EN.CITE &lt;EndNote&gt;&lt;Cite&gt;&lt;Author&gt;Ritchie&lt;/Author&gt;&lt;Year&gt;2013&lt;/Year&gt;&lt;RecNum&gt;1530&lt;/RecNum&gt;&lt;DisplayText&gt;&lt;style face="superscript"&gt;79&lt;/style&gt;&lt;/DisplayText&gt;&lt;record&gt;&lt;rec-number&gt;1530&lt;/rec-number&gt;&lt;foreign-keys&gt;&lt;key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623A39">
          <w:fldChar w:fldCharType="separate"/>
        </w:r>
        <w:r w:rsidR="00623A39" w:rsidRPr="002550A8">
          <w:rPr>
            <w:noProof/>
            <w:vertAlign w:val="superscript"/>
          </w:rPr>
          <w:t>79</w:t>
        </w:r>
        <w:r w:rsidR="00623A39">
          <w:fldChar w:fldCharType="end"/>
        </w:r>
      </w:hyperlink>
      <w:r>
        <w:t xml:space="preserve">  Neither of these criteria are significantly dependent on the water being well sampled. In a similar study by Fried </w:t>
      </w:r>
      <w:r w:rsidRPr="00C71D1E">
        <w:rPr>
          <w:i/>
        </w:rPr>
        <w:t>et al</w:t>
      </w:r>
      <w:r>
        <w:t>.</w:t>
      </w:r>
      <w:hyperlink w:anchor="_ENREF_163" w:tooltip="Fried, 2013 #1528" w:history="1">
        <w:r w:rsidR="00623A39">
          <w:fldChar w:fldCharType="begin"/>
        </w:r>
        <w:r w:rsidR="00623A39">
          <w:instrText xml:space="preserve"> ADDIN EN.CITE &lt;EndNote&gt;&lt;Cite&gt;&lt;Author&gt;Fried&lt;/Author&gt;&lt;Year&gt;2013&lt;/Year&gt;&lt;RecNum&gt;1528&lt;/RecNum&gt;&lt;DisplayText&gt;&lt;style face="superscript"&gt;163&lt;/style&gt;&lt;/DisplayText&gt;&lt;record&gt;&lt;rec-number&gt;1528&lt;/rec-number&gt;&lt;foreign-keys&gt;&lt;key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623A39">
          <w:fldChar w:fldCharType="separate"/>
        </w:r>
        <w:r w:rsidR="00623A39" w:rsidRPr="002550A8">
          <w:rPr>
            <w:noProof/>
            <w:vertAlign w:val="superscript"/>
          </w:rPr>
          <w:t>163</w:t>
        </w:r>
        <w:r w:rsidR="00623A39">
          <w:fldChar w:fldCharType="end"/>
        </w:r>
      </w:hyperlink>
      <w:r>
        <w:t xml:space="preserve"> comparing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433104CE"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C80042">
        <w:rPr>
          <w:position w:val="-4"/>
        </w:rPr>
        <w:pict w14:anchorId="7C5A4935">
          <v:shape id="_x0000_i1125" type="#_x0000_t75" style="width:40pt;height:13pt">
            <v:imagedata r:id="rId123" o:title=""/>
          </v:shape>
        </w:pict>
      </w:r>
      <w:r>
        <w:t xml:space="preserve">, is shown in </w:t>
      </w:r>
      <w:r w:rsidR="00487D2D">
        <w:fldChar w:fldCharType="begin"/>
      </w:r>
      <w:r w:rsidR="00487D2D">
        <w:instrText xml:space="preserve"> REF _Ref298759664 \h </w:instrText>
      </w:r>
      <w:r w:rsidR="00487D2D">
        <w:fldChar w:fldCharType="separate"/>
      </w:r>
      <w:r w:rsidR="00CC5479">
        <w:t xml:space="preserve">Figure </w:t>
      </w:r>
      <w:r w:rsidR="00CC5479">
        <w:rPr>
          <w:noProof/>
        </w:rPr>
        <w:t>6</w:t>
      </w:r>
      <w:r w:rsidR="00CC5479">
        <w:noBreakHyphen/>
      </w:r>
      <w:r w:rsidR="00CC5479">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CC5479">
        <w:t xml:space="preserve">Figure </w:t>
      </w:r>
      <w:r w:rsidR="00CC5479">
        <w:rPr>
          <w:noProof/>
        </w:rPr>
        <w:t>6</w:t>
      </w:r>
      <w:r w:rsidR="00CC5479">
        <w:noBreakHyphen/>
      </w:r>
      <w:r w:rsidR="00CC5479">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4A9225E5"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5 </w:t>
      </w:r>
      <w:r w:rsidRPr="00BB1ABE">
        <w:t>Å</w:t>
      </w:r>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63C49642" w14:textId="77777777" w:rsidR="009D2B58" w:rsidRDefault="009D2B58" w:rsidP="009D2B58">
      <w:pPr>
        <w:pStyle w:val="Heading5"/>
      </w:pPr>
      <w:bookmarkStart w:id="210" w:name="_Toc298761146"/>
      <w:r>
        <w:t>Nearest Water</w:t>
      </w:r>
      <w:bookmarkEnd w:id="210"/>
      <w:r w:rsidR="00CE2A8A">
        <w:t xml:space="preserve"> </w:t>
      </w:r>
    </w:p>
    <w:p w14:paraId="07C55A8A" w14:textId="77777777" w:rsidR="00CE2A8A" w:rsidRDefault="00CE2A8A" w:rsidP="00CE2A8A">
      <w:pPr>
        <w:pStyle w:val="text"/>
      </w:pPr>
      <w:r>
        <w:t xml:space="preserve">The second rows of </w:t>
      </w:r>
      <w:r>
        <w:fldChar w:fldCharType="begin"/>
      </w:r>
      <w:r>
        <w:instrText xml:space="preserve"> REF _Ref298677919 \h </w:instrText>
      </w:r>
      <w:r>
        <w:fldChar w:fldCharType="separate"/>
      </w:r>
      <w:r w:rsidR="00CC5479">
        <w:t xml:space="preserve">Figure </w:t>
      </w:r>
      <w:r w:rsidR="00CC5479">
        <w:rPr>
          <w:noProof/>
        </w:rPr>
        <w:t>6</w:t>
      </w:r>
      <w:r w:rsidR="00CC5479">
        <w:noBreakHyphen/>
      </w:r>
      <w:r w:rsidR="00CC5479">
        <w:rPr>
          <w:noProof/>
        </w:rPr>
        <w:t>1</w:t>
      </w:r>
      <w:r>
        <w:fldChar w:fldCharType="end"/>
      </w:r>
      <w:r>
        <w:t xml:space="preserve">, </w:t>
      </w:r>
      <w:r>
        <w:fldChar w:fldCharType="begin"/>
      </w:r>
      <w:r>
        <w:instrText xml:space="preserve"> REF _Ref298677990 \h </w:instrText>
      </w:r>
      <w:r>
        <w:fldChar w:fldCharType="separate"/>
      </w:r>
      <w:r w:rsidR="00CC5479">
        <w:t xml:space="preserve">Figure </w:t>
      </w:r>
      <w:r w:rsidR="00CC5479">
        <w:rPr>
          <w:noProof/>
        </w:rPr>
        <w:t>6</w:t>
      </w:r>
      <w:r w:rsidR="00CC5479">
        <w:noBreakHyphen/>
      </w:r>
      <w:r w:rsidR="00CC5479">
        <w:rPr>
          <w:noProof/>
        </w:rPr>
        <w:t>2</w:t>
      </w:r>
      <w:r>
        <w:fldChar w:fldCharType="end"/>
      </w:r>
      <w:r>
        <w:t xml:space="preserve">, </w:t>
      </w:r>
      <w:r>
        <w:fldChar w:fldCharType="begin"/>
      </w:r>
      <w:r>
        <w:instrText xml:space="preserve"> REF _Ref298678014 \h </w:instrText>
      </w:r>
      <w:r>
        <w:fldChar w:fldCharType="separate"/>
      </w:r>
      <w:r w:rsidR="00CC5479">
        <w:t xml:space="preserve">Figure </w:t>
      </w:r>
      <w:r w:rsidR="00CC5479">
        <w:rPr>
          <w:noProof/>
        </w:rPr>
        <w:t>6</w:t>
      </w:r>
      <w:r w:rsidR="00CC5479">
        <w:noBreakHyphen/>
      </w:r>
      <w:r w:rsidR="00CC5479">
        <w:rPr>
          <w:noProof/>
        </w:rPr>
        <w:t>3</w:t>
      </w:r>
      <w:r>
        <w:fldChar w:fldCharType="end"/>
      </w:r>
      <w:r>
        <w:t xml:space="preserve">, </w:t>
      </w:r>
      <w:r>
        <w:fldChar w:fldCharType="begin"/>
      </w:r>
      <w:r>
        <w:instrText xml:space="preserve"> REF _Ref298678027 \h </w:instrText>
      </w:r>
      <w:r>
        <w:fldChar w:fldCharType="separate"/>
      </w:r>
      <w:r w:rsidR="00CC5479">
        <w:t xml:space="preserve">Figure </w:t>
      </w:r>
      <w:r w:rsidR="00CC5479">
        <w:rPr>
          <w:noProof/>
        </w:rPr>
        <w:t>6</w:t>
      </w:r>
      <w:r w:rsidR="00CC5479">
        <w:noBreakHyphen/>
      </w:r>
      <w:r w:rsidR="00CC5479">
        <w:rPr>
          <w:noProof/>
        </w:rPr>
        <w:t>4</w:t>
      </w:r>
      <w:r>
        <w:fldChar w:fldCharType="end"/>
      </w:r>
      <w:r>
        <w:t xml:space="preserve">, and </w:t>
      </w:r>
      <w:r>
        <w:fldChar w:fldCharType="begin"/>
      </w:r>
      <w:r>
        <w:instrText xml:space="preserve"> REF _Ref298678042 \h </w:instrText>
      </w:r>
      <w:r>
        <w:fldChar w:fldCharType="separate"/>
      </w:r>
      <w:r w:rsidR="00CC5479">
        <w:t xml:space="preserve">Figure </w:t>
      </w:r>
      <w:r w:rsidR="00CC5479">
        <w:rPr>
          <w:noProof/>
        </w:rPr>
        <w:t>6</w:t>
      </w:r>
      <w:r w:rsidR="00CC5479">
        <w:noBreakHyphen/>
      </w:r>
      <w:r w:rsidR="00CC5479">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C80042">
        <w:rPr>
          <w:position w:val="-10"/>
        </w:rPr>
        <w:pict w14:anchorId="2EB78418">
          <v:shape id="_x0000_i1126" type="#_x0000_t75" style="width:18pt;height:16pt">
            <v:imagedata r:id="rId124"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CC5479">
        <w:t xml:space="preserve">Table </w:t>
      </w:r>
      <w:r w:rsidR="00CC5479">
        <w:rPr>
          <w:noProof/>
        </w:rPr>
        <w:t>6</w:t>
      </w:r>
      <w:r w:rsidR="00CC5479">
        <w:noBreakHyphen/>
      </w:r>
      <w:r w:rsidR="00CC5479">
        <w:rPr>
          <w:noProof/>
        </w:rPr>
        <w:t>2</w:t>
      </w:r>
      <w:r>
        <w:fldChar w:fldCharType="end"/>
      </w:r>
      <w:r>
        <w:t xml:space="preserve"> along with the virtual Stark tuning rates (VSTR), correlation coefficients r, and p-values.  Errors on the VSTR 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CC5479" w:rsidRPr="00CC5479">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392F1D93" w14:textId="77777777" w:rsidR="00CE2A8A" w:rsidRDefault="00A5307C" w:rsidP="00766770">
      <w:pPr>
        <w:pStyle w:val="MTDisplayEquation"/>
      </w:pPr>
      <w:r>
        <w:tab/>
      </w:r>
      <w:r w:rsidR="00C80042">
        <w:rPr>
          <w:position w:val="-26"/>
        </w:rPr>
        <w:pict w14:anchorId="515360B6">
          <v:shape id="_x0000_i1127" type="#_x0000_t75" style="width:79pt;height:36pt">
            <v:imagedata r:id="rId12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11" w:name="ZEqnNum729018"/>
      <w:r w:rsidR="00865C31">
        <w:instrText>(</w:instrText>
      </w:r>
      <w:fldSimple w:instr=" SEQ MTChap \c \* Arabic \* MERGEFORMAT ">
        <w:r w:rsidR="00CC5479">
          <w:rPr>
            <w:noProof/>
          </w:rPr>
          <w:instrText>6</w:instrText>
        </w:r>
      </w:fldSimple>
      <w:r w:rsidR="00865C31">
        <w:instrText>-</w:instrText>
      </w:r>
      <w:fldSimple w:instr=" SEQ MTEqn \c \* Arabic \* MERGEFORMAT ">
        <w:r w:rsidR="00CC5479">
          <w:rPr>
            <w:noProof/>
          </w:rPr>
          <w:instrText>1</w:instrText>
        </w:r>
      </w:fldSimple>
      <w:r w:rsidR="00865C31">
        <w:instrText>)</w:instrText>
      </w:r>
      <w:bookmarkEnd w:id="211"/>
      <w:r w:rsidR="00865C31">
        <w:fldChar w:fldCharType="end"/>
      </w:r>
      <w:r w:rsidR="00CE2A8A">
        <w:t xml:space="preserve"> </w:t>
      </w:r>
    </w:p>
    <w:p w14:paraId="5F8E6824" w14:textId="6593492E" w:rsidR="00CE2A8A" w:rsidRPr="00B67C19" w:rsidRDefault="00CE2A8A" w:rsidP="00CE2A8A">
      <w:pPr>
        <w:pStyle w:val="text"/>
      </w:pPr>
      <w:r>
        <w:t xml:space="preserve">However, as seen in </w:t>
      </w:r>
      <w:r>
        <w:fldChar w:fldCharType="begin"/>
      </w:r>
      <w:r>
        <w:instrText xml:space="preserve"> REF _Ref298677852 \h </w:instrText>
      </w:r>
      <w:r>
        <w:fldChar w:fldCharType="separate"/>
      </w:r>
      <w:r w:rsidR="00CC5479">
        <w:t xml:space="preserve">Table </w:t>
      </w:r>
      <w:r w:rsidR="00CC5479">
        <w:rPr>
          <w:noProof/>
        </w:rPr>
        <w:t>6</w:t>
      </w:r>
      <w:r w:rsidR="00CC5479">
        <w:noBreakHyphen/>
      </w:r>
      <w:r w:rsidR="00CC5479">
        <w:rPr>
          <w:noProof/>
        </w:rPr>
        <w:t>2</w:t>
      </w:r>
      <w:r>
        <w:fldChar w:fldCharType="end"/>
      </w:r>
      <w:r>
        <w:t>, the “ideal” protein</w:t>
      </w:r>
      <w:r w:rsidR="00611E52">
        <w:t xml:space="preserve"> dielectric</w:t>
      </w:r>
      <w:r>
        <w:t>,</w:t>
      </w:r>
      <w:hyperlink w:anchor="_ENREF_79" w:tooltip="Ritchie, 2013 #1530" w:history="1">
        <w:r w:rsidR="00623A39">
          <w:fldChar w:fldCharType="begin"/>
        </w:r>
        <w:r w:rsidR="00623A39">
          <w:instrText xml:space="preserve"> ADDIN EN.CITE &lt;EndNote&gt;&lt;Cite&gt;&lt;Author&gt;Ritchie&lt;/Author&gt;&lt;Year&gt;2013&lt;/Year&gt;&lt;RecNum&gt;1530&lt;/RecNum&gt;&lt;DisplayText&gt;&lt;style face="superscript"&gt;79&lt;/style&gt;&lt;/DisplayText&gt;&lt;record&gt;&lt;rec-number&gt;1530&lt;/rec-number&gt;&lt;foreign-keys&gt;&lt;key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623A39">
          <w:fldChar w:fldCharType="separate"/>
        </w:r>
        <w:r w:rsidR="00623A39" w:rsidRPr="002550A8">
          <w:rPr>
            <w:noProof/>
            <w:vertAlign w:val="superscript"/>
          </w:rPr>
          <w:t>79</w:t>
        </w:r>
        <w:r w:rsidR="00623A39">
          <w:fldChar w:fldCharType="end"/>
        </w:r>
      </w:hyperlink>
      <w:r>
        <w:t xml:space="preserve"> is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53E21D0" w14:textId="77777777" w:rsidR="009D2B58" w:rsidRDefault="009D2B58" w:rsidP="009D2B58">
      <w:pPr>
        <w:pStyle w:val="Heading5"/>
      </w:pPr>
      <w:r>
        <w:tab/>
      </w:r>
      <w:bookmarkStart w:id="212" w:name="_Toc298761147"/>
      <w:r>
        <w:t>Hydrogen-bonding Water</w:t>
      </w:r>
      <w:bookmarkEnd w:id="212"/>
    </w:p>
    <w:p w14:paraId="6BA4289D"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CC5479">
        <w:t xml:space="preserve">Figure </w:t>
      </w:r>
      <w:r w:rsidR="00CC5479">
        <w:rPr>
          <w:noProof/>
        </w:rPr>
        <w:t>6</w:t>
      </w:r>
      <w:r w:rsidR="00CC5479">
        <w:noBreakHyphen/>
      </w:r>
      <w:r w:rsidR="00CC5479">
        <w:rPr>
          <w:noProof/>
        </w:rPr>
        <w:t>1</w:t>
      </w:r>
      <w:r>
        <w:fldChar w:fldCharType="end"/>
      </w:r>
      <w:r>
        <w:t xml:space="preserve">, </w:t>
      </w:r>
      <w:r>
        <w:fldChar w:fldCharType="begin"/>
      </w:r>
      <w:r>
        <w:instrText xml:space="preserve"> REF _Ref298677990 \h </w:instrText>
      </w:r>
      <w:r>
        <w:fldChar w:fldCharType="separate"/>
      </w:r>
      <w:r w:rsidR="00CC5479">
        <w:t xml:space="preserve">Figure </w:t>
      </w:r>
      <w:r w:rsidR="00CC5479">
        <w:rPr>
          <w:noProof/>
        </w:rPr>
        <w:t>6</w:t>
      </w:r>
      <w:r w:rsidR="00CC5479">
        <w:noBreakHyphen/>
      </w:r>
      <w:r w:rsidR="00CC5479">
        <w:rPr>
          <w:noProof/>
        </w:rPr>
        <w:t>2</w:t>
      </w:r>
      <w:r>
        <w:fldChar w:fldCharType="end"/>
      </w:r>
      <w:r>
        <w:t xml:space="preserve">, </w:t>
      </w:r>
      <w:r>
        <w:fldChar w:fldCharType="begin"/>
      </w:r>
      <w:r>
        <w:instrText xml:space="preserve"> REF _Ref298678014 \h </w:instrText>
      </w:r>
      <w:r>
        <w:fldChar w:fldCharType="separate"/>
      </w:r>
      <w:r w:rsidR="00CC5479">
        <w:t xml:space="preserve">Figure </w:t>
      </w:r>
      <w:r w:rsidR="00CC5479">
        <w:rPr>
          <w:noProof/>
        </w:rPr>
        <w:t>6</w:t>
      </w:r>
      <w:r w:rsidR="00CC5479">
        <w:noBreakHyphen/>
      </w:r>
      <w:r w:rsidR="00CC5479">
        <w:rPr>
          <w:noProof/>
        </w:rPr>
        <w:t>3</w:t>
      </w:r>
      <w:r>
        <w:fldChar w:fldCharType="end"/>
      </w:r>
      <w:r>
        <w:t xml:space="preserve">, </w:t>
      </w:r>
      <w:r>
        <w:fldChar w:fldCharType="begin"/>
      </w:r>
      <w:r>
        <w:instrText xml:space="preserve"> REF _Ref298678027 \h </w:instrText>
      </w:r>
      <w:r>
        <w:fldChar w:fldCharType="separate"/>
      </w:r>
      <w:r w:rsidR="00CC5479">
        <w:t xml:space="preserve">Figure </w:t>
      </w:r>
      <w:r w:rsidR="00CC5479">
        <w:rPr>
          <w:noProof/>
        </w:rPr>
        <w:t>6</w:t>
      </w:r>
      <w:r w:rsidR="00CC5479">
        <w:noBreakHyphen/>
      </w:r>
      <w:r w:rsidR="00CC5479">
        <w:rPr>
          <w:noProof/>
        </w:rPr>
        <w:t>4</w:t>
      </w:r>
      <w:r>
        <w:fldChar w:fldCharType="end"/>
      </w:r>
      <w:r>
        <w:t xml:space="preserve">, and </w:t>
      </w:r>
      <w:r>
        <w:fldChar w:fldCharType="begin"/>
      </w:r>
      <w:r>
        <w:instrText xml:space="preserve"> REF _Ref298678042 \h </w:instrText>
      </w:r>
      <w:r>
        <w:fldChar w:fldCharType="separate"/>
      </w:r>
      <w:r w:rsidR="00CC5479">
        <w:t xml:space="preserve">Figure </w:t>
      </w:r>
      <w:r w:rsidR="00CC5479">
        <w:rPr>
          <w:noProof/>
        </w:rPr>
        <w:t>6</w:t>
      </w:r>
      <w:r w:rsidR="00CC5479">
        <w:noBreakHyphen/>
      </w:r>
      <w:r w:rsidR="00CC5479">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a hydrogen-bonding water.  The docked complexes showed fewer frames with hydrogen bonding atoms; WT Rap, Rap E30D/K31E, Rap K31E, and Rap E30D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CC5479">
        <w:t xml:space="preserve">Table </w:t>
      </w:r>
      <w:r w:rsidR="00CC5479">
        <w:rPr>
          <w:noProof/>
        </w:rPr>
        <w:t>6</w:t>
      </w:r>
      <w:r w:rsidR="00CC5479">
        <w:noBreakHyphen/>
      </w:r>
      <w:r w:rsidR="00CC5479">
        <w:rPr>
          <w:noProof/>
        </w:rPr>
        <w:t>3</w:t>
      </w:r>
      <w:r>
        <w:fldChar w:fldCharType="end"/>
      </w:r>
      <w:r>
        <w:t xml:space="preserve">  Because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13B6F936"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D834EED" w14:textId="77777777" w:rsidR="00CE2A8A" w:rsidRDefault="00CE2A8A" w:rsidP="00611E52">
      <w:pPr>
        <w:pStyle w:val="Heading4"/>
      </w:pPr>
      <w:r>
        <w:t xml:space="preserve"> </w:t>
      </w:r>
      <w:bookmarkStart w:id="213" w:name="_Toc298761148"/>
      <w:r>
        <w:t>Calculations of Field Differences:</w:t>
      </w:r>
      <w:bookmarkEnd w:id="213"/>
    </w:p>
    <w:p w14:paraId="6177D0C8" w14:textId="77777777" w:rsidR="00CE2A8A" w:rsidRPr="00DA3D6E" w:rsidRDefault="00CE2A8A" w:rsidP="00CE2A8A">
      <w:pPr>
        <w:pStyle w:val="text"/>
      </w:pPr>
      <w:r>
        <w:fldChar w:fldCharType="begin"/>
      </w:r>
      <w:r>
        <w:instrText xml:space="preserve"> REF _Ref298678259 \h </w:instrText>
      </w:r>
      <w:r>
        <w:fldChar w:fldCharType="separate"/>
      </w:r>
      <w:r w:rsidR="00CC5479">
        <w:t xml:space="preserve">Figure </w:t>
      </w:r>
      <w:r w:rsidR="00CC5479">
        <w:rPr>
          <w:noProof/>
        </w:rPr>
        <w:t>6</w:t>
      </w:r>
      <w:r w:rsidR="00CC5479">
        <w:noBreakHyphen/>
      </w:r>
      <w:r w:rsidR="00CC5479">
        <w:rPr>
          <w:noProof/>
        </w:rPr>
        <w:t>13</w:t>
      </w:r>
      <w:r>
        <w:fldChar w:fldCharType="end"/>
      </w:r>
      <w:r>
        <w:t xml:space="preserve">, </w:t>
      </w:r>
      <w:r>
        <w:fldChar w:fldCharType="begin"/>
      </w:r>
      <w:r>
        <w:instrText xml:space="preserve"> REF _Ref298678544 \h </w:instrText>
      </w:r>
      <w:r>
        <w:fldChar w:fldCharType="separate"/>
      </w:r>
      <w:r w:rsidR="00CC5479">
        <w:t xml:space="preserve">Figure </w:t>
      </w:r>
      <w:r w:rsidR="00CC5479">
        <w:rPr>
          <w:noProof/>
        </w:rPr>
        <w:t>6</w:t>
      </w:r>
      <w:r w:rsidR="00CC5479">
        <w:noBreakHyphen/>
      </w:r>
      <w:r w:rsidR="00CC5479">
        <w:rPr>
          <w:noProof/>
        </w:rPr>
        <w:t>14</w:t>
      </w:r>
      <w:r>
        <w:fldChar w:fldCharType="end"/>
      </w:r>
      <w:r>
        <w:t xml:space="preserve">, </w:t>
      </w:r>
      <w:r>
        <w:fldChar w:fldCharType="begin"/>
      </w:r>
      <w:r>
        <w:instrText xml:space="preserve"> REF _Ref298678575 \h </w:instrText>
      </w:r>
      <w:r>
        <w:fldChar w:fldCharType="separate"/>
      </w:r>
      <w:r w:rsidR="00CC5479">
        <w:t xml:space="preserve">Figure </w:t>
      </w:r>
      <w:r w:rsidR="00CC5479">
        <w:rPr>
          <w:noProof/>
        </w:rPr>
        <w:t>6</w:t>
      </w:r>
      <w:r w:rsidR="00CC5479">
        <w:noBreakHyphen/>
      </w:r>
      <w:r w:rsidR="00CC5479">
        <w:rPr>
          <w:noProof/>
        </w:rPr>
        <w:t>15</w:t>
      </w:r>
      <w:r>
        <w:fldChar w:fldCharType="end"/>
      </w:r>
      <w:r>
        <w:t xml:space="preserve">, and </w:t>
      </w:r>
      <w:r>
        <w:fldChar w:fldCharType="begin"/>
      </w:r>
      <w:r>
        <w:instrText xml:space="preserve"> REF _Ref298678581 \h </w:instrText>
      </w:r>
      <w:r>
        <w:fldChar w:fldCharType="separate"/>
      </w:r>
      <w:r w:rsidR="00CC5479">
        <w:t xml:space="preserve">Figure </w:t>
      </w:r>
      <w:r w:rsidR="00CC5479">
        <w:rPr>
          <w:noProof/>
        </w:rPr>
        <w:t>6</w:t>
      </w:r>
      <w:r w:rsidR="00CC5479">
        <w:noBreakHyphen/>
      </w:r>
      <w:r w:rsidR="00CC5479">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Rap,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4C917E12" w14:textId="77777777" w:rsidR="009D2B58" w:rsidRDefault="00CE2A8A" w:rsidP="009D2B58">
      <w:pPr>
        <w:pStyle w:val="Heading5"/>
      </w:pPr>
      <w:bookmarkStart w:id="214" w:name="_Toc298761149"/>
      <w:r>
        <w:t>5 Å Sphere</w:t>
      </w:r>
      <w:bookmarkEnd w:id="214"/>
    </w:p>
    <w:p w14:paraId="049E4438" w14:textId="0AC30900"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CC5479">
        <w:t xml:space="preserve">Figure </w:t>
      </w:r>
      <w:r w:rsidR="00CC5479">
        <w:rPr>
          <w:noProof/>
        </w:rPr>
        <w:t>6</w:t>
      </w:r>
      <w:r w:rsidR="00CC5479">
        <w:noBreakHyphen/>
      </w:r>
      <w:r w:rsidR="00CC5479">
        <w:rPr>
          <w:noProof/>
        </w:rPr>
        <w:t>13</w:t>
      </w:r>
      <w:r>
        <w:fldChar w:fldCharType="end"/>
      </w:r>
      <w:r>
        <w:t xml:space="preserve">, </w:t>
      </w:r>
      <w:r>
        <w:fldChar w:fldCharType="begin"/>
      </w:r>
      <w:r>
        <w:instrText xml:space="preserve"> REF _Ref298678544 \h </w:instrText>
      </w:r>
      <w:r>
        <w:fldChar w:fldCharType="separate"/>
      </w:r>
      <w:r w:rsidR="00CC5479">
        <w:t xml:space="preserve">Figure </w:t>
      </w:r>
      <w:r w:rsidR="00CC5479">
        <w:rPr>
          <w:noProof/>
        </w:rPr>
        <w:t>6</w:t>
      </w:r>
      <w:r w:rsidR="00CC5479">
        <w:noBreakHyphen/>
      </w:r>
      <w:r w:rsidR="00CC5479">
        <w:rPr>
          <w:noProof/>
        </w:rPr>
        <w:t>14</w:t>
      </w:r>
      <w:r>
        <w:fldChar w:fldCharType="end"/>
      </w:r>
      <w:r>
        <w:t xml:space="preserve">, </w:t>
      </w:r>
      <w:r>
        <w:fldChar w:fldCharType="begin"/>
      </w:r>
      <w:r>
        <w:instrText xml:space="preserve"> REF _Ref298678575 \h </w:instrText>
      </w:r>
      <w:r>
        <w:fldChar w:fldCharType="separate"/>
      </w:r>
      <w:r w:rsidR="00CC5479">
        <w:t xml:space="preserve">Figure </w:t>
      </w:r>
      <w:r w:rsidR="00CC5479">
        <w:rPr>
          <w:noProof/>
        </w:rPr>
        <w:t>6</w:t>
      </w:r>
      <w:r w:rsidR="00CC5479">
        <w:noBreakHyphen/>
      </w:r>
      <w:r w:rsidR="00CC5479">
        <w:rPr>
          <w:noProof/>
        </w:rPr>
        <w:t>15</w:t>
      </w:r>
      <w:r>
        <w:fldChar w:fldCharType="end"/>
      </w:r>
      <w:r>
        <w:t xml:space="preserve">, and </w:t>
      </w:r>
      <w:r>
        <w:fldChar w:fldCharType="begin"/>
      </w:r>
      <w:r>
        <w:instrText xml:space="preserve"> REF _Ref298678581 \h </w:instrText>
      </w:r>
      <w:r>
        <w:fldChar w:fldCharType="separate"/>
      </w:r>
      <w:r w:rsidR="00CC5479">
        <w:t xml:space="preserve">Figure </w:t>
      </w:r>
      <w:r w:rsidR="00CC5479">
        <w:rPr>
          <w:noProof/>
        </w:rPr>
        <w:t>6</w:t>
      </w:r>
      <w:r w:rsidR="00CC5479">
        <w:noBreakHyphen/>
      </w:r>
      <w:r w:rsidR="00CC5479">
        <w:rPr>
          <w:noProof/>
        </w:rPr>
        <w:t>16</w:t>
      </w:r>
      <w:r>
        <w:fldChar w:fldCharType="end"/>
      </w:r>
      <w:r>
        <w:t xml:space="preserve"> show the relative electrostatic fields due to RalGDS docking to the WT Rap, Rap E30D, Rap K31E, and Rap E30D/K31E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79" w:tooltip="Ritchie, 2013 #1530" w:history="1">
        <w:r w:rsidR="00623A39">
          <w:fldChar w:fldCharType="begin"/>
        </w:r>
        <w:r w:rsidR="00623A39">
          <w:instrText xml:space="preserve"> ADDIN EN.CITE &lt;EndNote&gt;&lt;Cite&gt;&lt;Author&gt;Ritchie&lt;/Author&gt;&lt;Year&gt;2013&lt;/Year&gt;&lt;RecNum&gt;1530&lt;/RecNum&gt;&lt;DisplayText&gt;&lt;style face="superscript"&gt;79&lt;/style&gt;&lt;/DisplayText&gt;&lt;record&gt;&lt;rec-number&gt;1530&lt;/rec-number&gt;&lt;foreign-keys&gt;&lt;key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623A39">
          <w:fldChar w:fldCharType="separate"/>
        </w:r>
        <w:r w:rsidR="00623A39" w:rsidRPr="002550A8">
          <w:rPr>
            <w:noProof/>
            <w:vertAlign w:val="superscript"/>
          </w:rPr>
          <w:t>79</w:t>
        </w:r>
        <w:r w:rsidR="00623A39">
          <w:fldChar w:fldCharType="end"/>
        </w:r>
      </w:hyperlink>
      <w:r>
        <w:t xml:space="preserve">  The numeric relative fields were significantly more correlated to the experimental vibrational energies of the nitrile probe than the reaction field method absolute fields for the WT Rap, Rap K31E, and Rap E30D/K31E.  The numeric relative field for RalGDS docked to Rap E30D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5 </w:t>
      </w:r>
      <w:r w:rsidRPr="00ED569D">
        <w:t>Å</w:t>
      </w:r>
      <w:r>
        <w:t xml:space="preserve"> sphere calculations favors the use of entirely implicit solvent.</w:t>
      </w:r>
    </w:p>
    <w:p w14:paraId="46ABDD5A" w14:textId="77777777" w:rsidR="009D2B58" w:rsidRDefault="00CE2A8A" w:rsidP="009D2B58">
      <w:pPr>
        <w:pStyle w:val="Heading5"/>
      </w:pPr>
      <w:r>
        <w:tab/>
      </w:r>
      <w:bookmarkStart w:id="215" w:name="_Toc298761150"/>
      <w:r>
        <w:t>Nearest W</w:t>
      </w:r>
      <w:r w:rsidR="009D2B58">
        <w:t>ater and Hydrogen-bonding Water</w:t>
      </w:r>
      <w:bookmarkEnd w:id="215"/>
    </w:p>
    <w:p w14:paraId="4A57AAB3"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CC5479">
        <w:t xml:space="preserve">Figure </w:t>
      </w:r>
      <w:r w:rsidR="00CC5479">
        <w:rPr>
          <w:noProof/>
        </w:rPr>
        <w:t>6</w:t>
      </w:r>
      <w:r w:rsidR="00CC5479">
        <w:noBreakHyphen/>
      </w:r>
      <w:r w:rsidR="00CC5479">
        <w:rPr>
          <w:noProof/>
        </w:rPr>
        <w:t>13</w:t>
      </w:r>
      <w:r>
        <w:fldChar w:fldCharType="end"/>
      </w:r>
      <w:r>
        <w:t xml:space="preserve">, </w:t>
      </w:r>
      <w:r>
        <w:fldChar w:fldCharType="begin"/>
      </w:r>
      <w:r>
        <w:instrText xml:space="preserve"> REF _Ref298678544 \h </w:instrText>
      </w:r>
      <w:r>
        <w:fldChar w:fldCharType="separate"/>
      </w:r>
      <w:r w:rsidR="00CC5479">
        <w:t xml:space="preserve">Figure </w:t>
      </w:r>
      <w:r w:rsidR="00CC5479">
        <w:rPr>
          <w:noProof/>
        </w:rPr>
        <w:t>6</w:t>
      </w:r>
      <w:r w:rsidR="00CC5479">
        <w:noBreakHyphen/>
      </w:r>
      <w:r w:rsidR="00CC5479">
        <w:rPr>
          <w:noProof/>
        </w:rPr>
        <w:t>14</w:t>
      </w:r>
      <w:r>
        <w:fldChar w:fldCharType="end"/>
      </w:r>
      <w:r>
        <w:t xml:space="preserve">, </w:t>
      </w:r>
      <w:r>
        <w:fldChar w:fldCharType="begin"/>
      </w:r>
      <w:r>
        <w:instrText xml:space="preserve"> REF _Ref298678575 \h </w:instrText>
      </w:r>
      <w:r>
        <w:fldChar w:fldCharType="separate"/>
      </w:r>
      <w:r w:rsidR="00CC5479">
        <w:t xml:space="preserve">Figure </w:t>
      </w:r>
      <w:r w:rsidR="00CC5479">
        <w:rPr>
          <w:noProof/>
        </w:rPr>
        <w:t>6</w:t>
      </w:r>
      <w:r w:rsidR="00CC5479">
        <w:noBreakHyphen/>
      </w:r>
      <w:r w:rsidR="00CC5479">
        <w:rPr>
          <w:noProof/>
        </w:rPr>
        <w:t>15</w:t>
      </w:r>
      <w:r>
        <w:fldChar w:fldCharType="end"/>
      </w:r>
      <w:r>
        <w:t xml:space="preserve">, and </w:t>
      </w:r>
      <w:r>
        <w:fldChar w:fldCharType="begin"/>
      </w:r>
      <w:r>
        <w:instrText xml:space="preserve"> REF _Ref298678581 \h </w:instrText>
      </w:r>
      <w:r>
        <w:fldChar w:fldCharType="separate"/>
      </w:r>
      <w:r w:rsidR="00CC5479">
        <w:t xml:space="preserve">Figure </w:t>
      </w:r>
      <w:r w:rsidR="00CC5479">
        <w:rPr>
          <w:noProof/>
        </w:rPr>
        <w:t>6</w:t>
      </w:r>
      <w:r w:rsidR="00CC5479">
        <w:noBreakHyphen/>
      </w:r>
      <w:r w:rsidR="00CC5479">
        <w:rPr>
          <w:noProof/>
        </w:rPr>
        <w:t>16</w:t>
      </w:r>
      <w:r>
        <w:fldChar w:fldCharType="end"/>
      </w:r>
      <w:r>
        <w:t xml:space="preserve"> show the relative electrostatic fields due to RalGDS docking to the WT Rap, Rap E30D, Rap K31E, and Rap E30D/K31E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203C692D" w14:textId="77777777" w:rsidR="00CE2A8A" w:rsidRPr="005A02B7"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89B9626" w14:textId="34F360E7" w:rsidR="00CE2A8A" w:rsidRPr="00D03400" w:rsidRDefault="00CE2A8A" w:rsidP="00CE2A8A">
      <w:pPr>
        <w:pStyle w:val="text"/>
        <w:rPr>
          <w:color w:val="008000"/>
        </w:rPr>
      </w:pPr>
      <w:r>
        <w:t>In summary, When calculating the absolute electrostatic environment of a nitrile covalently bound to the surface of a protein using the LPBE, unlike the results reported for QM/MM vibrational spectra calculations,</w:t>
      </w:r>
      <w:hyperlink w:anchor="_ENREF_109" w:tooltip="Layfield, 2013 #472" w:history="1">
        <w:r w:rsidR="00623A39">
          <w:fldChar w:fldCharType="begin"/>
        </w:r>
        <w:r w:rsidR="00623A39">
          <w:instrText xml:space="preserve"> ADDIN EN.CITE &lt;EndNote&gt;&lt;Cite&gt;&lt;Author&gt;Layfield&lt;/Author&gt;&lt;Year&gt;2013&lt;/Year&gt;&lt;RecNum&gt;472&lt;/RecNum&gt;&lt;DisplayText&gt;&lt;style face="superscript"&gt;109&lt;/style&gt;&lt;/DisplayText&gt;&lt;record&gt;&lt;rec-number&gt;472&lt;/rec-number&gt;&lt;foreign-keys&gt;&lt;key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623A39">
          <w:fldChar w:fldCharType="separate"/>
        </w:r>
        <w:r w:rsidR="00623A39" w:rsidRPr="002550A8">
          <w:rPr>
            <w:noProof/>
            <w:vertAlign w:val="superscript"/>
          </w:rPr>
          <w:t>109</w:t>
        </w:r>
        <w:r w:rsidR="00623A39">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09" w:tooltip="Layfield, 2013 #472" w:history="1">
        <w:r w:rsidR="00623A39">
          <w:fldChar w:fldCharType="begin">
            <w:fldData xml:space="preserve">PEVuZE5vdGU+PENpdGU+PEF1dGhvcj5MYXlmaWVsZDwvQXV0aG9yPjxZZWFyPjIwMTM8L1llYXI+
PFJlY051bT40NzI8L1JlY051bT48RGlzcGxheVRleHQ+PHN0eWxlIGZhY2U9InN1cGVyc2NyaXB0
Ij4xMDk8L3N0eWxlPjwvRGlzcGxheVRleHQ+PHJlY29yZD48cmVjLW51bWJlcj40NzI8L3JlYy1u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623A39">
          <w:instrText xml:space="preserve"> ADDIN EN.CITE </w:instrText>
        </w:r>
        <w:r w:rsidR="00623A39">
          <w:fldChar w:fldCharType="begin">
            <w:fldData xml:space="preserve">PEVuZE5vdGU+PENpdGU+PEF1dGhvcj5MYXlmaWVsZDwvQXV0aG9yPjxZZWFyPjIwMTM8L1llYXI+
PFJlY051bT40NzI8L1JlY051bT48RGlzcGxheVRleHQ+PHN0eWxlIGZhY2U9InN1cGVyc2NyaXB0
Ij4xMDk8L3N0eWxlPjwvRGlzcGxheVRleHQ+PHJlY29yZD48cmVjLW51bWJlcj40NzI8L3JlYy1u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623A39">
          <w:instrText xml:space="preserve"> ADDIN EN.CITE.DATA </w:instrText>
        </w:r>
        <w:r w:rsidR="00623A39">
          <w:fldChar w:fldCharType="end"/>
        </w:r>
        <w:r w:rsidR="00623A39">
          <w:fldChar w:fldCharType="separate"/>
        </w:r>
        <w:r w:rsidR="00623A39" w:rsidRPr="002550A8">
          <w:rPr>
            <w:noProof/>
            <w:vertAlign w:val="superscript"/>
          </w:rPr>
          <w:t>109</w:t>
        </w:r>
        <w:r w:rsidR="00623A39">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MTMsIDE1LCAxNjQ8L3N0eWxlPjwvRGlzcGxheVRleHQ+PHJlY29yZD48cmVjLW51bWJlcj4yNjI8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2550A8">
        <w:instrText xml:space="preserve"> ADDIN EN.CITE </w:instrText>
      </w:r>
      <w:r w:rsidR="002550A8">
        <w:fldChar w:fldCharType="begin">
          <w:fldData xml:space="preserve">PEVuZE5vdGU+PENpdGU+PEF1dGhvcj5Qb25kZXI8L0F1dGhvcj48WWVhcj4yMDEwPC9ZZWFyPjxS
ZWNOdW0+MjYyPC9SZWNOdW0+PERpc3BsYXlUZXh0PjxzdHlsZSBmYWNlPSJzdXBlcnNjcmlwdCI+
MTMsIDE1LCAxNjQ8L3N0eWxlPjwvRGlzcGxheVRleHQ+PHJlY29yZD48cmVjLW51bWJlcj4yNjI8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2550A8">
        <w:instrText xml:space="preserve"> ADDIN EN.CITE.DATA </w:instrText>
      </w:r>
      <w:r w:rsidR="002550A8">
        <w:fldChar w:fldCharType="end"/>
      </w:r>
      <w:r>
        <w:fldChar w:fldCharType="separate"/>
      </w:r>
      <w:hyperlink w:anchor="_ENREF_13" w:tooltip="Ponder, 2010 #262" w:history="1">
        <w:r w:rsidR="00623A39" w:rsidRPr="002550A8">
          <w:rPr>
            <w:noProof/>
            <w:vertAlign w:val="superscript"/>
          </w:rPr>
          <w:t>13</w:t>
        </w:r>
      </w:hyperlink>
      <w:r w:rsidR="002550A8" w:rsidRPr="002550A8">
        <w:rPr>
          <w:noProof/>
          <w:vertAlign w:val="superscript"/>
        </w:rPr>
        <w:t xml:space="preserve">, </w:t>
      </w:r>
      <w:hyperlink w:anchor="_ENREF_15" w:tooltip="Schnieders, 2007 #342" w:history="1">
        <w:r w:rsidR="00623A39" w:rsidRPr="002550A8">
          <w:rPr>
            <w:noProof/>
            <w:vertAlign w:val="superscript"/>
          </w:rPr>
          <w:t>15</w:t>
        </w:r>
      </w:hyperlink>
      <w:r w:rsidR="002550A8" w:rsidRPr="002550A8">
        <w:rPr>
          <w:noProof/>
          <w:vertAlign w:val="superscript"/>
        </w:rPr>
        <w:t xml:space="preserve">, </w:t>
      </w:r>
      <w:hyperlink w:anchor="_ENREF_164" w:tooltip="Ren, 2003 #483" w:history="1">
        <w:r w:rsidR="00623A39" w:rsidRPr="002550A8">
          <w:rPr>
            <w:noProof/>
            <w:vertAlign w:val="superscript"/>
          </w:rPr>
          <w:t>164</w:t>
        </w:r>
      </w:hyperlink>
      <w:r>
        <w:fldChar w:fldCharType="end"/>
      </w:r>
      <w:r>
        <w:t xml:space="preserve">  To address the possibly poor solvent sampling, our next study presented significantly increased the sampling time for each umbrella window.</w:t>
      </w:r>
    </w:p>
    <w:p w14:paraId="13DC0F7E" w14:textId="77777777" w:rsidR="00CE2A8A" w:rsidRDefault="00CE2A8A" w:rsidP="00CE2A8A">
      <w:pPr>
        <w:pStyle w:val="Heading7"/>
      </w:pPr>
      <w:r>
        <w:br w:type="page"/>
      </w:r>
      <w:bookmarkStart w:id="216" w:name="_Ref298677763"/>
      <w:bookmarkStart w:id="217" w:name="_Toc298761166"/>
      <w:r>
        <w:t xml:space="preserve">Table </w:t>
      </w:r>
      <w:fldSimple w:instr=" STYLEREF 2 \s ">
        <w:r w:rsidR="00CC5479">
          <w:rPr>
            <w:noProof/>
          </w:rPr>
          <w:t>6</w:t>
        </w:r>
      </w:fldSimple>
      <w:r w:rsidR="00E835C9">
        <w:noBreakHyphen/>
      </w:r>
      <w:fldSimple w:instr=" SEQ Table \* ARABIC \s 2 ">
        <w:r w:rsidR="00CC5479">
          <w:rPr>
            <w:noProof/>
          </w:rPr>
          <w:t>1</w:t>
        </w:r>
      </w:fldSimple>
      <w:bookmarkEnd w:id="216"/>
      <w:r>
        <w:t>: Average number of Frames Water Molecules Remained within 5 Å of the Thiocyanate N</w:t>
      </w:r>
      <w:r>
        <w:sym w:font="Symbol" w:char="F065"/>
      </w:r>
      <w:r>
        <w:t xml:space="preserve"> Atom</w:t>
      </w:r>
      <w:bookmarkEnd w:id="217"/>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06DE6A51"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C4B0686"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654633E5"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141C3B6"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2FE100E"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7BADB5A"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67DE59B"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18E19D63"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1DA15455" w14:textId="77777777" w:rsidR="00CE2A8A" w:rsidRPr="00B80AD5" w:rsidRDefault="00CE2A8A" w:rsidP="002E7F59">
            <w:pPr>
              <w:spacing w:line="480" w:lineRule="auto"/>
              <w:rPr>
                <w:b/>
                <w:color w:val="000000"/>
                <w:sz w:val="20"/>
              </w:rPr>
            </w:pPr>
            <w:r w:rsidRPr="00B80AD5">
              <w:rPr>
                <w:b/>
                <w:color w:val="000000"/>
                <w:sz w:val="20"/>
              </w:rPr>
              <w:t>N27C</w:t>
            </w:r>
            <w:r w:rsidRPr="00B80AD5">
              <w:rPr>
                <w:b/>
                <w:color w:val="000000"/>
                <w:sz w:val="20"/>
                <w:vertAlign w:val="subscript"/>
              </w:rPr>
              <w:t>SCN</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512D0F7A"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48B7A9EA"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48FE53BE"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FDF82C7"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CA8F592"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31031A29"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25F8D0C" w14:textId="77777777" w:rsidR="00CE2A8A" w:rsidRPr="00B80AD5" w:rsidRDefault="00CE2A8A" w:rsidP="002E7F59">
            <w:pPr>
              <w:spacing w:line="480" w:lineRule="auto"/>
              <w:rPr>
                <w:b/>
                <w:color w:val="000000"/>
                <w:sz w:val="20"/>
              </w:rPr>
            </w:pPr>
            <w:r w:rsidRPr="00B80AD5">
              <w:rPr>
                <w:b/>
                <w:color w:val="000000"/>
                <w:sz w:val="20"/>
              </w:rPr>
              <w:t>G28C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46B2D409"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57D2C78"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E1FD135"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5A9C162"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3C6CB25B"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4F6323C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F0F6D36" w14:textId="77777777" w:rsidR="00CE2A8A" w:rsidRPr="00B80AD5" w:rsidRDefault="00CE2A8A" w:rsidP="002E7F59">
            <w:pPr>
              <w:spacing w:line="480" w:lineRule="auto"/>
              <w:rPr>
                <w:b/>
                <w:color w:val="000000"/>
                <w:sz w:val="20"/>
              </w:rPr>
            </w:pPr>
            <w:r w:rsidRPr="00B80AD5">
              <w:rPr>
                <w:b/>
                <w:color w:val="000000"/>
                <w:sz w:val="20"/>
              </w:rPr>
              <w:t>N29C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DDD940B"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8856B9F"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17E95E4"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0493194"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22FFEE3B"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075040C4"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95F602E" w14:textId="77777777" w:rsidR="00CE2A8A" w:rsidRPr="00B80AD5" w:rsidRDefault="00CE2A8A" w:rsidP="002E7F59">
            <w:pPr>
              <w:spacing w:line="480" w:lineRule="auto"/>
              <w:rPr>
                <w:b/>
                <w:color w:val="000000"/>
                <w:sz w:val="20"/>
              </w:rPr>
            </w:pPr>
            <w:r w:rsidRPr="00B80AD5">
              <w:rPr>
                <w:b/>
                <w:color w:val="000000"/>
                <w:sz w:val="20"/>
              </w:rPr>
              <w:t>Y31C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4AF99FF9"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57AF66F"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94CFE81"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9CC7035"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2F976D3"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2A0EE473"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CD156F4" w14:textId="77777777" w:rsidR="00CE2A8A" w:rsidRPr="00B80AD5" w:rsidRDefault="00CE2A8A" w:rsidP="002E7F59">
            <w:pPr>
              <w:spacing w:line="480" w:lineRule="auto"/>
              <w:rPr>
                <w:b/>
                <w:color w:val="000000"/>
                <w:sz w:val="20"/>
              </w:rPr>
            </w:pPr>
            <w:r w:rsidRPr="00B80AD5">
              <w:rPr>
                <w:b/>
                <w:color w:val="000000"/>
                <w:sz w:val="20"/>
              </w:rPr>
              <w:t>K32C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76018782"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3B88143"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843A4B5"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6128486"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F730189"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35E4125F"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185ED709" w14:textId="77777777" w:rsidR="00CE2A8A" w:rsidRPr="00B80AD5" w:rsidRDefault="00CE2A8A" w:rsidP="002E7F59">
            <w:pPr>
              <w:spacing w:line="480" w:lineRule="auto"/>
              <w:rPr>
                <w:b/>
                <w:color w:val="000000"/>
                <w:sz w:val="20"/>
              </w:rPr>
            </w:pPr>
            <w:r w:rsidRPr="00B80AD5">
              <w:rPr>
                <w:b/>
                <w:color w:val="000000"/>
                <w:sz w:val="20"/>
              </w:rPr>
              <w:t>N54C</w:t>
            </w:r>
            <w:r w:rsidRPr="00B80AD5">
              <w:rPr>
                <w:b/>
                <w:color w:val="000000"/>
                <w:sz w:val="20"/>
                <w:vertAlign w:val="subscript"/>
              </w:rPr>
              <w:t>SCN</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096C4426"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97F0B0C"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39D78967"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CBEF72E"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51D737B"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03C3787B"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09A19471"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16C862EF"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08820ED"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163DD1F"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0F26AA82"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967F233"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7CF1B403" w14:textId="77777777" w:rsidR="00CE2A8A" w:rsidRPr="000D5197" w:rsidRDefault="00CE2A8A" w:rsidP="00CE2A8A">
      <w:pPr>
        <w:spacing w:line="480" w:lineRule="auto"/>
      </w:pPr>
      <w:r w:rsidRPr="000D5197">
        <w:rPr>
          <w:b/>
          <w:vertAlign w:val="superscript"/>
        </w:rPr>
        <w:t>a</w:t>
      </w:r>
      <w:r>
        <w:t xml:space="preserve">Not a Boltzmann-weighted average. </w:t>
      </w:r>
    </w:p>
    <w:p w14:paraId="5F93D32B" w14:textId="77777777" w:rsidR="00CE2A8A" w:rsidRDefault="00CE2A8A" w:rsidP="00CE2A8A">
      <w:pPr>
        <w:pStyle w:val="Heading7"/>
      </w:pPr>
      <w:r>
        <w:br w:type="page"/>
      </w:r>
      <w:bookmarkStart w:id="218" w:name="_Ref298677852"/>
      <w:bookmarkStart w:id="219" w:name="_Toc298761167"/>
      <w:r>
        <w:t xml:space="preserve">Table </w:t>
      </w:r>
      <w:fldSimple w:instr=" STYLEREF 2 \s ">
        <w:r w:rsidR="00CC5479">
          <w:rPr>
            <w:noProof/>
          </w:rPr>
          <w:t>6</w:t>
        </w:r>
      </w:fldSimple>
      <w:r w:rsidR="00E835C9">
        <w:noBreakHyphen/>
      </w:r>
      <w:fldSimple w:instr=" SEQ Table \* ARABIC \s 2 ">
        <w:r w:rsidR="00CC5479">
          <w:rPr>
            <w:noProof/>
          </w:rPr>
          <w:t>2</w:t>
        </w:r>
      </w:fldSimple>
      <w:bookmarkEnd w:id="218"/>
      <w:r>
        <w:t>: Virtual Stark Tuning Rate (VSTR), "ideal" Dielectric Constants (</w:t>
      </w:r>
      <w:r>
        <w:sym w:font="Symbol" w:char="F065"/>
      </w:r>
      <w:r>
        <w:t>'), Correlation Coefficients (r), and p-values for APBS Calculations of Electrostatic Fields</w:t>
      </w:r>
      <w:bookmarkEnd w:id="219"/>
    </w:p>
    <w:tbl>
      <w:tblPr>
        <w:tblW w:w="0" w:type="auto"/>
        <w:tblCellMar>
          <w:left w:w="0" w:type="dxa"/>
          <w:right w:w="0" w:type="dxa"/>
        </w:tblCellMar>
        <w:tblLook w:val="04A0" w:firstRow="1" w:lastRow="0" w:firstColumn="1" w:lastColumn="0" w:noHBand="0" w:noVBand="1"/>
      </w:tblPr>
      <w:tblGrid>
        <w:gridCol w:w="1577"/>
        <w:gridCol w:w="887"/>
        <w:gridCol w:w="887"/>
        <w:gridCol w:w="887"/>
        <w:gridCol w:w="887"/>
        <w:gridCol w:w="887"/>
        <w:gridCol w:w="886"/>
        <w:gridCol w:w="886"/>
        <w:gridCol w:w="886"/>
      </w:tblGrid>
      <w:tr w:rsidR="00CE2A8A" w14:paraId="75AECCE9"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5191108"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6DAF35C6"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4A358EE1"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DF7FAB5"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D59D988"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AFAFFD6"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787947B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03B73B4A"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76A286D"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9DAD5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0F06D1" w14:textId="77777777" w:rsidR="00CE2A8A" w:rsidRDefault="00CE2A8A" w:rsidP="002E7F59">
            <w:pPr>
              <w:jc w:val="center"/>
              <w:rPr>
                <w:b/>
                <w:bCs/>
                <w:color w:val="000000"/>
                <w:sz w:val="18"/>
                <w:szCs w:val="18"/>
              </w:rPr>
            </w:pPr>
            <w:r>
              <w:rPr>
                <w:b/>
                <w:bCs/>
                <w:color w:val="000000"/>
                <w:sz w:val="18"/>
                <w:szCs w:val="18"/>
              </w:rPr>
              <w:t xml:space="preserve">r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5856C92"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AA30591"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B194E10"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4D4931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A1C3DBE" w14:textId="77777777" w:rsidR="00CE2A8A" w:rsidRDefault="00CE2A8A" w:rsidP="002E7F59">
            <w:pPr>
              <w:jc w:val="center"/>
              <w:rPr>
                <w:b/>
                <w:bCs/>
                <w:color w:val="000000"/>
                <w:sz w:val="18"/>
                <w:szCs w:val="18"/>
              </w:rPr>
            </w:pPr>
            <w:r>
              <w:rPr>
                <w:b/>
                <w:bCs/>
                <w:color w:val="000000"/>
                <w:sz w:val="18"/>
                <w:szCs w:val="18"/>
              </w:rPr>
              <w:t>p-value</w:t>
            </w:r>
          </w:p>
        </w:tc>
      </w:tr>
      <w:tr w:rsidR="00CE2A8A" w14:paraId="3A61AEC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FC0F8F7"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1C12A5" w14:textId="77777777" w:rsidR="00CE2A8A" w:rsidRDefault="00CE2A8A" w:rsidP="002E7F59">
            <w:pPr>
              <w:ind w:left="720" w:hanging="720"/>
              <w:jc w:val="center"/>
              <w:rPr>
                <w:color w:val="000000"/>
                <w:sz w:val="18"/>
                <w:szCs w:val="18"/>
              </w:rPr>
            </w:pPr>
            <w:r>
              <w:rPr>
                <w:color w:val="000000"/>
                <w:sz w:val="18"/>
                <w:szCs w:val="18"/>
              </w:rPr>
              <w:t xml:space="preserve">1.7 </w:t>
            </w:r>
            <w:r>
              <w:rPr>
                <w:rFonts w:ascii="Symbol" w:hAnsi="Symbol"/>
                <w:color w:val="000000"/>
                <w:sz w:val="18"/>
                <w:szCs w:val="18"/>
              </w:rPr>
              <w:t></w:t>
            </w:r>
            <w:r>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040189" w14:textId="77777777" w:rsidR="00CE2A8A" w:rsidRDefault="00CE2A8A" w:rsidP="002E7F59">
            <w:pPr>
              <w:jc w:val="center"/>
              <w:rPr>
                <w:color w:val="000000"/>
                <w:sz w:val="18"/>
                <w:szCs w:val="18"/>
              </w:rPr>
            </w:pPr>
            <w:r>
              <w:rPr>
                <w:color w:val="000000"/>
                <w:sz w:val="18"/>
                <w:szCs w:val="18"/>
              </w:rPr>
              <w:t xml:space="preserve">2.3 </w:t>
            </w:r>
            <w:r>
              <w:rPr>
                <w:rFonts w:ascii="Symbol" w:hAnsi="Symbol"/>
                <w:color w:val="000000"/>
                <w:sz w:val="18"/>
                <w:szCs w:val="18"/>
              </w:rPr>
              <w:t></w:t>
            </w:r>
            <w:r>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BBA415"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92A621"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FBF411" w14:textId="77777777" w:rsidR="00CE2A8A" w:rsidRDefault="00CE2A8A" w:rsidP="002E7F59">
            <w:pPr>
              <w:jc w:val="center"/>
              <w:rPr>
                <w:color w:val="000000"/>
                <w:sz w:val="18"/>
                <w:szCs w:val="18"/>
              </w:rPr>
            </w:pPr>
            <w:r>
              <w:rPr>
                <w:color w:val="000000"/>
                <w:sz w:val="18"/>
                <w:szCs w:val="18"/>
              </w:rPr>
              <w:t xml:space="preserve">0.99 </w:t>
            </w:r>
            <w:r>
              <w:rPr>
                <w:rFonts w:ascii="Symbol" w:hAnsi="Symbol"/>
                <w:color w:val="000000"/>
                <w:sz w:val="18"/>
                <w:szCs w:val="18"/>
              </w:rPr>
              <w:t></w:t>
            </w:r>
            <w:r>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CEECDF" w14:textId="77777777" w:rsidR="00CE2A8A" w:rsidRDefault="00CE2A8A" w:rsidP="002E7F59">
            <w:pPr>
              <w:jc w:val="center"/>
              <w:rPr>
                <w:color w:val="000000"/>
                <w:sz w:val="18"/>
                <w:szCs w:val="18"/>
              </w:rPr>
            </w:pPr>
            <w:r>
              <w:rPr>
                <w:color w:val="000000"/>
                <w:sz w:val="18"/>
                <w:szCs w:val="18"/>
              </w:rPr>
              <w:t xml:space="preserve">4.0 </w:t>
            </w:r>
            <w:r>
              <w:rPr>
                <w:rFonts w:ascii="Symbol" w:hAnsi="Symbol"/>
                <w:color w:val="000000"/>
                <w:sz w:val="18"/>
                <w:szCs w:val="18"/>
              </w:rPr>
              <w:t></w:t>
            </w:r>
            <w:r>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61DF6F"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C5768C" w14:textId="77777777" w:rsidR="00CE2A8A" w:rsidRDefault="00CE2A8A" w:rsidP="002E7F59">
            <w:pPr>
              <w:jc w:val="center"/>
              <w:rPr>
                <w:color w:val="000000"/>
                <w:sz w:val="18"/>
                <w:szCs w:val="18"/>
              </w:rPr>
            </w:pPr>
            <w:r>
              <w:rPr>
                <w:color w:val="000000"/>
                <w:sz w:val="18"/>
                <w:szCs w:val="18"/>
              </w:rPr>
              <w:t>0.53</w:t>
            </w:r>
          </w:p>
        </w:tc>
      </w:tr>
      <w:tr w:rsidR="00CE2A8A" w14:paraId="242F6B1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7BD56C"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B7801A" w14:textId="77777777" w:rsidR="00CE2A8A" w:rsidRDefault="00CE2A8A" w:rsidP="002E7F59">
            <w:pPr>
              <w:ind w:left="720" w:hanging="720"/>
              <w:jc w:val="center"/>
              <w:rPr>
                <w:color w:val="000000"/>
                <w:sz w:val="18"/>
                <w:szCs w:val="18"/>
              </w:rPr>
            </w:pPr>
            <w:r>
              <w:rPr>
                <w:color w:val="000000"/>
                <w:sz w:val="18"/>
                <w:szCs w:val="18"/>
              </w:rPr>
              <w:t xml:space="preserve">0.29 </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BA468D" w14:textId="77777777" w:rsidR="00CE2A8A" w:rsidRDefault="00CE2A8A" w:rsidP="002E7F59">
            <w:pPr>
              <w:jc w:val="center"/>
              <w:rPr>
                <w:color w:val="000000"/>
                <w:sz w:val="18"/>
                <w:szCs w:val="18"/>
              </w:rPr>
            </w:pPr>
            <w:r>
              <w:rPr>
                <w:color w:val="000000"/>
                <w:sz w:val="18"/>
                <w:szCs w:val="18"/>
              </w:rPr>
              <w:t xml:space="preserve">13 </w:t>
            </w:r>
            <w:r>
              <w:rPr>
                <w:rFonts w:ascii="Symbol" w:hAnsi="Symbol"/>
                <w:color w:val="000000"/>
                <w:sz w:val="18"/>
                <w:szCs w:val="18"/>
              </w:rPr>
              <w:t></w:t>
            </w:r>
            <w:r>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3178A6"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EE4195"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56E3B2" w14:textId="77777777" w:rsidR="00CE2A8A" w:rsidRDefault="00CE2A8A" w:rsidP="002E7F59">
            <w:pPr>
              <w:jc w:val="center"/>
              <w:rPr>
                <w:color w:val="000000"/>
                <w:sz w:val="18"/>
                <w:szCs w:val="18"/>
              </w:rPr>
            </w:pPr>
            <w:r>
              <w:rPr>
                <w:color w:val="000000"/>
                <w:sz w:val="18"/>
                <w:szCs w:val="18"/>
              </w:rPr>
              <w:t xml:space="preserve">0.36 </w:t>
            </w:r>
            <w:r>
              <w:rPr>
                <w:rFonts w:ascii="Symbol" w:hAnsi="Symbol"/>
                <w:color w:val="000000"/>
                <w:sz w:val="18"/>
                <w:szCs w:val="18"/>
              </w:rPr>
              <w:t></w:t>
            </w:r>
            <w:r>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69F317"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9F8182"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38555B" w14:textId="77777777" w:rsidR="00CE2A8A" w:rsidRDefault="00CE2A8A" w:rsidP="002E7F59">
            <w:pPr>
              <w:jc w:val="center"/>
              <w:rPr>
                <w:color w:val="000000"/>
                <w:sz w:val="18"/>
                <w:szCs w:val="18"/>
              </w:rPr>
            </w:pPr>
            <w:r>
              <w:rPr>
                <w:color w:val="000000"/>
                <w:sz w:val="18"/>
                <w:szCs w:val="18"/>
              </w:rPr>
              <w:t>0.15</w:t>
            </w:r>
          </w:p>
        </w:tc>
      </w:tr>
      <w:tr w:rsidR="00CE2A8A" w14:paraId="6BEB1DB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A2BFB8A"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5DC117" w14:textId="77777777" w:rsidR="00CE2A8A" w:rsidRDefault="00CE2A8A" w:rsidP="002E7F59">
            <w:pPr>
              <w:ind w:left="720" w:hanging="720"/>
              <w:jc w:val="center"/>
              <w:rPr>
                <w:color w:val="000000"/>
                <w:sz w:val="18"/>
                <w:szCs w:val="18"/>
              </w:rPr>
            </w:pPr>
            <w:r>
              <w:rPr>
                <w:color w:val="000000"/>
                <w:sz w:val="18"/>
                <w:szCs w:val="18"/>
              </w:rPr>
              <w:t xml:space="preserve">0.36 </w:t>
            </w:r>
            <w:r>
              <w:rPr>
                <w:rFonts w:ascii="Symbol" w:hAnsi="Symbol"/>
                <w:color w:val="000000"/>
                <w:sz w:val="18"/>
                <w:szCs w:val="18"/>
              </w:rPr>
              <w:t></w:t>
            </w:r>
            <w:r>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C54EAB"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67E29F"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6DA1D7"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E671CD" w14:textId="77777777" w:rsidR="00CE2A8A" w:rsidRDefault="00CE2A8A" w:rsidP="002E7F59">
            <w:pPr>
              <w:jc w:val="center"/>
              <w:rPr>
                <w:color w:val="000000"/>
                <w:sz w:val="18"/>
                <w:szCs w:val="18"/>
              </w:rPr>
            </w:pPr>
            <w:r>
              <w:rPr>
                <w:color w:val="000000"/>
                <w:sz w:val="18"/>
                <w:szCs w:val="18"/>
              </w:rPr>
              <w:t xml:space="preserve">0.66 </w:t>
            </w:r>
            <w:r>
              <w:rPr>
                <w:rFonts w:ascii="Symbol" w:hAnsi="Symbol"/>
                <w:color w:val="000000"/>
                <w:sz w:val="18"/>
                <w:szCs w:val="18"/>
              </w:rPr>
              <w:t></w:t>
            </w:r>
            <w:r>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A87DE5" w14:textId="77777777" w:rsidR="00CE2A8A" w:rsidRDefault="00CE2A8A" w:rsidP="002E7F59">
            <w:pPr>
              <w:jc w:val="center"/>
              <w:rPr>
                <w:color w:val="000000"/>
                <w:sz w:val="18"/>
                <w:szCs w:val="18"/>
              </w:rPr>
            </w:pPr>
            <w:r>
              <w:rPr>
                <w:color w:val="000000"/>
                <w:sz w:val="18"/>
                <w:szCs w:val="18"/>
              </w:rPr>
              <w:t xml:space="preserve">6.0 </w:t>
            </w:r>
            <w:r>
              <w:rPr>
                <w:rFonts w:ascii="Symbol" w:hAnsi="Symbol"/>
                <w:color w:val="000000"/>
                <w:sz w:val="18"/>
                <w:szCs w:val="18"/>
              </w:rPr>
              <w:t></w:t>
            </w:r>
            <w:r>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0F28B6A"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DB3773" w14:textId="77777777" w:rsidR="00CE2A8A" w:rsidRDefault="00CE2A8A" w:rsidP="002E7F59">
            <w:pPr>
              <w:jc w:val="center"/>
              <w:rPr>
                <w:color w:val="000000"/>
                <w:sz w:val="18"/>
                <w:szCs w:val="18"/>
              </w:rPr>
            </w:pPr>
            <w:r>
              <w:rPr>
                <w:color w:val="000000"/>
                <w:sz w:val="18"/>
                <w:szCs w:val="18"/>
              </w:rPr>
              <w:t>0.46</w:t>
            </w:r>
          </w:p>
        </w:tc>
      </w:tr>
      <w:tr w:rsidR="00CE2A8A" w14:paraId="4420EDC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5E05870"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ADA1DE" w14:textId="77777777" w:rsidR="00CE2A8A" w:rsidRDefault="00CE2A8A" w:rsidP="002E7F59">
            <w:pPr>
              <w:ind w:left="720" w:hanging="720"/>
              <w:jc w:val="center"/>
              <w:rPr>
                <w:color w:val="000000"/>
                <w:sz w:val="18"/>
                <w:szCs w:val="18"/>
              </w:rPr>
            </w:pPr>
            <w:r>
              <w:rPr>
                <w:color w:val="000000"/>
                <w:sz w:val="18"/>
                <w:szCs w:val="18"/>
              </w:rPr>
              <w:t xml:space="preserve">0.46 </w:t>
            </w:r>
            <w:r>
              <w:rPr>
                <w:rFonts w:ascii="Symbol" w:hAnsi="Symbol"/>
                <w:color w:val="000000"/>
                <w:sz w:val="18"/>
                <w:szCs w:val="18"/>
              </w:rPr>
              <w:t></w:t>
            </w:r>
            <w:r>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27B20A" w14:textId="77777777" w:rsidR="00CE2A8A" w:rsidRDefault="00CE2A8A" w:rsidP="002E7F59">
            <w:pPr>
              <w:jc w:val="center"/>
              <w:rPr>
                <w:color w:val="000000"/>
                <w:sz w:val="18"/>
                <w:szCs w:val="18"/>
              </w:rPr>
            </w:pPr>
            <w:r>
              <w:rPr>
                <w:color w:val="000000"/>
                <w:sz w:val="18"/>
                <w:szCs w:val="18"/>
              </w:rPr>
              <w:t xml:space="preserve">8.6 </w:t>
            </w:r>
            <w:r>
              <w:rPr>
                <w:rFonts w:ascii="Symbol" w:hAnsi="Symbol"/>
                <w:color w:val="000000"/>
                <w:sz w:val="18"/>
                <w:szCs w:val="18"/>
              </w:rPr>
              <w:t></w:t>
            </w:r>
            <w:r>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E61527"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C66C2F"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311A05" w14:textId="77777777" w:rsidR="00CE2A8A" w:rsidRDefault="00CE2A8A" w:rsidP="002E7F59">
            <w:pPr>
              <w:jc w:val="center"/>
              <w:rPr>
                <w:color w:val="000000"/>
                <w:sz w:val="18"/>
                <w:szCs w:val="18"/>
              </w:rPr>
            </w:pPr>
            <w:r>
              <w:rPr>
                <w:color w:val="000000"/>
                <w:sz w:val="18"/>
                <w:szCs w:val="18"/>
              </w:rPr>
              <w:t xml:space="preserve">0.26 </w:t>
            </w:r>
            <w:r>
              <w:rPr>
                <w:rFonts w:ascii="Symbol" w:hAnsi="Symbol"/>
                <w:color w:val="000000"/>
                <w:sz w:val="18"/>
                <w:szCs w:val="18"/>
              </w:rPr>
              <w:t></w:t>
            </w:r>
            <w:r>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C00E93" w14:textId="77777777" w:rsidR="00CE2A8A" w:rsidRDefault="00CE2A8A" w:rsidP="002E7F59">
            <w:pPr>
              <w:jc w:val="center"/>
              <w:rPr>
                <w:color w:val="000000"/>
                <w:sz w:val="18"/>
                <w:szCs w:val="18"/>
              </w:rPr>
            </w:pPr>
            <w:r>
              <w:rPr>
                <w:color w:val="000000"/>
                <w:sz w:val="18"/>
                <w:szCs w:val="18"/>
              </w:rPr>
              <w:t xml:space="preserve">15 </w:t>
            </w:r>
            <w:r>
              <w:rPr>
                <w:rFonts w:ascii="Symbol" w:hAnsi="Symbol"/>
                <w:color w:val="000000"/>
                <w:sz w:val="18"/>
                <w:szCs w:val="18"/>
              </w:rPr>
              <w:t></w:t>
            </w:r>
            <w:r>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FC18A9"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4ADD85" w14:textId="77777777" w:rsidR="00CE2A8A" w:rsidRDefault="00CE2A8A" w:rsidP="002E7F59">
            <w:pPr>
              <w:jc w:val="center"/>
              <w:rPr>
                <w:color w:val="000000"/>
                <w:sz w:val="18"/>
                <w:szCs w:val="18"/>
              </w:rPr>
            </w:pPr>
            <w:r>
              <w:rPr>
                <w:color w:val="000000"/>
                <w:sz w:val="18"/>
                <w:szCs w:val="18"/>
              </w:rPr>
              <w:t>0.02</w:t>
            </w:r>
          </w:p>
        </w:tc>
      </w:tr>
      <w:tr w:rsidR="00CE2A8A" w14:paraId="087ABF5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E4F3A3F"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7A50E4" w14:textId="77777777" w:rsidR="00CE2A8A" w:rsidRDefault="00CE2A8A" w:rsidP="002E7F59">
            <w:pPr>
              <w:ind w:left="720" w:hanging="720"/>
              <w:jc w:val="center"/>
              <w:rPr>
                <w:color w:val="000000"/>
                <w:sz w:val="18"/>
                <w:szCs w:val="18"/>
              </w:rPr>
            </w:pPr>
            <w:r>
              <w:rPr>
                <w:color w:val="000000"/>
                <w:sz w:val="18"/>
                <w:szCs w:val="18"/>
              </w:rPr>
              <w:t xml:space="preserve">0.60 </w:t>
            </w:r>
            <w:r>
              <w:rPr>
                <w:rFonts w:ascii="Symbol" w:hAnsi="Symbol"/>
                <w:color w:val="000000"/>
                <w:sz w:val="18"/>
                <w:szCs w:val="18"/>
              </w:rPr>
              <w:t></w:t>
            </w:r>
            <w:r>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7DF1AC" w14:textId="77777777" w:rsidR="00CE2A8A" w:rsidRDefault="00CE2A8A" w:rsidP="002E7F59">
            <w:pPr>
              <w:jc w:val="center"/>
              <w:rPr>
                <w:color w:val="000000"/>
                <w:sz w:val="18"/>
                <w:szCs w:val="18"/>
              </w:rPr>
            </w:pPr>
            <w:r>
              <w:rPr>
                <w:color w:val="000000"/>
                <w:sz w:val="18"/>
                <w:szCs w:val="18"/>
              </w:rPr>
              <w:t xml:space="preserve">6.6 </w:t>
            </w:r>
            <w:r>
              <w:rPr>
                <w:rFonts w:ascii="Symbol" w:hAnsi="Symbol"/>
                <w:color w:val="000000"/>
                <w:sz w:val="18"/>
                <w:szCs w:val="18"/>
              </w:rPr>
              <w:t></w:t>
            </w:r>
            <w:r>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AD5230"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D36E6D0"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417835" w14:textId="77777777" w:rsidR="00CE2A8A" w:rsidRDefault="00CE2A8A" w:rsidP="002E7F59">
            <w:pPr>
              <w:jc w:val="center"/>
              <w:rPr>
                <w:color w:val="000000"/>
                <w:sz w:val="18"/>
                <w:szCs w:val="18"/>
              </w:rPr>
            </w:pPr>
            <w:r>
              <w:rPr>
                <w:color w:val="000000"/>
                <w:sz w:val="18"/>
                <w:szCs w:val="18"/>
              </w:rPr>
              <w:t xml:space="preserve">0.76 </w:t>
            </w:r>
            <w:r>
              <w:rPr>
                <w:rFonts w:ascii="Symbol" w:hAnsi="Symbol"/>
                <w:color w:val="000000"/>
                <w:sz w:val="18"/>
                <w:szCs w:val="18"/>
              </w:rPr>
              <w:t></w:t>
            </w:r>
            <w:r>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AD370A" w14:textId="77777777" w:rsidR="00CE2A8A" w:rsidRDefault="00CE2A8A" w:rsidP="002E7F59">
            <w:pPr>
              <w:jc w:val="center"/>
              <w:rPr>
                <w:color w:val="000000"/>
                <w:sz w:val="18"/>
                <w:szCs w:val="18"/>
              </w:rPr>
            </w:pPr>
            <w:r>
              <w:rPr>
                <w:color w:val="000000"/>
                <w:sz w:val="18"/>
                <w:szCs w:val="18"/>
              </w:rPr>
              <w:t xml:space="preserve">5.2 </w:t>
            </w:r>
            <w:r>
              <w:rPr>
                <w:rFonts w:ascii="Symbol" w:hAnsi="Symbol"/>
                <w:color w:val="000000"/>
                <w:sz w:val="18"/>
                <w:szCs w:val="18"/>
              </w:rPr>
              <w:t></w:t>
            </w:r>
            <w:r>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252D70"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4CDB01" w14:textId="77777777" w:rsidR="00CE2A8A" w:rsidRDefault="00CE2A8A" w:rsidP="002E7F59">
            <w:pPr>
              <w:jc w:val="center"/>
              <w:rPr>
                <w:color w:val="000000"/>
                <w:sz w:val="18"/>
                <w:szCs w:val="18"/>
              </w:rPr>
            </w:pPr>
            <w:r>
              <w:rPr>
                <w:color w:val="000000"/>
                <w:sz w:val="18"/>
                <w:szCs w:val="18"/>
              </w:rPr>
              <w:t>0.39</w:t>
            </w:r>
          </w:p>
        </w:tc>
      </w:tr>
      <w:tr w:rsidR="00CE2A8A" w14:paraId="08E2362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80B6C82"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94E9364" w14:textId="77777777" w:rsidR="00CE2A8A" w:rsidRDefault="00CE2A8A" w:rsidP="002E7F59">
            <w:pPr>
              <w:ind w:left="720" w:hanging="720"/>
              <w:jc w:val="center"/>
              <w:rPr>
                <w:color w:val="000000"/>
                <w:sz w:val="18"/>
                <w:szCs w:val="18"/>
              </w:rPr>
            </w:pPr>
            <w:r>
              <w:rPr>
                <w:color w:val="000000"/>
                <w:sz w:val="18"/>
                <w:szCs w:val="18"/>
              </w:rPr>
              <w:t xml:space="preserve">1.5 </w:t>
            </w:r>
            <w:r>
              <w:rPr>
                <w:rFonts w:ascii="Symbol" w:hAnsi="Symbol"/>
                <w:color w:val="000000"/>
                <w:sz w:val="18"/>
                <w:szCs w:val="18"/>
              </w:rPr>
              <w:t></w:t>
            </w:r>
            <w:r>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7926D6" w14:textId="77777777" w:rsidR="00CE2A8A" w:rsidRDefault="00CE2A8A" w:rsidP="002E7F59">
            <w:pPr>
              <w:jc w:val="center"/>
              <w:rPr>
                <w:color w:val="000000"/>
                <w:sz w:val="18"/>
                <w:szCs w:val="18"/>
              </w:rPr>
            </w:pPr>
            <w:r>
              <w:rPr>
                <w:color w:val="000000"/>
                <w:sz w:val="18"/>
                <w:szCs w:val="18"/>
              </w:rPr>
              <w:t xml:space="preserve">2.6 </w:t>
            </w:r>
            <w:r>
              <w:rPr>
                <w:rFonts w:ascii="Symbol" w:hAnsi="Symbol"/>
                <w:color w:val="000000"/>
                <w:sz w:val="18"/>
                <w:szCs w:val="18"/>
              </w:rPr>
              <w:t></w:t>
            </w:r>
            <w:r>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D3D2D6"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4C0F37"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F0A903" w14:textId="77777777" w:rsidR="00CE2A8A" w:rsidRDefault="00CE2A8A" w:rsidP="002E7F59">
            <w:pPr>
              <w:jc w:val="center"/>
              <w:rPr>
                <w:color w:val="000000"/>
                <w:sz w:val="18"/>
                <w:szCs w:val="18"/>
              </w:rPr>
            </w:pPr>
            <w:r>
              <w:rPr>
                <w:color w:val="000000"/>
                <w:sz w:val="18"/>
                <w:szCs w:val="18"/>
              </w:rPr>
              <w:t xml:space="preserve">0.95 </w:t>
            </w:r>
            <w:r>
              <w:rPr>
                <w:rFonts w:ascii="Symbol" w:hAnsi="Symbol"/>
                <w:color w:val="000000"/>
                <w:sz w:val="18"/>
                <w:szCs w:val="18"/>
              </w:rPr>
              <w:t></w:t>
            </w:r>
            <w:r>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90D7FE" w14:textId="77777777" w:rsidR="00CE2A8A" w:rsidRDefault="00CE2A8A" w:rsidP="002E7F59">
            <w:pPr>
              <w:jc w:val="center"/>
              <w:rPr>
                <w:color w:val="000000"/>
                <w:sz w:val="18"/>
                <w:szCs w:val="18"/>
              </w:rPr>
            </w:pPr>
            <w:r>
              <w:rPr>
                <w:color w:val="000000"/>
                <w:sz w:val="18"/>
                <w:szCs w:val="18"/>
              </w:rPr>
              <w:t xml:space="preserve">4.2 </w:t>
            </w:r>
            <w:r>
              <w:rPr>
                <w:rFonts w:ascii="Symbol" w:hAnsi="Symbol"/>
                <w:color w:val="000000"/>
                <w:sz w:val="18"/>
                <w:szCs w:val="18"/>
              </w:rPr>
              <w:t></w:t>
            </w:r>
            <w:r>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BB0783"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1BF711" w14:textId="77777777" w:rsidR="00CE2A8A" w:rsidRDefault="00CE2A8A" w:rsidP="002E7F59">
            <w:pPr>
              <w:jc w:val="center"/>
              <w:rPr>
                <w:color w:val="000000"/>
                <w:sz w:val="18"/>
                <w:szCs w:val="18"/>
              </w:rPr>
            </w:pPr>
            <w:r>
              <w:rPr>
                <w:color w:val="000000"/>
                <w:sz w:val="18"/>
                <w:szCs w:val="18"/>
              </w:rPr>
              <w:t>0.05</w:t>
            </w:r>
          </w:p>
        </w:tc>
      </w:tr>
      <w:tr w:rsidR="00CE2A8A" w14:paraId="41D32D8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94403A7"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4D122E" w14:textId="77777777" w:rsidR="00CE2A8A" w:rsidRDefault="00CE2A8A" w:rsidP="002E7F59">
            <w:pPr>
              <w:ind w:left="720" w:hanging="720"/>
              <w:jc w:val="center"/>
              <w:rPr>
                <w:color w:val="000000"/>
                <w:sz w:val="18"/>
                <w:szCs w:val="18"/>
              </w:rPr>
            </w:pPr>
            <w:r>
              <w:rPr>
                <w:color w:val="000000"/>
                <w:sz w:val="18"/>
                <w:szCs w:val="18"/>
              </w:rPr>
              <w:t xml:space="preserve">0.62 </w:t>
            </w:r>
            <w:r>
              <w:rPr>
                <w:rFonts w:ascii="Symbol" w:hAnsi="Symbol"/>
                <w:color w:val="000000"/>
                <w:sz w:val="18"/>
                <w:szCs w:val="18"/>
              </w:rPr>
              <w:t></w:t>
            </w:r>
            <w:r>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BF59DC" w14:textId="77777777" w:rsidR="00CE2A8A" w:rsidRDefault="00CE2A8A" w:rsidP="002E7F59">
            <w:pPr>
              <w:jc w:val="center"/>
              <w:rPr>
                <w:color w:val="000000"/>
                <w:sz w:val="18"/>
                <w:szCs w:val="18"/>
              </w:rPr>
            </w:pPr>
            <w:r>
              <w:rPr>
                <w:color w:val="000000"/>
                <w:sz w:val="18"/>
                <w:szCs w:val="18"/>
              </w:rPr>
              <w:t xml:space="preserve">6.4 </w:t>
            </w:r>
            <w:r>
              <w:rPr>
                <w:rFonts w:ascii="Symbol" w:hAnsi="Symbol"/>
                <w:color w:val="000000"/>
                <w:sz w:val="18"/>
                <w:szCs w:val="18"/>
              </w:rPr>
              <w:t></w:t>
            </w:r>
            <w:r>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E71D2C"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56E910"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D3800FA"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8A3B75" w14:textId="77777777" w:rsidR="00CE2A8A" w:rsidRDefault="00CE2A8A" w:rsidP="002E7F59">
            <w:pPr>
              <w:jc w:val="center"/>
              <w:rPr>
                <w:color w:val="000000"/>
                <w:sz w:val="18"/>
                <w:szCs w:val="18"/>
              </w:rPr>
            </w:pPr>
            <w:r>
              <w:rPr>
                <w:color w:val="000000"/>
                <w:sz w:val="18"/>
                <w:szCs w:val="18"/>
              </w:rPr>
              <w:t xml:space="preserve">3.5 </w:t>
            </w:r>
            <w:r>
              <w:rPr>
                <w:rFonts w:ascii="Symbol" w:hAnsi="Symbol"/>
                <w:color w:val="000000"/>
                <w:sz w:val="18"/>
                <w:szCs w:val="18"/>
              </w:rPr>
              <w:t></w:t>
            </w:r>
            <w:r>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17B9AB"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3A9781" w14:textId="77777777" w:rsidR="00CE2A8A" w:rsidRDefault="00CE2A8A" w:rsidP="002E7F59">
            <w:pPr>
              <w:jc w:val="center"/>
              <w:rPr>
                <w:color w:val="000000"/>
                <w:sz w:val="18"/>
                <w:szCs w:val="18"/>
              </w:rPr>
            </w:pPr>
            <w:r>
              <w:rPr>
                <w:color w:val="000000"/>
                <w:sz w:val="18"/>
                <w:szCs w:val="18"/>
              </w:rPr>
              <w:t>0.56</w:t>
            </w:r>
          </w:p>
        </w:tc>
      </w:tr>
      <w:tr w:rsidR="00CE2A8A" w14:paraId="6E18DF3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D861251"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79A6CE" w14:textId="77777777" w:rsidR="00CE2A8A" w:rsidRDefault="00CE2A8A" w:rsidP="002E7F59">
            <w:pPr>
              <w:ind w:left="720" w:hanging="720"/>
              <w:jc w:val="center"/>
              <w:rPr>
                <w:color w:val="000000"/>
                <w:sz w:val="18"/>
                <w:szCs w:val="18"/>
              </w:rPr>
            </w:pPr>
            <w:r>
              <w:rPr>
                <w:color w:val="000000"/>
                <w:sz w:val="18"/>
                <w:szCs w:val="18"/>
              </w:rPr>
              <w:t xml:space="preserve">0.54 </w:t>
            </w:r>
            <w:r>
              <w:rPr>
                <w:rFonts w:ascii="Symbol" w:hAnsi="Symbol"/>
                <w:color w:val="000000"/>
                <w:sz w:val="18"/>
                <w:szCs w:val="18"/>
              </w:rPr>
              <w:t></w:t>
            </w:r>
            <w:r>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0136EF" w14:textId="77777777" w:rsidR="00CE2A8A" w:rsidRDefault="00CE2A8A" w:rsidP="002E7F59">
            <w:pPr>
              <w:jc w:val="center"/>
              <w:rPr>
                <w:color w:val="000000"/>
                <w:sz w:val="18"/>
                <w:szCs w:val="18"/>
              </w:rPr>
            </w:pPr>
            <w:r>
              <w:rPr>
                <w:color w:val="000000"/>
                <w:sz w:val="18"/>
                <w:szCs w:val="18"/>
              </w:rPr>
              <w:t xml:space="preserve">7.3 </w:t>
            </w:r>
            <w:r>
              <w:rPr>
                <w:rFonts w:ascii="Symbol" w:hAnsi="Symbol"/>
                <w:color w:val="000000"/>
                <w:sz w:val="18"/>
                <w:szCs w:val="18"/>
              </w:rPr>
              <w:t></w:t>
            </w:r>
            <w:r>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A51950"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C8C52A"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40B174" w14:textId="77777777" w:rsidR="00CE2A8A" w:rsidRDefault="00CE2A8A" w:rsidP="002E7F59">
            <w:pPr>
              <w:jc w:val="center"/>
              <w:rPr>
                <w:color w:val="000000"/>
                <w:sz w:val="18"/>
                <w:szCs w:val="18"/>
              </w:rPr>
            </w:pPr>
            <w:r>
              <w:rPr>
                <w:color w:val="000000"/>
                <w:sz w:val="18"/>
                <w:szCs w:val="18"/>
              </w:rPr>
              <w:t xml:space="preserve">0.40 </w:t>
            </w:r>
            <w:r>
              <w:rPr>
                <w:rFonts w:ascii="Symbol" w:hAnsi="Symbol"/>
                <w:color w:val="000000"/>
                <w:sz w:val="18"/>
                <w:szCs w:val="18"/>
              </w:rPr>
              <w:t></w:t>
            </w:r>
            <w:r>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E476C6" w14:textId="77777777" w:rsidR="00CE2A8A" w:rsidRDefault="00CE2A8A" w:rsidP="002E7F59">
            <w:pPr>
              <w:jc w:val="center"/>
              <w:rPr>
                <w:color w:val="000000"/>
                <w:sz w:val="18"/>
                <w:szCs w:val="18"/>
              </w:rPr>
            </w:pPr>
            <w:r>
              <w:rPr>
                <w:color w:val="000000"/>
                <w:sz w:val="18"/>
                <w:szCs w:val="18"/>
              </w:rPr>
              <w:t xml:space="preserve">9.9 </w:t>
            </w:r>
            <w:r>
              <w:rPr>
                <w:rFonts w:ascii="Symbol" w:hAnsi="Symbol"/>
                <w:color w:val="000000"/>
                <w:sz w:val="18"/>
                <w:szCs w:val="18"/>
              </w:rPr>
              <w:t></w:t>
            </w:r>
            <w:r>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AD5648"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D3E584" w14:textId="77777777" w:rsidR="00CE2A8A" w:rsidRDefault="00CE2A8A" w:rsidP="002E7F59">
            <w:pPr>
              <w:jc w:val="center"/>
              <w:rPr>
                <w:color w:val="000000"/>
                <w:sz w:val="18"/>
                <w:szCs w:val="18"/>
              </w:rPr>
            </w:pPr>
            <w:r>
              <w:rPr>
                <w:color w:val="000000"/>
                <w:sz w:val="18"/>
                <w:szCs w:val="18"/>
              </w:rPr>
              <w:t>0.23</w:t>
            </w:r>
          </w:p>
        </w:tc>
      </w:tr>
      <w:tr w:rsidR="00CE2A8A" w14:paraId="45BC281E"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4B38B1F3"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90F971C" w14:textId="77777777" w:rsidR="00CE2A8A" w:rsidRDefault="00CE2A8A" w:rsidP="002E7F59">
            <w:pPr>
              <w:ind w:left="720" w:hanging="720"/>
              <w:jc w:val="center"/>
              <w:rPr>
                <w:color w:val="000000"/>
                <w:sz w:val="18"/>
                <w:szCs w:val="18"/>
              </w:rPr>
            </w:pPr>
            <w:r>
              <w:rPr>
                <w:color w:val="000000"/>
                <w:sz w:val="18"/>
                <w:szCs w:val="18"/>
              </w:rPr>
              <w:t xml:space="preserve">0.34 </w:t>
            </w:r>
            <w:r>
              <w:rPr>
                <w:rFonts w:ascii="Symbol" w:hAnsi="Symbol"/>
                <w:color w:val="000000"/>
                <w:sz w:val="18"/>
                <w:szCs w:val="18"/>
              </w:rPr>
              <w:t></w:t>
            </w:r>
            <w:r>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624F339"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293BAAF"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6D9168"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7027B6" w14:textId="77777777" w:rsidR="00CE2A8A" w:rsidRDefault="00CE2A8A" w:rsidP="002E7F59">
            <w:pPr>
              <w:jc w:val="center"/>
              <w:rPr>
                <w:color w:val="000000"/>
                <w:sz w:val="18"/>
                <w:szCs w:val="18"/>
              </w:rPr>
            </w:pPr>
            <w:r>
              <w:rPr>
                <w:color w:val="000000"/>
                <w:sz w:val="18"/>
                <w:szCs w:val="18"/>
              </w:rPr>
              <w:t xml:space="preserve">0.49 </w:t>
            </w:r>
            <w:r>
              <w:rPr>
                <w:rFonts w:ascii="Symbol" w:hAnsi="Symbol"/>
                <w:color w:val="000000"/>
                <w:sz w:val="18"/>
                <w:szCs w:val="18"/>
              </w:rPr>
              <w:t></w:t>
            </w:r>
            <w:r>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FB03E4C" w14:textId="77777777" w:rsidR="00CE2A8A" w:rsidRDefault="00CE2A8A" w:rsidP="002E7F59">
            <w:pPr>
              <w:jc w:val="center"/>
              <w:rPr>
                <w:color w:val="000000"/>
                <w:sz w:val="18"/>
                <w:szCs w:val="18"/>
              </w:rPr>
            </w:pPr>
            <w:r>
              <w:rPr>
                <w:color w:val="000000"/>
                <w:sz w:val="18"/>
                <w:szCs w:val="18"/>
              </w:rPr>
              <w:t xml:space="preserve">8.1 </w:t>
            </w:r>
            <w:r>
              <w:rPr>
                <w:rFonts w:ascii="Symbol" w:hAnsi="Symbol"/>
                <w:color w:val="000000"/>
                <w:sz w:val="18"/>
                <w:szCs w:val="18"/>
              </w:rPr>
              <w:t></w:t>
            </w:r>
            <w:r>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52A088"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E560B7" w14:textId="77777777" w:rsidR="00CE2A8A" w:rsidRDefault="00CE2A8A" w:rsidP="002E7F59">
            <w:pPr>
              <w:jc w:val="center"/>
              <w:rPr>
                <w:color w:val="000000"/>
                <w:sz w:val="18"/>
                <w:szCs w:val="18"/>
              </w:rPr>
            </w:pPr>
            <w:r>
              <w:rPr>
                <w:color w:val="000000"/>
                <w:sz w:val="18"/>
                <w:szCs w:val="18"/>
              </w:rPr>
              <w:t>0.07</w:t>
            </w:r>
          </w:p>
        </w:tc>
      </w:tr>
      <w:tr w:rsidR="00CE2A8A" w14:paraId="6D879011"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5E5BE65B"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06A11AA3"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64F1402D"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04AEC681"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001ECC0"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4E449D5"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796CD4A"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1637E959"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9FFBD7E"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3157385"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8FDB31F"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CD8520"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27906CD"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806A8B5"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2831778"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A285020" w14:textId="77777777" w:rsidR="00CE2A8A" w:rsidRDefault="00CE2A8A" w:rsidP="002E7F59">
            <w:pPr>
              <w:jc w:val="center"/>
              <w:rPr>
                <w:b/>
                <w:bCs/>
                <w:color w:val="000000"/>
                <w:sz w:val="18"/>
                <w:szCs w:val="18"/>
              </w:rPr>
            </w:pPr>
            <w:r>
              <w:rPr>
                <w:b/>
                <w:bCs/>
                <w:color w:val="000000"/>
                <w:sz w:val="18"/>
                <w:szCs w:val="18"/>
              </w:rPr>
              <w:t>p-value</w:t>
            </w:r>
          </w:p>
        </w:tc>
      </w:tr>
      <w:tr w:rsidR="00CE2A8A" w14:paraId="59243D9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F4E7EC7"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626B8B" w14:textId="77777777" w:rsidR="00CE2A8A" w:rsidRDefault="00CE2A8A" w:rsidP="002E7F59">
            <w:pPr>
              <w:ind w:left="720" w:hanging="720"/>
              <w:jc w:val="center"/>
              <w:rPr>
                <w:color w:val="000000"/>
                <w:sz w:val="18"/>
                <w:szCs w:val="18"/>
              </w:rPr>
            </w:pPr>
            <w:r>
              <w:rPr>
                <w:color w:val="000000"/>
                <w:sz w:val="18"/>
                <w:szCs w:val="18"/>
              </w:rPr>
              <w:t xml:space="preserve">0.77 </w:t>
            </w:r>
            <w:r>
              <w:rPr>
                <w:rFonts w:ascii="Symbol" w:hAnsi="Symbol"/>
                <w:color w:val="000000"/>
                <w:sz w:val="18"/>
                <w:szCs w:val="18"/>
              </w:rPr>
              <w:t></w:t>
            </w:r>
            <w:r>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C45F68" w14:textId="77777777" w:rsidR="00CE2A8A" w:rsidRDefault="00CE2A8A" w:rsidP="002E7F59">
            <w:pPr>
              <w:jc w:val="center"/>
              <w:rPr>
                <w:color w:val="000000"/>
                <w:sz w:val="18"/>
                <w:szCs w:val="18"/>
              </w:rPr>
            </w:pPr>
            <w:r>
              <w:rPr>
                <w:color w:val="000000"/>
                <w:sz w:val="18"/>
                <w:szCs w:val="18"/>
              </w:rPr>
              <w:t xml:space="preserve">5.1 </w:t>
            </w:r>
            <w:r>
              <w:rPr>
                <w:rFonts w:ascii="Symbol" w:hAnsi="Symbol"/>
                <w:color w:val="000000"/>
                <w:sz w:val="18"/>
                <w:szCs w:val="18"/>
              </w:rPr>
              <w:t></w:t>
            </w:r>
            <w:r>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8CDD32"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0E746C"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9521FC" w14:textId="77777777" w:rsidR="00CE2A8A" w:rsidRDefault="00CE2A8A" w:rsidP="002E7F59">
            <w:pPr>
              <w:jc w:val="center"/>
              <w:rPr>
                <w:color w:val="000000"/>
                <w:sz w:val="18"/>
                <w:szCs w:val="18"/>
              </w:rPr>
            </w:pPr>
            <w:r>
              <w:rPr>
                <w:color w:val="000000"/>
                <w:sz w:val="18"/>
                <w:szCs w:val="18"/>
              </w:rPr>
              <w:t xml:space="preserve">0.55 </w:t>
            </w:r>
            <w:r>
              <w:rPr>
                <w:rFonts w:ascii="Symbol" w:hAnsi="Symbol"/>
                <w:color w:val="000000"/>
                <w:sz w:val="18"/>
                <w:szCs w:val="18"/>
              </w:rPr>
              <w:t></w:t>
            </w:r>
            <w:r>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4596B8" w14:textId="77777777" w:rsidR="00CE2A8A" w:rsidRDefault="00CE2A8A" w:rsidP="002E7F59">
            <w:pPr>
              <w:jc w:val="center"/>
              <w:rPr>
                <w:color w:val="000000"/>
                <w:sz w:val="18"/>
                <w:szCs w:val="18"/>
              </w:rPr>
            </w:pPr>
            <w:r>
              <w:rPr>
                <w:color w:val="000000"/>
                <w:sz w:val="18"/>
                <w:szCs w:val="18"/>
              </w:rPr>
              <w:t xml:space="preserve">7.1 </w:t>
            </w:r>
            <w:r>
              <w:rPr>
                <w:rFonts w:ascii="Symbol" w:hAnsi="Symbol"/>
                <w:color w:val="000000"/>
                <w:sz w:val="18"/>
                <w:szCs w:val="18"/>
              </w:rPr>
              <w:t></w:t>
            </w:r>
            <w:r>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B3BFF9"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DD896F6" w14:textId="77777777" w:rsidR="00CE2A8A" w:rsidRDefault="00CE2A8A" w:rsidP="002E7F59">
            <w:pPr>
              <w:jc w:val="center"/>
              <w:rPr>
                <w:color w:val="000000"/>
                <w:sz w:val="18"/>
                <w:szCs w:val="18"/>
              </w:rPr>
            </w:pPr>
            <w:r>
              <w:rPr>
                <w:color w:val="000000"/>
                <w:sz w:val="18"/>
                <w:szCs w:val="18"/>
              </w:rPr>
              <w:t>0.09</w:t>
            </w:r>
          </w:p>
        </w:tc>
      </w:tr>
      <w:tr w:rsidR="00CE2A8A" w14:paraId="6BED5D4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E5BF571"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E3C83F" w14:textId="77777777" w:rsidR="00CE2A8A" w:rsidRDefault="00CE2A8A" w:rsidP="002E7F59">
            <w:pPr>
              <w:ind w:left="720" w:hanging="720"/>
              <w:jc w:val="center"/>
              <w:rPr>
                <w:color w:val="000000"/>
                <w:sz w:val="18"/>
                <w:szCs w:val="18"/>
              </w:rPr>
            </w:pPr>
            <w:r>
              <w:rPr>
                <w:color w:val="000000"/>
                <w:sz w:val="18"/>
                <w:szCs w:val="18"/>
              </w:rPr>
              <w:t xml:space="preserve">0.80 </w:t>
            </w:r>
            <w:r>
              <w:rPr>
                <w:rFonts w:ascii="Symbol" w:hAnsi="Symbol"/>
                <w:color w:val="000000"/>
                <w:sz w:val="18"/>
                <w:szCs w:val="18"/>
              </w:rPr>
              <w:t></w:t>
            </w:r>
            <w:r>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85C459" w14:textId="77777777" w:rsidR="00CE2A8A" w:rsidRDefault="00CE2A8A" w:rsidP="002E7F59">
            <w:pPr>
              <w:jc w:val="center"/>
              <w:rPr>
                <w:color w:val="000000"/>
                <w:sz w:val="18"/>
                <w:szCs w:val="18"/>
              </w:rPr>
            </w:pPr>
            <w:r>
              <w:rPr>
                <w:color w:val="000000"/>
                <w:sz w:val="18"/>
                <w:szCs w:val="18"/>
              </w:rPr>
              <w:t xml:space="preserve">4.9 </w:t>
            </w:r>
            <w:r>
              <w:rPr>
                <w:rFonts w:ascii="Symbol" w:hAnsi="Symbol"/>
                <w:color w:val="000000"/>
                <w:sz w:val="18"/>
                <w:szCs w:val="18"/>
              </w:rPr>
              <w:t></w:t>
            </w:r>
            <w:r>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CA4B4C"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B76898"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345BB9" w14:textId="77777777" w:rsidR="00CE2A8A" w:rsidRDefault="00CE2A8A" w:rsidP="002E7F59">
            <w:pPr>
              <w:jc w:val="center"/>
              <w:rPr>
                <w:color w:val="000000"/>
                <w:sz w:val="18"/>
                <w:szCs w:val="18"/>
              </w:rPr>
            </w:pPr>
            <w:r>
              <w:rPr>
                <w:color w:val="000000"/>
                <w:sz w:val="18"/>
                <w:szCs w:val="18"/>
              </w:rPr>
              <w:t xml:space="preserve">0.89 </w:t>
            </w:r>
            <w:r>
              <w:rPr>
                <w:rFonts w:ascii="Symbol" w:hAnsi="Symbol"/>
                <w:color w:val="000000"/>
                <w:sz w:val="18"/>
                <w:szCs w:val="18"/>
              </w:rPr>
              <w:t></w:t>
            </w:r>
            <w:r>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AF8D24" w14:textId="77777777" w:rsidR="00CE2A8A" w:rsidRDefault="00CE2A8A" w:rsidP="002E7F59">
            <w:pPr>
              <w:jc w:val="center"/>
              <w:rPr>
                <w:color w:val="000000"/>
                <w:sz w:val="18"/>
                <w:szCs w:val="18"/>
              </w:rPr>
            </w:pPr>
            <w:r>
              <w:rPr>
                <w:color w:val="000000"/>
                <w:sz w:val="18"/>
                <w:szCs w:val="18"/>
              </w:rPr>
              <w:t xml:space="preserve">4.4 </w:t>
            </w:r>
            <w:r>
              <w:rPr>
                <w:rFonts w:ascii="Symbol" w:hAnsi="Symbol"/>
                <w:color w:val="000000"/>
                <w:sz w:val="18"/>
                <w:szCs w:val="18"/>
              </w:rPr>
              <w:t></w:t>
            </w:r>
            <w:r>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C67C1E"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943CCD" w14:textId="77777777" w:rsidR="00CE2A8A" w:rsidRDefault="00CE2A8A" w:rsidP="002E7F59">
            <w:pPr>
              <w:jc w:val="center"/>
              <w:rPr>
                <w:color w:val="000000"/>
                <w:sz w:val="18"/>
                <w:szCs w:val="18"/>
              </w:rPr>
            </w:pPr>
            <w:r>
              <w:rPr>
                <w:color w:val="000000"/>
                <w:sz w:val="18"/>
                <w:szCs w:val="18"/>
              </w:rPr>
              <w:t>0.47</w:t>
            </w:r>
          </w:p>
        </w:tc>
      </w:tr>
      <w:tr w:rsidR="00CE2A8A" w14:paraId="7C360B8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1FB68C"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AADF38" w14:textId="77777777" w:rsidR="00CE2A8A" w:rsidRDefault="00CE2A8A" w:rsidP="002E7F59">
            <w:pPr>
              <w:ind w:left="720" w:hanging="720"/>
              <w:jc w:val="center"/>
              <w:rPr>
                <w:color w:val="000000"/>
                <w:sz w:val="18"/>
                <w:szCs w:val="18"/>
              </w:rPr>
            </w:pPr>
            <w:r>
              <w:rPr>
                <w:color w:val="000000"/>
                <w:sz w:val="18"/>
                <w:szCs w:val="18"/>
              </w:rPr>
              <w:t xml:space="preserve">0.32 </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423053"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344B6D8"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275C61"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0FBBE6" w14:textId="77777777" w:rsidR="00CE2A8A" w:rsidRDefault="00CE2A8A" w:rsidP="002E7F59">
            <w:pPr>
              <w:jc w:val="center"/>
              <w:rPr>
                <w:color w:val="000000"/>
                <w:sz w:val="18"/>
                <w:szCs w:val="18"/>
              </w:rPr>
            </w:pPr>
            <w:r>
              <w:rPr>
                <w:color w:val="000000"/>
                <w:sz w:val="18"/>
                <w:szCs w:val="18"/>
              </w:rPr>
              <w:t xml:space="preserve">0.57 </w:t>
            </w:r>
            <w:r>
              <w:rPr>
                <w:rFonts w:ascii="Symbol" w:hAnsi="Symbol"/>
                <w:color w:val="000000"/>
                <w:sz w:val="18"/>
                <w:szCs w:val="18"/>
              </w:rPr>
              <w:t></w:t>
            </w:r>
            <w:r>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A8250B" w14:textId="77777777" w:rsidR="00CE2A8A" w:rsidRDefault="00CE2A8A" w:rsidP="002E7F59">
            <w:pPr>
              <w:jc w:val="center"/>
              <w:rPr>
                <w:color w:val="000000"/>
                <w:sz w:val="18"/>
                <w:szCs w:val="18"/>
              </w:rPr>
            </w:pPr>
            <w:r>
              <w:rPr>
                <w:color w:val="000000"/>
                <w:sz w:val="18"/>
                <w:szCs w:val="18"/>
              </w:rPr>
              <w:t xml:space="preserve">7.0 </w:t>
            </w:r>
            <w:r>
              <w:rPr>
                <w:rFonts w:ascii="Symbol" w:hAnsi="Symbol"/>
                <w:color w:val="000000"/>
                <w:sz w:val="18"/>
                <w:szCs w:val="18"/>
              </w:rPr>
              <w:t></w:t>
            </w:r>
            <w:r>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A20391"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6FB314" w14:textId="77777777" w:rsidR="00CE2A8A" w:rsidRDefault="00CE2A8A" w:rsidP="002E7F59">
            <w:pPr>
              <w:jc w:val="center"/>
              <w:rPr>
                <w:color w:val="000000"/>
                <w:sz w:val="18"/>
                <w:szCs w:val="18"/>
              </w:rPr>
            </w:pPr>
            <w:r>
              <w:rPr>
                <w:color w:val="000000"/>
                <w:sz w:val="18"/>
                <w:szCs w:val="18"/>
              </w:rPr>
              <w:t>0.32</w:t>
            </w:r>
          </w:p>
        </w:tc>
      </w:tr>
      <w:tr w:rsidR="00CE2A8A" w14:paraId="5C0C30B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066728C"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45399B" w14:textId="77777777" w:rsidR="00CE2A8A" w:rsidRDefault="00CE2A8A" w:rsidP="002E7F59">
            <w:pPr>
              <w:ind w:left="720" w:hanging="720"/>
              <w:jc w:val="center"/>
              <w:rPr>
                <w:color w:val="000000"/>
                <w:sz w:val="18"/>
                <w:szCs w:val="18"/>
              </w:rPr>
            </w:pPr>
            <w:r>
              <w:rPr>
                <w:color w:val="000000"/>
                <w:sz w:val="18"/>
                <w:szCs w:val="18"/>
              </w:rPr>
              <w:t xml:space="preserve">0.37 </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BFB37E"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55CDDA"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C6FF4F"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3D4EBF" w14:textId="77777777" w:rsidR="00CE2A8A" w:rsidRDefault="00CE2A8A" w:rsidP="002E7F59">
            <w:pPr>
              <w:jc w:val="center"/>
              <w:rPr>
                <w:color w:val="000000"/>
                <w:sz w:val="18"/>
                <w:szCs w:val="18"/>
              </w:rPr>
            </w:pPr>
            <w:r>
              <w:rPr>
                <w:color w:val="000000"/>
                <w:sz w:val="18"/>
                <w:szCs w:val="18"/>
              </w:rPr>
              <w:t xml:space="preserve">0.23 </w:t>
            </w:r>
            <w:r>
              <w:rPr>
                <w:rFonts w:ascii="Symbol" w:hAnsi="Symbol"/>
                <w:color w:val="000000"/>
                <w:sz w:val="18"/>
                <w:szCs w:val="18"/>
              </w:rPr>
              <w:t></w:t>
            </w:r>
            <w:r>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02AF14" w14:textId="77777777" w:rsidR="00CE2A8A" w:rsidRDefault="00CE2A8A" w:rsidP="002E7F59">
            <w:pPr>
              <w:jc w:val="center"/>
              <w:rPr>
                <w:color w:val="000000"/>
                <w:sz w:val="18"/>
                <w:szCs w:val="18"/>
              </w:rPr>
            </w:pPr>
            <w:r>
              <w:rPr>
                <w:color w:val="000000"/>
                <w:sz w:val="18"/>
                <w:szCs w:val="18"/>
              </w:rPr>
              <w:t xml:space="preserve">17 </w:t>
            </w:r>
            <w:r>
              <w:rPr>
                <w:rFonts w:ascii="Symbol" w:hAnsi="Symbol"/>
                <w:color w:val="000000"/>
                <w:sz w:val="18"/>
                <w:szCs w:val="18"/>
              </w:rPr>
              <w:t></w:t>
            </w:r>
            <w:r>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038D3A"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4DA052" w14:textId="77777777" w:rsidR="00CE2A8A" w:rsidRDefault="00CE2A8A" w:rsidP="002E7F59">
            <w:pPr>
              <w:jc w:val="center"/>
              <w:rPr>
                <w:color w:val="000000"/>
                <w:sz w:val="18"/>
                <w:szCs w:val="18"/>
              </w:rPr>
            </w:pPr>
            <w:r>
              <w:rPr>
                <w:color w:val="000000"/>
                <w:sz w:val="18"/>
                <w:szCs w:val="18"/>
              </w:rPr>
              <w:t>0.05</w:t>
            </w:r>
          </w:p>
        </w:tc>
      </w:tr>
      <w:tr w:rsidR="00CE2A8A" w14:paraId="69E93D52"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AB6E9C0"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3246D6" w14:textId="77777777" w:rsidR="00CE2A8A" w:rsidRDefault="00CE2A8A" w:rsidP="002E7F59">
            <w:pPr>
              <w:ind w:left="720" w:hanging="720"/>
              <w:jc w:val="center"/>
              <w:rPr>
                <w:color w:val="000000"/>
                <w:sz w:val="18"/>
                <w:szCs w:val="18"/>
              </w:rPr>
            </w:pPr>
            <w:r>
              <w:rPr>
                <w:color w:val="000000"/>
                <w:sz w:val="18"/>
                <w:szCs w:val="18"/>
              </w:rPr>
              <w:t xml:space="preserve">0.50 </w:t>
            </w:r>
            <w:r>
              <w:rPr>
                <w:rFonts w:ascii="Symbol" w:hAnsi="Symbol"/>
                <w:color w:val="000000"/>
                <w:sz w:val="18"/>
                <w:szCs w:val="18"/>
              </w:rPr>
              <w:t></w:t>
            </w:r>
            <w:r>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D462A6" w14:textId="77777777" w:rsidR="00CE2A8A" w:rsidRDefault="00CE2A8A" w:rsidP="002E7F59">
            <w:pPr>
              <w:jc w:val="center"/>
              <w:rPr>
                <w:color w:val="000000"/>
                <w:sz w:val="18"/>
                <w:szCs w:val="18"/>
              </w:rPr>
            </w:pPr>
            <w:r>
              <w:rPr>
                <w:color w:val="000000"/>
                <w:sz w:val="18"/>
                <w:szCs w:val="18"/>
              </w:rPr>
              <w:t xml:space="preserve">8.0 </w:t>
            </w:r>
            <w:r>
              <w:rPr>
                <w:rFonts w:ascii="Symbol" w:hAnsi="Symbol"/>
                <w:color w:val="000000"/>
                <w:sz w:val="18"/>
                <w:szCs w:val="18"/>
              </w:rPr>
              <w:t></w:t>
            </w:r>
            <w:r>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D94B28"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24F0A2"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6304C0B" w14:textId="77777777" w:rsidR="00CE2A8A" w:rsidRDefault="00CE2A8A" w:rsidP="002E7F59">
            <w:pPr>
              <w:jc w:val="center"/>
              <w:rPr>
                <w:color w:val="000000"/>
                <w:sz w:val="18"/>
                <w:szCs w:val="18"/>
              </w:rPr>
            </w:pPr>
            <w:r>
              <w:rPr>
                <w:color w:val="000000"/>
                <w:sz w:val="18"/>
                <w:szCs w:val="18"/>
              </w:rPr>
              <w:t xml:space="preserve">0.63 </w:t>
            </w:r>
            <w:r>
              <w:rPr>
                <w:rFonts w:ascii="Symbol" w:hAnsi="Symbol"/>
                <w:color w:val="000000"/>
                <w:sz w:val="18"/>
                <w:szCs w:val="18"/>
              </w:rPr>
              <w:t></w:t>
            </w:r>
            <w:r>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E22FFD" w14:textId="77777777" w:rsidR="00CE2A8A" w:rsidRDefault="00CE2A8A" w:rsidP="002E7F59">
            <w:pPr>
              <w:jc w:val="center"/>
              <w:rPr>
                <w:color w:val="000000"/>
                <w:sz w:val="18"/>
                <w:szCs w:val="18"/>
              </w:rPr>
            </w:pPr>
            <w:r>
              <w:rPr>
                <w:color w:val="000000"/>
                <w:sz w:val="18"/>
                <w:szCs w:val="18"/>
              </w:rPr>
              <w:t xml:space="preserve">6.3 </w:t>
            </w:r>
            <w:r>
              <w:rPr>
                <w:rFonts w:ascii="Symbol" w:hAnsi="Symbol"/>
                <w:color w:val="000000"/>
                <w:sz w:val="18"/>
                <w:szCs w:val="18"/>
              </w:rPr>
              <w:t></w:t>
            </w:r>
            <w:r>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57EFA0"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90AA7D" w14:textId="77777777" w:rsidR="00CE2A8A" w:rsidRDefault="00CE2A8A" w:rsidP="002E7F59">
            <w:pPr>
              <w:jc w:val="center"/>
              <w:rPr>
                <w:color w:val="000000"/>
                <w:sz w:val="18"/>
                <w:szCs w:val="18"/>
              </w:rPr>
            </w:pPr>
            <w:r>
              <w:rPr>
                <w:color w:val="000000"/>
                <w:sz w:val="18"/>
                <w:szCs w:val="18"/>
              </w:rPr>
              <w:t>0.41</w:t>
            </w:r>
          </w:p>
        </w:tc>
      </w:tr>
      <w:tr w:rsidR="00CE2A8A" w14:paraId="611597E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3E270AB"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092FF5" w14:textId="77777777"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8189B2" w14:textId="77777777"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8C3447"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BE4D9F"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B4D80E"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D15E55" w14:textId="77777777" w:rsidR="00CE2A8A" w:rsidRDefault="00CE2A8A" w:rsidP="002E7F59">
            <w:pPr>
              <w:jc w:val="center"/>
              <w:rPr>
                <w:color w:val="000000"/>
                <w:sz w:val="18"/>
                <w:szCs w:val="18"/>
              </w:rPr>
            </w:pPr>
            <w:r>
              <w:rPr>
                <w:color w:val="000000"/>
                <w:sz w:val="18"/>
                <w:szCs w:val="18"/>
              </w:rPr>
              <w:t xml:space="preserve">0.37 </w:t>
            </w:r>
            <w:r>
              <w:rPr>
                <w:rFonts w:ascii="Symbol" w:hAnsi="Symbol"/>
                <w:color w:val="000000"/>
                <w:sz w:val="18"/>
                <w:szCs w:val="18"/>
              </w:rPr>
              <w:t></w:t>
            </w:r>
            <w:r>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1CED80"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CFFC79" w14:textId="77777777" w:rsidR="00CE2A8A" w:rsidRDefault="00CE2A8A" w:rsidP="002E7F59">
            <w:pPr>
              <w:jc w:val="center"/>
              <w:rPr>
                <w:color w:val="000000"/>
                <w:sz w:val="18"/>
                <w:szCs w:val="18"/>
              </w:rPr>
            </w:pPr>
            <w:r>
              <w:rPr>
                <w:color w:val="000000"/>
                <w:sz w:val="18"/>
                <w:szCs w:val="18"/>
              </w:rPr>
              <w:t>0.79</w:t>
            </w:r>
          </w:p>
        </w:tc>
      </w:tr>
      <w:tr w:rsidR="00CE2A8A" w14:paraId="7F9E61D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47172FB"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54B689" w14:textId="77777777" w:rsidR="00CE2A8A" w:rsidRDefault="00CE2A8A" w:rsidP="002E7F59">
            <w:pPr>
              <w:ind w:left="720" w:hanging="720"/>
              <w:jc w:val="center"/>
              <w:rPr>
                <w:color w:val="000000"/>
                <w:sz w:val="18"/>
                <w:szCs w:val="18"/>
              </w:rPr>
            </w:pPr>
            <w:r>
              <w:rPr>
                <w:color w:val="000000"/>
                <w:sz w:val="18"/>
                <w:szCs w:val="18"/>
              </w:rPr>
              <w:t xml:space="preserve">0.46 </w:t>
            </w:r>
            <w:r>
              <w:rPr>
                <w:rFonts w:ascii="Symbol" w:hAnsi="Symbol"/>
                <w:color w:val="000000"/>
                <w:sz w:val="18"/>
                <w:szCs w:val="18"/>
              </w:rPr>
              <w:t></w:t>
            </w:r>
            <w:r>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EB9E2E" w14:textId="77777777" w:rsidR="00CE2A8A" w:rsidRDefault="00CE2A8A" w:rsidP="002E7F59">
            <w:pPr>
              <w:jc w:val="center"/>
              <w:rPr>
                <w:color w:val="000000"/>
                <w:sz w:val="18"/>
                <w:szCs w:val="18"/>
              </w:rPr>
            </w:pPr>
            <w:r>
              <w:rPr>
                <w:color w:val="000000"/>
                <w:sz w:val="18"/>
                <w:szCs w:val="18"/>
              </w:rPr>
              <w:t xml:space="preserve">8.6 </w:t>
            </w:r>
            <w:r>
              <w:rPr>
                <w:rFonts w:ascii="Symbol" w:hAnsi="Symbol"/>
                <w:color w:val="000000"/>
                <w:sz w:val="18"/>
                <w:szCs w:val="18"/>
              </w:rPr>
              <w:t></w:t>
            </w:r>
            <w:r>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202095"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8EADBF"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AC6C61" w14:textId="77777777" w:rsidR="00CE2A8A" w:rsidRDefault="00CE2A8A" w:rsidP="002E7F59">
            <w:pPr>
              <w:jc w:val="center"/>
              <w:rPr>
                <w:color w:val="000000"/>
                <w:sz w:val="18"/>
                <w:szCs w:val="18"/>
              </w:rPr>
            </w:pPr>
            <w:r>
              <w:rPr>
                <w:color w:val="000000"/>
                <w:sz w:val="18"/>
                <w:szCs w:val="18"/>
              </w:rPr>
              <w:t xml:space="preserve">0.77 </w:t>
            </w:r>
            <w:r>
              <w:rPr>
                <w:rFonts w:ascii="Symbol" w:hAnsi="Symbol"/>
                <w:color w:val="000000"/>
                <w:sz w:val="18"/>
                <w:szCs w:val="18"/>
              </w:rPr>
              <w:t></w:t>
            </w:r>
            <w:r>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C67F9C" w14:textId="77777777" w:rsidR="00CE2A8A" w:rsidRDefault="00CE2A8A" w:rsidP="002E7F59">
            <w:pPr>
              <w:jc w:val="center"/>
              <w:rPr>
                <w:color w:val="000000"/>
                <w:sz w:val="18"/>
                <w:szCs w:val="18"/>
              </w:rPr>
            </w:pPr>
            <w:r>
              <w:rPr>
                <w:color w:val="000000"/>
                <w:sz w:val="18"/>
                <w:szCs w:val="18"/>
              </w:rPr>
              <w:t xml:space="preserve">5.2 </w:t>
            </w:r>
            <w:r>
              <w:rPr>
                <w:rFonts w:ascii="Symbol" w:hAnsi="Symbol"/>
                <w:color w:val="000000"/>
                <w:sz w:val="18"/>
                <w:szCs w:val="18"/>
              </w:rPr>
              <w:t></w:t>
            </w:r>
            <w:r>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1A4A42"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9F7D80" w14:textId="77777777" w:rsidR="00CE2A8A" w:rsidRDefault="00CE2A8A" w:rsidP="002E7F59">
            <w:pPr>
              <w:jc w:val="center"/>
              <w:rPr>
                <w:color w:val="000000"/>
                <w:sz w:val="18"/>
                <w:szCs w:val="18"/>
              </w:rPr>
            </w:pPr>
            <w:r>
              <w:rPr>
                <w:color w:val="000000"/>
                <w:sz w:val="18"/>
                <w:szCs w:val="18"/>
              </w:rPr>
              <w:t>0.28</w:t>
            </w:r>
          </w:p>
        </w:tc>
      </w:tr>
      <w:tr w:rsidR="00CE2A8A" w14:paraId="58917CC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A1BE30B"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E225E5" w14:textId="77777777" w:rsidR="00CE2A8A" w:rsidRDefault="00CE2A8A" w:rsidP="002E7F59">
            <w:pPr>
              <w:ind w:left="720" w:hanging="720"/>
              <w:jc w:val="center"/>
              <w:rPr>
                <w:color w:val="000000"/>
                <w:sz w:val="18"/>
                <w:szCs w:val="18"/>
              </w:rPr>
            </w:pPr>
            <w:r>
              <w:rPr>
                <w:color w:val="000000"/>
                <w:sz w:val="18"/>
                <w:szCs w:val="18"/>
              </w:rPr>
              <w:t xml:space="preserve">4.7 </w:t>
            </w:r>
            <w:r>
              <w:rPr>
                <w:rFonts w:ascii="Symbol" w:hAnsi="Symbol"/>
                <w:color w:val="000000"/>
                <w:sz w:val="18"/>
                <w:szCs w:val="18"/>
              </w:rPr>
              <w:t></w:t>
            </w:r>
            <w:r>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D47045" w14:textId="77777777" w:rsidR="00CE2A8A" w:rsidRDefault="00CE2A8A" w:rsidP="002E7F59">
            <w:pPr>
              <w:jc w:val="center"/>
              <w:rPr>
                <w:color w:val="000000"/>
                <w:sz w:val="18"/>
                <w:szCs w:val="18"/>
              </w:rPr>
            </w:pPr>
            <w:r>
              <w:rPr>
                <w:color w:val="000000"/>
                <w:sz w:val="18"/>
                <w:szCs w:val="18"/>
              </w:rPr>
              <w:t xml:space="preserve">0.85 </w:t>
            </w:r>
            <w:r>
              <w:rPr>
                <w:rFonts w:ascii="Symbol" w:hAnsi="Symbol"/>
                <w:color w:val="000000"/>
                <w:sz w:val="18"/>
                <w:szCs w:val="18"/>
              </w:rPr>
              <w:t></w:t>
            </w:r>
            <w:r>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E3FC1B"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4B6728"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C15116" w14:textId="77777777" w:rsidR="00CE2A8A" w:rsidRDefault="00CE2A8A" w:rsidP="002E7F59">
            <w:pPr>
              <w:jc w:val="center"/>
              <w:rPr>
                <w:color w:val="000000"/>
                <w:sz w:val="18"/>
                <w:szCs w:val="18"/>
              </w:rPr>
            </w:pPr>
            <w:r>
              <w:rPr>
                <w:color w:val="000000"/>
                <w:sz w:val="18"/>
                <w:szCs w:val="18"/>
              </w:rPr>
              <w:t xml:space="preserve">0.91 </w:t>
            </w:r>
            <w:r>
              <w:rPr>
                <w:rFonts w:ascii="Symbol" w:hAnsi="Symbol"/>
                <w:color w:val="000000"/>
                <w:sz w:val="18"/>
                <w:szCs w:val="18"/>
              </w:rPr>
              <w:t></w:t>
            </w:r>
            <w:r>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506D84" w14:textId="77777777" w:rsidR="00CE2A8A" w:rsidRDefault="00CE2A8A" w:rsidP="002E7F59">
            <w:pPr>
              <w:jc w:val="center"/>
              <w:rPr>
                <w:color w:val="000000"/>
                <w:sz w:val="18"/>
                <w:szCs w:val="18"/>
              </w:rPr>
            </w:pPr>
            <w:r>
              <w:rPr>
                <w:color w:val="000000"/>
                <w:sz w:val="18"/>
                <w:szCs w:val="18"/>
              </w:rPr>
              <w:t xml:space="preserve">4.3 </w:t>
            </w:r>
            <w:r>
              <w:rPr>
                <w:rFonts w:ascii="Symbol" w:hAnsi="Symbol"/>
                <w:color w:val="000000"/>
                <w:sz w:val="18"/>
                <w:szCs w:val="18"/>
              </w:rPr>
              <w:t></w:t>
            </w:r>
            <w:r>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864774"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701990" w14:textId="77777777" w:rsidR="00CE2A8A" w:rsidRDefault="00CE2A8A" w:rsidP="002E7F59">
            <w:pPr>
              <w:jc w:val="center"/>
              <w:rPr>
                <w:color w:val="000000"/>
                <w:sz w:val="18"/>
                <w:szCs w:val="18"/>
              </w:rPr>
            </w:pPr>
            <w:r>
              <w:rPr>
                <w:color w:val="000000"/>
                <w:sz w:val="18"/>
                <w:szCs w:val="18"/>
              </w:rPr>
              <w:t>0.62</w:t>
            </w:r>
          </w:p>
        </w:tc>
      </w:tr>
      <w:tr w:rsidR="00CE2A8A" w14:paraId="0BF14D0E"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606CEBD5"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DA028CA" w14:textId="77777777" w:rsidR="00CE2A8A" w:rsidRDefault="00CE2A8A" w:rsidP="002E7F59">
            <w:pPr>
              <w:ind w:left="720" w:hanging="720"/>
              <w:jc w:val="center"/>
              <w:rPr>
                <w:color w:val="000000"/>
                <w:sz w:val="18"/>
                <w:szCs w:val="18"/>
              </w:rPr>
            </w:pPr>
            <w:r>
              <w:rPr>
                <w:color w:val="000000"/>
                <w:sz w:val="18"/>
                <w:szCs w:val="18"/>
              </w:rPr>
              <w:t xml:space="preserve">0.30 </w:t>
            </w:r>
            <w:r>
              <w:rPr>
                <w:rFonts w:ascii="Symbol" w:hAnsi="Symbol"/>
                <w:color w:val="000000"/>
                <w:sz w:val="18"/>
                <w:szCs w:val="18"/>
              </w:rPr>
              <w:t></w:t>
            </w:r>
            <w:r>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49A221" w14:textId="77777777" w:rsidR="00CE2A8A" w:rsidRDefault="00CE2A8A" w:rsidP="002E7F59">
            <w:pPr>
              <w:jc w:val="center"/>
              <w:rPr>
                <w:color w:val="000000"/>
                <w:sz w:val="18"/>
                <w:szCs w:val="18"/>
              </w:rPr>
            </w:pPr>
            <w:r>
              <w:rPr>
                <w:color w:val="000000"/>
                <w:sz w:val="18"/>
                <w:szCs w:val="18"/>
              </w:rPr>
              <w:t xml:space="preserve">13 </w:t>
            </w:r>
            <w:r>
              <w:rPr>
                <w:rFonts w:ascii="Symbol" w:hAnsi="Symbol"/>
                <w:color w:val="000000"/>
                <w:sz w:val="18"/>
                <w:szCs w:val="18"/>
              </w:rPr>
              <w:t></w:t>
            </w:r>
            <w:r>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DD902C"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F0CD10"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5F7B9EC" w14:textId="77777777" w:rsidR="00CE2A8A" w:rsidRDefault="00CE2A8A" w:rsidP="002E7F59">
            <w:pPr>
              <w:jc w:val="center"/>
              <w:rPr>
                <w:color w:val="000000"/>
                <w:sz w:val="18"/>
                <w:szCs w:val="18"/>
              </w:rPr>
            </w:pPr>
            <w:r>
              <w:rPr>
                <w:color w:val="000000"/>
                <w:sz w:val="18"/>
                <w:szCs w:val="18"/>
              </w:rPr>
              <w:t xml:space="preserve">0.43 </w:t>
            </w:r>
            <w:r>
              <w:rPr>
                <w:rFonts w:ascii="Symbol" w:hAnsi="Symbol"/>
                <w:color w:val="000000"/>
                <w:sz w:val="18"/>
                <w:szCs w:val="18"/>
              </w:rPr>
              <w:t></w:t>
            </w:r>
            <w:r>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BA48E24" w14:textId="77777777" w:rsidR="00CE2A8A" w:rsidRDefault="00CE2A8A" w:rsidP="002E7F59">
            <w:pPr>
              <w:jc w:val="center"/>
              <w:rPr>
                <w:color w:val="000000"/>
                <w:sz w:val="18"/>
                <w:szCs w:val="18"/>
              </w:rPr>
            </w:pPr>
            <w:r>
              <w:rPr>
                <w:color w:val="000000"/>
                <w:sz w:val="18"/>
                <w:szCs w:val="18"/>
              </w:rPr>
              <w:t xml:space="preserve">9.2 </w:t>
            </w:r>
            <w:r>
              <w:rPr>
                <w:rFonts w:ascii="Symbol" w:hAnsi="Symbol"/>
                <w:color w:val="000000"/>
                <w:sz w:val="18"/>
                <w:szCs w:val="18"/>
              </w:rPr>
              <w:t></w:t>
            </w:r>
            <w:r>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2EDDB23"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FCA276" w14:textId="77777777" w:rsidR="00CE2A8A" w:rsidRDefault="00CE2A8A" w:rsidP="002E7F59">
            <w:pPr>
              <w:jc w:val="center"/>
              <w:rPr>
                <w:color w:val="000000"/>
                <w:sz w:val="18"/>
                <w:szCs w:val="18"/>
              </w:rPr>
            </w:pPr>
            <w:r>
              <w:rPr>
                <w:color w:val="000000"/>
                <w:sz w:val="18"/>
                <w:szCs w:val="18"/>
              </w:rPr>
              <w:t>0.16</w:t>
            </w:r>
          </w:p>
        </w:tc>
      </w:tr>
      <w:tr w:rsidR="00CE2A8A" w14:paraId="450A0689"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325D0CD"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1CC82397"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6D00EA7A"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CA995D4"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00E5BA9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0834CF49"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6B1779E5"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730302F"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EB565D8"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0110974"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8A475E3"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84B8200"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3C6E921"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0EA7A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E6A1602"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6DB033A" w14:textId="77777777" w:rsidR="00CE2A8A" w:rsidRDefault="00CE2A8A" w:rsidP="002E7F59">
            <w:pPr>
              <w:jc w:val="center"/>
              <w:rPr>
                <w:b/>
                <w:bCs/>
                <w:color w:val="000000"/>
                <w:sz w:val="18"/>
                <w:szCs w:val="18"/>
              </w:rPr>
            </w:pPr>
            <w:r>
              <w:rPr>
                <w:b/>
                <w:bCs/>
                <w:color w:val="000000"/>
                <w:sz w:val="18"/>
                <w:szCs w:val="18"/>
              </w:rPr>
              <w:t>p-value</w:t>
            </w:r>
          </w:p>
        </w:tc>
      </w:tr>
      <w:tr w:rsidR="00CE2A8A" w14:paraId="6F50E20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EAC3E5F"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0E1D034" w14:textId="77777777" w:rsidR="00CE2A8A" w:rsidRDefault="00CE2A8A" w:rsidP="002E7F59">
            <w:pPr>
              <w:ind w:left="720" w:hanging="720"/>
              <w:jc w:val="center"/>
              <w:rPr>
                <w:color w:val="000000"/>
                <w:sz w:val="18"/>
                <w:szCs w:val="18"/>
              </w:rPr>
            </w:pPr>
            <w:r>
              <w:rPr>
                <w:color w:val="000000"/>
                <w:sz w:val="18"/>
                <w:szCs w:val="18"/>
              </w:rPr>
              <w:t xml:space="preserve">1.6 </w:t>
            </w:r>
            <w:r>
              <w:rPr>
                <w:rFonts w:ascii="Symbol" w:hAnsi="Symbol"/>
                <w:color w:val="000000"/>
                <w:sz w:val="18"/>
                <w:szCs w:val="18"/>
              </w:rPr>
              <w:t></w:t>
            </w:r>
            <w:r>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FD20F2" w14:textId="77777777" w:rsidR="00CE2A8A" w:rsidRDefault="00CE2A8A" w:rsidP="002E7F59">
            <w:pPr>
              <w:jc w:val="center"/>
              <w:rPr>
                <w:color w:val="000000"/>
                <w:sz w:val="18"/>
                <w:szCs w:val="18"/>
              </w:rPr>
            </w:pPr>
            <w:r>
              <w:rPr>
                <w:color w:val="000000"/>
                <w:sz w:val="18"/>
                <w:szCs w:val="18"/>
              </w:rPr>
              <w:t xml:space="preserve">2.5 </w:t>
            </w:r>
            <w:r>
              <w:rPr>
                <w:rFonts w:ascii="Symbol" w:hAnsi="Symbol"/>
                <w:color w:val="000000"/>
                <w:sz w:val="18"/>
                <w:szCs w:val="18"/>
              </w:rPr>
              <w:t></w:t>
            </w:r>
            <w:r>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E5DDBF"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78CF8F"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BFA5B8" w14:textId="77777777" w:rsidR="00CE2A8A" w:rsidRDefault="00CE2A8A" w:rsidP="002E7F59">
            <w:pPr>
              <w:jc w:val="center"/>
              <w:rPr>
                <w:color w:val="000000"/>
                <w:sz w:val="18"/>
                <w:szCs w:val="18"/>
              </w:rPr>
            </w:pPr>
            <w:r>
              <w:rPr>
                <w:color w:val="000000"/>
                <w:sz w:val="18"/>
                <w:szCs w:val="18"/>
              </w:rPr>
              <w:t xml:space="preserve">0.92 </w:t>
            </w:r>
            <w:r>
              <w:rPr>
                <w:rFonts w:ascii="Symbol" w:hAnsi="Symbol"/>
                <w:color w:val="000000"/>
                <w:sz w:val="18"/>
                <w:szCs w:val="18"/>
              </w:rPr>
              <w:t></w:t>
            </w:r>
            <w:r>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457EF4" w14:textId="77777777" w:rsidR="00CE2A8A" w:rsidRDefault="00CE2A8A" w:rsidP="002E7F59">
            <w:pPr>
              <w:jc w:val="center"/>
              <w:rPr>
                <w:color w:val="000000"/>
                <w:sz w:val="18"/>
                <w:szCs w:val="18"/>
              </w:rPr>
            </w:pPr>
            <w:r>
              <w:rPr>
                <w:color w:val="000000"/>
                <w:sz w:val="18"/>
                <w:szCs w:val="18"/>
              </w:rPr>
              <w:t xml:space="preserve">4.3 </w:t>
            </w:r>
            <w:r>
              <w:rPr>
                <w:rFonts w:ascii="Symbol" w:hAnsi="Symbol"/>
                <w:color w:val="000000"/>
                <w:sz w:val="18"/>
                <w:szCs w:val="18"/>
              </w:rPr>
              <w:t></w:t>
            </w:r>
            <w:r>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0241AD4"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25F5BA" w14:textId="77777777" w:rsidR="00CE2A8A" w:rsidRDefault="00CE2A8A" w:rsidP="002E7F59">
            <w:pPr>
              <w:jc w:val="center"/>
              <w:rPr>
                <w:color w:val="000000"/>
                <w:sz w:val="18"/>
                <w:szCs w:val="18"/>
              </w:rPr>
            </w:pPr>
            <w:r>
              <w:rPr>
                <w:color w:val="000000"/>
                <w:sz w:val="18"/>
                <w:szCs w:val="18"/>
              </w:rPr>
              <w:t>0.53</w:t>
            </w:r>
          </w:p>
        </w:tc>
      </w:tr>
      <w:tr w:rsidR="00CE2A8A" w14:paraId="4EFACF8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FCBB68"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AE3E8D" w14:textId="77777777" w:rsidR="00CE2A8A" w:rsidRDefault="00CE2A8A" w:rsidP="002E7F59">
            <w:pPr>
              <w:ind w:left="720" w:hanging="720"/>
              <w:jc w:val="center"/>
              <w:rPr>
                <w:color w:val="000000"/>
                <w:sz w:val="18"/>
                <w:szCs w:val="18"/>
              </w:rPr>
            </w:pPr>
            <w:r>
              <w:rPr>
                <w:color w:val="000000"/>
                <w:sz w:val="18"/>
                <w:szCs w:val="18"/>
              </w:rPr>
              <w:t xml:space="preserve">0.28 </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A282C8" w14:textId="77777777" w:rsidR="00CE2A8A" w:rsidRDefault="00CE2A8A" w:rsidP="002E7F59">
            <w:pPr>
              <w:jc w:val="center"/>
              <w:rPr>
                <w:color w:val="000000"/>
                <w:sz w:val="18"/>
                <w:szCs w:val="18"/>
              </w:rPr>
            </w:pPr>
            <w:r>
              <w:rPr>
                <w:color w:val="000000"/>
                <w:sz w:val="18"/>
                <w:szCs w:val="18"/>
              </w:rPr>
              <w:t xml:space="preserve">14 </w:t>
            </w:r>
            <w:r>
              <w:rPr>
                <w:rFonts w:ascii="Symbol" w:hAnsi="Symbol"/>
                <w:color w:val="000000"/>
                <w:sz w:val="18"/>
                <w:szCs w:val="18"/>
              </w:rPr>
              <w:t></w:t>
            </w:r>
            <w:r>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803182"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835FF"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3C5587" w14:textId="77777777" w:rsidR="00CE2A8A" w:rsidRDefault="00CE2A8A" w:rsidP="002E7F59">
            <w:pPr>
              <w:jc w:val="center"/>
              <w:rPr>
                <w:color w:val="000000"/>
                <w:sz w:val="18"/>
                <w:szCs w:val="18"/>
              </w:rPr>
            </w:pPr>
            <w:r>
              <w:rPr>
                <w:color w:val="000000"/>
                <w:sz w:val="18"/>
                <w:szCs w:val="18"/>
              </w:rPr>
              <w:t xml:space="preserve">0.33 </w:t>
            </w:r>
            <w:r>
              <w:rPr>
                <w:rFonts w:ascii="Symbol" w:hAnsi="Symbol"/>
                <w:color w:val="000000"/>
                <w:sz w:val="18"/>
                <w:szCs w:val="18"/>
              </w:rPr>
              <w:t></w:t>
            </w:r>
            <w:r>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A9C002"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37EDC3"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A924F0" w14:textId="77777777" w:rsidR="00CE2A8A" w:rsidRDefault="00CE2A8A" w:rsidP="002E7F59">
            <w:pPr>
              <w:jc w:val="center"/>
              <w:rPr>
                <w:color w:val="000000"/>
                <w:sz w:val="18"/>
                <w:szCs w:val="18"/>
              </w:rPr>
            </w:pPr>
            <w:r>
              <w:rPr>
                <w:color w:val="000000"/>
                <w:sz w:val="18"/>
                <w:szCs w:val="18"/>
              </w:rPr>
              <w:t>0.12</w:t>
            </w:r>
          </w:p>
        </w:tc>
      </w:tr>
      <w:tr w:rsidR="00CE2A8A" w14:paraId="2D0DD39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6F81456"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30D3BF" w14:textId="77777777" w:rsidR="00CE2A8A" w:rsidRDefault="00CE2A8A" w:rsidP="002E7F59">
            <w:pPr>
              <w:ind w:left="720" w:hanging="720"/>
              <w:jc w:val="center"/>
              <w:rPr>
                <w:color w:val="000000"/>
                <w:sz w:val="18"/>
                <w:szCs w:val="18"/>
              </w:rPr>
            </w:pPr>
            <w:r>
              <w:rPr>
                <w:color w:val="000000"/>
                <w:sz w:val="18"/>
                <w:szCs w:val="18"/>
              </w:rPr>
              <w:t xml:space="preserve">0.35 </w:t>
            </w:r>
            <w:r>
              <w:rPr>
                <w:rFonts w:ascii="Symbol" w:hAnsi="Symbol"/>
                <w:color w:val="000000"/>
                <w:sz w:val="18"/>
                <w:szCs w:val="18"/>
              </w:rPr>
              <w:t></w:t>
            </w:r>
            <w:r>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38428B"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5DA795"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F2FE3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0F137E" w14:textId="77777777" w:rsidR="00CE2A8A" w:rsidRDefault="00CE2A8A" w:rsidP="002E7F59">
            <w:pPr>
              <w:jc w:val="center"/>
              <w:rPr>
                <w:color w:val="000000"/>
                <w:sz w:val="18"/>
                <w:szCs w:val="18"/>
              </w:rPr>
            </w:pPr>
            <w:r>
              <w:rPr>
                <w:color w:val="000000"/>
                <w:sz w:val="18"/>
                <w:szCs w:val="18"/>
              </w:rPr>
              <w:t xml:space="preserve">0.63 </w:t>
            </w:r>
            <w:r>
              <w:rPr>
                <w:rFonts w:ascii="Symbol" w:hAnsi="Symbol"/>
                <w:color w:val="000000"/>
                <w:sz w:val="18"/>
                <w:szCs w:val="18"/>
              </w:rPr>
              <w:t></w:t>
            </w:r>
            <w:r>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6B9341" w14:textId="77777777" w:rsidR="00CE2A8A" w:rsidRDefault="00CE2A8A" w:rsidP="002E7F59">
            <w:pPr>
              <w:jc w:val="center"/>
              <w:rPr>
                <w:color w:val="000000"/>
                <w:sz w:val="18"/>
                <w:szCs w:val="18"/>
              </w:rPr>
            </w:pPr>
            <w:r>
              <w:rPr>
                <w:color w:val="000000"/>
                <w:sz w:val="18"/>
                <w:szCs w:val="18"/>
              </w:rPr>
              <w:t xml:space="preserve">6.3 </w:t>
            </w:r>
            <w:r>
              <w:rPr>
                <w:rFonts w:ascii="Symbol" w:hAnsi="Symbol"/>
                <w:color w:val="000000"/>
                <w:sz w:val="18"/>
                <w:szCs w:val="18"/>
              </w:rPr>
              <w:t></w:t>
            </w:r>
            <w:r>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FD0438"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97CFDA" w14:textId="77777777" w:rsidR="00CE2A8A" w:rsidRDefault="00CE2A8A" w:rsidP="002E7F59">
            <w:pPr>
              <w:jc w:val="center"/>
              <w:rPr>
                <w:color w:val="000000"/>
                <w:sz w:val="18"/>
                <w:szCs w:val="18"/>
              </w:rPr>
            </w:pPr>
            <w:r>
              <w:rPr>
                <w:color w:val="000000"/>
                <w:sz w:val="18"/>
                <w:szCs w:val="18"/>
              </w:rPr>
              <w:t>0.45</w:t>
            </w:r>
          </w:p>
        </w:tc>
      </w:tr>
      <w:tr w:rsidR="00CE2A8A" w14:paraId="0EF8104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67BD36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6AC893" w14:textId="77777777" w:rsidR="00CE2A8A" w:rsidRDefault="00CE2A8A" w:rsidP="002E7F59">
            <w:pPr>
              <w:ind w:left="720" w:hanging="720"/>
              <w:jc w:val="center"/>
              <w:rPr>
                <w:color w:val="000000"/>
                <w:sz w:val="18"/>
                <w:szCs w:val="18"/>
              </w:rPr>
            </w:pPr>
            <w:r>
              <w:rPr>
                <w:color w:val="000000"/>
                <w:sz w:val="18"/>
                <w:szCs w:val="18"/>
              </w:rPr>
              <w:t xml:space="preserve">0.42 </w:t>
            </w:r>
            <w:r>
              <w:rPr>
                <w:rFonts w:ascii="Symbol" w:hAnsi="Symbol"/>
                <w:color w:val="000000"/>
                <w:sz w:val="18"/>
                <w:szCs w:val="18"/>
              </w:rPr>
              <w:t></w:t>
            </w:r>
            <w:r>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9D9049" w14:textId="77777777" w:rsidR="00CE2A8A" w:rsidRDefault="00CE2A8A" w:rsidP="002E7F59">
            <w:pPr>
              <w:jc w:val="center"/>
              <w:rPr>
                <w:color w:val="000000"/>
                <w:sz w:val="18"/>
                <w:szCs w:val="18"/>
              </w:rPr>
            </w:pPr>
            <w:r>
              <w:rPr>
                <w:color w:val="000000"/>
                <w:sz w:val="18"/>
                <w:szCs w:val="18"/>
              </w:rPr>
              <w:t xml:space="preserve">9.4 </w:t>
            </w:r>
            <w:r>
              <w:rPr>
                <w:rFonts w:ascii="Symbol" w:hAnsi="Symbol"/>
                <w:color w:val="000000"/>
                <w:sz w:val="18"/>
                <w:szCs w:val="18"/>
              </w:rPr>
              <w:t></w:t>
            </w:r>
            <w:r>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B5150A"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F4F647"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98CCDF" w14:textId="77777777" w:rsidR="00CE2A8A" w:rsidRDefault="00CE2A8A" w:rsidP="002E7F59">
            <w:pPr>
              <w:jc w:val="center"/>
              <w:rPr>
                <w:color w:val="000000"/>
                <w:sz w:val="18"/>
                <w:szCs w:val="18"/>
              </w:rPr>
            </w:pPr>
            <w:r>
              <w:rPr>
                <w:color w:val="000000"/>
                <w:sz w:val="18"/>
                <w:szCs w:val="18"/>
              </w:rPr>
              <w:t xml:space="preserve">0.25 </w:t>
            </w:r>
            <w:r>
              <w:rPr>
                <w:rFonts w:ascii="Symbol" w:hAnsi="Symbol"/>
                <w:color w:val="000000"/>
                <w:sz w:val="18"/>
                <w:szCs w:val="18"/>
              </w:rPr>
              <w:t></w:t>
            </w:r>
            <w:r>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F86101" w14:textId="77777777" w:rsidR="00CE2A8A" w:rsidRDefault="00CE2A8A" w:rsidP="002E7F59">
            <w:pPr>
              <w:jc w:val="center"/>
              <w:rPr>
                <w:color w:val="000000"/>
                <w:sz w:val="18"/>
                <w:szCs w:val="18"/>
              </w:rPr>
            </w:pPr>
            <w:r>
              <w:rPr>
                <w:color w:val="000000"/>
                <w:sz w:val="18"/>
                <w:szCs w:val="18"/>
              </w:rPr>
              <w:t xml:space="preserve">16 </w:t>
            </w:r>
            <w:r>
              <w:rPr>
                <w:rFonts w:ascii="Symbol" w:hAnsi="Symbol"/>
                <w:color w:val="000000"/>
                <w:sz w:val="18"/>
                <w:szCs w:val="18"/>
              </w:rPr>
              <w:t></w:t>
            </w:r>
            <w:r>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E1C9C"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8C5DD1" w14:textId="77777777" w:rsidR="00CE2A8A" w:rsidRDefault="00CE2A8A" w:rsidP="002E7F59">
            <w:pPr>
              <w:jc w:val="center"/>
              <w:rPr>
                <w:color w:val="000000"/>
                <w:sz w:val="18"/>
                <w:szCs w:val="18"/>
              </w:rPr>
            </w:pPr>
            <w:r>
              <w:rPr>
                <w:color w:val="000000"/>
                <w:sz w:val="18"/>
                <w:szCs w:val="18"/>
              </w:rPr>
              <w:t>0.02</w:t>
            </w:r>
          </w:p>
        </w:tc>
      </w:tr>
      <w:tr w:rsidR="00CE2A8A" w14:paraId="7FEE92A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D94C569"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663CA4" w14:textId="77777777" w:rsidR="00CE2A8A" w:rsidRDefault="00CE2A8A" w:rsidP="002E7F59">
            <w:pPr>
              <w:ind w:left="720" w:hanging="720"/>
              <w:jc w:val="center"/>
              <w:rPr>
                <w:color w:val="000000"/>
                <w:sz w:val="18"/>
                <w:szCs w:val="18"/>
              </w:rPr>
            </w:pPr>
            <w:r>
              <w:rPr>
                <w:color w:val="000000"/>
                <w:sz w:val="18"/>
                <w:szCs w:val="18"/>
              </w:rPr>
              <w:t xml:space="preserve">0.55 </w:t>
            </w:r>
            <w:r>
              <w:rPr>
                <w:rFonts w:ascii="Symbol" w:hAnsi="Symbol"/>
                <w:color w:val="000000"/>
                <w:sz w:val="18"/>
                <w:szCs w:val="18"/>
              </w:rPr>
              <w:t></w:t>
            </w:r>
            <w:r>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311DD9" w14:textId="77777777" w:rsidR="00CE2A8A" w:rsidRDefault="00CE2A8A" w:rsidP="002E7F59">
            <w:pPr>
              <w:jc w:val="center"/>
              <w:rPr>
                <w:color w:val="000000"/>
                <w:sz w:val="18"/>
                <w:szCs w:val="18"/>
              </w:rPr>
            </w:pPr>
            <w:r>
              <w:rPr>
                <w:color w:val="000000"/>
                <w:sz w:val="18"/>
                <w:szCs w:val="18"/>
              </w:rPr>
              <w:t xml:space="preserve">7.2 </w:t>
            </w:r>
            <w:r>
              <w:rPr>
                <w:rFonts w:ascii="Symbol" w:hAnsi="Symbol"/>
                <w:color w:val="000000"/>
                <w:sz w:val="18"/>
                <w:szCs w:val="18"/>
              </w:rPr>
              <w:t></w:t>
            </w:r>
            <w:r>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52BF22"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7B6920"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7CB688" w14:textId="77777777" w:rsidR="00CE2A8A" w:rsidRDefault="00CE2A8A" w:rsidP="002E7F59">
            <w:pPr>
              <w:jc w:val="center"/>
              <w:rPr>
                <w:color w:val="000000"/>
                <w:sz w:val="18"/>
                <w:szCs w:val="18"/>
              </w:rPr>
            </w:pPr>
            <w:r>
              <w:rPr>
                <w:color w:val="000000"/>
                <w:sz w:val="18"/>
                <w:szCs w:val="18"/>
              </w:rPr>
              <w:t xml:space="preserve">0.69 </w:t>
            </w:r>
            <w:r>
              <w:rPr>
                <w:rFonts w:ascii="Symbol" w:hAnsi="Symbol"/>
                <w:color w:val="000000"/>
                <w:sz w:val="18"/>
                <w:szCs w:val="18"/>
              </w:rPr>
              <w:t></w:t>
            </w:r>
            <w:r>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736B4D" w14:textId="77777777" w:rsidR="00CE2A8A" w:rsidRDefault="00CE2A8A" w:rsidP="002E7F59">
            <w:pPr>
              <w:jc w:val="center"/>
              <w:rPr>
                <w:color w:val="000000"/>
                <w:sz w:val="18"/>
                <w:szCs w:val="18"/>
              </w:rPr>
            </w:pPr>
            <w:r>
              <w:rPr>
                <w:color w:val="000000"/>
                <w:sz w:val="18"/>
                <w:szCs w:val="18"/>
              </w:rPr>
              <w:t xml:space="preserve">5.8 </w:t>
            </w:r>
            <w:r>
              <w:rPr>
                <w:rFonts w:ascii="Symbol" w:hAnsi="Symbol"/>
                <w:color w:val="000000"/>
                <w:sz w:val="18"/>
                <w:szCs w:val="18"/>
              </w:rPr>
              <w:t></w:t>
            </w:r>
            <w:r>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E85863"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93D210" w14:textId="77777777" w:rsidR="00CE2A8A" w:rsidRDefault="00CE2A8A" w:rsidP="002E7F59">
            <w:pPr>
              <w:jc w:val="center"/>
              <w:rPr>
                <w:color w:val="000000"/>
                <w:sz w:val="18"/>
                <w:szCs w:val="18"/>
              </w:rPr>
            </w:pPr>
            <w:r>
              <w:rPr>
                <w:color w:val="000000"/>
                <w:sz w:val="18"/>
                <w:szCs w:val="18"/>
              </w:rPr>
              <w:t>0.35</w:t>
            </w:r>
          </w:p>
        </w:tc>
      </w:tr>
      <w:tr w:rsidR="00CE2A8A" w14:paraId="3A26769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E7C8DD1"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598F07" w14:textId="77777777" w:rsidR="00CE2A8A" w:rsidRDefault="00CE2A8A" w:rsidP="002E7F59">
            <w:pPr>
              <w:ind w:left="720" w:hanging="720"/>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D0BC04" w14:textId="77777777" w:rsidR="00CE2A8A" w:rsidRDefault="00CE2A8A" w:rsidP="002E7F59">
            <w:pPr>
              <w:jc w:val="center"/>
              <w:rPr>
                <w:color w:val="000000"/>
                <w:sz w:val="18"/>
                <w:szCs w:val="18"/>
              </w:rPr>
            </w:pPr>
            <w:r>
              <w:rPr>
                <w:color w:val="000000"/>
                <w:sz w:val="18"/>
                <w:szCs w:val="18"/>
              </w:rPr>
              <w:t xml:space="preserve">3.8 </w:t>
            </w:r>
            <w:r>
              <w:rPr>
                <w:rFonts w:ascii="Symbol" w:hAnsi="Symbol"/>
                <w:color w:val="000000"/>
                <w:sz w:val="18"/>
                <w:szCs w:val="18"/>
              </w:rPr>
              <w:t></w:t>
            </w:r>
            <w:r>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C988F8"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986FAE"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013B07" w14:textId="77777777" w:rsidR="00CE2A8A" w:rsidRDefault="00CE2A8A" w:rsidP="002E7F59">
            <w:pPr>
              <w:jc w:val="center"/>
              <w:rPr>
                <w:color w:val="000000"/>
                <w:sz w:val="18"/>
                <w:szCs w:val="18"/>
              </w:rPr>
            </w:pPr>
            <w:r>
              <w:rPr>
                <w:color w:val="000000"/>
                <w:sz w:val="18"/>
                <w:szCs w:val="18"/>
              </w:rPr>
              <w:t xml:space="preserve">0.72 </w:t>
            </w:r>
            <w:r>
              <w:rPr>
                <w:rFonts w:ascii="Symbol" w:hAnsi="Symbol"/>
                <w:color w:val="000000"/>
                <w:sz w:val="18"/>
                <w:szCs w:val="18"/>
              </w:rPr>
              <w:t></w:t>
            </w:r>
            <w:r>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426D0F" w14:textId="77777777" w:rsidR="00CE2A8A" w:rsidRDefault="00CE2A8A" w:rsidP="002E7F59">
            <w:pPr>
              <w:jc w:val="center"/>
              <w:rPr>
                <w:color w:val="000000"/>
                <w:sz w:val="18"/>
                <w:szCs w:val="18"/>
              </w:rPr>
            </w:pPr>
            <w:r>
              <w:rPr>
                <w:color w:val="000000"/>
                <w:sz w:val="18"/>
                <w:szCs w:val="18"/>
              </w:rPr>
              <w:t xml:space="preserve">5.5 </w:t>
            </w:r>
            <w:r>
              <w:rPr>
                <w:rFonts w:ascii="Symbol" w:hAnsi="Symbol"/>
                <w:color w:val="000000"/>
                <w:sz w:val="18"/>
                <w:szCs w:val="18"/>
              </w:rPr>
              <w:t></w:t>
            </w:r>
            <w:r>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5EB968"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FBA644" w14:textId="77777777" w:rsidR="00CE2A8A" w:rsidRDefault="00CE2A8A" w:rsidP="002E7F59">
            <w:pPr>
              <w:jc w:val="center"/>
              <w:rPr>
                <w:color w:val="000000"/>
                <w:sz w:val="18"/>
                <w:szCs w:val="18"/>
              </w:rPr>
            </w:pPr>
            <w:r>
              <w:rPr>
                <w:color w:val="000000"/>
                <w:sz w:val="18"/>
                <w:szCs w:val="18"/>
              </w:rPr>
              <w:t>0.04</w:t>
            </w:r>
          </w:p>
        </w:tc>
      </w:tr>
      <w:tr w:rsidR="00CE2A8A" w14:paraId="097F522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0A04A4E"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4F8F2A" w14:textId="77777777" w:rsidR="00CE2A8A" w:rsidRDefault="00CE2A8A" w:rsidP="002E7F59">
            <w:pPr>
              <w:ind w:left="720" w:hanging="720"/>
              <w:jc w:val="center"/>
              <w:rPr>
                <w:color w:val="000000"/>
                <w:sz w:val="18"/>
                <w:szCs w:val="18"/>
              </w:rPr>
            </w:pPr>
            <w:r>
              <w:rPr>
                <w:color w:val="000000"/>
                <w:sz w:val="18"/>
                <w:szCs w:val="18"/>
              </w:rPr>
              <w:t xml:space="preserve">0.57 </w:t>
            </w:r>
            <w:r>
              <w:rPr>
                <w:rFonts w:ascii="Symbol" w:hAnsi="Symbol"/>
                <w:color w:val="000000"/>
                <w:sz w:val="18"/>
                <w:szCs w:val="18"/>
              </w:rPr>
              <w:t></w:t>
            </w:r>
            <w:r>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342FC7" w14:textId="77777777" w:rsidR="00CE2A8A" w:rsidRDefault="00CE2A8A" w:rsidP="002E7F59">
            <w:pPr>
              <w:jc w:val="center"/>
              <w:rPr>
                <w:color w:val="000000"/>
                <w:sz w:val="18"/>
                <w:szCs w:val="18"/>
              </w:rPr>
            </w:pPr>
            <w:r>
              <w:rPr>
                <w:color w:val="000000"/>
                <w:sz w:val="18"/>
                <w:szCs w:val="18"/>
              </w:rPr>
              <w:t xml:space="preserve">6.9 </w:t>
            </w:r>
            <w:r>
              <w:rPr>
                <w:rFonts w:ascii="Symbol" w:hAnsi="Symbol"/>
                <w:color w:val="000000"/>
                <w:sz w:val="18"/>
                <w:szCs w:val="18"/>
              </w:rPr>
              <w:t></w:t>
            </w:r>
            <w:r>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199FE3"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17A2F4"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D33C2A" w14:textId="77777777" w:rsidR="00CE2A8A" w:rsidRDefault="00CE2A8A" w:rsidP="002E7F59">
            <w:pPr>
              <w:jc w:val="center"/>
              <w:rPr>
                <w:color w:val="000000"/>
                <w:sz w:val="18"/>
                <w:szCs w:val="18"/>
              </w:rPr>
            </w:pPr>
            <w:r>
              <w:rPr>
                <w:color w:val="000000"/>
                <w:sz w:val="18"/>
                <w:szCs w:val="18"/>
              </w:rPr>
              <w:t xml:space="preserve">1.0 </w:t>
            </w:r>
            <w:r>
              <w:rPr>
                <w:rFonts w:ascii="Symbol" w:hAnsi="Symbol"/>
                <w:color w:val="000000"/>
                <w:sz w:val="18"/>
                <w:szCs w:val="18"/>
              </w:rPr>
              <w:t></w:t>
            </w:r>
            <w:r>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B7E2B7" w14:textId="77777777" w:rsidR="00CE2A8A" w:rsidRDefault="00CE2A8A" w:rsidP="002E7F59">
            <w:pPr>
              <w:jc w:val="center"/>
              <w:rPr>
                <w:color w:val="000000"/>
                <w:sz w:val="18"/>
                <w:szCs w:val="18"/>
              </w:rPr>
            </w:pPr>
            <w:r>
              <w:rPr>
                <w:color w:val="000000"/>
                <w:sz w:val="18"/>
                <w:szCs w:val="18"/>
              </w:rPr>
              <w:t xml:space="preserve">3.9 </w:t>
            </w:r>
            <w:r>
              <w:rPr>
                <w:rFonts w:ascii="Symbol" w:hAnsi="Symbol"/>
                <w:color w:val="000000"/>
                <w:sz w:val="18"/>
                <w:szCs w:val="18"/>
              </w:rPr>
              <w:t></w:t>
            </w:r>
            <w:r>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813696"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17E37F" w14:textId="77777777" w:rsidR="00CE2A8A" w:rsidRDefault="00CE2A8A" w:rsidP="002E7F59">
            <w:pPr>
              <w:jc w:val="center"/>
              <w:rPr>
                <w:color w:val="000000"/>
                <w:sz w:val="18"/>
                <w:szCs w:val="18"/>
              </w:rPr>
            </w:pPr>
            <w:r>
              <w:rPr>
                <w:color w:val="000000"/>
                <w:sz w:val="18"/>
                <w:szCs w:val="18"/>
              </w:rPr>
              <w:t>0.56</w:t>
            </w:r>
          </w:p>
        </w:tc>
      </w:tr>
      <w:tr w:rsidR="00CE2A8A" w14:paraId="54A2CDB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47FAC42"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00571C" w14:textId="77777777" w:rsidR="00CE2A8A" w:rsidRDefault="00CE2A8A" w:rsidP="002E7F59">
            <w:pPr>
              <w:ind w:left="720" w:hanging="720"/>
              <w:jc w:val="center"/>
              <w:rPr>
                <w:color w:val="000000"/>
                <w:sz w:val="18"/>
                <w:szCs w:val="18"/>
              </w:rPr>
            </w:pPr>
            <w:r>
              <w:rPr>
                <w:color w:val="000000"/>
                <w:sz w:val="18"/>
                <w:szCs w:val="18"/>
              </w:rPr>
              <w:t xml:space="preserve">0.59 </w:t>
            </w:r>
            <w:r>
              <w:rPr>
                <w:rFonts w:ascii="Symbol" w:hAnsi="Symbol"/>
                <w:color w:val="000000"/>
                <w:sz w:val="18"/>
                <w:szCs w:val="18"/>
              </w:rPr>
              <w:t></w:t>
            </w:r>
            <w:r>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1AC62E" w14:textId="77777777" w:rsidR="00CE2A8A" w:rsidRDefault="00CE2A8A" w:rsidP="002E7F59">
            <w:pPr>
              <w:jc w:val="center"/>
              <w:rPr>
                <w:color w:val="000000"/>
                <w:sz w:val="18"/>
                <w:szCs w:val="18"/>
              </w:rPr>
            </w:pPr>
            <w:r>
              <w:rPr>
                <w:color w:val="000000"/>
                <w:sz w:val="18"/>
                <w:szCs w:val="18"/>
              </w:rPr>
              <w:t xml:space="preserve">6.7 </w:t>
            </w:r>
            <w:r>
              <w:rPr>
                <w:rFonts w:ascii="Symbol" w:hAnsi="Symbol"/>
                <w:color w:val="000000"/>
                <w:sz w:val="18"/>
                <w:szCs w:val="18"/>
              </w:rPr>
              <w:t></w:t>
            </w:r>
            <w:r>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31B9F6"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B7F7BF"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A82B02" w14:textId="77777777" w:rsidR="00CE2A8A" w:rsidRDefault="00CE2A8A" w:rsidP="002E7F59">
            <w:pPr>
              <w:jc w:val="center"/>
              <w:rPr>
                <w:color w:val="000000"/>
                <w:sz w:val="18"/>
                <w:szCs w:val="18"/>
              </w:rPr>
            </w:pPr>
            <w:r>
              <w:rPr>
                <w:color w:val="000000"/>
                <w:sz w:val="18"/>
                <w:szCs w:val="18"/>
              </w:rPr>
              <w:t xml:space="preserve">0.41 </w:t>
            </w:r>
            <w:r>
              <w:rPr>
                <w:rFonts w:ascii="Symbol" w:hAnsi="Symbol"/>
                <w:color w:val="000000"/>
                <w:sz w:val="18"/>
                <w:szCs w:val="18"/>
              </w:rPr>
              <w:t></w:t>
            </w:r>
            <w:r>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386D6A6" w14:textId="77777777" w:rsidR="00CE2A8A" w:rsidRDefault="00CE2A8A" w:rsidP="002E7F59">
            <w:pPr>
              <w:jc w:val="center"/>
              <w:rPr>
                <w:color w:val="000000"/>
                <w:sz w:val="18"/>
                <w:szCs w:val="18"/>
              </w:rPr>
            </w:pPr>
            <w:r>
              <w:rPr>
                <w:color w:val="000000"/>
                <w:sz w:val="18"/>
                <w:szCs w:val="18"/>
              </w:rPr>
              <w:t xml:space="preserve">9.6 </w:t>
            </w:r>
            <w:r>
              <w:rPr>
                <w:rFonts w:ascii="Symbol" w:hAnsi="Symbol"/>
                <w:color w:val="000000"/>
                <w:sz w:val="18"/>
                <w:szCs w:val="18"/>
              </w:rPr>
              <w:t></w:t>
            </w:r>
            <w:r>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57FDC"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D6707CB" w14:textId="77777777" w:rsidR="00CE2A8A" w:rsidRDefault="00CE2A8A" w:rsidP="002E7F59">
            <w:pPr>
              <w:jc w:val="center"/>
              <w:rPr>
                <w:color w:val="000000"/>
                <w:sz w:val="18"/>
                <w:szCs w:val="18"/>
              </w:rPr>
            </w:pPr>
            <w:r>
              <w:rPr>
                <w:color w:val="000000"/>
                <w:sz w:val="18"/>
                <w:szCs w:val="18"/>
              </w:rPr>
              <w:t>0.31</w:t>
            </w:r>
          </w:p>
        </w:tc>
      </w:tr>
      <w:tr w:rsidR="00CE2A8A" w14:paraId="60DA0420"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04BBA115"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1F58CE" w14:textId="77777777" w:rsidR="00CE2A8A" w:rsidRDefault="00CE2A8A" w:rsidP="002E7F59">
            <w:pPr>
              <w:ind w:left="720" w:hanging="720"/>
              <w:jc w:val="center"/>
              <w:rPr>
                <w:color w:val="000000"/>
                <w:sz w:val="18"/>
                <w:szCs w:val="18"/>
              </w:rPr>
            </w:pPr>
            <w:r>
              <w:rPr>
                <w:color w:val="000000"/>
                <w:sz w:val="18"/>
                <w:szCs w:val="18"/>
              </w:rPr>
              <w:t xml:space="preserve">0.33 </w:t>
            </w:r>
            <w:r>
              <w:rPr>
                <w:rFonts w:ascii="Symbol" w:hAnsi="Symbol"/>
                <w:color w:val="000000"/>
                <w:sz w:val="18"/>
                <w:szCs w:val="18"/>
              </w:rPr>
              <w:t></w:t>
            </w:r>
            <w:r>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69E96D4"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0CFB23"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60B496D"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A0CC106" w14:textId="77777777" w:rsidR="00CE2A8A" w:rsidRDefault="00CE2A8A" w:rsidP="002E7F59">
            <w:pPr>
              <w:jc w:val="center"/>
              <w:rPr>
                <w:color w:val="000000"/>
                <w:sz w:val="18"/>
                <w:szCs w:val="18"/>
              </w:rPr>
            </w:pPr>
            <w:r>
              <w:rPr>
                <w:color w:val="000000"/>
                <w:sz w:val="18"/>
                <w:szCs w:val="18"/>
              </w:rPr>
              <w:t xml:space="preserve">0.48 </w:t>
            </w:r>
            <w:r>
              <w:rPr>
                <w:rFonts w:ascii="Symbol" w:hAnsi="Symbol"/>
                <w:color w:val="000000"/>
                <w:sz w:val="18"/>
                <w:szCs w:val="18"/>
              </w:rPr>
              <w:t></w:t>
            </w:r>
            <w:r>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655E8A2" w14:textId="77777777" w:rsidR="00CE2A8A" w:rsidRDefault="00CE2A8A" w:rsidP="002E7F59">
            <w:pPr>
              <w:jc w:val="center"/>
              <w:rPr>
                <w:color w:val="000000"/>
                <w:sz w:val="18"/>
                <w:szCs w:val="18"/>
              </w:rPr>
            </w:pPr>
            <w:r>
              <w:rPr>
                <w:color w:val="000000"/>
                <w:sz w:val="18"/>
                <w:szCs w:val="18"/>
              </w:rPr>
              <w:t xml:space="preserve">8.2 </w:t>
            </w:r>
            <w:r>
              <w:rPr>
                <w:rFonts w:ascii="Symbol" w:hAnsi="Symbol"/>
                <w:color w:val="000000"/>
                <w:sz w:val="18"/>
                <w:szCs w:val="18"/>
              </w:rPr>
              <w:t></w:t>
            </w:r>
            <w:r>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8CA6672"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7C8E3DB" w14:textId="77777777" w:rsidR="00CE2A8A" w:rsidRDefault="00CE2A8A" w:rsidP="002E7F59">
            <w:pPr>
              <w:jc w:val="center"/>
              <w:rPr>
                <w:color w:val="000000"/>
                <w:sz w:val="18"/>
                <w:szCs w:val="18"/>
              </w:rPr>
            </w:pPr>
            <w:r>
              <w:rPr>
                <w:color w:val="000000"/>
                <w:sz w:val="18"/>
                <w:szCs w:val="18"/>
              </w:rPr>
              <w:t>0.08</w:t>
            </w:r>
          </w:p>
        </w:tc>
      </w:tr>
      <w:tr w:rsidR="00CE2A8A" w14:paraId="12F305AE"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26DD28FA"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0D79C123"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30B594D7"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102D8CE6"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E831F3C"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75205CE"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1A93199"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1BD040"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311006A"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E49C23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EABA9E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AA26739"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35EE127"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F08124"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A97122D"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0A128DB" w14:textId="77777777" w:rsidR="00CE2A8A" w:rsidRDefault="00CE2A8A" w:rsidP="002E7F59">
            <w:pPr>
              <w:jc w:val="center"/>
              <w:rPr>
                <w:b/>
                <w:bCs/>
                <w:color w:val="000000"/>
                <w:sz w:val="18"/>
                <w:szCs w:val="18"/>
              </w:rPr>
            </w:pPr>
            <w:r>
              <w:rPr>
                <w:b/>
                <w:bCs/>
                <w:color w:val="000000"/>
                <w:sz w:val="18"/>
                <w:szCs w:val="18"/>
              </w:rPr>
              <w:t>p-value</w:t>
            </w:r>
          </w:p>
        </w:tc>
      </w:tr>
      <w:tr w:rsidR="00CE2A8A" w14:paraId="0799F3C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2E0A4D4"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204895" w14:textId="77777777" w:rsidR="00CE2A8A" w:rsidRDefault="00CE2A8A" w:rsidP="002E7F59">
            <w:pPr>
              <w:ind w:left="720" w:hanging="720"/>
              <w:jc w:val="center"/>
              <w:rPr>
                <w:color w:val="000000"/>
                <w:sz w:val="18"/>
                <w:szCs w:val="18"/>
              </w:rPr>
            </w:pPr>
            <w:r>
              <w:rPr>
                <w:color w:val="000000"/>
                <w:sz w:val="18"/>
                <w:szCs w:val="18"/>
              </w:rPr>
              <w:t xml:space="preserve">1.7 </w:t>
            </w:r>
            <w:r>
              <w:rPr>
                <w:rFonts w:ascii="Symbol" w:hAnsi="Symbol"/>
                <w:color w:val="000000"/>
                <w:sz w:val="18"/>
                <w:szCs w:val="18"/>
              </w:rPr>
              <w:t></w:t>
            </w:r>
            <w:r>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8D67B9" w14:textId="77777777" w:rsidR="00CE2A8A" w:rsidRDefault="00CE2A8A" w:rsidP="002E7F59">
            <w:pPr>
              <w:jc w:val="center"/>
              <w:rPr>
                <w:color w:val="000000"/>
                <w:sz w:val="18"/>
                <w:szCs w:val="18"/>
              </w:rPr>
            </w:pPr>
            <w:r>
              <w:rPr>
                <w:color w:val="000000"/>
                <w:sz w:val="18"/>
                <w:szCs w:val="18"/>
              </w:rPr>
              <w:t xml:space="preserve">2.3 </w:t>
            </w:r>
            <w:r>
              <w:rPr>
                <w:rFonts w:ascii="Symbol" w:hAnsi="Symbol"/>
                <w:color w:val="000000"/>
                <w:sz w:val="18"/>
                <w:szCs w:val="18"/>
              </w:rPr>
              <w:t></w:t>
            </w:r>
            <w:r>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D11E1D"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7D2CC1"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2AC973" w14:textId="77777777" w:rsidR="00CE2A8A" w:rsidRDefault="00CE2A8A" w:rsidP="002E7F59">
            <w:pPr>
              <w:jc w:val="center"/>
              <w:rPr>
                <w:color w:val="000000"/>
                <w:sz w:val="18"/>
                <w:szCs w:val="18"/>
              </w:rPr>
            </w:pPr>
            <w:r>
              <w:rPr>
                <w:color w:val="000000"/>
                <w:sz w:val="18"/>
                <w:szCs w:val="18"/>
              </w:rPr>
              <w:t xml:space="preserve">0.97 </w:t>
            </w:r>
            <w:r>
              <w:rPr>
                <w:rFonts w:ascii="Symbol" w:hAnsi="Symbol"/>
                <w:color w:val="000000"/>
                <w:sz w:val="18"/>
                <w:szCs w:val="18"/>
              </w:rPr>
              <w:t></w:t>
            </w:r>
            <w:r>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7EF262" w14:textId="77777777" w:rsidR="00CE2A8A" w:rsidRDefault="00CE2A8A" w:rsidP="002E7F59">
            <w:pPr>
              <w:jc w:val="center"/>
              <w:rPr>
                <w:color w:val="000000"/>
                <w:sz w:val="18"/>
                <w:szCs w:val="18"/>
              </w:rPr>
            </w:pPr>
            <w:r>
              <w:rPr>
                <w:color w:val="000000"/>
                <w:sz w:val="18"/>
                <w:szCs w:val="18"/>
              </w:rPr>
              <w:t xml:space="preserve">4.1 </w:t>
            </w:r>
            <w:r>
              <w:rPr>
                <w:rFonts w:ascii="Symbol" w:hAnsi="Symbol"/>
                <w:color w:val="000000"/>
                <w:sz w:val="18"/>
                <w:szCs w:val="18"/>
              </w:rPr>
              <w:t></w:t>
            </w:r>
            <w:r>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255684"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74F9A5" w14:textId="77777777" w:rsidR="00CE2A8A" w:rsidRDefault="00CE2A8A" w:rsidP="002E7F59">
            <w:pPr>
              <w:jc w:val="center"/>
              <w:rPr>
                <w:color w:val="000000"/>
                <w:sz w:val="18"/>
                <w:szCs w:val="18"/>
              </w:rPr>
            </w:pPr>
            <w:r>
              <w:rPr>
                <w:color w:val="000000"/>
                <w:sz w:val="18"/>
                <w:szCs w:val="18"/>
              </w:rPr>
              <w:t>0.53</w:t>
            </w:r>
          </w:p>
        </w:tc>
      </w:tr>
      <w:tr w:rsidR="00CE2A8A" w14:paraId="7FBD632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82AD68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754885" w14:textId="77777777" w:rsidR="00CE2A8A" w:rsidRDefault="00CE2A8A" w:rsidP="002E7F59">
            <w:pPr>
              <w:ind w:left="720" w:hanging="720"/>
              <w:jc w:val="center"/>
              <w:rPr>
                <w:color w:val="000000"/>
                <w:sz w:val="18"/>
                <w:szCs w:val="18"/>
              </w:rPr>
            </w:pPr>
            <w:r>
              <w:rPr>
                <w:color w:val="000000"/>
                <w:sz w:val="18"/>
                <w:szCs w:val="18"/>
              </w:rPr>
              <w:t xml:space="preserve">0.29 </w:t>
            </w:r>
            <w:r>
              <w:rPr>
                <w:rFonts w:ascii="Symbol" w:hAnsi="Symbol"/>
                <w:color w:val="000000"/>
                <w:sz w:val="18"/>
                <w:szCs w:val="18"/>
              </w:rPr>
              <w:t></w:t>
            </w:r>
            <w:r>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6BEEBB" w14:textId="77777777" w:rsidR="00CE2A8A" w:rsidRDefault="00CE2A8A" w:rsidP="002E7F59">
            <w:pPr>
              <w:jc w:val="center"/>
              <w:rPr>
                <w:color w:val="000000"/>
                <w:sz w:val="18"/>
                <w:szCs w:val="18"/>
              </w:rPr>
            </w:pPr>
            <w:r>
              <w:rPr>
                <w:color w:val="000000"/>
                <w:sz w:val="18"/>
                <w:szCs w:val="18"/>
              </w:rPr>
              <w:t xml:space="preserve">14 </w:t>
            </w:r>
            <w:r>
              <w:rPr>
                <w:rFonts w:ascii="Symbol" w:hAnsi="Symbol"/>
                <w:color w:val="000000"/>
                <w:sz w:val="18"/>
                <w:szCs w:val="18"/>
              </w:rPr>
              <w:t></w:t>
            </w:r>
            <w:r>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B262A9"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7FC85C"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363887" w14:textId="77777777" w:rsidR="00CE2A8A" w:rsidRDefault="00CE2A8A" w:rsidP="002E7F59">
            <w:pPr>
              <w:jc w:val="center"/>
              <w:rPr>
                <w:color w:val="000000"/>
                <w:sz w:val="18"/>
                <w:szCs w:val="18"/>
              </w:rPr>
            </w:pPr>
            <w:r>
              <w:rPr>
                <w:color w:val="000000"/>
                <w:sz w:val="18"/>
                <w:szCs w:val="18"/>
              </w:rPr>
              <w:t xml:space="preserve">0.35 </w:t>
            </w:r>
            <w:r>
              <w:rPr>
                <w:rFonts w:ascii="Symbol" w:hAnsi="Symbol"/>
                <w:color w:val="000000"/>
                <w:sz w:val="18"/>
                <w:szCs w:val="18"/>
              </w:rPr>
              <w:t></w:t>
            </w:r>
            <w:r>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237B58"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3FB2D0"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BBB938" w14:textId="77777777" w:rsidR="00CE2A8A" w:rsidRDefault="00CE2A8A" w:rsidP="002E7F59">
            <w:pPr>
              <w:jc w:val="center"/>
              <w:rPr>
                <w:color w:val="000000"/>
                <w:sz w:val="18"/>
                <w:szCs w:val="18"/>
              </w:rPr>
            </w:pPr>
            <w:r>
              <w:rPr>
                <w:color w:val="000000"/>
                <w:sz w:val="18"/>
                <w:szCs w:val="18"/>
              </w:rPr>
              <w:t>0.14</w:t>
            </w:r>
          </w:p>
        </w:tc>
      </w:tr>
      <w:tr w:rsidR="00CE2A8A" w14:paraId="3F3B790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F917F6D"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D22B2D" w14:textId="77777777" w:rsidR="00CE2A8A" w:rsidRDefault="00CE2A8A" w:rsidP="002E7F59">
            <w:pPr>
              <w:ind w:left="720" w:hanging="720"/>
              <w:jc w:val="center"/>
              <w:rPr>
                <w:color w:val="000000"/>
                <w:sz w:val="18"/>
                <w:szCs w:val="18"/>
              </w:rPr>
            </w:pPr>
            <w:r>
              <w:rPr>
                <w:color w:val="000000"/>
                <w:sz w:val="18"/>
                <w:szCs w:val="18"/>
              </w:rPr>
              <w:t xml:space="preserve">0.36 </w:t>
            </w:r>
            <w:r>
              <w:rPr>
                <w:rFonts w:ascii="Symbol" w:hAnsi="Symbol"/>
                <w:color w:val="000000"/>
                <w:sz w:val="18"/>
                <w:szCs w:val="18"/>
              </w:rPr>
              <w:t></w:t>
            </w:r>
            <w:r>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CF2820"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43381A"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CC2D89"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FBD6C7" w14:textId="77777777" w:rsidR="00CE2A8A" w:rsidRDefault="00CE2A8A" w:rsidP="002E7F59">
            <w:pPr>
              <w:jc w:val="center"/>
              <w:rPr>
                <w:color w:val="000000"/>
                <w:sz w:val="18"/>
                <w:szCs w:val="18"/>
              </w:rPr>
            </w:pPr>
            <w:r>
              <w:rPr>
                <w:color w:val="000000"/>
                <w:sz w:val="18"/>
                <w:szCs w:val="18"/>
              </w:rPr>
              <w:t xml:space="preserve">0.65 </w:t>
            </w:r>
            <w:r>
              <w:rPr>
                <w:rFonts w:ascii="Symbol" w:hAnsi="Symbol"/>
                <w:color w:val="000000"/>
                <w:sz w:val="18"/>
                <w:szCs w:val="18"/>
              </w:rPr>
              <w:t></w:t>
            </w:r>
            <w:r>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6B93CB" w14:textId="77777777" w:rsidR="00CE2A8A" w:rsidRDefault="00CE2A8A" w:rsidP="002E7F59">
            <w:pPr>
              <w:jc w:val="center"/>
              <w:rPr>
                <w:color w:val="000000"/>
                <w:sz w:val="18"/>
                <w:szCs w:val="18"/>
              </w:rPr>
            </w:pPr>
            <w:r>
              <w:rPr>
                <w:color w:val="000000"/>
                <w:sz w:val="18"/>
                <w:szCs w:val="18"/>
              </w:rPr>
              <w:t xml:space="preserve">6.1 </w:t>
            </w:r>
            <w:r>
              <w:rPr>
                <w:rFonts w:ascii="Symbol" w:hAnsi="Symbol"/>
                <w:color w:val="000000"/>
                <w:sz w:val="18"/>
                <w:szCs w:val="18"/>
              </w:rPr>
              <w:t></w:t>
            </w:r>
            <w:r>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11A431"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D4D6A6" w14:textId="77777777" w:rsidR="00CE2A8A" w:rsidRDefault="00CE2A8A" w:rsidP="002E7F59">
            <w:pPr>
              <w:jc w:val="center"/>
              <w:rPr>
                <w:color w:val="000000"/>
                <w:sz w:val="18"/>
                <w:szCs w:val="18"/>
              </w:rPr>
            </w:pPr>
            <w:r>
              <w:rPr>
                <w:color w:val="000000"/>
                <w:sz w:val="18"/>
                <w:szCs w:val="18"/>
              </w:rPr>
              <w:t>0.46</w:t>
            </w:r>
          </w:p>
        </w:tc>
      </w:tr>
      <w:tr w:rsidR="00CE2A8A" w14:paraId="26D91F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79F738F"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21299C" w14:textId="77777777" w:rsidR="00CE2A8A" w:rsidRDefault="00CE2A8A" w:rsidP="002E7F59">
            <w:pPr>
              <w:ind w:left="720" w:hanging="720"/>
              <w:jc w:val="center"/>
              <w:rPr>
                <w:color w:val="000000"/>
                <w:sz w:val="18"/>
                <w:szCs w:val="18"/>
              </w:rPr>
            </w:pPr>
            <w:r>
              <w:rPr>
                <w:color w:val="000000"/>
                <w:sz w:val="18"/>
                <w:szCs w:val="18"/>
              </w:rPr>
              <w:t xml:space="preserve">0.46 </w:t>
            </w:r>
            <w:r>
              <w:rPr>
                <w:rFonts w:ascii="Symbol" w:hAnsi="Symbol"/>
                <w:color w:val="000000"/>
                <w:sz w:val="18"/>
                <w:szCs w:val="18"/>
              </w:rPr>
              <w:t></w:t>
            </w:r>
            <w:r>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463EC1" w14:textId="77777777" w:rsidR="00CE2A8A" w:rsidRDefault="00CE2A8A" w:rsidP="002E7F59">
            <w:pPr>
              <w:jc w:val="center"/>
              <w:rPr>
                <w:color w:val="000000"/>
                <w:sz w:val="18"/>
                <w:szCs w:val="18"/>
              </w:rPr>
            </w:pPr>
            <w:r>
              <w:rPr>
                <w:color w:val="000000"/>
                <w:sz w:val="18"/>
                <w:szCs w:val="18"/>
              </w:rPr>
              <w:t xml:space="preserve">8.6 </w:t>
            </w:r>
            <w:r>
              <w:rPr>
                <w:rFonts w:ascii="Symbol" w:hAnsi="Symbol"/>
                <w:color w:val="000000"/>
                <w:sz w:val="18"/>
                <w:szCs w:val="18"/>
              </w:rPr>
              <w:t></w:t>
            </w:r>
            <w:r>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E26056"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967E37"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74B595" w14:textId="77777777" w:rsidR="00CE2A8A" w:rsidRDefault="00CE2A8A" w:rsidP="002E7F59">
            <w:pPr>
              <w:jc w:val="center"/>
              <w:rPr>
                <w:color w:val="000000"/>
                <w:sz w:val="18"/>
                <w:szCs w:val="18"/>
              </w:rPr>
            </w:pPr>
            <w:r>
              <w:rPr>
                <w:color w:val="000000"/>
                <w:sz w:val="18"/>
                <w:szCs w:val="18"/>
              </w:rPr>
              <w:t xml:space="preserve">0.26 </w:t>
            </w:r>
            <w:r>
              <w:rPr>
                <w:rFonts w:ascii="Symbol" w:hAnsi="Symbol"/>
                <w:color w:val="000000"/>
                <w:sz w:val="18"/>
                <w:szCs w:val="18"/>
              </w:rPr>
              <w:t></w:t>
            </w:r>
            <w:r>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66F868" w14:textId="77777777" w:rsidR="00CE2A8A" w:rsidRDefault="00CE2A8A" w:rsidP="002E7F59">
            <w:pPr>
              <w:jc w:val="center"/>
              <w:rPr>
                <w:color w:val="000000"/>
                <w:sz w:val="18"/>
                <w:szCs w:val="18"/>
              </w:rPr>
            </w:pPr>
            <w:r>
              <w:rPr>
                <w:color w:val="000000"/>
                <w:sz w:val="18"/>
                <w:szCs w:val="18"/>
              </w:rPr>
              <w:t xml:space="preserve">15 </w:t>
            </w:r>
            <w:r>
              <w:rPr>
                <w:rFonts w:ascii="Symbol" w:hAnsi="Symbol"/>
                <w:color w:val="000000"/>
                <w:sz w:val="18"/>
                <w:szCs w:val="18"/>
              </w:rPr>
              <w:t></w:t>
            </w:r>
            <w:r>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754A178"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C363D2" w14:textId="77777777" w:rsidR="00CE2A8A" w:rsidRDefault="00CE2A8A" w:rsidP="002E7F59">
            <w:pPr>
              <w:jc w:val="center"/>
              <w:rPr>
                <w:color w:val="000000"/>
                <w:sz w:val="18"/>
                <w:szCs w:val="18"/>
              </w:rPr>
            </w:pPr>
            <w:r>
              <w:rPr>
                <w:color w:val="000000"/>
                <w:sz w:val="18"/>
                <w:szCs w:val="18"/>
              </w:rPr>
              <w:t>0.02</w:t>
            </w:r>
          </w:p>
        </w:tc>
      </w:tr>
      <w:tr w:rsidR="00CE2A8A" w14:paraId="78BE5C0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2AD2FA8"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0A3ECF" w14:textId="77777777" w:rsidR="00CE2A8A" w:rsidRDefault="00CE2A8A" w:rsidP="002E7F59">
            <w:pPr>
              <w:ind w:left="720" w:hanging="720"/>
              <w:jc w:val="center"/>
              <w:rPr>
                <w:color w:val="000000"/>
                <w:sz w:val="18"/>
                <w:szCs w:val="18"/>
              </w:rPr>
            </w:pPr>
            <w:r>
              <w:rPr>
                <w:color w:val="000000"/>
                <w:sz w:val="18"/>
                <w:szCs w:val="18"/>
              </w:rPr>
              <w:t xml:space="preserve">0.59 </w:t>
            </w:r>
            <w:r>
              <w:rPr>
                <w:rFonts w:ascii="Symbol" w:hAnsi="Symbol"/>
                <w:color w:val="000000"/>
                <w:sz w:val="18"/>
                <w:szCs w:val="18"/>
              </w:rPr>
              <w:t></w:t>
            </w:r>
            <w:r>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91871EE" w14:textId="77777777" w:rsidR="00CE2A8A" w:rsidRDefault="00CE2A8A" w:rsidP="002E7F59">
            <w:pPr>
              <w:jc w:val="center"/>
              <w:rPr>
                <w:color w:val="000000"/>
                <w:sz w:val="18"/>
                <w:szCs w:val="18"/>
              </w:rPr>
            </w:pPr>
            <w:r>
              <w:rPr>
                <w:color w:val="000000"/>
                <w:sz w:val="18"/>
                <w:szCs w:val="18"/>
              </w:rPr>
              <w:t xml:space="preserve">6.7 </w:t>
            </w:r>
            <w:r>
              <w:rPr>
                <w:rFonts w:ascii="Symbol" w:hAnsi="Symbol"/>
                <w:color w:val="000000"/>
                <w:sz w:val="18"/>
                <w:szCs w:val="18"/>
              </w:rPr>
              <w:t></w:t>
            </w:r>
            <w:r>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D76C22"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5C48CA"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7615190" w14:textId="77777777" w:rsidR="00CE2A8A" w:rsidRDefault="00CE2A8A" w:rsidP="002E7F59">
            <w:pPr>
              <w:jc w:val="center"/>
              <w:rPr>
                <w:color w:val="000000"/>
                <w:sz w:val="18"/>
                <w:szCs w:val="18"/>
              </w:rPr>
            </w:pPr>
            <w:r>
              <w:rPr>
                <w:color w:val="000000"/>
                <w:sz w:val="18"/>
                <w:szCs w:val="18"/>
              </w:rPr>
              <w:t xml:space="preserve">0.74 </w:t>
            </w:r>
            <w:r>
              <w:rPr>
                <w:rFonts w:ascii="Symbol" w:hAnsi="Symbol"/>
                <w:color w:val="000000"/>
                <w:sz w:val="18"/>
                <w:szCs w:val="18"/>
              </w:rPr>
              <w:t></w:t>
            </w:r>
            <w:r>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82D587" w14:textId="77777777" w:rsidR="00CE2A8A" w:rsidRDefault="00CE2A8A" w:rsidP="002E7F59">
            <w:pPr>
              <w:jc w:val="center"/>
              <w:rPr>
                <w:color w:val="000000"/>
                <w:sz w:val="18"/>
                <w:szCs w:val="18"/>
              </w:rPr>
            </w:pPr>
            <w:r>
              <w:rPr>
                <w:color w:val="000000"/>
                <w:sz w:val="18"/>
                <w:szCs w:val="18"/>
              </w:rPr>
              <w:t xml:space="preserve">5.3 </w:t>
            </w:r>
            <w:r>
              <w:rPr>
                <w:rFonts w:ascii="Symbol" w:hAnsi="Symbol"/>
                <w:color w:val="000000"/>
                <w:sz w:val="18"/>
                <w:szCs w:val="18"/>
              </w:rPr>
              <w:t></w:t>
            </w:r>
            <w:r>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46A28A"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D663C5" w14:textId="77777777" w:rsidR="00CE2A8A" w:rsidRDefault="00CE2A8A" w:rsidP="002E7F59">
            <w:pPr>
              <w:jc w:val="center"/>
              <w:rPr>
                <w:color w:val="000000"/>
                <w:sz w:val="18"/>
                <w:szCs w:val="18"/>
              </w:rPr>
            </w:pPr>
            <w:r>
              <w:rPr>
                <w:color w:val="000000"/>
                <w:sz w:val="18"/>
                <w:szCs w:val="18"/>
              </w:rPr>
              <w:t>0.38</w:t>
            </w:r>
          </w:p>
        </w:tc>
      </w:tr>
      <w:tr w:rsidR="00CE2A8A" w14:paraId="7F8E198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9DD3BC1"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4A3267" w14:textId="77777777" w:rsidR="00CE2A8A" w:rsidRDefault="00CE2A8A" w:rsidP="002E7F59">
            <w:pPr>
              <w:ind w:left="720" w:hanging="720"/>
              <w:jc w:val="center"/>
              <w:rPr>
                <w:color w:val="000000"/>
                <w:sz w:val="18"/>
                <w:szCs w:val="18"/>
              </w:rPr>
            </w:pPr>
            <w:r>
              <w:rPr>
                <w:color w:val="000000"/>
                <w:sz w:val="18"/>
                <w:szCs w:val="18"/>
              </w:rPr>
              <w:t xml:space="preserve">1.4 </w:t>
            </w:r>
            <w:r>
              <w:rPr>
                <w:rFonts w:ascii="Symbol" w:hAnsi="Symbol"/>
                <w:color w:val="000000"/>
                <w:sz w:val="18"/>
                <w:szCs w:val="18"/>
              </w:rPr>
              <w:t></w:t>
            </w:r>
            <w:r>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7C8AB5" w14:textId="77777777" w:rsidR="00CE2A8A" w:rsidRDefault="00CE2A8A" w:rsidP="002E7F59">
            <w:pPr>
              <w:jc w:val="center"/>
              <w:rPr>
                <w:color w:val="000000"/>
                <w:sz w:val="18"/>
                <w:szCs w:val="18"/>
              </w:rPr>
            </w:pPr>
            <w:r>
              <w:rPr>
                <w:color w:val="000000"/>
                <w:sz w:val="18"/>
                <w:szCs w:val="18"/>
              </w:rPr>
              <w:t xml:space="preserve">2.8 </w:t>
            </w:r>
            <w:r>
              <w:rPr>
                <w:rFonts w:ascii="Symbol" w:hAnsi="Symbol"/>
                <w:color w:val="000000"/>
                <w:sz w:val="18"/>
                <w:szCs w:val="18"/>
              </w:rPr>
              <w:t></w:t>
            </w:r>
            <w:r>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E2342B"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F83D8C"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5DFB39" w14:textId="77777777" w:rsidR="00CE2A8A" w:rsidRDefault="00CE2A8A" w:rsidP="002E7F59">
            <w:pPr>
              <w:jc w:val="center"/>
              <w:rPr>
                <w:color w:val="000000"/>
                <w:sz w:val="18"/>
                <w:szCs w:val="18"/>
              </w:rPr>
            </w:pPr>
            <w:r>
              <w:rPr>
                <w:color w:val="000000"/>
                <w:sz w:val="18"/>
                <w:szCs w:val="18"/>
              </w:rPr>
              <w:t xml:space="preserve">0.90 </w:t>
            </w:r>
            <w:r>
              <w:rPr>
                <w:rFonts w:ascii="Symbol" w:hAnsi="Symbol"/>
                <w:color w:val="000000"/>
                <w:sz w:val="18"/>
                <w:szCs w:val="18"/>
              </w:rPr>
              <w:t></w:t>
            </w:r>
            <w:r>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7BB1F8" w14:textId="77777777" w:rsidR="00CE2A8A" w:rsidRDefault="00CE2A8A" w:rsidP="002E7F59">
            <w:pPr>
              <w:jc w:val="center"/>
              <w:rPr>
                <w:color w:val="000000"/>
                <w:sz w:val="18"/>
                <w:szCs w:val="18"/>
              </w:rPr>
            </w:pPr>
            <w:r>
              <w:rPr>
                <w:color w:val="000000"/>
                <w:sz w:val="18"/>
                <w:szCs w:val="18"/>
              </w:rPr>
              <w:t xml:space="preserve">4.4 </w:t>
            </w:r>
            <w:r>
              <w:rPr>
                <w:rFonts w:ascii="Symbol" w:hAnsi="Symbol"/>
                <w:color w:val="000000"/>
                <w:sz w:val="18"/>
                <w:szCs w:val="18"/>
              </w:rPr>
              <w:t></w:t>
            </w:r>
            <w:r>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673F1A"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EC9147" w14:textId="77777777" w:rsidR="00CE2A8A" w:rsidRDefault="00CE2A8A" w:rsidP="002E7F59">
            <w:pPr>
              <w:jc w:val="center"/>
              <w:rPr>
                <w:color w:val="000000"/>
                <w:sz w:val="18"/>
                <w:szCs w:val="18"/>
              </w:rPr>
            </w:pPr>
            <w:r>
              <w:rPr>
                <w:color w:val="000000"/>
                <w:sz w:val="18"/>
                <w:szCs w:val="18"/>
              </w:rPr>
              <w:t>0.05</w:t>
            </w:r>
          </w:p>
        </w:tc>
      </w:tr>
      <w:tr w:rsidR="00CE2A8A" w14:paraId="440A0FE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976F803"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155126" w14:textId="77777777" w:rsidR="00CE2A8A" w:rsidRDefault="00CE2A8A" w:rsidP="002E7F59">
            <w:pPr>
              <w:ind w:left="720" w:hanging="720"/>
              <w:jc w:val="center"/>
              <w:rPr>
                <w:color w:val="000000"/>
                <w:sz w:val="18"/>
                <w:szCs w:val="18"/>
              </w:rPr>
            </w:pPr>
            <w:r>
              <w:rPr>
                <w:color w:val="000000"/>
                <w:sz w:val="18"/>
                <w:szCs w:val="18"/>
              </w:rPr>
              <w:t xml:space="preserve">0.61 </w:t>
            </w:r>
            <w:r>
              <w:rPr>
                <w:rFonts w:ascii="Symbol" w:hAnsi="Symbol"/>
                <w:color w:val="000000"/>
                <w:sz w:val="18"/>
                <w:szCs w:val="18"/>
              </w:rPr>
              <w:t></w:t>
            </w:r>
            <w:r>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0D6F247" w14:textId="77777777" w:rsidR="00CE2A8A" w:rsidRDefault="00CE2A8A" w:rsidP="002E7F59">
            <w:pPr>
              <w:jc w:val="center"/>
              <w:rPr>
                <w:color w:val="000000"/>
                <w:sz w:val="18"/>
                <w:szCs w:val="18"/>
              </w:rPr>
            </w:pPr>
            <w:r>
              <w:rPr>
                <w:color w:val="000000"/>
                <w:sz w:val="18"/>
                <w:szCs w:val="18"/>
              </w:rPr>
              <w:t xml:space="preserve">6.5 </w:t>
            </w:r>
            <w:r>
              <w:rPr>
                <w:rFonts w:ascii="Symbol" w:hAnsi="Symbol"/>
                <w:color w:val="000000"/>
                <w:sz w:val="18"/>
                <w:szCs w:val="18"/>
              </w:rPr>
              <w:t></w:t>
            </w:r>
            <w:r>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194E9B"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E96EB9"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495D96"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982E0B" w14:textId="77777777" w:rsidR="00CE2A8A" w:rsidRDefault="00CE2A8A" w:rsidP="002E7F59">
            <w:pPr>
              <w:jc w:val="center"/>
              <w:rPr>
                <w:color w:val="000000"/>
                <w:sz w:val="18"/>
                <w:szCs w:val="18"/>
              </w:rPr>
            </w:pPr>
            <w:r>
              <w:rPr>
                <w:color w:val="000000"/>
                <w:sz w:val="18"/>
                <w:szCs w:val="18"/>
              </w:rPr>
              <w:t xml:space="preserve">3.6 </w:t>
            </w:r>
            <w:r>
              <w:rPr>
                <w:rFonts w:ascii="Symbol" w:hAnsi="Symbol"/>
                <w:color w:val="000000"/>
                <w:sz w:val="18"/>
                <w:szCs w:val="18"/>
              </w:rPr>
              <w:t></w:t>
            </w:r>
            <w:r>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2B31B7"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1F0B86" w14:textId="77777777" w:rsidR="00CE2A8A" w:rsidRDefault="00CE2A8A" w:rsidP="002E7F59">
            <w:pPr>
              <w:jc w:val="center"/>
              <w:rPr>
                <w:color w:val="000000"/>
                <w:sz w:val="18"/>
                <w:szCs w:val="18"/>
              </w:rPr>
            </w:pPr>
            <w:r>
              <w:rPr>
                <w:color w:val="000000"/>
                <w:sz w:val="18"/>
                <w:szCs w:val="18"/>
              </w:rPr>
              <w:t>0.57</w:t>
            </w:r>
          </w:p>
        </w:tc>
      </w:tr>
      <w:tr w:rsidR="00CE2A8A" w14:paraId="1AD4629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1113DA1"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76171E" w14:textId="77777777" w:rsidR="00CE2A8A" w:rsidRDefault="00CE2A8A" w:rsidP="002E7F59">
            <w:pPr>
              <w:ind w:left="720" w:hanging="720"/>
              <w:jc w:val="center"/>
              <w:rPr>
                <w:color w:val="000000"/>
                <w:sz w:val="18"/>
                <w:szCs w:val="18"/>
              </w:rPr>
            </w:pPr>
            <w:r>
              <w:rPr>
                <w:color w:val="000000"/>
                <w:sz w:val="18"/>
                <w:szCs w:val="18"/>
              </w:rPr>
              <w:t xml:space="preserve">0.51 </w:t>
            </w:r>
            <w:r>
              <w:rPr>
                <w:rFonts w:ascii="Symbol" w:hAnsi="Symbol"/>
                <w:color w:val="000000"/>
                <w:sz w:val="18"/>
                <w:szCs w:val="18"/>
              </w:rPr>
              <w:t></w:t>
            </w:r>
            <w:r>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619444" w14:textId="77777777" w:rsidR="00CE2A8A" w:rsidRDefault="00CE2A8A" w:rsidP="002E7F59">
            <w:pPr>
              <w:jc w:val="center"/>
              <w:rPr>
                <w:color w:val="000000"/>
                <w:sz w:val="18"/>
                <w:szCs w:val="18"/>
              </w:rPr>
            </w:pPr>
            <w:r>
              <w:rPr>
                <w:color w:val="000000"/>
                <w:sz w:val="18"/>
                <w:szCs w:val="18"/>
              </w:rPr>
              <w:t xml:space="preserve">7.7 </w:t>
            </w:r>
            <w:r>
              <w:rPr>
                <w:rFonts w:ascii="Symbol" w:hAnsi="Symbol"/>
                <w:color w:val="000000"/>
                <w:sz w:val="18"/>
                <w:szCs w:val="18"/>
              </w:rPr>
              <w:t></w:t>
            </w:r>
            <w:r>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81E1A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BA7B31"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14D134" w14:textId="77777777" w:rsidR="00CE2A8A" w:rsidRDefault="00CE2A8A" w:rsidP="002E7F59">
            <w:pPr>
              <w:jc w:val="center"/>
              <w:rPr>
                <w:color w:val="000000"/>
                <w:sz w:val="18"/>
                <w:szCs w:val="18"/>
              </w:rPr>
            </w:pPr>
            <w:r>
              <w:rPr>
                <w:color w:val="000000"/>
                <w:sz w:val="18"/>
                <w:szCs w:val="18"/>
              </w:rPr>
              <w:t xml:space="preserve">0.38 </w:t>
            </w:r>
            <w:r>
              <w:rPr>
                <w:rFonts w:ascii="Symbol" w:hAnsi="Symbol"/>
                <w:color w:val="000000"/>
                <w:sz w:val="18"/>
                <w:szCs w:val="18"/>
              </w:rPr>
              <w:t></w:t>
            </w:r>
            <w:r>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AA9FE5" w14:textId="77777777" w:rsidR="00CE2A8A" w:rsidRDefault="00CE2A8A" w:rsidP="002E7F59">
            <w:pPr>
              <w:jc w:val="center"/>
              <w:rPr>
                <w:color w:val="000000"/>
                <w:sz w:val="18"/>
                <w:szCs w:val="18"/>
              </w:rPr>
            </w:pPr>
            <w:r>
              <w:rPr>
                <w:color w:val="000000"/>
                <w:sz w:val="18"/>
                <w:szCs w:val="18"/>
              </w:rPr>
              <w:t xml:space="preserve">10 </w:t>
            </w:r>
            <w:r>
              <w:rPr>
                <w:rFonts w:ascii="Symbol" w:hAnsi="Symbol"/>
                <w:color w:val="000000"/>
                <w:sz w:val="18"/>
                <w:szCs w:val="18"/>
              </w:rPr>
              <w:t></w:t>
            </w:r>
            <w:r>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C4CC29"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D93509" w14:textId="77777777" w:rsidR="00CE2A8A" w:rsidRDefault="00CE2A8A" w:rsidP="002E7F59">
            <w:pPr>
              <w:jc w:val="center"/>
              <w:rPr>
                <w:color w:val="000000"/>
                <w:sz w:val="18"/>
                <w:szCs w:val="18"/>
              </w:rPr>
            </w:pPr>
            <w:r>
              <w:rPr>
                <w:color w:val="000000"/>
                <w:sz w:val="18"/>
                <w:szCs w:val="18"/>
              </w:rPr>
              <w:t>0.22</w:t>
            </w:r>
          </w:p>
        </w:tc>
      </w:tr>
      <w:tr w:rsidR="00CE2A8A" w14:paraId="27AE22E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0D6861B"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E39872" w14:textId="77777777" w:rsidR="00CE2A8A" w:rsidRDefault="00CE2A8A" w:rsidP="002E7F59">
            <w:pPr>
              <w:ind w:left="720" w:hanging="720"/>
              <w:jc w:val="center"/>
              <w:rPr>
                <w:color w:val="000000"/>
                <w:sz w:val="18"/>
                <w:szCs w:val="18"/>
              </w:rPr>
            </w:pPr>
            <w:r>
              <w:rPr>
                <w:color w:val="000000"/>
                <w:sz w:val="18"/>
                <w:szCs w:val="18"/>
              </w:rPr>
              <w:t xml:space="preserve">0.33 </w:t>
            </w:r>
            <w:r>
              <w:rPr>
                <w:rFonts w:ascii="Symbol" w:hAnsi="Symbol"/>
                <w:color w:val="000000"/>
                <w:sz w:val="18"/>
                <w:szCs w:val="18"/>
              </w:rPr>
              <w:t></w:t>
            </w:r>
            <w:r>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5C10B3"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F98137"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DEDAD3"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7D7AD7" w14:textId="77777777" w:rsidR="00CE2A8A" w:rsidRDefault="00CE2A8A" w:rsidP="002E7F59">
            <w:pPr>
              <w:jc w:val="center"/>
              <w:rPr>
                <w:color w:val="000000"/>
                <w:sz w:val="18"/>
                <w:szCs w:val="18"/>
              </w:rPr>
            </w:pPr>
            <w:r>
              <w:rPr>
                <w:color w:val="000000"/>
                <w:sz w:val="18"/>
                <w:szCs w:val="18"/>
              </w:rPr>
              <w:t xml:space="preserve">0.47 </w:t>
            </w:r>
            <w:r>
              <w:rPr>
                <w:rFonts w:ascii="Symbol" w:hAnsi="Symbol"/>
                <w:color w:val="000000"/>
                <w:sz w:val="18"/>
                <w:szCs w:val="18"/>
              </w:rPr>
              <w:t></w:t>
            </w:r>
            <w:r>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DE47B3" w14:textId="77777777" w:rsidR="00CE2A8A" w:rsidRDefault="00CE2A8A" w:rsidP="002E7F59">
            <w:pPr>
              <w:jc w:val="center"/>
              <w:rPr>
                <w:color w:val="000000"/>
                <w:sz w:val="18"/>
                <w:szCs w:val="18"/>
              </w:rPr>
            </w:pPr>
            <w:r>
              <w:rPr>
                <w:color w:val="000000"/>
                <w:sz w:val="18"/>
                <w:szCs w:val="18"/>
              </w:rPr>
              <w:t xml:space="preserve">8.3 </w:t>
            </w:r>
            <w:r>
              <w:rPr>
                <w:rFonts w:ascii="Symbol" w:hAnsi="Symbol"/>
                <w:color w:val="000000"/>
                <w:sz w:val="18"/>
                <w:szCs w:val="18"/>
              </w:rPr>
              <w:t></w:t>
            </w:r>
            <w:r>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715D58"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16BF19" w14:textId="77777777" w:rsidR="00CE2A8A" w:rsidRDefault="00CE2A8A" w:rsidP="002E7F59">
            <w:pPr>
              <w:jc w:val="center"/>
              <w:rPr>
                <w:color w:val="000000"/>
                <w:sz w:val="18"/>
                <w:szCs w:val="18"/>
              </w:rPr>
            </w:pPr>
            <w:r>
              <w:rPr>
                <w:color w:val="000000"/>
                <w:sz w:val="18"/>
                <w:szCs w:val="18"/>
              </w:rPr>
              <w:t>0.07</w:t>
            </w:r>
          </w:p>
        </w:tc>
      </w:tr>
    </w:tbl>
    <w:p w14:paraId="5E7D1B3B" w14:textId="77777777" w:rsidR="00CE2A8A" w:rsidRDefault="00CE2A8A" w:rsidP="00CE2A8A"/>
    <w:p w14:paraId="008A8C31" w14:textId="77777777" w:rsidR="00CE2A8A" w:rsidRDefault="00CE2A8A" w:rsidP="00CE2A8A">
      <w:pPr>
        <w:pStyle w:val="Heading7"/>
      </w:pPr>
      <w:r>
        <w:br w:type="page"/>
      </w:r>
      <w:bookmarkStart w:id="220" w:name="_Ref298678336"/>
      <w:bookmarkStart w:id="221" w:name="_Toc298761168"/>
      <w:r>
        <w:t xml:space="preserve">Table </w:t>
      </w:r>
      <w:fldSimple w:instr=" STYLEREF 2 \s ">
        <w:r w:rsidR="00CC5479">
          <w:rPr>
            <w:noProof/>
          </w:rPr>
          <w:t>6</w:t>
        </w:r>
      </w:fldSimple>
      <w:r w:rsidR="00E835C9">
        <w:noBreakHyphen/>
      </w:r>
      <w:fldSimple w:instr=" SEQ Table \* ARABIC \s 2 ">
        <w:r w:rsidR="00CC5479">
          <w:rPr>
            <w:noProof/>
          </w:rPr>
          <w:t>3</w:t>
        </w:r>
      </w:fldSimple>
      <w:bookmarkEnd w:id="220"/>
      <w:r>
        <w:t>: Percentage of Total Frames with a Nitrile-Water Hydrogen Bond</w:t>
      </w:r>
      <w:bookmarkEnd w:id="221"/>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10BF6B62"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5E30DA8A"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33CB674"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B3048AC"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660C1BB"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8F4F534"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86FB6AB"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451DA557"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1A8736FE" w14:textId="77777777" w:rsidR="00CE2A8A" w:rsidRPr="00F717F4" w:rsidRDefault="00CE2A8A" w:rsidP="002E7F59">
            <w:pPr>
              <w:spacing w:line="480" w:lineRule="auto"/>
              <w:jc w:val="center"/>
              <w:rPr>
                <w:b/>
                <w:bCs/>
                <w:color w:val="000000"/>
                <w:sz w:val="20"/>
              </w:rPr>
            </w:pPr>
            <w:r w:rsidRPr="00F717F4">
              <w:rPr>
                <w:b/>
                <w:bCs/>
                <w:color w:val="000000"/>
                <w:sz w:val="20"/>
              </w:rPr>
              <w:t>N27C</w:t>
            </w:r>
            <w:r w:rsidRPr="00F717F4">
              <w:rPr>
                <w:b/>
                <w:bCs/>
                <w:color w:val="000000"/>
                <w:sz w:val="20"/>
                <w:vertAlign w:val="subscript"/>
              </w:rPr>
              <w:t>SCN</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50555E14"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606FAC1"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04CEC7FC"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0BDACA6B"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394235D"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3C0E247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D5CCC6E" w14:textId="77777777" w:rsidR="00CE2A8A" w:rsidRPr="00F717F4" w:rsidRDefault="00CE2A8A" w:rsidP="002E7F59">
            <w:pPr>
              <w:spacing w:line="480" w:lineRule="auto"/>
              <w:jc w:val="center"/>
              <w:rPr>
                <w:b/>
                <w:bCs/>
                <w:color w:val="000000"/>
                <w:sz w:val="20"/>
              </w:rPr>
            </w:pPr>
            <w:r w:rsidRPr="00F717F4">
              <w:rPr>
                <w:b/>
                <w:bCs/>
                <w:color w:val="000000"/>
                <w:sz w:val="20"/>
              </w:rPr>
              <w:t>G28C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C1B58ED"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02F4215"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06EC23"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49D994A"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D0E638E"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010071D7"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059AAA74" w14:textId="77777777" w:rsidR="00CE2A8A" w:rsidRPr="00F717F4" w:rsidRDefault="00CE2A8A" w:rsidP="002E7F59">
            <w:pPr>
              <w:spacing w:line="480" w:lineRule="auto"/>
              <w:jc w:val="center"/>
              <w:rPr>
                <w:b/>
                <w:bCs/>
                <w:color w:val="000000"/>
                <w:sz w:val="20"/>
              </w:rPr>
            </w:pPr>
            <w:r w:rsidRPr="00F717F4">
              <w:rPr>
                <w:b/>
                <w:bCs/>
                <w:color w:val="000000"/>
                <w:sz w:val="20"/>
              </w:rPr>
              <w:t>N29C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1989CBDB"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65E4E60"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AF18D17"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FBEB1DB"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1B9D3D4"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5A6D6DBC"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091C0878" w14:textId="77777777" w:rsidR="00CE2A8A" w:rsidRPr="00F717F4" w:rsidRDefault="00CE2A8A" w:rsidP="002E7F59">
            <w:pPr>
              <w:spacing w:line="480" w:lineRule="auto"/>
              <w:jc w:val="center"/>
              <w:rPr>
                <w:b/>
                <w:bCs/>
                <w:color w:val="000000"/>
                <w:sz w:val="20"/>
              </w:rPr>
            </w:pPr>
            <w:r w:rsidRPr="00F717F4">
              <w:rPr>
                <w:b/>
                <w:bCs/>
                <w:color w:val="000000"/>
                <w:sz w:val="20"/>
              </w:rPr>
              <w:t>Y31C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137DA263"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5CB772F"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9A825A4"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2B90BC0"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004924D"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76BDB28B"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3317B65D" w14:textId="77777777" w:rsidR="00CE2A8A" w:rsidRPr="00F717F4" w:rsidRDefault="00CE2A8A" w:rsidP="002E7F59">
            <w:pPr>
              <w:spacing w:line="480" w:lineRule="auto"/>
              <w:jc w:val="center"/>
              <w:rPr>
                <w:b/>
                <w:bCs/>
                <w:color w:val="000000"/>
                <w:sz w:val="20"/>
              </w:rPr>
            </w:pPr>
            <w:r w:rsidRPr="00F717F4">
              <w:rPr>
                <w:b/>
                <w:bCs/>
                <w:color w:val="000000"/>
                <w:sz w:val="20"/>
              </w:rPr>
              <w:t>K32C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FBBEB4C"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73E9075"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638CE25"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C491BAA"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BB70167"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77A47C05"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6776E70" w14:textId="77777777" w:rsidR="00CE2A8A" w:rsidRPr="00F717F4" w:rsidRDefault="00CE2A8A" w:rsidP="002E7F59">
            <w:pPr>
              <w:spacing w:line="480" w:lineRule="auto"/>
              <w:jc w:val="center"/>
              <w:rPr>
                <w:b/>
                <w:bCs/>
                <w:color w:val="000000"/>
                <w:sz w:val="20"/>
              </w:rPr>
            </w:pPr>
            <w:r w:rsidRPr="00F717F4">
              <w:rPr>
                <w:b/>
                <w:bCs/>
                <w:color w:val="000000"/>
                <w:sz w:val="20"/>
              </w:rPr>
              <w:t>N54C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ED4A6EB"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F142BE3"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3E464E1"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BFED52B"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A44ACC3"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74425BF8"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7C36BB15"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AB40ACA"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80ED275"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BAC9BA1"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7DB7A7B"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9F6986D"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30CF3926" w14:textId="77777777" w:rsidR="00CE2A8A" w:rsidRPr="000D5197" w:rsidRDefault="00CE2A8A" w:rsidP="00CE2A8A">
      <w:pPr>
        <w:spacing w:line="480" w:lineRule="auto"/>
      </w:pPr>
      <w:r w:rsidRPr="000D5197">
        <w:rPr>
          <w:b/>
          <w:vertAlign w:val="superscript"/>
        </w:rPr>
        <w:t>a</w:t>
      </w:r>
      <w:r>
        <w:t xml:space="preserve">Not a Boltzmann-weighted average. </w:t>
      </w:r>
    </w:p>
    <w:p w14:paraId="18D02A9E" w14:textId="77777777" w:rsidR="00CE2A8A" w:rsidRDefault="00CE2A8A" w:rsidP="00CE2A8A">
      <w:pPr>
        <w:pStyle w:val="text"/>
        <w:ind w:firstLine="0"/>
      </w:pPr>
    </w:p>
    <w:p w14:paraId="04FFB1A4" w14:textId="77777777" w:rsidR="00CE2A8A" w:rsidRDefault="00CE2A8A" w:rsidP="00CE2A8A">
      <w:pPr>
        <w:pStyle w:val="text"/>
        <w:rPr>
          <w:b/>
          <w:noProof/>
        </w:rPr>
      </w:pPr>
      <w:r>
        <w:br w:type="page"/>
      </w:r>
      <w:r w:rsidR="00C80042">
        <w:rPr>
          <w:b/>
          <w:noProof/>
        </w:rPr>
        <w:pict w14:anchorId="06B217B6">
          <v:shape id="Picture 18" o:spid="_x0000_i1128" type="#_x0000_t75" style="width:6in;height:8in;visibility:visible">
            <v:imagedata r:id="rId126" o:title=""/>
          </v:shape>
        </w:pict>
      </w:r>
    </w:p>
    <w:p w14:paraId="604E8391" w14:textId="77777777" w:rsidR="00CE2A8A" w:rsidRDefault="00CE2A8A" w:rsidP="00CE2A8A">
      <w:pPr>
        <w:pStyle w:val="Heading8"/>
        <w:rPr>
          <w:b/>
          <w:noProof/>
        </w:rPr>
      </w:pPr>
      <w:bookmarkStart w:id="222" w:name="_Ref298677919"/>
      <w:bookmarkStart w:id="223" w:name="_Toc298761205"/>
      <w:r>
        <w:t xml:space="preserve">Figure </w:t>
      </w:r>
      <w:fldSimple w:instr=" STYLEREF 2 \s ">
        <w:r w:rsidR="00CC5479">
          <w:rPr>
            <w:noProof/>
          </w:rPr>
          <w:t>6</w:t>
        </w:r>
      </w:fldSimple>
      <w:r w:rsidR="00E835C9">
        <w:noBreakHyphen/>
      </w:r>
      <w:fldSimple w:instr=" SEQ Figure \* ARABIC \s 2 ">
        <w:r w:rsidR="00CC5479">
          <w:rPr>
            <w:noProof/>
          </w:rPr>
          <w:t>1</w:t>
        </w:r>
      </w:fldSimple>
      <w:bookmarkEnd w:id="222"/>
      <w:r>
        <w:t>: PB Absolute Field Plots - Monomer</w:t>
      </w:r>
      <w:bookmarkEnd w:id="223"/>
    </w:p>
    <w:p w14:paraId="3F1A4B36"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nitrile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80042">
        <w:rPr>
          <w:b/>
          <w:noProof/>
        </w:rPr>
        <w:pict w14:anchorId="794462AD">
          <v:shape id="Picture 19" o:spid="_x0000_i1129" type="#_x0000_t75" style="width:6in;height:8in;visibility:visible">
            <v:imagedata r:id="rId127" o:title=""/>
          </v:shape>
        </w:pict>
      </w:r>
    </w:p>
    <w:p w14:paraId="6EC421EB" w14:textId="77777777" w:rsidR="00CE2A8A" w:rsidRDefault="00CE2A8A" w:rsidP="00CE2A8A">
      <w:pPr>
        <w:pStyle w:val="Heading8"/>
        <w:rPr>
          <w:b/>
          <w:noProof/>
        </w:rPr>
      </w:pPr>
      <w:bookmarkStart w:id="224" w:name="_Ref298677990"/>
      <w:bookmarkStart w:id="225" w:name="_Toc298761206"/>
      <w:r>
        <w:t xml:space="preserve">Figure </w:t>
      </w:r>
      <w:fldSimple w:instr=" STYLEREF 2 \s ">
        <w:r w:rsidR="00CC5479">
          <w:rPr>
            <w:noProof/>
          </w:rPr>
          <w:t>6</w:t>
        </w:r>
      </w:fldSimple>
      <w:r w:rsidR="00E835C9">
        <w:noBreakHyphen/>
      </w:r>
      <w:fldSimple w:instr=" SEQ Figure \* ARABIC \s 2 ">
        <w:r w:rsidR="00CC5479">
          <w:rPr>
            <w:noProof/>
          </w:rPr>
          <w:t>2</w:t>
        </w:r>
      </w:fldSimple>
      <w:bookmarkEnd w:id="224"/>
      <w:r>
        <w:t>: PB Absolute Field Plots – Rap E30/K31</w:t>
      </w:r>
      <w:bookmarkEnd w:id="225"/>
    </w:p>
    <w:p w14:paraId="75562343" w14:textId="77777777"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80042">
        <w:rPr>
          <w:b/>
          <w:noProof/>
        </w:rPr>
        <w:pict w14:anchorId="4F8A8494">
          <v:shape id="_x0000_i1130" type="#_x0000_t75" style="width:6in;height:8in;visibility:visible">
            <v:imagedata r:id="rId128" o:title=""/>
          </v:shape>
        </w:pict>
      </w:r>
    </w:p>
    <w:p w14:paraId="0493BAF4" w14:textId="77777777" w:rsidR="00CE2A8A" w:rsidRDefault="00CE2A8A" w:rsidP="00CE2A8A">
      <w:pPr>
        <w:pStyle w:val="Heading8"/>
      </w:pPr>
      <w:bookmarkStart w:id="226" w:name="_Ref298678014"/>
      <w:bookmarkStart w:id="227" w:name="_Toc298761207"/>
      <w:r>
        <w:t xml:space="preserve">Figure </w:t>
      </w:r>
      <w:fldSimple w:instr=" STYLEREF 2 \s ">
        <w:r w:rsidR="00CC5479">
          <w:rPr>
            <w:noProof/>
          </w:rPr>
          <w:t>6</w:t>
        </w:r>
      </w:fldSimple>
      <w:r w:rsidR="00E835C9">
        <w:noBreakHyphen/>
      </w:r>
      <w:fldSimple w:instr=" SEQ Figure \* ARABIC \s 2 ">
        <w:r w:rsidR="00CC5479">
          <w:rPr>
            <w:noProof/>
          </w:rPr>
          <w:t>3</w:t>
        </w:r>
      </w:fldSimple>
      <w:bookmarkEnd w:id="226"/>
      <w:r>
        <w:t>: PB Absolute Field Plots – Rap E30D/K31</w:t>
      </w:r>
      <w:bookmarkEnd w:id="227"/>
    </w:p>
    <w:p w14:paraId="3277CEA0"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br w:type="page"/>
      </w:r>
      <w:r w:rsidR="00C80042">
        <w:rPr>
          <w:b/>
          <w:noProof/>
        </w:rPr>
        <w:pict w14:anchorId="100CF3D1">
          <v:shape id="Picture 10" o:spid="_x0000_i1131" type="#_x0000_t75" style="width:6in;height:8in;visibility:visible">
            <v:imagedata r:id="rId129" o:title=""/>
          </v:shape>
        </w:pict>
      </w:r>
    </w:p>
    <w:p w14:paraId="393E9B81" w14:textId="77777777" w:rsidR="00CE2A8A" w:rsidRDefault="00CE2A8A" w:rsidP="00CE2A8A">
      <w:pPr>
        <w:pStyle w:val="Heading8"/>
        <w:rPr>
          <w:b/>
          <w:noProof/>
        </w:rPr>
      </w:pPr>
      <w:bookmarkStart w:id="228" w:name="_Ref298678027"/>
      <w:bookmarkStart w:id="229" w:name="_Toc298761208"/>
      <w:r>
        <w:t xml:space="preserve">Figure </w:t>
      </w:r>
      <w:fldSimple w:instr=" STYLEREF 2 \s ">
        <w:r w:rsidR="00CC5479">
          <w:rPr>
            <w:noProof/>
          </w:rPr>
          <w:t>6</w:t>
        </w:r>
      </w:fldSimple>
      <w:r w:rsidR="00E835C9">
        <w:noBreakHyphen/>
      </w:r>
      <w:fldSimple w:instr=" SEQ Figure \* ARABIC \s 2 ">
        <w:r w:rsidR="00CC5479">
          <w:rPr>
            <w:noProof/>
          </w:rPr>
          <w:t>4</w:t>
        </w:r>
      </w:fldSimple>
      <w:bookmarkEnd w:id="228"/>
      <w:r>
        <w:t>: PB Absolute Field Plots – Rap E30/K31E</w:t>
      </w:r>
      <w:bookmarkEnd w:id="229"/>
    </w:p>
    <w:p w14:paraId="31E0735D"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80042">
        <w:rPr>
          <w:b/>
          <w:noProof/>
        </w:rPr>
        <w:pict w14:anchorId="5BF2486E">
          <v:shape id="_x0000_i1132" type="#_x0000_t75" style="width:6in;height:8in;visibility:visible">
            <v:imagedata r:id="rId130" o:title=""/>
          </v:shape>
        </w:pict>
      </w:r>
    </w:p>
    <w:p w14:paraId="0AB685EA" w14:textId="77777777" w:rsidR="00CE2A8A" w:rsidRDefault="00CE2A8A" w:rsidP="00CE2A8A">
      <w:pPr>
        <w:pStyle w:val="Heading8"/>
        <w:rPr>
          <w:b/>
          <w:noProof/>
        </w:rPr>
      </w:pPr>
      <w:bookmarkStart w:id="230" w:name="_Ref298678042"/>
      <w:bookmarkStart w:id="231" w:name="_Toc298761209"/>
      <w:r>
        <w:t xml:space="preserve">Figure </w:t>
      </w:r>
      <w:fldSimple w:instr=" STYLEREF 2 \s ">
        <w:r w:rsidR="00CC5479">
          <w:rPr>
            <w:noProof/>
          </w:rPr>
          <w:t>6</w:t>
        </w:r>
      </w:fldSimple>
      <w:r w:rsidR="00E835C9">
        <w:noBreakHyphen/>
      </w:r>
      <w:fldSimple w:instr=" SEQ Figure \* ARABIC \s 2 ">
        <w:r w:rsidR="00CC5479">
          <w:rPr>
            <w:noProof/>
          </w:rPr>
          <w:t>5</w:t>
        </w:r>
      </w:fldSimple>
      <w:bookmarkEnd w:id="230"/>
      <w:r>
        <w:t>: PB Absolute Field Plots – Rap E30D/K31E</w:t>
      </w:r>
      <w:bookmarkEnd w:id="231"/>
    </w:p>
    <w:p w14:paraId="173C0E4B"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in each dimension.</w:t>
      </w:r>
      <w:r>
        <w:rPr>
          <w:b/>
          <w:noProof/>
        </w:rPr>
        <w:br w:type="page"/>
      </w:r>
      <w:r w:rsidR="00C80042">
        <w:rPr>
          <w:b/>
          <w:noProof/>
        </w:rPr>
        <w:pict w14:anchorId="78D183F1">
          <v:shape id="Picture 42" o:spid="_x0000_i1133" type="#_x0000_t75" style="width:6in;height:8in;visibility:visible">
            <v:imagedata r:id="rId131" o:title=""/>
          </v:shape>
        </w:pict>
      </w:r>
    </w:p>
    <w:p w14:paraId="75FD1422" w14:textId="77777777" w:rsidR="00CE2A8A" w:rsidRDefault="00CE2A8A" w:rsidP="00CE2A8A">
      <w:pPr>
        <w:pStyle w:val="Heading8"/>
        <w:rPr>
          <w:b/>
          <w:noProof/>
        </w:rPr>
      </w:pPr>
      <w:bookmarkStart w:id="232" w:name="_Ref298678175"/>
      <w:bookmarkStart w:id="233" w:name="_Toc298761210"/>
      <w:r>
        <w:t xml:space="preserve">Figure </w:t>
      </w:r>
      <w:fldSimple w:instr=" STYLEREF 2 \s ">
        <w:r w:rsidR="00CC5479">
          <w:rPr>
            <w:noProof/>
          </w:rPr>
          <w:t>6</w:t>
        </w:r>
      </w:fldSimple>
      <w:r w:rsidR="00E835C9">
        <w:noBreakHyphen/>
      </w:r>
      <w:fldSimple w:instr=" SEQ Figure \* ARABIC \s 2 ">
        <w:r w:rsidR="00CC5479">
          <w:rPr>
            <w:noProof/>
          </w:rPr>
          <w:t>6</w:t>
        </w:r>
      </w:fldSimple>
      <w:bookmarkEnd w:id="232"/>
      <w:r>
        <w:t>: Probability of Water Lifetimes - Monomer</w:t>
      </w:r>
      <w:bookmarkEnd w:id="233"/>
    </w:p>
    <w:p w14:paraId="08FA41BC"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C80042">
        <w:rPr>
          <w:b/>
          <w:noProof/>
        </w:rPr>
        <w:pict w14:anchorId="18BFA88B">
          <v:shape id="Picture 20" o:spid="_x0000_i1134" type="#_x0000_t75" style="width:6in;height:8in;visibility:visible">
            <v:imagedata r:id="rId132" o:title=""/>
          </v:shape>
        </w:pict>
      </w:r>
    </w:p>
    <w:p w14:paraId="03B873A3" w14:textId="77777777" w:rsidR="00CE2A8A" w:rsidRDefault="00CE2A8A" w:rsidP="00CE2A8A">
      <w:pPr>
        <w:pStyle w:val="Heading8"/>
        <w:rPr>
          <w:b/>
          <w:noProof/>
        </w:rPr>
      </w:pPr>
      <w:bookmarkStart w:id="234" w:name="_Ref298678202"/>
      <w:bookmarkStart w:id="235" w:name="_Ref298678386"/>
      <w:bookmarkStart w:id="236" w:name="_Toc298761211"/>
      <w:r>
        <w:t xml:space="preserve">Figure </w:t>
      </w:r>
      <w:fldSimple w:instr=" STYLEREF 2 \s ">
        <w:r w:rsidR="00CC5479">
          <w:rPr>
            <w:noProof/>
          </w:rPr>
          <w:t>6</w:t>
        </w:r>
      </w:fldSimple>
      <w:r w:rsidR="00E835C9">
        <w:noBreakHyphen/>
      </w:r>
      <w:fldSimple w:instr=" SEQ Figure \* ARABIC \s 2 ">
        <w:r w:rsidR="00CC5479">
          <w:rPr>
            <w:noProof/>
          </w:rPr>
          <w:t>7</w:t>
        </w:r>
      </w:fldSimple>
      <w:bookmarkEnd w:id="234"/>
      <w:r>
        <w:t>: Probability of Water Lifetimes – Rap E30/K31</w:t>
      </w:r>
      <w:bookmarkEnd w:id="235"/>
      <w:bookmarkEnd w:id="236"/>
    </w:p>
    <w:p w14:paraId="5638D961"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Rap.  Probabilities are not Boltzmann-weighted. The error bar on each bin is the standard deviation among the 144 trajectories for that bin.</w:t>
      </w:r>
      <w:r>
        <w:rPr>
          <w:b/>
          <w:noProof/>
        </w:rPr>
        <w:br w:type="page"/>
      </w:r>
      <w:r w:rsidR="00C80042">
        <w:rPr>
          <w:b/>
          <w:noProof/>
        </w:rPr>
        <w:pict w14:anchorId="0BB196DE">
          <v:shape id="_x0000_i1135" type="#_x0000_t75" style="width:6in;height:8in;visibility:visible">
            <v:imagedata r:id="rId133" o:title=""/>
          </v:shape>
        </w:pict>
      </w:r>
    </w:p>
    <w:p w14:paraId="5DF83BAC" w14:textId="77777777" w:rsidR="00CE2A8A" w:rsidRDefault="00CE2A8A" w:rsidP="00CE2A8A">
      <w:pPr>
        <w:pStyle w:val="Heading8"/>
        <w:rPr>
          <w:b/>
          <w:noProof/>
        </w:rPr>
      </w:pPr>
      <w:bookmarkStart w:id="237" w:name="_Ref298678407"/>
      <w:bookmarkStart w:id="238" w:name="_Toc298761212"/>
      <w:r>
        <w:t xml:space="preserve">Figure </w:t>
      </w:r>
      <w:fldSimple w:instr=" STYLEREF 2 \s ">
        <w:r w:rsidR="00CC5479">
          <w:rPr>
            <w:noProof/>
          </w:rPr>
          <w:t>6</w:t>
        </w:r>
      </w:fldSimple>
      <w:r w:rsidR="00E835C9">
        <w:noBreakHyphen/>
      </w:r>
      <w:fldSimple w:instr=" SEQ Figure \* ARABIC \s 2 ">
        <w:r w:rsidR="00CC5479">
          <w:rPr>
            <w:noProof/>
          </w:rPr>
          <w:t>8</w:t>
        </w:r>
      </w:fldSimple>
      <w:bookmarkEnd w:id="237"/>
      <w:r>
        <w:t>: Probability of Water Lifetimes – Rap E30D/K31</w:t>
      </w:r>
      <w:bookmarkEnd w:id="238"/>
    </w:p>
    <w:p w14:paraId="171622BC"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 The error bar on each bin is the standard deviation among the 144 trajectories for that bin.</w:t>
      </w:r>
      <w:r>
        <w:rPr>
          <w:b/>
          <w:noProof/>
        </w:rPr>
        <w:br w:type="page"/>
      </w:r>
      <w:r w:rsidR="00C80042">
        <w:rPr>
          <w:b/>
          <w:noProof/>
        </w:rPr>
        <w:pict w14:anchorId="36F5893B">
          <v:shape id="Picture 22" o:spid="_x0000_i1136" type="#_x0000_t75" style="width:6in;height:8in;visibility:visible">
            <v:imagedata r:id="rId134" o:title=""/>
          </v:shape>
        </w:pict>
      </w:r>
    </w:p>
    <w:p w14:paraId="473F3354" w14:textId="77777777" w:rsidR="00CE2A8A" w:rsidRDefault="00CE2A8A" w:rsidP="00CE2A8A">
      <w:pPr>
        <w:pStyle w:val="Heading8"/>
        <w:rPr>
          <w:b/>
          <w:noProof/>
        </w:rPr>
      </w:pPr>
      <w:bookmarkStart w:id="239" w:name="_Ref298678416"/>
      <w:bookmarkStart w:id="240" w:name="_Toc298761213"/>
      <w:r>
        <w:t xml:space="preserve">Figure </w:t>
      </w:r>
      <w:fldSimple w:instr=" STYLEREF 2 \s ">
        <w:r w:rsidR="00CC5479">
          <w:rPr>
            <w:noProof/>
          </w:rPr>
          <w:t>6</w:t>
        </w:r>
      </w:fldSimple>
      <w:r w:rsidR="00E835C9">
        <w:noBreakHyphen/>
      </w:r>
      <w:fldSimple w:instr=" SEQ Figure \* ARABIC \s 2 ">
        <w:r w:rsidR="00CC5479">
          <w:rPr>
            <w:noProof/>
          </w:rPr>
          <w:t>9</w:t>
        </w:r>
      </w:fldSimple>
      <w:bookmarkEnd w:id="239"/>
      <w:r>
        <w:t>: Probability of Water Lifetimes – Rap E30/K31E</w:t>
      </w:r>
      <w:bookmarkEnd w:id="240"/>
    </w:p>
    <w:p w14:paraId="5EA0FDB9"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K31E.</w:t>
      </w:r>
      <w:r w:rsidRPr="00C87AE0">
        <w:t xml:space="preserve"> </w:t>
      </w:r>
      <w:r>
        <w:t>The error bar on each bin is the standard deviation among the 144 trajectories for that bin.</w:t>
      </w:r>
      <w:r>
        <w:rPr>
          <w:b/>
          <w:noProof/>
        </w:rPr>
        <w:br w:type="page"/>
      </w:r>
      <w:r w:rsidR="00C80042">
        <w:rPr>
          <w:b/>
          <w:noProof/>
        </w:rPr>
        <w:pict w14:anchorId="049E7A53">
          <v:shape id="Picture 23" o:spid="_x0000_i1137" type="#_x0000_t75" style="width:6in;height:8in;visibility:visible">
            <v:imagedata r:id="rId135" o:title=""/>
          </v:shape>
        </w:pict>
      </w:r>
    </w:p>
    <w:p w14:paraId="613284BC" w14:textId="77777777" w:rsidR="00CE2A8A" w:rsidRDefault="00CE2A8A" w:rsidP="00CE2A8A">
      <w:pPr>
        <w:pStyle w:val="Heading8"/>
        <w:rPr>
          <w:b/>
          <w:noProof/>
        </w:rPr>
      </w:pPr>
      <w:bookmarkStart w:id="241" w:name="_Ref298678429"/>
      <w:bookmarkStart w:id="242" w:name="_Toc298761214"/>
      <w:r>
        <w:t xml:space="preserve">Figure </w:t>
      </w:r>
      <w:fldSimple w:instr=" STYLEREF 2 \s ">
        <w:r w:rsidR="00CC5479">
          <w:rPr>
            <w:noProof/>
          </w:rPr>
          <w:t>6</w:t>
        </w:r>
      </w:fldSimple>
      <w:r w:rsidR="00E835C9">
        <w:noBreakHyphen/>
      </w:r>
      <w:fldSimple w:instr=" SEQ Figure \* ARABIC \s 2 ">
        <w:r w:rsidR="00CC5479">
          <w:rPr>
            <w:noProof/>
          </w:rPr>
          <w:t>10</w:t>
        </w:r>
      </w:fldSimple>
      <w:bookmarkEnd w:id="241"/>
      <w:r>
        <w:t>: Probability of Water Lifetimes – Rap E30D/K31E</w:t>
      </w:r>
      <w:bookmarkEnd w:id="242"/>
    </w:p>
    <w:p w14:paraId="6A1B1B07" w14:textId="77777777"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E30D/K31E.</w:t>
      </w:r>
      <w:r w:rsidRPr="00C87AE0">
        <w:t xml:space="preserve"> </w:t>
      </w:r>
      <w:r>
        <w:t>The error bar on each bin is the standard deviation among the 144 trajectories for that bin.</w:t>
      </w:r>
      <w:r>
        <w:rPr>
          <w:b/>
          <w:noProof/>
        </w:rPr>
        <w:br w:type="page"/>
      </w:r>
      <w:r w:rsidR="00C80042">
        <w:rPr>
          <w:b/>
          <w:noProof/>
        </w:rPr>
        <w:pict w14:anchorId="4EC7661E">
          <v:shape id="Picture 1" o:spid="_x0000_i1138" type="#_x0000_t75" style="width:6in;height:324pt;visibility:visible">
            <v:imagedata r:id="rId136" o:title=""/>
          </v:shape>
        </w:pict>
      </w:r>
    </w:p>
    <w:p w14:paraId="2CE8C99D" w14:textId="77777777" w:rsidR="00CE2A8A" w:rsidRDefault="00CE2A8A" w:rsidP="00CE2A8A">
      <w:pPr>
        <w:pStyle w:val="Heading8"/>
        <w:rPr>
          <w:b/>
          <w:noProof/>
        </w:rPr>
      </w:pPr>
      <w:bookmarkStart w:id="243" w:name="_Ref298759664"/>
      <w:bookmarkStart w:id="244" w:name="_Toc298761215"/>
      <w:r>
        <w:t xml:space="preserve">Figure </w:t>
      </w:r>
      <w:fldSimple w:instr=" STYLEREF 2 \s ">
        <w:r w:rsidR="00CC5479">
          <w:rPr>
            <w:noProof/>
          </w:rPr>
          <w:t>6</w:t>
        </w:r>
      </w:fldSimple>
      <w:r w:rsidR="00E835C9">
        <w:noBreakHyphen/>
      </w:r>
      <w:fldSimple w:instr=" SEQ Figure \* ARABIC \s 2 ">
        <w:r w:rsidR="00CC5479">
          <w:rPr>
            <w:noProof/>
          </w:rPr>
          <w:t>11</w:t>
        </w:r>
      </w:fldSimple>
      <w:bookmarkEnd w:id="243"/>
      <w:r>
        <w:t>: Average PB Field as a Function of Sampling Time</w:t>
      </w:r>
      <w:bookmarkEnd w:id="244"/>
    </w:p>
    <w:p w14:paraId="798B5F5A"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C80042">
        <w:rPr>
          <w:b/>
          <w:noProof/>
        </w:rPr>
        <w:pict w14:anchorId="52A56DEE">
          <v:shape id="_x0000_i1139" type="#_x0000_t75" style="width:468pt;height:351pt;visibility:visible">
            <v:imagedata r:id="rId137" o:title=""/>
          </v:shape>
        </w:pict>
      </w:r>
    </w:p>
    <w:p w14:paraId="72D5FF4C" w14:textId="77777777" w:rsidR="00CE2A8A" w:rsidRDefault="00CE2A8A" w:rsidP="00CE2A8A">
      <w:pPr>
        <w:pStyle w:val="Heading8"/>
        <w:rPr>
          <w:b/>
          <w:noProof/>
        </w:rPr>
      </w:pPr>
      <w:bookmarkStart w:id="245" w:name="_Ref298678229"/>
      <w:bookmarkStart w:id="246" w:name="_Toc298761216"/>
      <w:r>
        <w:t xml:space="preserve">Figure </w:t>
      </w:r>
      <w:fldSimple w:instr=" STYLEREF 2 \s ">
        <w:r w:rsidR="00CC5479">
          <w:rPr>
            <w:noProof/>
          </w:rPr>
          <w:t>6</w:t>
        </w:r>
      </w:fldSimple>
      <w:r w:rsidR="00E835C9">
        <w:noBreakHyphen/>
      </w:r>
      <w:fldSimple w:instr=" SEQ Figure \* ARABIC \s 2 ">
        <w:r w:rsidR="00CC5479">
          <w:rPr>
            <w:noProof/>
          </w:rPr>
          <w:t>12</w:t>
        </w:r>
      </w:fldSimple>
      <w:bookmarkEnd w:id="245"/>
      <w:r>
        <w:t>: Average Field Gradient as a Function of Sampling Time</w:t>
      </w:r>
      <w:bookmarkEnd w:id="246"/>
    </w:p>
    <w:p w14:paraId="16AFED57"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 Blue: reaction field method.</w:t>
      </w:r>
      <w:r>
        <w:rPr>
          <w:b/>
          <w:noProof/>
        </w:rPr>
        <w:br w:type="page"/>
      </w:r>
      <w:r w:rsidR="00C80042">
        <w:rPr>
          <w:b/>
          <w:noProof/>
        </w:rPr>
        <w:pict w14:anchorId="2F7725EB">
          <v:shape id="_x0000_i1140" type="#_x0000_t75" style="width:6in;height:8in;visibility:visible">
            <v:imagedata r:id="rId138" o:title=""/>
          </v:shape>
        </w:pict>
      </w:r>
    </w:p>
    <w:p w14:paraId="7630D747" w14:textId="77777777" w:rsidR="00CE2A8A" w:rsidRDefault="00CE2A8A" w:rsidP="00CE2A8A">
      <w:pPr>
        <w:pStyle w:val="Heading8"/>
        <w:rPr>
          <w:b/>
          <w:noProof/>
        </w:rPr>
      </w:pPr>
      <w:bookmarkStart w:id="247" w:name="_Ref298678259"/>
      <w:bookmarkStart w:id="248" w:name="_Toc298761217"/>
      <w:r>
        <w:t xml:space="preserve">Figure </w:t>
      </w:r>
      <w:fldSimple w:instr=" STYLEREF 2 \s ">
        <w:r w:rsidR="00CC5479">
          <w:rPr>
            <w:noProof/>
          </w:rPr>
          <w:t>6</w:t>
        </w:r>
      </w:fldSimple>
      <w:r w:rsidR="00E835C9">
        <w:noBreakHyphen/>
      </w:r>
      <w:fldSimple w:instr=" SEQ Figure \* ARABIC \s 2 ">
        <w:r w:rsidR="00CC5479">
          <w:rPr>
            <w:noProof/>
          </w:rPr>
          <w:t>13</w:t>
        </w:r>
      </w:fldSimple>
      <w:bookmarkEnd w:id="247"/>
      <w:r>
        <w:t>: PB Relative Field Plots – Rap E30/K31</w:t>
      </w:r>
      <w:bookmarkEnd w:id="248"/>
    </w:p>
    <w:p w14:paraId="4ABFB33B" w14:textId="77777777"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80042">
        <w:rPr>
          <w:b/>
          <w:noProof/>
        </w:rPr>
        <w:pict w14:anchorId="08F675C7">
          <v:shape id="Picture 12" o:spid="_x0000_i1141" type="#_x0000_t75" style="width:6in;height:8in;visibility:visible">
            <v:imagedata r:id="rId139" o:title=""/>
          </v:shape>
        </w:pict>
      </w:r>
    </w:p>
    <w:p w14:paraId="374BC2C3" w14:textId="77777777" w:rsidR="00CE2A8A" w:rsidRDefault="00CE2A8A" w:rsidP="00CE2A8A">
      <w:pPr>
        <w:pStyle w:val="Heading8"/>
        <w:rPr>
          <w:b/>
          <w:noProof/>
        </w:rPr>
      </w:pPr>
      <w:bookmarkStart w:id="249" w:name="_Ref298678544"/>
      <w:bookmarkStart w:id="250" w:name="_Toc298761218"/>
      <w:r>
        <w:t xml:space="preserve">Figure </w:t>
      </w:r>
      <w:fldSimple w:instr=" STYLEREF 2 \s ">
        <w:r w:rsidR="00CC5479">
          <w:rPr>
            <w:noProof/>
          </w:rPr>
          <w:t>6</w:t>
        </w:r>
      </w:fldSimple>
      <w:r w:rsidR="00E835C9">
        <w:noBreakHyphen/>
      </w:r>
      <w:fldSimple w:instr=" SEQ Figure \* ARABIC \s 2 ">
        <w:r w:rsidR="00CC5479">
          <w:rPr>
            <w:noProof/>
          </w:rPr>
          <w:t>14</w:t>
        </w:r>
      </w:fldSimple>
      <w:bookmarkEnd w:id="249"/>
      <w:r>
        <w:t>: PB Relative Field Plots – Rap E30D/K31</w:t>
      </w:r>
      <w:bookmarkEnd w:id="250"/>
    </w:p>
    <w:p w14:paraId="707B94FE" w14:textId="77777777"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80042">
        <w:rPr>
          <w:b/>
          <w:noProof/>
        </w:rPr>
        <w:pict w14:anchorId="7210F8C1">
          <v:shape id="_x0000_i1142" type="#_x0000_t75" style="width:6in;height:8in;visibility:visible">
            <v:imagedata r:id="rId140" o:title=""/>
          </v:shape>
        </w:pict>
      </w:r>
    </w:p>
    <w:p w14:paraId="500FD287" w14:textId="77777777" w:rsidR="00CE2A8A" w:rsidRDefault="00CE2A8A" w:rsidP="00CE2A8A">
      <w:pPr>
        <w:pStyle w:val="Heading8"/>
        <w:rPr>
          <w:b/>
          <w:noProof/>
        </w:rPr>
      </w:pPr>
      <w:bookmarkStart w:id="251" w:name="_Ref298678575"/>
      <w:bookmarkStart w:id="252" w:name="_Toc298761219"/>
      <w:r>
        <w:t xml:space="preserve">Figure </w:t>
      </w:r>
      <w:fldSimple w:instr=" STYLEREF 2 \s ">
        <w:r w:rsidR="00CC5479">
          <w:rPr>
            <w:noProof/>
          </w:rPr>
          <w:t>6</w:t>
        </w:r>
      </w:fldSimple>
      <w:r w:rsidR="00E835C9">
        <w:noBreakHyphen/>
      </w:r>
      <w:fldSimple w:instr=" SEQ Figure \* ARABIC \s 2 ">
        <w:r w:rsidR="00CC5479">
          <w:rPr>
            <w:noProof/>
          </w:rPr>
          <w:t>15</w:t>
        </w:r>
      </w:fldSimple>
      <w:bookmarkEnd w:id="251"/>
      <w:r>
        <w:t>: PB Relative Field Plots – Rap E30/K31E</w:t>
      </w:r>
      <w:bookmarkEnd w:id="252"/>
    </w:p>
    <w:p w14:paraId="0A0C616F" w14:textId="77777777"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K31E.</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80042">
        <w:rPr>
          <w:b/>
          <w:noProof/>
        </w:rPr>
        <w:pict w14:anchorId="1023FD6D">
          <v:shape id="_x0000_i1143" type="#_x0000_t75" style="width:6in;height:8in;visibility:visible">
            <v:imagedata r:id="rId141" o:title=""/>
          </v:shape>
        </w:pict>
      </w:r>
    </w:p>
    <w:p w14:paraId="18029161" w14:textId="77777777" w:rsidR="00CE2A8A" w:rsidRDefault="00CE2A8A" w:rsidP="00CE2A8A">
      <w:pPr>
        <w:pStyle w:val="Heading8"/>
      </w:pPr>
      <w:bookmarkStart w:id="253" w:name="_Ref298678581"/>
      <w:bookmarkStart w:id="254" w:name="_Toc298761220"/>
      <w:r>
        <w:t xml:space="preserve">Figure </w:t>
      </w:r>
      <w:fldSimple w:instr=" STYLEREF 2 \s ">
        <w:r w:rsidR="00CC5479">
          <w:rPr>
            <w:noProof/>
          </w:rPr>
          <w:t>6</w:t>
        </w:r>
      </w:fldSimple>
      <w:r w:rsidR="00E835C9">
        <w:noBreakHyphen/>
      </w:r>
      <w:fldSimple w:instr=" SEQ Figure \* ARABIC \s 2 ">
        <w:r w:rsidR="00CC5479">
          <w:rPr>
            <w:noProof/>
          </w:rPr>
          <w:t>16</w:t>
        </w:r>
      </w:fldSimple>
      <w:bookmarkEnd w:id="253"/>
      <w:r>
        <w:t>: PB Relative Field Plots – Rap E30D/K31E</w:t>
      </w:r>
      <w:bookmarkEnd w:id="254"/>
    </w:p>
    <w:p w14:paraId="358FF69A" w14:textId="77777777" w:rsidR="00646330" w:rsidRDefault="00CE2A8A" w:rsidP="00461B4C">
      <w:pPr>
        <w:pStyle w:val="textsinglespaced"/>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p>
    <w:p w14:paraId="6EF44CE8" w14:textId="77777777" w:rsidR="001B1B5B" w:rsidRDefault="001B1B5B">
      <w:pPr>
        <w:overflowPunct/>
        <w:autoSpaceDE/>
        <w:autoSpaceDN/>
        <w:adjustRightInd/>
        <w:textAlignment w:val="auto"/>
        <w:rPr>
          <w:b/>
          <w:sz w:val="28"/>
        </w:rPr>
      </w:pPr>
      <w:r>
        <w:br w:type="page"/>
      </w:r>
    </w:p>
    <w:p w14:paraId="2D374DC1"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55" w:name="_Toc297815430"/>
      <w:bookmarkStart w:id="256" w:name="_Toc298761151"/>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55"/>
      <w:bookmarkEnd w:id="256"/>
    </w:p>
    <w:p w14:paraId="3DAEA720" w14:textId="77777777" w:rsidR="006D233B" w:rsidRDefault="006D233B" w:rsidP="006D233B">
      <w:pPr>
        <w:pStyle w:val="Heading3"/>
      </w:pPr>
      <w:r>
        <w:t xml:space="preserve"> </w:t>
      </w:r>
      <w:bookmarkStart w:id="257" w:name="_Toc297815431"/>
      <w:bookmarkStart w:id="258" w:name="_Toc298761152"/>
      <w:r>
        <w:t>Introduction</w:t>
      </w:r>
      <w:bookmarkEnd w:id="257"/>
      <w:bookmarkEnd w:id="258"/>
    </w:p>
    <w:p w14:paraId="704E516F" w14:textId="77777777" w:rsidR="006D233B" w:rsidRDefault="006D233B" w:rsidP="006D233B">
      <w:pPr>
        <w:pStyle w:val="text"/>
      </w:pPr>
      <w:r>
        <w:t>&lt;Body text to begin here.&gt;</w:t>
      </w:r>
    </w:p>
    <w:p w14:paraId="0797153A" w14:textId="77777777" w:rsidR="006D233B" w:rsidRDefault="006D233B" w:rsidP="006D233B">
      <w:pPr>
        <w:pStyle w:val="Heading3"/>
      </w:pPr>
      <w:r>
        <w:t xml:space="preserve"> </w:t>
      </w:r>
      <w:bookmarkStart w:id="259" w:name="_Toc297815432"/>
      <w:bookmarkStart w:id="260" w:name="_Toc298761153"/>
      <w:r>
        <w:t>Results</w:t>
      </w:r>
      <w:bookmarkEnd w:id="259"/>
      <w:bookmarkEnd w:id="260"/>
    </w:p>
    <w:p w14:paraId="4A15F5F6" w14:textId="77777777" w:rsidR="006D233B" w:rsidRDefault="006D233B" w:rsidP="006D233B">
      <w:pPr>
        <w:pStyle w:val="text"/>
      </w:pPr>
      <w:r>
        <w:t>&lt;Body text to begin here.&gt;</w:t>
      </w:r>
    </w:p>
    <w:p w14:paraId="4789B86E" w14:textId="77777777" w:rsidR="006D233B" w:rsidRDefault="006D233B" w:rsidP="006D233B">
      <w:pPr>
        <w:pStyle w:val="Heading3"/>
      </w:pPr>
      <w:r>
        <w:t xml:space="preserve"> </w:t>
      </w:r>
      <w:bookmarkStart w:id="261" w:name="_Toc297815433"/>
      <w:bookmarkStart w:id="262" w:name="_Toc298761154"/>
      <w:r>
        <w:t>Discussion</w:t>
      </w:r>
      <w:bookmarkEnd w:id="261"/>
      <w:bookmarkEnd w:id="262"/>
    </w:p>
    <w:p w14:paraId="09753A8B" w14:textId="77777777" w:rsidR="006D233B" w:rsidRDefault="006D233B" w:rsidP="006D233B">
      <w:pPr>
        <w:pStyle w:val="text"/>
      </w:pPr>
      <w:r>
        <w:t>&lt;Body text to begin here.&gt;</w:t>
      </w:r>
    </w:p>
    <w:p w14:paraId="71538D28" w14:textId="77777777" w:rsidR="006B15D4" w:rsidRDefault="006B15D4" w:rsidP="00E107C8">
      <w:pPr>
        <w:pStyle w:val="text"/>
      </w:pPr>
    </w:p>
    <w:p w14:paraId="2D5B2D3F" w14:textId="77777777" w:rsidR="001B1B5B" w:rsidRDefault="001B1B5B">
      <w:pPr>
        <w:overflowPunct/>
        <w:autoSpaceDE/>
        <w:autoSpaceDN/>
        <w:adjustRightInd/>
        <w:textAlignment w:val="auto"/>
        <w:rPr>
          <w:b/>
          <w:sz w:val="28"/>
        </w:rPr>
      </w:pPr>
      <w:r>
        <w:br w:type="page"/>
      </w:r>
    </w:p>
    <w:p w14:paraId="1DE38B27" w14:textId="77777777"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63" w:name="_Toc297815434"/>
      <w:bookmarkStart w:id="264" w:name="_Toc298761155"/>
      <w:r>
        <w:fldChar w:fldCharType="end"/>
      </w:r>
      <w:r w:rsidR="001B1B5B">
        <w:t xml:space="preserve"> </w:t>
      </w:r>
      <w:r w:rsidR="008F6454">
        <w:rPr>
          <w:shd w:val="clear" w:color="auto" w:fill="FFFFFF"/>
        </w:rPr>
        <w:t>Electrostatic Fields in Small Thiocyanate Molecules with Ensembles Generated using the AMOEBA Force Field</w:t>
      </w:r>
      <w:bookmarkEnd w:id="263"/>
      <w:bookmarkEnd w:id="264"/>
      <w:r w:rsidR="008F6454">
        <w:rPr>
          <w:shd w:val="clear" w:color="auto" w:fill="FFFFFF"/>
        </w:rPr>
        <w:t xml:space="preserve"> </w:t>
      </w:r>
      <w:r w:rsidR="001B1B5B">
        <w:rPr>
          <w:shd w:val="clear" w:color="auto" w:fill="FFFFFF"/>
        </w:rPr>
        <w:t xml:space="preserve"> </w:t>
      </w:r>
    </w:p>
    <w:p w14:paraId="3D5E12A9" w14:textId="77777777" w:rsidR="001B1B5B" w:rsidRDefault="001B1B5B" w:rsidP="001B1B5B">
      <w:pPr>
        <w:pStyle w:val="Heading3"/>
      </w:pPr>
      <w:r>
        <w:t xml:space="preserve"> </w:t>
      </w:r>
      <w:bookmarkStart w:id="265" w:name="_Toc297815435"/>
      <w:bookmarkStart w:id="266" w:name="_Toc298761156"/>
      <w:r>
        <w:t>Introduction</w:t>
      </w:r>
      <w:bookmarkEnd w:id="265"/>
      <w:bookmarkEnd w:id="266"/>
    </w:p>
    <w:p w14:paraId="5CFEBFC6" w14:textId="77777777" w:rsidR="001B1B5B" w:rsidRDefault="001B1B5B" w:rsidP="001B1B5B">
      <w:pPr>
        <w:pStyle w:val="text"/>
      </w:pPr>
      <w:r>
        <w:t>&lt;Body text to begin here.&gt;</w:t>
      </w:r>
    </w:p>
    <w:p w14:paraId="340FFBBA" w14:textId="77777777" w:rsidR="001B1B5B" w:rsidRDefault="001B1B5B" w:rsidP="001B1B5B">
      <w:pPr>
        <w:pStyle w:val="Heading3"/>
      </w:pPr>
      <w:r>
        <w:t xml:space="preserve"> </w:t>
      </w:r>
      <w:bookmarkStart w:id="267" w:name="_Toc297815436"/>
      <w:bookmarkStart w:id="268" w:name="_Toc298761157"/>
      <w:r>
        <w:t>Results</w:t>
      </w:r>
      <w:bookmarkEnd w:id="267"/>
      <w:bookmarkEnd w:id="268"/>
    </w:p>
    <w:p w14:paraId="6438DE84" w14:textId="77777777" w:rsidR="001B1B5B" w:rsidRDefault="001B1B5B" w:rsidP="001B1B5B">
      <w:pPr>
        <w:pStyle w:val="text"/>
      </w:pPr>
      <w:r>
        <w:t>&lt;Body text to begin here.&gt;</w:t>
      </w:r>
    </w:p>
    <w:p w14:paraId="74BD66E2" w14:textId="77777777" w:rsidR="001B1B5B" w:rsidRDefault="001B1B5B" w:rsidP="009D0C43">
      <w:pPr>
        <w:pStyle w:val="Heading3"/>
      </w:pPr>
      <w:r>
        <w:t xml:space="preserve"> </w:t>
      </w:r>
      <w:bookmarkStart w:id="269" w:name="_Toc297815437"/>
      <w:bookmarkStart w:id="270" w:name="_Toc298761158"/>
      <w:r>
        <w:t>Discussion</w:t>
      </w:r>
      <w:bookmarkEnd w:id="269"/>
      <w:bookmarkEnd w:id="270"/>
    </w:p>
    <w:p w14:paraId="2120F2C0" w14:textId="77777777" w:rsidR="001B1B5B" w:rsidRDefault="001B1B5B" w:rsidP="001B1B5B">
      <w:pPr>
        <w:pStyle w:val="text"/>
      </w:pPr>
      <w:r>
        <w:t>&lt;Body text to begin here.&gt;</w:t>
      </w:r>
    </w:p>
    <w:p w14:paraId="080D72F7" w14:textId="77777777" w:rsidR="00E107C8" w:rsidRPr="00E107C8" w:rsidRDefault="00E107C8" w:rsidP="00E107C8">
      <w:pPr>
        <w:pStyle w:val="text"/>
      </w:pPr>
    </w:p>
    <w:p w14:paraId="07001E96" w14:textId="77777777" w:rsidR="00C50075" w:rsidRDefault="00F6224C" w:rsidP="00F6224C">
      <w:pPr>
        <w:pStyle w:val="text"/>
      </w:pPr>
      <w:r>
        <w:t xml:space="preserve"> </w:t>
      </w:r>
    </w:p>
    <w:p w14:paraId="2AA22474" w14:textId="77777777" w:rsidR="00C50075" w:rsidRDefault="00C50075">
      <w:pPr>
        <w:overflowPunct/>
        <w:autoSpaceDE/>
        <w:autoSpaceDN/>
        <w:adjustRightInd/>
        <w:textAlignment w:val="auto"/>
      </w:pPr>
      <w:r>
        <w:br w:type="page"/>
      </w:r>
    </w:p>
    <w:p w14:paraId="295D4651" w14:textId="77777777" w:rsidR="00C50075" w:rsidRDefault="00C50075" w:rsidP="00990374">
      <w:pPr>
        <w:pStyle w:val="Heading2"/>
        <w:numPr>
          <w:ilvl w:val="0"/>
          <w:numId w:val="0"/>
        </w:numPr>
      </w:pPr>
      <w:bookmarkStart w:id="271" w:name="_Toc298761159"/>
      <w:bookmarkStart w:id="272" w:name="_Toc297815438"/>
      <w:r>
        <w:t>Appendix</w:t>
      </w:r>
      <w:bookmarkEnd w:id="271"/>
      <w:r>
        <w:t xml:space="preserve"> </w:t>
      </w:r>
      <w:bookmarkEnd w:id="272"/>
    </w:p>
    <w:p w14:paraId="7A5F5289" w14:textId="77777777" w:rsidR="005D36F2" w:rsidRDefault="00C50075" w:rsidP="00990374">
      <w:pPr>
        <w:pStyle w:val="hiddentext"/>
      </w:pPr>
      <w:r>
        <w:t>HIDDEN TEXT: NOTE: If you have more than one appendix you can use the Heading 2,h2 style and label each appendix separately, e.g., Appendix A, Appendix B, etc. You could also title this section “Appendices” using the Heading 2, h2 style, and use Heading 3,h3 for each separate appendix</w:t>
      </w:r>
    </w:p>
    <w:p w14:paraId="35EE4C0E" w14:textId="77777777" w:rsidR="00C50075" w:rsidRDefault="00C50075" w:rsidP="00990374">
      <w:pPr>
        <w:pStyle w:val="Heading2"/>
        <w:numPr>
          <w:ilvl w:val="0"/>
          <w:numId w:val="0"/>
        </w:numPr>
      </w:pPr>
      <w:r>
        <w:br w:type="page"/>
      </w:r>
      <w:bookmarkStart w:id="273" w:name="_Toc297815439"/>
      <w:bookmarkStart w:id="274" w:name="_Toc298761160"/>
      <w:r>
        <w:t>Glossary</w:t>
      </w:r>
      <w:bookmarkEnd w:id="273"/>
      <w:bookmarkEnd w:id="274"/>
    </w:p>
    <w:p w14:paraId="11E87959" w14:textId="77777777" w:rsidR="00C50075" w:rsidRDefault="00C50075" w:rsidP="00990374">
      <w:pPr>
        <w:pStyle w:val="Heading2"/>
        <w:numPr>
          <w:ilvl w:val="0"/>
          <w:numId w:val="0"/>
        </w:numPr>
      </w:pPr>
      <w:bookmarkStart w:id="275" w:name="_Toc297815440"/>
      <w:bookmarkEnd w:id="275"/>
    </w:p>
    <w:p w14:paraId="1E841105" w14:textId="77777777" w:rsidR="00C50075" w:rsidRDefault="00C50075" w:rsidP="00990374">
      <w:pPr>
        <w:pStyle w:val="text"/>
        <w:ind w:left="720" w:firstLine="0"/>
      </w:pPr>
      <w:r>
        <w:t>This page is optional—must be placed in this order if it is included in the dissertation.  If you don’t want to include a glossary, then delete the entire page and the following page break.</w:t>
      </w:r>
    </w:p>
    <w:p w14:paraId="4B8D9D72" w14:textId="77777777" w:rsidR="00C50075" w:rsidRDefault="00C50075" w:rsidP="00990374">
      <w:pPr>
        <w:pStyle w:val="text"/>
        <w:ind w:left="720" w:firstLine="0"/>
        <w:rPr>
          <w:b/>
          <w:vanish/>
        </w:rPr>
      </w:pPr>
    </w:p>
    <w:p w14:paraId="12DDF3D6" w14:textId="77777777" w:rsidR="00C50075" w:rsidRDefault="00C50075" w:rsidP="00990374">
      <w:pPr>
        <w:pStyle w:val="Heading2"/>
        <w:numPr>
          <w:ilvl w:val="0"/>
          <w:numId w:val="0"/>
        </w:numPr>
      </w:pPr>
      <w:r>
        <w:br w:type="page"/>
      </w:r>
      <w:bookmarkStart w:id="276" w:name="_Toc297815441"/>
      <w:bookmarkStart w:id="277" w:name="_Toc298761161"/>
      <w:r>
        <w:t>References</w:t>
      </w:r>
      <w:bookmarkEnd w:id="276"/>
      <w:bookmarkEnd w:id="277"/>
    </w:p>
    <w:bookmarkStart w:id="278" w:name="_Toc297815442"/>
    <w:bookmarkEnd w:id="278"/>
    <w:p w14:paraId="6AEEC009" w14:textId="77777777" w:rsidR="00623A39" w:rsidRPr="00623A39" w:rsidRDefault="00A52ADE" w:rsidP="00623A39">
      <w:pPr>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279" w:name="_ENREF_1"/>
      <w:r w:rsidR="00623A39" w:rsidRPr="00623A39">
        <w:rPr>
          <w:noProof/>
        </w:rPr>
        <w:t>1.</w:t>
      </w:r>
      <w:r w:rsidR="00623A39" w:rsidRPr="00623A39">
        <w:rPr>
          <w:noProof/>
        </w:rPr>
        <w:tab/>
        <w:t xml:space="preserve">Weimann, A.; Zantop, T.; Rummler, M.; Hassenpflug, J.; Petersen, W., Primary stability of bone-patellar tendon-bone graft fixation with biodegradable pins. </w:t>
      </w:r>
      <w:r w:rsidR="00623A39" w:rsidRPr="00623A39">
        <w:rPr>
          <w:i/>
          <w:noProof/>
        </w:rPr>
        <w:t xml:space="preserve">Arthroscopy </w:t>
      </w:r>
      <w:r w:rsidR="00623A39" w:rsidRPr="00623A39">
        <w:rPr>
          <w:b/>
          <w:noProof/>
        </w:rPr>
        <w:t>2003,</w:t>
      </w:r>
      <w:r w:rsidR="00623A39" w:rsidRPr="00623A39">
        <w:rPr>
          <w:noProof/>
        </w:rPr>
        <w:t xml:space="preserve"> </w:t>
      </w:r>
      <w:r w:rsidR="00623A39" w:rsidRPr="00623A39">
        <w:rPr>
          <w:i/>
          <w:noProof/>
        </w:rPr>
        <w:t>19</w:t>
      </w:r>
      <w:r w:rsidR="00623A39" w:rsidRPr="00623A39">
        <w:rPr>
          <w:noProof/>
        </w:rPr>
        <w:t xml:space="preserve"> (10), 1097-1102.</w:t>
      </w:r>
      <w:bookmarkEnd w:id="279"/>
    </w:p>
    <w:p w14:paraId="3CFF774F" w14:textId="77777777" w:rsidR="00623A39" w:rsidRPr="00623A39" w:rsidRDefault="00623A39" w:rsidP="00623A39">
      <w:pPr>
        <w:rPr>
          <w:noProof/>
        </w:rPr>
      </w:pPr>
      <w:bookmarkStart w:id="280" w:name="_ENREF_2"/>
      <w:r w:rsidRPr="00623A39">
        <w:rPr>
          <w:noProof/>
        </w:rPr>
        <w:t>2.</w:t>
      </w:r>
      <w:r w:rsidRPr="00623A39">
        <w:rPr>
          <w:noProof/>
        </w:rPr>
        <w:tab/>
        <w:t xml:space="preserve">Gunner, M. R.; Nicholls, A.; Honig, B., Electrostatic Potentials in Rhodopseudomonas viridis Reaction Centers: Implications for the Driving Force and Directionality of Electron Transfer. </w:t>
      </w:r>
      <w:r w:rsidRPr="00623A39">
        <w:rPr>
          <w:i/>
          <w:noProof/>
        </w:rPr>
        <w:t xml:space="preserve">J. Phys. Chem. </w:t>
      </w:r>
      <w:r w:rsidRPr="00623A39">
        <w:rPr>
          <w:b/>
          <w:noProof/>
        </w:rPr>
        <w:t>1996,</w:t>
      </w:r>
      <w:r w:rsidRPr="00623A39">
        <w:rPr>
          <w:noProof/>
        </w:rPr>
        <w:t xml:space="preserve"> </w:t>
      </w:r>
      <w:r w:rsidRPr="00623A39">
        <w:rPr>
          <w:i/>
          <w:noProof/>
        </w:rPr>
        <w:t>100</w:t>
      </w:r>
      <w:r w:rsidRPr="00623A39">
        <w:rPr>
          <w:noProof/>
        </w:rPr>
        <w:t>, 4277-4291.</w:t>
      </w:r>
      <w:bookmarkEnd w:id="280"/>
    </w:p>
    <w:p w14:paraId="1F00D4FF" w14:textId="77777777" w:rsidR="00623A39" w:rsidRPr="00623A39" w:rsidRDefault="00623A39" w:rsidP="00623A39">
      <w:pPr>
        <w:rPr>
          <w:noProof/>
        </w:rPr>
      </w:pPr>
      <w:bookmarkStart w:id="281" w:name="_ENREF_3"/>
      <w:r w:rsidRPr="00623A39">
        <w:rPr>
          <w:noProof/>
        </w:rPr>
        <w:t>3.</w:t>
      </w:r>
      <w:r w:rsidRPr="00623A39">
        <w:rPr>
          <w:noProof/>
        </w:rPr>
        <w:tab/>
        <w:t xml:space="preserve">Honig, B.; Nicholls, A., Classical Electrostatics in Biology and Chemistry. </w:t>
      </w:r>
      <w:r w:rsidRPr="00623A39">
        <w:rPr>
          <w:i/>
          <w:noProof/>
        </w:rPr>
        <w:t xml:space="preserve">Science </w:t>
      </w:r>
      <w:r w:rsidRPr="00623A39">
        <w:rPr>
          <w:b/>
          <w:noProof/>
        </w:rPr>
        <w:t>1995,</w:t>
      </w:r>
      <w:r w:rsidRPr="00623A39">
        <w:rPr>
          <w:noProof/>
        </w:rPr>
        <w:t xml:space="preserve"> </w:t>
      </w:r>
      <w:r w:rsidRPr="00623A39">
        <w:rPr>
          <w:i/>
          <w:noProof/>
        </w:rPr>
        <w:t>268</w:t>
      </w:r>
      <w:r w:rsidRPr="00623A39">
        <w:rPr>
          <w:noProof/>
        </w:rPr>
        <w:t>, 1144-1149.</w:t>
      </w:r>
      <w:bookmarkEnd w:id="281"/>
    </w:p>
    <w:p w14:paraId="2EDD9906" w14:textId="77777777" w:rsidR="00623A39" w:rsidRPr="00623A39" w:rsidRDefault="00623A39" w:rsidP="00623A39">
      <w:pPr>
        <w:rPr>
          <w:noProof/>
        </w:rPr>
      </w:pPr>
      <w:bookmarkStart w:id="282" w:name="_ENREF_4"/>
      <w:r w:rsidRPr="00623A39">
        <w:rPr>
          <w:noProof/>
        </w:rPr>
        <w:t>4.</w:t>
      </w:r>
      <w:r w:rsidRPr="00623A39">
        <w:rPr>
          <w:noProof/>
        </w:rPr>
        <w:tab/>
        <w:t xml:space="preserve">Nielsen, J. E.; Andersen, K. V.; Honig, B.; Hooft, R. W. W.; Klebe, G.; Vriend, G.; Wade, R. C., Improving Macromolecular Electrostatics Calculations. </w:t>
      </w:r>
      <w:r w:rsidRPr="00623A39">
        <w:rPr>
          <w:i/>
          <w:noProof/>
        </w:rPr>
        <w:t xml:space="preserve">Protein Eng. </w:t>
      </w:r>
      <w:r w:rsidRPr="00623A39">
        <w:rPr>
          <w:b/>
          <w:noProof/>
        </w:rPr>
        <w:t>1999,</w:t>
      </w:r>
      <w:r w:rsidRPr="00623A39">
        <w:rPr>
          <w:noProof/>
        </w:rPr>
        <w:t xml:space="preserve"> </w:t>
      </w:r>
      <w:r w:rsidRPr="00623A39">
        <w:rPr>
          <w:i/>
          <w:noProof/>
        </w:rPr>
        <w:t>12</w:t>
      </w:r>
      <w:r w:rsidRPr="00623A39">
        <w:rPr>
          <w:noProof/>
        </w:rPr>
        <w:t>, 657-662.</w:t>
      </w:r>
      <w:bookmarkEnd w:id="282"/>
    </w:p>
    <w:p w14:paraId="0950B213" w14:textId="77777777" w:rsidR="00623A39" w:rsidRPr="00623A39" w:rsidRDefault="00623A39" w:rsidP="00623A39">
      <w:pPr>
        <w:rPr>
          <w:noProof/>
        </w:rPr>
      </w:pPr>
      <w:bookmarkStart w:id="283" w:name="_ENREF_5"/>
      <w:r w:rsidRPr="00623A39">
        <w:rPr>
          <w:noProof/>
        </w:rPr>
        <w:t>5.</w:t>
      </w:r>
      <w:r w:rsidRPr="00623A39">
        <w:rPr>
          <w:noProof/>
        </w:rPr>
        <w:tab/>
        <w:t xml:space="preserve">Warshel, A., What about protein polarity? </w:t>
      </w:r>
      <w:r w:rsidRPr="00623A39">
        <w:rPr>
          <w:i/>
          <w:noProof/>
        </w:rPr>
        <w:t xml:space="preserve">Nature </w:t>
      </w:r>
      <w:r w:rsidRPr="00623A39">
        <w:rPr>
          <w:b/>
          <w:noProof/>
        </w:rPr>
        <w:t>1987,</w:t>
      </w:r>
      <w:r w:rsidRPr="00623A39">
        <w:rPr>
          <w:noProof/>
        </w:rPr>
        <w:t xml:space="preserve"> </w:t>
      </w:r>
      <w:r w:rsidRPr="00623A39">
        <w:rPr>
          <w:i/>
          <w:noProof/>
        </w:rPr>
        <w:t>330</w:t>
      </w:r>
      <w:r w:rsidRPr="00623A39">
        <w:rPr>
          <w:noProof/>
        </w:rPr>
        <w:t>, 15-16.</w:t>
      </w:r>
      <w:bookmarkEnd w:id="283"/>
    </w:p>
    <w:p w14:paraId="6FC2363D" w14:textId="77777777" w:rsidR="00623A39" w:rsidRPr="00623A39" w:rsidRDefault="00623A39" w:rsidP="00623A39">
      <w:pPr>
        <w:rPr>
          <w:noProof/>
        </w:rPr>
      </w:pPr>
      <w:bookmarkStart w:id="284" w:name="_ENREF_6"/>
      <w:r w:rsidRPr="00623A39">
        <w:rPr>
          <w:noProof/>
        </w:rPr>
        <w:t>6.</w:t>
      </w:r>
      <w:r w:rsidRPr="00623A39">
        <w:rPr>
          <w:noProof/>
        </w:rPr>
        <w:tab/>
        <w:t xml:space="preserve">Warshel, A.; Levitt, M., Theoretcial Studies of Enzymic Reactions: Dielectric, Electrostatic and Steric Stabilization of the Carbonium Ion in the Reaction of Lysozyme. </w:t>
      </w:r>
      <w:r w:rsidRPr="00623A39">
        <w:rPr>
          <w:i/>
          <w:noProof/>
        </w:rPr>
        <w:t xml:space="preserve">J. Mol. Biol. </w:t>
      </w:r>
      <w:r w:rsidRPr="00623A39">
        <w:rPr>
          <w:b/>
          <w:noProof/>
        </w:rPr>
        <w:t>1976,</w:t>
      </w:r>
      <w:r w:rsidRPr="00623A39">
        <w:rPr>
          <w:noProof/>
        </w:rPr>
        <w:t xml:space="preserve"> </w:t>
      </w:r>
      <w:r w:rsidRPr="00623A39">
        <w:rPr>
          <w:i/>
          <w:noProof/>
        </w:rPr>
        <w:t>103</w:t>
      </w:r>
      <w:r w:rsidRPr="00623A39">
        <w:rPr>
          <w:noProof/>
        </w:rPr>
        <w:t>, 227-249.</w:t>
      </w:r>
      <w:bookmarkEnd w:id="284"/>
    </w:p>
    <w:p w14:paraId="3F1471FA" w14:textId="77777777" w:rsidR="00623A39" w:rsidRPr="00623A39" w:rsidRDefault="00623A39" w:rsidP="00623A39">
      <w:pPr>
        <w:rPr>
          <w:noProof/>
        </w:rPr>
      </w:pPr>
      <w:bookmarkStart w:id="285" w:name="_ENREF_7"/>
      <w:r w:rsidRPr="00623A39">
        <w:rPr>
          <w:noProof/>
        </w:rPr>
        <w:t>7.</w:t>
      </w:r>
      <w:r w:rsidRPr="00623A39">
        <w:rPr>
          <w:noProof/>
        </w:rPr>
        <w:tab/>
        <w:t xml:space="preserve">Warshel, A.; Papazyan, A., Electrostatic effects in macromolecules: fundamental concepts and practical modeling. </w:t>
      </w:r>
      <w:r w:rsidRPr="00623A39">
        <w:rPr>
          <w:i/>
          <w:noProof/>
        </w:rPr>
        <w:t xml:space="preserve">Curr. Opin. Struct. Biol. </w:t>
      </w:r>
      <w:r w:rsidRPr="00623A39">
        <w:rPr>
          <w:b/>
          <w:noProof/>
        </w:rPr>
        <w:t>1998,</w:t>
      </w:r>
      <w:r w:rsidRPr="00623A39">
        <w:rPr>
          <w:noProof/>
        </w:rPr>
        <w:t xml:space="preserve"> </w:t>
      </w:r>
      <w:r w:rsidRPr="00623A39">
        <w:rPr>
          <w:i/>
          <w:noProof/>
        </w:rPr>
        <w:t>8</w:t>
      </w:r>
      <w:r w:rsidRPr="00623A39">
        <w:rPr>
          <w:noProof/>
        </w:rPr>
        <w:t>, 211-217.</w:t>
      </w:r>
      <w:bookmarkEnd w:id="285"/>
    </w:p>
    <w:p w14:paraId="74BF549E" w14:textId="77777777" w:rsidR="00623A39" w:rsidRPr="00623A39" w:rsidRDefault="00623A39" w:rsidP="00623A39">
      <w:pPr>
        <w:rPr>
          <w:noProof/>
        </w:rPr>
      </w:pPr>
      <w:bookmarkStart w:id="286" w:name="_ENREF_8"/>
      <w:r w:rsidRPr="00623A39">
        <w:rPr>
          <w:noProof/>
        </w:rPr>
        <w:t>8.</w:t>
      </w:r>
      <w:r w:rsidRPr="00623A39">
        <w:rPr>
          <w:noProof/>
        </w:rPr>
        <w:tab/>
        <w:t xml:space="preserve">Ensign, D. L.; Webb, L. J., Statistical, Geometric, and Physical Factors Determining Electrostatic Fields at the Ras/Effector Interface. </w:t>
      </w:r>
      <w:r w:rsidRPr="00623A39">
        <w:rPr>
          <w:b/>
          <w:noProof/>
        </w:rPr>
        <w:t>2010,</w:t>
      </w:r>
      <w:r w:rsidRPr="00623A39">
        <w:rPr>
          <w:noProof/>
        </w:rPr>
        <w:t xml:space="preserve"> </w:t>
      </w:r>
      <w:r w:rsidRPr="00623A39">
        <w:rPr>
          <w:i/>
          <w:noProof/>
        </w:rPr>
        <w:t>in preparation</w:t>
      </w:r>
      <w:r w:rsidRPr="00623A39">
        <w:rPr>
          <w:noProof/>
        </w:rPr>
        <w:t>.</w:t>
      </w:r>
      <w:bookmarkEnd w:id="286"/>
    </w:p>
    <w:p w14:paraId="0161871C" w14:textId="77777777" w:rsidR="00623A39" w:rsidRPr="00623A39" w:rsidRDefault="00623A39" w:rsidP="00623A39">
      <w:pPr>
        <w:rPr>
          <w:noProof/>
        </w:rPr>
      </w:pPr>
      <w:bookmarkStart w:id="287" w:name="_ENREF_9"/>
      <w:r w:rsidRPr="00623A39">
        <w:rPr>
          <w:noProof/>
        </w:rPr>
        <w:t>9.</w:t>
      </w:r>
      <w:r w:rsidRPr="00623A39">
        <w:rPr>
          <w:noProof/>
        </w:rPr>
        <w:tab/>
        <w:t xml:space="preserve">Jiao, D.; King, C.; Grossfield, A.; Darden, T. A.; Ren, P. Y., Simulation of Ca2+ and Mg2+ solvation using polarizable atomic multipole potential. </w:t>
      </w:r>
      <w:r w:rsidRPr="00623A39">
        <w:rPr>
          <w:i/>
          <w:noProof/>
        </w:rPr>
        <w:t xml:space="preserve">J Phys Chem B </w:t>
      </w:r>
      <w:r w:rsidRPr="00623A39">
        <w:rPr>
          <w:b/>
          <w:noProof/>
        </w:rPr>
        <w:t>2006,</w:t>
      </w:r>
      <w:r w:rsidRPr="00623A39">
        <w:rPr>
          <w:noProof/>
        </w:rPr>
        <w:t xml:space="preserve"> </w:t>
      </w:r>
      <w:r w:rsidRPr="00623A39">
        <w:rPr>
          <w:i/>
          <w:noProof/>
        </w:rPr>
        <w:t>110</w:t>
      </w:r>
      <w:r w:rsidRPr="00623A39">
        <w:rPr>
          <w:noProof/>
        </w:rPr>
        <w:t xml:space="preserve"> (37), 18553-18559.</w:t>
      </w:r>
      <w:bookmarkEnd w:id="287"/>
    </w:p>
    <w:p w14:paraId="666118A8" w14:textId="77777777" w:rsidR="00623A39" w:rsidRPr="00623A39" w:rsidRDefault="00623A39" w:rsidP="00623A39">
      <w:pPr>
        <w:rPr>
          <w:noProof/>
        </w:rPr>
      </w:pPr>
      <w:bookmarkStart w:id="288" w:name="_ENREF_10"/>
      <w:r w:rsidRPr="00623A39">
        <w:rPr>
          <w:noProof/>
        </w:rPr>
        <w:t>10.</w:t>
      </w:r>
      <w:r w:rsidRPr="00623A39">
        <w:rPr>
          <w:noProof/>
        </w:rPr>
        <w:tab/>
        <w:t xml:space="preserve">Petersen, A.; Aarestrup, F. M.; Hofshagen, M.; Sipila, H.; Franklin, A.; Gunnarsson, E., Harmonization of antimicrobial susceptibility testing among veterinary diagnostic laboratories in the five Nordic countries. </w:t>
      </w:r>
      <w:r w:rsidRPr="00623A39">
        <w:rPr>
          <w:i/>
          <w:noProof/>
        </w:rPr>
        <w:t xml:space="preserve">Microb Drug Resist </w:t>
      </w:r>
      <w:r w:rsidRPr="00623A39">
        <w:rPr>
          <w:b/>
          <w:noProof/>
        </w:rPr>
        <w:t>2003,</w:t>
      </w:r>
      <w:r w:rsidRPr="00623A39">
        <w:rPr>
          <w:noProof/>
        </w:rPr>
        <w:t xml:space="preserve"> </w:t>
      </w:r>
      <w:r w:rsidRPr="00623A39">
        <w:rPr>
          <w:i/>
          <w:noProof/>
        </w:rPr>
        <w:t>9</w:t>
      </w:r>
      <w:r w:rsidRPr="00623A39">
        <w:rPr>
          <w:noProof/>
        </w:rPr>
        <w:t xml:space="preserve"> (4), 381-388.</w:t>
      </w:r>
      <w:bookmarkEnd w:id="288"/>
    </w:p>
    <w:p w14:paraId="3DF7722C" w14:textId="77777777" w:rsidR="00623A39" w:rsidRPr="00623A39" w:rsidRDefault="00623A39" w:rsidP="00623A39">
      <w:pPr>
        <w:rPr>
          <w:noProof/>
        </w:rPr>
      </w:pPr>
      <w:bookmarkStart w:id="289" w:name="_ENREF_11"/>
      <w:r w:rsidRPr="00623A39">
        <w:rPr>
          <w:noProof/>
        </w:rPr>
        <w:t>11.</w:t>
      </w:r>
      <w:r w:rsidRPr="00623A39">
        <w:rPr>
          <w:noProof/>
        </w:rPr>
        <w:tab/>
        <w:t xml:space="preserve">Jiao, D.; Golubkov, P. A.; Darden, T. A.; Ren, P., Calculation of protein-ligand binding free energy by using a polarizable potential. </w:t>
      </w:r>
      <w:r w:rsidRPr="00623A39">
        <w:rPr>
          <w:i/>
          <w:noProof/>
        </w:rPr>
        <w:t xml:space="preserve">Proc. Natl. Acad. Sci. </w:t>
      </w:r>
      <w:r w:rsidRPr="00623A39">
        <w:rPr>
          <w:b/>
          <w:noProof/>
        </w:rPr>
        <w:t>2008,</w:t>
      </w:r>
      <w:r w:rsidRPr="00623A39">
        <w:rPr>
          <w:noProof/>
        </w:rPr>
        <w:t xml:space="preserve"> </w:t>
      </w:r>
      <w:r w:rsidRPr="00623A39">
        <w:rPr>
          <w:i/>
          <w:noProof/>
        </w:rPr>
        <w:t>105</w:t>
      </w:r>
      <w:r w:rsidRPr="00623A39">
        <w:rPr>
          <w:noProof/>
        </w:rPr>
        <w:t>, 6290-6295.</w:t>
      </w:r>
      <w:bookmarkEnd w:id="289"/>
    </w:p>
    <w:p w14:paraId="28E60182" w14:textId="77777777" w:rsidR="00623A39" w:rsidRPr="00623A39" w:rsidRDefault="00623A39" w:rsidP="00623A39">
      <w:pPr>
        <w:rPr>
          <w:noProof/>
        </w:rPr>
      </w:pPr>
      <w:bookmarkStart w:id="290" w:name="_ENREF_12"/>
      <w:r w:rsidRPr="00623A39">
        <w:rPr>
          <w:noProof/>
        </w:rPr>
        <w:t>12.</w:t>
      </w:r>
      <w:r w:rsidRPr="00623A39">
        <w:rPr>
          <w:noProof/>
        </w:rPr>
        <w:tab/>
        <w:t xml:space="preserve">Burrell, K. H.; Allen, S. L.; Anderson, P. M.; Austin, M. E.; Baity, W. F.; Bakalarski, J. P.; Baker, D. R.; Baldwin, D. E.; Barber, D. E. G.; Bastasz, R., et al., Overview of recent experimental results from the DIII-D advanced tokamak program. </w:t>
      </w:r>
      <w:r w:rsidRPr="00623A39">
        <w:rPr>
          <w:i/>
          <w:noProof/>
        </w:rPr>
        <w:t xml:space="preserve">Nucl Fusion </w:t>
      </w:r>
      <w:r w:rsidRPr="00623A39">
        <w:rPr>
          <w:b/>
          <w:noProof/>
        </w:rPr>
        <w:t>2003,</w:t>
      </w:r>
      <w:r w:rsidRPr="00623A39">
        <w:rPr>
          <w:noProof/>
        </w:rPr>
        <w:t xml:space="preserve"> </w:t>
      </w:r>
      <w:r w:rsidRPr="00623A39">
        <w:rPr>
          <w:i/>
          <w:noProof/>
        </w:rPr>
        <w:t>43</w:t>
      </w:r>
      <w:r w:rsidRPr="00623A39">
        <w:rPr>
          <w:noProof/>
        </w:rPr>
        <w:t xml:space="preserve"> (12), 1555-1569.</w:t>
      </w:r>
      <w:bookmarkEnd w:id="290"/>
    </w:p>
    <w:p w14:paraId="4965FD04" w14:textId="77777777" w:rsidR="00623A39" w:rsidRPr="00623A39" w:rsidRDefault="00623A39" w:rsidP="00623A39">
      <w:pPr>
        <w:rPr>
          <w:noProof/>
        </w:rPr>
      </w:pPr>
      <w:bookmarkStart w:id="291" w:name="_ENREF_13"/>
      <w:r w:rsidRPr="00623A39">
        <w:rPr>
          <w:noProof/>
        </w:rPr>
        <w:t>13.</w:t>
      </w:r>
      <w:r w:rsidRPr="00623A39">
        <w:rPr>
          <w:noProof/>
        </w:rPr>
        <w:tab/>
        <w:t xml:space="preserve">Ponder, J. W.; Wu, C.; Ren, P.; Pande, V. S.; Chodera, J. D.; Schnieders, M. J.; Haque, I.; Mobley, D. L.; Lambrecht, D. S.; DiStasio, R. A., et al., Current Status of the AMOEBA Polarizable Force Field. </w:t>
      </w:r>
      <w:r w:rsidRPr="00623A39">
        <w:rPr>
          <w:i/>
          <w:noProof/>
        </w:rPr>
        <w:t xml:space="preserve">J. Phys. Chem. B </w:t>
      </w:r>
      <w:r w:rsidRPr="00623A39">
        <w:rPr>
          <w:b/>
          <w:noProof/>
        </w:rPr>
        <w:t>2010,</w:t>
      </w:r>
      <w:r w:rsidRPr="00623A39">
        <w:rPr>
          <w:noProof/>
        </w:rPr>
        <w:t xml:space="preserve"> </w:t>
      </w:r>
      <w:r w:rsidRPr="00623A39">
        <w:rPr>
          <w:i/>
          <w:noProof/>
        </w:rPr>
        <w:t>114</w:t>
      </w:r>
      <w:r w:rsidRPr="00623A39">
        <w:rPr>
          <w:noProof/>
        </w:rPr>
        <w:t>, 2549-2564.</w:t>
      </w:r>
      <w:bookmarkEnd w:id="291"/>
    </w:p>
    <w:p w14:paraId="2ECF73B9" w14:textId="77777777" w:rsidR="00623A39" w:rsidRPr="00623A39" w:rsidRDefault="00623A39" w:rsidP="00623A39">
      <w:pPr>
        <w:rPr>
          <w:noProof/>
        </w:rPr>
      </w:pPr>
      <w:bookmarkStart w:id="292" w:name="_ENREF_14"/>
      <w:r w:rsidRPr="00623A39">
        <w:rPr>
          <w:noProof/>
        </w:rPr>
        <w:t>14.</w:t>
      </w:r>
      <w:r w:rsidRPr="00623A39">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623A39">
        <w:rPr>
          <w:i/>
          <w:noProof/>
        </w:rPr>
        <w:t xml:space="preserve">J Lipid Res </w:t>
      </w:r>
      <w:r w:rsidRPr="00623A39">
        <w:rPr>
          <w:b/>
          <w:noProof/>
        </w:rPr>
        <w:t>2003,</w:t>
      </w:r>
      <w:r w:rsidRPr="00623A39">
        <w:rPr>
          <w:noProof/>
        </w:rPr>
        <w:t xml:space="preserve"> </w:t>
      </w:r>
      <w:r w:rsidRPr="00623A39">
        <w:rPr>
          <w:i/>
          <w:noProof/>
        </w:rPr>
        <w:t>44</w:t>
      </w:r>
      <w:r w:rsidRPr="00623A39">
        <w:rPr>
          <w:noProof/>
        </w:rPr>
        <w:t xml:space="preserve"> (12), 2320-2330.</w:t>
      </w:r>
      <w:bookmarkEnd w:id="292"/>
    </w:p>
    <w:p w14:paraId="2FBA85D5" w14:textId="77777777" w:rsidR="00623A39" w:rsidRPr="00623A39" w:rsidRDefault="00623A39" w:rsidP="00623A39">
      <w:pPr>
        <w:rPr>
          <w:noProof/>
        </w:rPr>
      </w:pPr>
      <w:bookmarkStart w:id="293" w:name="_ENREF_15"/>
      <w:r w:rsidRPr="00623A39">
        <w:rPr>
          <w:noProof/>
        </w:rPr>
        <w:t>15.</w:t>
      </w:r>
      <w:r w:rsidRPr="00623A39">
        <w:rPr>
          <w:noProof/>
        </w:rPr>
        <w:tab/>
        <w:t xml:space="preserve">Schnieders, M. J.; Baker, N. A.; Ren, P.; Ponder, J. W., Polarizable Atomic Multipole Solutes in a Poisson-Boltzmann Continuum. </w:t>
      </w:r>
      <w:r w:rsidRPr="00623A39">
        <w:rPr>
          <w:i/>
          <w:noProof/>
        </w:rPr>
        <w:t xml:space="preserve">J. Chem. Phys. </w:t>
      </w:r>
      <w:r w:rsidRPr="00623A39">
        <w:rPr>
          <w:b/>
          <w:noProof/>
        </w:rPr>
        <w:t>2007,</w:t>
      </w:r>
      <w:r w:rsidRPr="00623A39">
        <w:rPr>
          <w:noProof/>
        </w:rPr>
        <w:t xml:space="preserve"> </w:t>
      </w:r>
      <w:r w:rsidRPr="00623A39">
        <w:rPr>
          <w:i/>
          <w:noProof/>
        </w:rPr>
        <w:t>126</w:t>
      </w:r>
      <w:r w:rsidRPr="00623A39">
        <w:rPr>
          <w:noProof/>
        </w:rPr>
        <w:t>, 124114-1-47.</w:t>
      </w:r>
      <w:bookmarkEnd w:id="293"/>
    </w:p>
    <w:p w14:paraId="3A41ACFE" w14:textId="77777777" w:rsidR="00623A39" w:rsidRPr="00623A39" w:rsidRDefault="00623A39" w:rsidP="00623A39">
      <w:pPr>
        <w:rPr>
          <w:noProof/>
        </w:rPr>
      </w:pPr>
      <w:bookmarkStart w:id="294" w:name="_ENREF_16"/>
      <w:r w:rsidRPr="00623A39">
        <w:rPr>
          <w:noProof/>
        </w:rPr>
        <w:t>16.</w:t>
      </w:r>
      <w:r w:rsidRPr="00623A39">
        <w:rPr>
          <w:noProof/>
        </w:rPr>
        <w:tab/>
        <w:t xml:space="preserve">Petersen, T. W.; van den Engh, G., Stability of the breakoff point in a high-speed cell sorter. </w:t>
      </w:r>
      <w:r w:rsidRPr="00623A39">
        <w:rPr>
          <w:i/>
          <w:noProof/>
        </w:rPr>
        <w:t xml:space="preserve">Cytom Part A </w:t>
      </w:r>
      <w:r w:rsidRPr="00623A39">
        <w:rPr>
          <w:b/>
          <w:noProof/>
        </w:rPr>
        <w:t>2003,</w:t>
      </w:r>
      <w:r w:rsidRPr="00623A39">
        <w:rPr>
          <w:noProof/>
        </w:rPr>
        <w:t xml:space="preserve"> </w:t>
      </w:r>
      <w:r w:rsidRPr="00623A39">
        <w:rPr>
          <w:i/>
          <w:noProof/>
        </w:rPr>
        <w:t>56A</w:t>
      </w:r>
      <w:r w:rsidRPr="00623A39">
        <w:rPr>
          <w:noProof/>
        </w:rPr>
        <w:t xml:space="preserve"> (2), 63-70.</w:t>
      </w:r>
      <w:bookmarkEnd w:id="294"/>
    </w:p>
    <w:p w14:paraId="06AB4462" w14:textId="77777777" w:rsidR="00623A39" w:rsidRPr="00623A39" w:rsidRDefault="00623A39" w:rsidP="00623A39">
      <w:pPr>
        <w:rPr>
          <w:noProof/>
        </w:rPr>
      </w:pPr>
      <w:bookmarkStart w:id="295" w:name="_ENREF_17"/>
      <w:r w:rsidRPr="00623A39">
        <w:rPr>
          <w:noProof/>
        </w:rPr>
        <w:t>17.</w:t>
      </w:r>
      <w:r w:rsidRPr="00623A39">
        <w:rPr>
          <w:noProof/>
        </w:rPr>
        <w:tab/>
        <w:t xml:space="preserve">Lindquist, B. A.; Corcelli, S. A., Nitrile Groups as Vibrational Probes: Calculations of the CN Infrared Absorption Line Shape of Acetonitrile in Water and Tetrahydrofuran. </w:t>
      </w:r>
      <w:r w:rsidRPr="00623A39">
        <w:rPr>
          <w:i/>
          <w:noProof/>
        </w:rPr>
        <w:t xml:space="preserve">J. Phys. Chem. B </w:t>
      </w:r>
      <w:r w:rsidRPr="00623A39">
        <w:rPr>
          <w:b/>
          <w:noProof/>
        </w:rPr>
        <w:t>2008,</w:t>
      </w:r>
      <w:r w:rsidRPr="00623A39">
        <w:rPr>
          <w:noProof/>
        </w:rPr>
        <w:t xml:space="preserve"> </w:t>
      </w:r>
      <w:r w:rsidRPr="00623A39">
        <w:rPr>
          <w:i/>
          <w:noProof/>
        </w:rPr>
        <w:t>112</w:t>
      </w:r>
      <w:r w:rsidRPr="00623A39">
        <w:rPr>
          <w:noProof/>
        </w:rPr>
        <w:t>, 6301-6303.</w:t>
      </w:r>
      <w:bookmarkEnd w:id="295"/>
    </w:p>
    <w:p w14:paraId="5BDFFB5A" w14:textId="77777777" w:rsidR="00623A39" w:rsidRPr="00623A39" w:rsidRDefault="00623A39" w:rsidP="00623A39">
      <w:pPr>
        <w:rPr>
          <w:noProof/>
        </w:rPr>
      </w:pPr>
      <w:bookmarkStart w:id="296" w:name="_ENREF_18"/>
      <w:r w:rsidRPr="00623A39">
        <w:rPr>
          <w:noProof/>
        </w:rPr>
        <w:t>18.</w:t>
      </w:r>
      <w:r w:rsidRPr="00623A39">
        <w:rPr>
          <w:noProof/>
        </w:rPr>
        <w:tab/>
        <w:t xml:space="preserve">Lindquist, B. A.; Haws, R. T.; Corcelli, S. A., Optimized Quantum Mechanics/Molecular Mechanics Strategies for Nitrile Vibrational Probes: Acetronitrile and para-Tolunitrile in Water and Tetrahydrofuran. </w:t>
      </w:r>
      <w:r w:rsidRPr="00623A39">
        <w:rPr>
          <w:i/>
          <w:noProof/>
        </w:rPr>
        <w:t xml:space="preserve">J. Phys. Chem. B </w:t>
      </w:r>
      <w:r w:rsidRPr="00623A39">
        <w:rPr>
          <w:b/>
          <w:noProof/>
        </w:rPr>
        <w:t>2008,</w:t>
      </w:r>
      <w:r w:rsidRPr="00623A39">
        <w:rPr>
          <w:noProof/>
        </w:rPr>
        <w:t xml:space="preserve"> </w:t>
      </w:r>
      <w:r w:rsidRPr="00623A39">
        <w:rPr>
          <w:i/>
          <w:noProof/>
        </w:rPr>
        <w:t>112</w:t>
      </w:r>
      <w:r w:rsidRPr="00623A39">
        <w:rPr>
          <w:noProof/>
        </w:rPr>
        <w:t>, 13991-14001.</w:t>
      </w:r>
      <w:bookmarkEnd w:id="296"/>
    </w:p>
    <w:p w14:paraId="64E48112" w14:textId="77777777" w:rsidR="00623A39" w:rsidRPr="00623A39" w:rsidRDefault="00623A39" w:rsidP="00623A39">
      <w:pPr>
        <w:rPr>
          <w:noProof/>
        </w:rPr>
      </w:pPr>
      <w:bookmarkStart w:id="297" w:name="_ENREF_19"/>
      <w:r w:rsidRPr="00623A39">
        <w:rPr>
          <w:noProof/>
        </w:rPr>
        <w:t>19.</w:t>
      </w:r>
      <w:r w:rsidRPr="00623A39">
        <w:rPr>
          <w:noProof/>
        </w:rPr>
        <w:tab/>
        <w:t xml:space="preserve">Goforth, H. W.; Laurent, D.; Prusaczyk, W. K.; Schneider, K. E.; Petersen, K. F.; Shulman, G. I., Effects of depletion exercise and light training on muscle glycogen supercompensation in men. </w:t>
      </w:r>
      <w:r w:rsidRPr="00623A39">
        <w:rPr>
          <w:i/>
          <w:noProof/>
        </w:rPr>
        <w:t xml:space="preserve">Am J Physiol-Endoc M </w:t>
      </w:r>
      <w:r w:rsidRPr="00623A39">
        <w:rPr>
          <w:b/>
          <w:noProof/>
        </w:rPr>
        <w:t>2003,</w:t>
      </w:r>
      <w:r w:rsidRPr="00623A39">
        <w:rPr>
          <w:noProof/>
        </w:rPr>
        <w:t xml:space="preserve"> </w:t>
      </w:r>
      <w:r w:rsidRPr="00623A39">
        <w:rPr>
          <w:i/>
          <w:noProof/>
        </w:rPr>
        <w:t>285</w:t>
      </w:r>
      <w:r w:rsidRPr="00623A39">
        <w:rPr>
          <w:noProof/>
        </w:rPr>
        <w:t xml:space="preserve"> (6), E1304-E1311.</w:t>
      </w:r>
      <w:bookmarkEnd w:id="297"/>
    </w:p>
    <w:p w14:paraId="5EE4D321" w14:textId="77777777" w:rsidR="00623A39" w:rsidRPr="00623A39" w:rsidRDefault="00623A39" w:rsidP="00623A39">
      <w:pPr>
        <w:rPr>
          <w:noProof/>
        </w:rPr>
      </w:pPr>
      <w:bookmarkStart w:id="298" w:name="_ENREF_20"/>
      <w:r w:rsidRPr="00623A39">
        <w:rPr>
          <w:noProof/>
        </w:rPr>
        <w:t>20.</w:t>
      </w:r>
      <w:r w:rsidRPr="00623A39">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623A39">
        <w:rPr>
          <w:i/>
          <w:noProof/>
        </w:rPr>
        <w:t xml:space="preserve">J Clin Microbiol </w:t>
      </w:r>
      <w:r w:rsidRPr="00623A39">
        <w:rPr>
          <w:b/>
          <w:noProof/>
        </w:rPr>
        <w:t>2003,</w:t>
      </w:r>
      <w:r w:rsidRPr="00623A39">
        <w:rPr>
          <w:noProof/>
        </w:rPr>
        <w:t xml:space="preserve"> </w:t>
      </w:r>
      <w:r w:rsidRPr="00623A39">
        <w:rPr>
          <w:i/>
          <w:noProof/>
        </w:rPr>
        <w:t>41</w:t>
      </w:r>
      <w:r w:rsidRPr="00623A39">
        <w:rPr>
          <w:noProof/>
        </w:rPr>
        <w:t xml:space="preserve"> (12), 5414-5418.</w:t>
      </w:r>
      <w:bookmarkEnd w:id="298"/>
    </w:p>
    <w:p w14:paraId="32626C77" w14:textId="77777777" w:rsidR="00623A39" w:rsidRPr="00623A39" w:rsidRDefault="00623A39" w:rsidP="00623A39">
      <w:pPr>
        <w:rPr>
          <w:noProof/>
        </w:rPr>
      </w:pPr>
      <w:bookmarkStart w:id="299" w:name="_ENREF_21"/>
      <w:r w:rsidRPr="00623A39">
        <w:rPr>
          <w:noProof/>
        </w:rPr>
        <w:t>21.</w:t>
      </w:r>
      <w:r w:rsidRPr="00623A39">
        <w:rPr>
          <w:noProof/>
        </w:rPr>
        <w:tab/>
        <w:t xml:space="preserve">Wolkoff, P.; Skov, P.; Franck, C.; Petersen, L. N., Eye irritation and environmental factors in the office environment - hypotheses, causes and a physiological model. </w:t>
      </w:r>
      <w:r w:rsidRPr="00623A39">
        <w:rPr>
          <w:i/>
          <w:noProof/>
        </w:rPr>
        <w:t xml:space="preserve">Scand J Work Env Hea </w:t>
      </w:r>
      <w:r w:rsidRPr="00623A39">
        <w:rPr>
          <w:b/>
          <w:noProof/>
        </w:rPr>
        <w:t>2003,</w:t>
      </w:r>
      <w:r w:rsidRPr="00623A39">
        <w:rPr>
          <w:noProof/>
        </w:rPr>
        <w:t xml:space="preserve"> </w:t>
      </w:r>
      <w:r w:rsidRPr="00623A39">
        <w:rPr>
          <w:i/>
          <w:noProof/>
        </w:rPr>
        <w:t>29</w:t>
      </w:r>
      <w:r w:rsidRPr="00623A39">
        <w:rPr>
          <w:noProof/>
        </w:rPr>
        <w:t xml:space="preserve"> (6), 411-430.</w:t>
      </w:r>
      <w:bookmarkEnd w:id="299"/>
    </w:p>
    <w:p w14:paraId="4C0A5310" w14:textId="77777777" w:rsidR="00623A39" w:rsidRPr="00623A39" w:rsidRDefault="00623A39" w:rsidP="00623A39">
      <w:pPr>
        <w:rPr>
          <w:noProof/>
        </w:rPr>
      </w:pPr>
      <w:bookmarkStart w:id="300" w:name="_ENREF_22"/>
      <w:r w:rsidRPr="00623A39">
        <w:rPr>
          <w:noProof/>
        </w:rPr>
        <w:t>22.</w:t>
      </w:r>
      <w:r w:rsidRPr="00623A39">
        <w:rPr>
          <w:noProof/>
        </w:rPr>
        <w:tab/>
        <w:t xml:space="preserve">Allen, R.; Petersen, S.; Moore, P.; Allen, L.; Heller, Y.; Gurewitsch, E., Do antepartum and intrapartum risk factors differ between mild and severe shoulder dystocia? </w:t>
      </w:r>
      <w:r w:rsidRPr="00623A39">
        <w:rPr>
          <w:i/>
          <w:noProof/>
        </w:rPr>
        <w:t xml:space="preserve">Am J Obstet Gynecol </w:t>
      </w:r>
      <w:r w:rsidRPr="00623A39">
        <w:rPr>
          <w:b/>
          <w:noProof/>
        </w:rPr>
        <w:t>2003,</w:t>
      </w:r>
      <w:r w:rsidRPr="00623A39">
        <w:rPr>
          <w:noProof/>
        </w:rPr>
        <w:t xml:space="preserve"> </w:t>
      </w:r>
      <w:r w:rsidRPr="00623A39">
        <w:rPr>
          <w:i/>
          <w:noProof/>
        </w:rPr>
        <w:t>189</w:t>
      </w:r>
      <w:r w:rsidRPr="00623A39">
        <w:rPr>
          <w:noProof/>
        </w:rPr>
        <w:t xml:space="preserve"> (6), S208-S208.</w:t>
      </w:r>
      <w:bookmarkEnd w:id="300"/>
    </w:p>
    <w:p w14:paraId="78082FDD" w14:textId="77777777" w:rsidR="00623A39" w:rsidRPr="00623A39" w:rsidRDefault="00623A39" w:rsidP="00623A39">
      <w:pPr>
        <w:rPr>
          <w:noProof/>
        </w:rPr>
      </w:pPr>
      <w:bookmarkStart w:id="301" w:name="_ENREF_23"/>
      <w:r w:rsidRPr="00623A39">
        <w:rPr>
          <w:noProof/>
        </w:rPr>
        <w:t>23.</w:t>
      </w:r>
      <w:r w:rsidRPr="00623A39">
        <w:rPr>
          <w:noProof/>
        </w:rPr>
        <w:tab/>
        <w:t xml:space="preserve">Mayo, A. L.; Morris, T. H.; Peltier, S.; Petersen, E. C.; Payne, K.; Holman, L. S.; Tingey, D.; Fogel, T.; Black, B. J.; Gibbs, T. D., Active and inactive groundwater flow systems: Evidence from a stratified, mountainous terrain. </w:t>
      </w:r>
      <w:r w:rsidRPr="00623A39">
        <w:rPr>
          <w:i/>
          <w:noProof/>
        </w:rPr>
        <w:t xml:space="preserve">Geol Soc Am Bull </w:t>
      </w:r>
      <w:r w:rsidRPr="00623A39">
        <w:rPr>
          <w:b/>
          <w:noProof/>
        </w:rPr>
        <w:t>2003,</w:t>
      </w:r>
      <w:r w:rsidRPr="00623A39">
        <w:rPr>
          <w:noProof/>
        </w:rPr>
        <w:t xml:space="preserve"> </w:t>
      </w:r>
      <w:r w:rsidRPr="00623A39">
        <w:rPr>
          <w:i/>
          <w:noProof/>
        </w:rPr>
        <w:t>115</w:t>
      </w:r>
      <w:r w:rsidRPr="00623A39">
        <w:rPr>
          <w:noProof/>
        </w:rPr>
        <w:t xml:space="preserve"> (12), 1456-1472.</w:t>
      </w:r>
      <w:bookmarkEnd w:id="301"/>
    </w:p>
    <w:p w14:paraId="2F22602C" w14:textId="77777777" w:rsidR="00623A39" w:rsidRPr="00623A39" w:rsidRDefault="00623A39" w:rsidP="00623A39">
      <w:pPr>
        <w:rPr>
          <w:noProof/>
        </w:rPr>
      </w:pPr>
      <w:bookmarkStart w:id="302" w:name="_ENREF_24"/>
      <w:r w:rsidRPr="00623A39">
        <w:rPr>
          <w:noProof/>
        </w:rPr>
        <w:t>24.</w:t>
      </w:r>
      <w:r w:rsidRPr="00623A39">
        <w:rPr>
          <w:noProof/>
        </w:rPr>
        <w:tab/>
        <w:t xml:space="preserve">Petersen, J. E.; Kemp, W. M.; Bartleson, R.; Boynton, W. R.; Chen, C. C.; Cornwell, J. C.; Gardner, R. H.; Hinkle, D. C.; Houde, E. D.; Malone, T. C., et al., Multiscale experiments in coastal ecology: Improving realism and advancing theory. </w:t>
      </w:r>
      <w:r w:rsidRPr="00623A39">
        <w:rPr>
          <w:i/>
          <w:noProof/>
        </w:rPr>
        <w:t xml:space="preserve">Bioscience </w:t>
      </w:r>
      <w:r w:rsidRPr="00623A39">
        <w:rPr>
          <w:b/>
          <w:noProof/>
        </w:rPr>
        <w:t>2003,</w:t>
      </w:r>
      <w:r w:rsidRPr="00623A39">
        <w:rPr>
          <w:noProof/>
        </w:rPr>
        <w:t xml:space="preserve"> </w:t>
      </w:r>
      <w:r w:rsidRPr="00623A39">
        <w:rPr>
          <w:i/>
          <w:noProof/>
        </w:rPr>
        <w:t>53</w:t>
      </w:r>
      <w:r w:rsidRPr="00623A39">
        <w:rPr>
          <w:noProof/>
        </w:rPr>
        <w:t xml:space="preserve"> (12), 1181-1197.</w:t>
      </w:r>
      <w:bookmarkEnd w:id="302"/>
    </w:p>
    <w:p w14:paraId="54BAD606" w14:textId="77777777" w:rsidR="00623A39" w:rsidRPr="00623A39" w:rsidRDefault="00623A39" w:rsidP="00623A39">
      <w:pPr>
        <w:rPr>
          <w:noProof/>
        </w:rPr>
      </w:pPr>
      <w:bookmarkStart w:id="303" w:name="_ENREF_25"/>
      <w:r w:rsidRPr="00623A39">
        <w:rPr>
          <w:noProof/>
        </w:rPr>
        <w:t>25.</w:t>
      </w:r>
      <w:r w:rsidRPr="00623A39">
        <w:rPr>
          <w:noProof/>
        </w:rPr>
        <w:tab/>
        <w:t xml:space="preserve">Perseghin, G.; Petersen, K.; Shulman, G. I., Cellular mechanism of insulin resistance: potential links with inflammation. </w:t>
      </w:r>
      <w:r w:rsidRPr="00623A39">
        <w:rPr>
          <w:i/>
          <w:noProof/>
        </w:rPr>
        <w:t xml:space="preserve">Int J Obesity </w:t>
      </w:r>
      <w:r w:rsidRPr="00623A39">
        <w:rPr>
          <w:b/>
          <w:noProof/>
        </w:rPr>
        <w:t>2003,</w:t>
      </w:r>
      <w:r w:rsidRPr="00623A39">
        <w:rPr>
          <w:noProof/>
        </w:rPr>
        <w:t xml:space="preserve"> </w:t>
      </w:r>
      <w:r w:rsidRPr="00623A39">
        <w:rPr>
          <w:i/>
          <w:noProof/>
        </w:rPr>
        <w:t>27</w:t>
      </w:r>
      <w:r w:rsidRPr="00623A39">
        <w:rPr>
          <w:noProof/>
        </w:rPr>
        <w:t>, S6-S11.</w:t>
      </w:r>
      <w:bookmarkEnd w:id="303"/>
    </w:p>
    <w:p w14:paraId="2932517C" w14:textId="77777777" w:rsidR="00623A39" w:rsidRPr="00623A39" w:rsidRDefault="00623A39" w:rsidP="00623A39">
      <w:pPr>
        <w:rPr>
          <w:noProof/>
        </w:rPr>
      </w:pPr>
      <w:bookmarkStart w:id="304" w:name="_ENREF_26"/>
      <w:r w:rsidRPr="00623A39">
        <w:rPr>
          <w:noProof/>
        </w:rPr>
        <w:t>26.</w:t>
      </w:r>
      <w:r w:rsidRPr="00623A39">
        <w:rPr>
          <w:noProof/>
        </w:rPr>
        <w:tab/>
        <w:t xml:space="preserve">Petersen, K. K.; Hansen, C. W., Compact Campanula carpatica 'Uniform' without chemical growth regulators. </w:t>
      </w:r>
      <w:r w:rsidRPr="00623A39">
        <w:rPr>
          <w:i/>
          <w:noProof/>
        </w:rPr>
        <w:t xml:space="preserve">Eur J Hortic Sci </w:t>
      </w:r>
      <w:r w:rsidRPr="00623A39">
        <w:rPr>
          <w:b/>
          <w:noProof/>
        </w:rPr>
        <w:t>2003,</w:t>
      </w:r>
      <w:r w:rsidRPr="00623A39">
        <w:rPr>
          <w:noProof/>
        </w:rPr>
        <w:t xml:space="preserve"> </w:t>
      </w:r>
      <w:r w:rsidRPr="00623A39">
        <w:rPr>
          <w:i/>
          <w:noProof/>
        </w:rPr>
        <w:t>68</w:t>
      </w:r>
      <w:r w:rsidRPr="00623A39">
        <w:rPr>
          <w:noProof/>
        </w:rPr>
        <w:t xml:space="preserve"> (6), 266-+.</w:t>
      </w:r>
      <w:bookmarkEnd w:id="304"/>
    </w:p>
    <w:p w14:paraId="4C14FC67" w14:textId="77777777" w:rsidR="00623A39" w:rsidRPr="00623A39" w:rsidRDefault="00623A39" w:rsidP="00623A39">
      <w:pPr>
        <w:rPr>
          <w:noProof/>
        </w:rPr>
      </w:pPr>
      <w:bookmarkStart w:id="305" w:name="_ENREF_27"/>
      <w:r w:rsidRPr="00623A39">
        <w:rPr>
          <w:noProof/>
        </w:rPr>
        <w:t>27.</w:t>
      </w:r>
      <w:r w:rsidRPr="00623A39">
        <w:rPr>
          <w:noProof/>
        </w:rPr>
        <w:tab/>
        <w:t xml:space="preserve">Cerutti, D. S.; Baker, N. A.; McCammon, J. A., Solvent Reaction Field Potential inside an Uncharged Globular Protein: A Bridge between Implicit and Explicit Solvent Models. </w:t>
      </w:r>
      <w:r w:rsidRPr="00623A39">
        <w:rPr>
          <w:i/>
          <w:noProof/>
        </w:rPr>
        <w:t xml:space="preserve">J. Chem. Phys. </w:t>
      </w:r>
      <w:r w:rsidRPr="00623A39">
        <w:rPr>
          <w:b/>
          <w:noProof/>
        </w:rPr>
        <w:t>2007,</w:t>
      </w:r>
      <w:r w:rsidRPr="00623A39">
        <w:rPr>
          <w:noProof/>
        </w:rPr>
        <w:t xml:space="preserve"> </w:t>
      </w:r>
      <w:r w:rsidRPr="00623A39">
        <w:rPr>
          <w:i/>
          <w:noProof/>
        </w:rPr>
        <w:t>127</w:t>
      </w:r>
      <w:r w:rsidRPr="00623A39">
        <w:rPr>
          <w:noProof/>
        </w:rPr>
        <w:t>, 10.1063/1.2771171-1-28.</w:t>
      </w:r>
      <w:bookmarkEnd w:id="305"/>
    </w:p>
    <w:p w14:paraId="0EB8BB36" w14:textId="77777777" w:rsidR="00623A39" w:rsidRPr="00623A39" w:rsidRDefault="00623A39" w:rsidP="00623A39">
      <w:pPr>
        <w:rPr>
          <w:noProof/>
        </w:rPr>
      </w:pPr>
      <w:bookmarkStart w:id="306" w:name="_ENREF_28"/>
      <w:r w:rsidRPr="00623A39">
        <w:rPr>
          <w:noProof/>
        </w:rPr>
        <w:t>28.</w:t>
      </w:r>
      <w:r w:rsidRPr="00623A39">
        <w:rPr>
          <w:noProof/>
        </w:rPr>
        <w:tab/>
        <w:t xml:space="preserve">Petersen, G.; Martin, U.; Singhal, A.; Criner, G. J., Intralobar sequestration in the middle-aged and elderly adult: Recognition and radiographic evaluation. </w:t>
      </w:r>
      <w:r w:rsidRPr="00623A39">
        <w:rPr>
          <w:i/>
          <w:noProof/>
        </w:rPr>
        <w:t xml:space="preserve">J Thorac Cardiov Sur </w:t>
      </w:r>
      <w:r w:rsidRPr="00623A39">
        <w:rPr>
          <w:b/>
          <w:noProof/>
        </w:rPr>
        <w:t>2003,</w:t>
      </w:r>
      <w:r w:rsidRPr="00623A39">
        <w:rPr>
          <w:noProof/>
        </w:rPr>
        <w:t xml:space="preserve"> </w:t>
      </w:r>
      <w:r w:rsidRPr="00623A39">
        <w:rPr>
          <w:i/>
          <w:noProof/>
        </w:rPr>
        <w:t>126</w:t>
      </w:r>
      <w:r w:rsidRPr="00623A39">
        <w:rPr>
          <w:noProof/>
        </w:rPr>
        <w:t xml:space="preserve"> (6), 2086-2090.</w:t>
      </w:r>
      <w:bookmarkEnd w:id="306"/>
    </w:p>
    <w:p w14:paraId="7CF9C67A" w14:textId="77777777" w:rsidR="00623A39" w:rsidRPr="00623A39" w:rsidRDefault="00623A39" w:rsidP="00623A39">
      <w:pPr>
        <w:rPr>
          <w:noProof/>
        </w:rPr>
      </w:pPr>
      <w:bookmarkStart w:id="307" w:name="_ENREF_29"/>
      <w:r w:rsidRPr="00623A39">
        <w:rPr>
          <w:noProof/>
        </w:rPr>
        <w:t>29.</w:t>
      </w:r>
      <w:r w:rsidRPr="00623A39">
        <w:rPr>
          <w:noProof/>
        </w:rPr>
        <w:tab/>
        <w:t xml:space="preserve">Choi, J. H.; Oh, K. I.; Lee, H.; Lee, C.; Cho, M., Nitrile and thiocyanate IR probes: Quantum chemistry calculation studies and multivariate least-square fitting analysis. </w:t>
      </w:r>
      <w:r w:rsidRPr="00623A39">
        <w:rPr>
          <w:i/>
          <w:noProof/>
        </w:rPr>
        <w:t xml:space="preserve">J. Chem. Phys. </w:t>
      </w:r>
      <w:r w:rsidRPr="00623A39">
        <w:rPr>
          <w:b/>
          <w:noProof/>
        </w:rPr>
        <w:t>2008,</w:t>
      </w:r>
      <w:r w:rsidRPr="00623A39">
        <w:rPr>
          <w:noProof/>
        </w:rPr>
        <w:t xml:space="preserve"> </w:t>
      </w:r>
      <w:r w:rsidRPr="00623A39">
        <w:rPr>
          <w:i/>
          <w:noProof/>
        </w:rPr>
        <w:t>128</w:t>
      </w:r>
      <w:r w:rsidRPr="00623A39">
        <w:rPr>
          <w:noProof/>
        </w:rPr>
        <w:t>, 134506.</w:t>
      </w:r>
      <w:bookmarkEnd w:id="307"/>
    </w:p>
    <w:p w14:paraId="285F2562" w14:textId="77777777" w:rsidR="00623A39" w:rsidRPr="00623A39" w:rsidRDefault="00623A39" w:rsidP="00623A39">
      <w:pPr>
        <w:rPr>
          <w:noProof/>
        </w:rPr>
      </w:pPr>
      <w:bookmarkStart w:id="308" w:name="_ENREF_30"/>
      <w:r w:rsidRPr="00623A39">
        <w:rPr>
          <w:noProof/>
        </w:rPr>
        <w:t>30.</w:t>
      </w:r>
      <w:r w:rsidRPr="00623A39">
        <w:rPr>
          <w:noProof/>
        </w:rPr>
        <w:tab/>
        <w:t xml:space="preserve">Oh, K. I.; Choi, J. H.; Lee, J. H.; Han, J. B.; Lee, H.; Cho, M., Nitrile and thiocyanate IR probes: Molecular dynamics simulation studies. </w:t>
      </w:r>
      <w:r w:rsidRPr="00623A39">
        <w:rPr>
          <w:i/>
          <w:noProof/>
        </w:rPr>
        <w:t xml:space="preserve">J. Chem. Phys. </w:t>
      </w:r>
      <w:r w:rsidRPr="00623A39">
        <w:rPr>
          <w:b/>
          <w:noProof/>
        </w:rPr>
        <w:t>2008,</w:t>
      </w:r>
      <w:r w:rsidRPr="00623A39">
        <w:rPr>
          <w:noProof/>
        </w:rPr>
        <w:t xml:space="preserve"> </w:t>
      </w:r>
      <w:r w:rsidRPr="00623A39">
        <w:rPr>
          <w:i/>
          <w:noProof/>
        </w:rPr>
        <w:t>128</w:t>
      </w:r>
      <w:r w:rsidRPr="00623A39">
        <w:rPr>
          <w:noProof/>
        </w:rPr>
        <w:t>, 154504.</w:t>
      </w:r>
      <w:bookmarkEnd w:id="308"/>
    </w:p>
    <w:p w14:paraId="2C2100BE" w14:textId="77777777" w:rsidR="00623A39" w:rsidRPr="00623A39" w:rsidRDefault="00623A39" w:rsidP="00623A39">
      <w:pPr>
        <w:rPr>
          <w:noProof/>
        </w:rPr>
      </w:pPr>
      <w:bookmarkStart w:id="309" w:name="_ENREF_31"/>
      <w:r w:rsidRPr="00623A39">
        <w:rPr>
          <w:noProof/>
        </w:rPr>
        <w:t>31.</w:t>
      </w:r>
      <w:r w:rsidRPr="00623A39">
        <w:rPr>
          <w:noProof/>
        </w:rPr>
        <w:tab/>
        <w:t xml:space="preserve">Eves, N. D.; Petersen, S. R.; Jones, R. L., Effects of helium and 40% O-2 on graded exercise with self-contained breathing apparatus. </w:t>
      </w:r>
      <w:r w:rsidRPr="00623A39">
        <w:rPr>
          <w:i/>
          <w:noProof/>
        </w:rPr>
        <w:t xml:space="preserve">Can J Appl Physiol </w:t>
      </w:r>
      <w:r w:rsidRPr="00623A39">
        <w:rPr>
          <w:b/>
          <w:noProof/>
        </w:rPr>
        <w:t>2003,</w:t>
      </w:r>
      <w:r w:rsidRPr="00623A39">
        <w:rPr>
          <w:noProof/>
        </w:rPr>
        <w:t xml:space="preserve"> </w:t>
      </w:r>
      <w:r w:rsidRPr="00623A39">
        <w:rPr>
          <w:i/>
          <w:noProof/>
        </w:rPr>
        <w:t>28</w:t>
      </w:r>
      <w:r w:rsidRPr="00623A39">
        <w:rPr>
          <w:noProof/>
        </w:rPr>
        <w:t xml:space="preserve"> (6), 910-926.</w:t>
      </w:r>
      <w:bookmarkEnd w:id="309"/>
    </w:p>
    <w:p w14:paraId="1D80F520" w14:textId="77777777" w:rsidR="00623A39" w:rsidRPr="00623A39" w:rsidRDefault="00623A39" w:rsidP="00623A39">
      <w:pPr>
        <w:rPr>
          <w:noProof/>
        </w:rPr>
      </w:pPr>
      <w:bookmarkStart w:id="310" w:name="_ENREF_32"/>
      <w:r w:rsidRPr="00623A39">
        <w:rPr>
          <w:noProof/>
        </w:rPr>
        <w:t>32.</w:t>
      </w:r>
      <w:r w:rsidRPr="00623A39">
        <w:rPr>
          <w:noProof/>
        </w:rPr>
        <w:tab/>
        <w:t xml:space="preserve">Sheu, S. Y.; Yang, D. Y., Determination of Protein Surface Hydration Shell Free Energy of Water Motion: Theoretical Study and Molecular Dynamics Simulation. </w:t>
      </w:r>
      <w:r w:rsidRPr="00623A39">
        <w:rPr>
          <w:i/>
          <w:noProof/>
        </w:rPr>
        <w:t xml:space="preserve">J Phys Chem B </w:t>
      </w:r>
      <w:r w:rsidRPr="00623A39">
        <w:rPr>
          <w:b/>
          <w:noProof/>
        </w:rPr>
        <w:t>2010,</w:t>
      </w:r>
      <w:r w:rsidRPr="00623A39">
        <w:rPr>
          <w:noProof/>
        </w:rPr>
        <w:t xml:space="preserve"> </w:t>
      </w:r>
      <w:r w:rsidRPr="00623A39">
        <w:rPr>
          <w:i/>
          <w:noProof/>
        </w:rPr>
        <w:t>114</w:t>
      </w:r>
      <w:r w:rsidRPr="00623A39">
        <w:rPr>
          <w:noProof/>
        </w:rPr>
        <w:t xml:space="preserve"> (49), 16558-16566.</w:t>
      </w:r>
      <w:bookmarkEnd w:id="310"/>
    </w:p>
    <w:p w14:paraId="382A0049" w14:textId="77777777" w:rsidR="00623A39" w:rsidRPr="00623A39" w:rsidRDefault="00623A39" w:rsidP="00623A39">
      <w:pPr>
        <w:rPr>
          <w:noProof/>
        </w:rPr>
      </w:pPr>
      <w:bookmarkStart w:id="311" w:name="_ENREF_33"/>
      <w:r w:rsidRPr="00623A39">
        <w:rPr>
          <w:noProof/>
        </w:rPr>
        <w:t>33.</w:t>
      </w:r>
      <w:r w:rsidRPr="00623A39">
        <w:rPr>
          <w:noProof/>
        </w:rPr>
        <w:tab/>
        <w:t xml:space="preserve">Thorbjorn, L.; Petersen, G. H., The epifauna on the carbonate reefs in the Arctic Ikka Fjord, SW Greenland. </w:t>
      </w:r>
      <w:r w:rsidRPr="00623A39">
        <w:rPr>
          <w:i/>
          <w:noProof/>
        </w:rPr>
        <w:t xml:space="preserve">Ophelia </w:t>
      </w:r>
      <w:r w:rsidRPr="00623A39">
        <w:rPr>
          <w:b/>
          <w:noProof/>
        </w:rPr>
        <w:t>2003,</w:t>
      </w:r>
      <w:r w:rsidRPr="00623A39">
        <w:rPr>
          <w:noProof/>
        </w:rPr>
        <w:t xml:space="preserve"> </w:t>
      </w:r>
      <w:r w:rsidRPr="00623A39">
        <w:rPr>
          <w:i/>
          <w:noProof/>
        </w:rPr>
        <w:t>57</w:t>
      </w:r>
      <w:r w:rsidRPr="00623A39">
        <w:rPr>
          <w:noProof/>
        </w:rPr>
        <w:t xml:space="preserve"> (3), 177-201.</w:t>
      </w:r>
      <w:bookmarkEnd w:id="311"/>
    </w:p>
    <w:p w14:paraId="0540E22A" w14:textId="77777777" w:rsidR="00623A39" w:rsidRPr="00623A39" w:rsidRDefault="00623A39" w:rsidP="00623A39">
      <w:pPr>
        <w:rPr>
          <w:noProof/>
        </w:rPr>
      </w:pPr>
      <w:bookmarkStart w:id="312" w:name="_ENREF_34"/>
      <w:r w:rsidRPr="00623A39">
        <w:rPr>
          <w:noProof/>
        </w:rPr>
        <w:t>34.</w:t>
      </w:r>
      <w:r w:rsidRPr="00623A39">
        <w:rPr>
          <w:noProof/>
        </w:rPr>
        <w:tab/>
        <w:t xml:space="preserve">Petersen, P. E., The World Oral Health Report 2003: continuous improvement of oral health in the 21st century - the approach of the WHO Global Oral Health Programme. </w:t>
      </w:r>
      <w:r w:rsidRPr="00623A39">
        <w:rPr>
          <w:i/>
          <w:noProof/>
        </w:rPr>
        <w:t xml:space="preserve">Community Dent Oral </w:t>
      </w:r>
      <w:r w:rsidRPr="00623A39">
        <w:rPr>
          <w:b/>
          <w:noProof/>
        </w:rPr>
        <w:t>2003,</w:t>
      </w:r>
      <w:r w:rsidRPr="00623A39">
        <w:rPr>
          <w:noProof/>
        </w:rPr>
        <w:t xml:space="preserve"> </w:t>
      </w:r>
      <w:r w:rsidRPr="00623A39">
        <w:rPr>
          <w:i/>
          <w:noProof/>
        </w:rPr>
        <w:t>31</w:t>
      </w:r>
      <w:r w:rsidRPr="00623A39">
        <w:rPr>
          <w:noProof/>
        </w:rPr>
        <w:t>, 3-23.</w:t>
      </w:r>
      <w:bookmarkEnd w:id="312"/>
    </w:p>
    <w:p w14:paraId="1C2DA2C0" w14:textId="77777777" w:rsidR="00623A39" w:rsidRPr="00623A39" w:rsidRDefault="00623A39" w:rsidP="00623A39">
      <w:pPr>
        <w:rPr>
          <w:noProof/>
        </w:rPr>
      </w:pPr>
      <w:bookmarkStart w:id="313" w:name="_ENREF_35"/>
      <w:r w:rsidRPr="00623A39">
        <w:rPr>
          <w:noProof/>
        </w:rPr>
        <w:t>35.</w:t>
      </w:r>
      <w:r w:rsidRPr="00623A39">
        <w:rPr>
          <w:noProof/>
        </w:rPr>
        <w:tab/>
        <w:t xml:space="preserve">Stafford, A. J.; Ensign, D. L.; Webb, L. J., Vibrational Stark Effect Spectroscopy at the Interface of Ras and Rap1A Bound to the Ras Binding Domain of RalGDS Reveals an Electrostatic Mechanism for Protein-Protein Interaction. </w:t>
      </w:r>
      <w:r w:rsidRPr="00623A39">
        <w:rPr>
          <w:i/>
          <w:noProof/>
        </w:rPr>
        <w:t xml:space="preserve">J. Phys. Chem. B </w:t>
      </w:r>
      <w:r w:rsidRPr="00623A39">
        <w:rPr>
          <w:b/>
          <w:noProof/>
        </w:rPr>
        <w:t>2010,</w:t>
      </w:r>
      <w:r w:rsidRPr="00623A39">
        <w:rPr>
          <w:noProof/>
        </w:rPr>
        <w:t xml:space="preserve"> </w:t>
      </w:r>
      <w:r w:rsidRPr="00623A39">
        <w:rPr>
          <w:i/>
          <w:noProof/>
        </w:rPr>
        <w:t>114</w:t>
      </w:r>
      <w:r w:rsidRPr="00623A39">
        <w:rPr>
          <w:noProof/>
        </w:rPr>
        <w:t>, 15331-15344.</w:t>
      </w:r>
      <w:bookmarkEnd w:id="313"/>
    </w:p>
    <w:p w14:paraId="5E2DB9B3" w14:textId="77777777" w:rsidR="00623A39" w:rsidRPr="00623A39" w:rsidRDefault="00623A39" w:rsidP="00623A39">
      <w:pPr>
        <w:rPr>
          <w:noProof/>
        </w:rPr>
      </w:pPr>
      <w:bookmarkStart w:id="314" w:name="_ENREF_36"/>
      <w:r w:rsidRPr="00623A39">
        <w:rPr>
          <w:noProof/>
        </w:rPr>
        <w:t>36.</w:t>
      </w:r>
      <w:r w:rsidRPr="00623A39">
        <w:rPr>
          <w:noProof/>
        </w:rPr>
        <w:tab/>
        <w:t xml:space="preserve">Van der Spoel, D.; Lindahl, E.; Hess, B.; Groenhof, G.; Mark, A. E.; Berendsen, H. J. C., Gromacs: Fast, Flexible, and Free. </w:t>
      </w:r>
      <w:r w:rsidRPr="00623A39">
        <w:rPr>
          <w:i/>
          <w:noProof/>
        </w:rPr>
        <w:t xml:space="preserve">J Comput Chem </w:t>
      </w:r>
      <w:r w:rsidRPr="00623A39">
        <w:rPr>
          <w:b/>
          <w:noProof/>
        </w:rPr>
        <w:t>2005,</w:t>
      </w:r>
      <w:r w:rsidRPr="00623A39">
        <w:rPr>
          <w:noProof/>
        </w:rPr>
        <w:t xml:space="preserve"> </w:t>
      </w:r>
      <w:r w:rsidRPr="00623A39">
        <w:rPr>
          <w:i/>
          <w:noProof/>
        </w:rPr>
        <w:t>26</w:t>
      </w:r>
      <w:r w:rsidRPr="00623A39">
        <w:rPr>
          <w:noProof/>
        </w:rPr>
        <w:t xml:space="preserve"> (16), 1701-1718.</w:t>
      </w:r>
      <w:bookmarkEnd w:id="314"/>
    </w:p>
    <w:p w14:paraId="65FEF08B" w14:textId="77777777" w:rsidR="00623A39" w:rsidRPr="00623A39" w:rsidRDefault="00623A39" w:rsidP="00623A39">
      <w:pPr>
        <w:rPr>
          <w:noProof/>
        </w:rPr>
      </w:pPr>
      <w:bookmarkStart w:id="315" w:name="_ENREF_37"/>
      <w:r w:rsidRPr="00623A39">
        <w:rPr>
          <w:noProof/>
        </w:rPr>
        <w:t>37.</w:t>
      </w:r>
      <w:r w:rsidRPr="00623A39">
        <w:rPr>
          <w:noProof/>
        </w:rPr>
        <w:tab/>
        <w:t xml:space="preserve">Geyer, M.; Herrmann, C.; Wohlgemuth, S.; Wittinghofer, A.; Kalbitzer, H. R., Structure of the Ras-binding domain of RalGEF and implications for Ras binding and signalling. </w:t>
      </w:r>
      <w:r w:rsidRPr="00623A39">
        <w:rPr>
          <w:i/>
          <w:noProof/>
        </w:rPr>
        <w:t xml:space="preserve">Nat. Struct. Biol. </w:t>
      </w:r>
      <w:r w:rsidRPr="00623A39">
        <w:rPr>
          <w:b/>
          <w:noProof/>
        </w:rPr>
        <w:t>1997,</w:t>
      </w:r>
      <w:r w:rsidRPr="00623A39">
        <w:rPr>
          <w:noProof/>
        </w:rPr>
        <w:t xml:space="preserve"> </w:t>
      </w:r>
      <w:r w:rsidRPr="00623A39">
        <w:rPr>
          <w:i/>
          <w:noProof/>
        </w:rPr>
        <w:t>4</w:t>
      </w:r>
      <w:r w:rsidRPr="00623A39">
        <w:rPr>
          <w:noProof/>
        </w:rPr>
        <w:t>, 694-699.</w:t>
      </w:r>
      <w:bookmarkEnd w:id="315"/>
    </w:p>
    <w:p w14:paraId="530E54B5" w14:textId="77777777" w:rsidR="00623A39" w:rsidRPr="00623A39" w:rsidRDefault="00623A39" w:rsidP="00623A39">
      <w:pPr>
        <w:rPr>
          <w:noProof/>
        </w:rPr>
      </w:pPr>
      <w:bookmarkStart w:id="316" w:name="_ENREF_38"/>
      <w:r w:rsidRPr="00623A39">
        <w:rPr>
          <w:noProof/>
        </w:rPr>
        <w:t>38.</w:t>
      </w:r>
      <w:r w:rsidRPr="00623A39">
        <w:rPr>
          <w:noProof/>
        </w:rPr>
        <w:tab/>
        <w:t xml:space="preserve">Huang, L.; Hofer, F.; Martin, G. S.; Kim, S. H., Structural basis for the interaction of Ras with RalGDS. </w:t>
      </w:r>
      <w:r w:rsidRPr="00623A39">
        <w:rPr>
          <w:i/>
          <w:noProof/>
        </w:rPr>
        <w:t xml:space="preserve">Nat. Struct. Biol. </w:t>
      </w:r>
      <w:r w:rsidRPr="00623A39">
        <w:rPr>
          <w:b/>
          <w:noProof/>
        </w:rPr>
        <w:t>1998,</w:t>
      </w:r>
      <w:r w:rsidRPr="00623A39">
        <w:rPr>
          <w:noProof/>
        </w:rPr>
        <w:t xml:space="preserve"> </w:t>
      </w:r>
      <w:r w:rsidRPr="00623A39">
        <w:rPr>
          <w:i/>
          <w:noProof/>
        </w:rPr>
        <w:t>5</w:t>
      </w:r>
      <w:r w:rsidRPr="00623A39">
        <w:rPr>
          <w:noProof/>
        </w:rPr>
        <w:t>, 422-426.</w:t>
      </w:r>
      <w:bookmarkEnd w:id="316"/>
    </w:p>
    <w:p w14:paraId="5F4CB5CA" w14:textId="77777777" w:rsidR="00623A39" w:rsidRPr="00623A39" w:rsidRDefault="00623A39" w:rsidP="00623A39">
      <w:pPr>
        <w:rPr>
          <w:noProof/>
        </w:rPr>
      </w:pPr>
      <w:bookmarkStart w:id="317" w:name="_ENREF_39"/>
      <w:r w:rsidRPr="00623A39">
        <w:rPr>
          <w:noProof/>
        </w:rPr>
        <w:t>39.</w:t>
      </w:r>
      <w:r w:rsidRPr="00623A39">
        <w:rPr>
          <w:noProof/>
        </w:rPr>
        <w:tab/>
        <w:t xml:space="preserve">Nassar, N.; Horn, G.; Herrmann, C.; Scherer, A.; McCormick, F.; Wittinghofer, A., The 2.2 A crystal structure of the Ras-binding domain of the serine/threonine kinase c-Raf1 in complex with Rap1A and a GTP analogue. </w:t>
      </w:r>
      <w:r w:rsidRPr="00623A39">
        <w:rPr>
          <w:i/>
          <w:noProof/>
        </w:rPr>
        <w:t xml:space="preserve">Nature </w:t>
      </w:r>
      <w:r w:rsidRPr="00623A39">
        <w:rPr>
          <w:b/>
          <w:noProof/>
        </w:rPr>
        <w:t>1995,</w:t>
      </w:r>
      <w:r w:rsidRPr="00623A39">
        <w:rPr>
          <w:noProof/>
        </w:rPr>
        <w:t xml:space="preserve"> </w:t>
      </w:r>
      <w:r w:rsidRPr="00623A39">
        <w:rPr>
          <w:i/>
          <w:noProof/>
        </w:rPr>
        <w:t>375</w:t>
      </w:r>
      <w:r w:rsidRPr="00623A39">
        <w:rPr>
          <w:noProof/>
        </w:rPr>
        <w:t xml:space="preserve"> (6532), 554-560.</w:t>
      </w:r>
      <w:bookmarkEnd w:id="317"/>
    </w:p>
    <w:p w14:paraId="24E6E79E" w14:textId="77777777" w:rsidR="00623A39" w:rsidRPr="00623A39" w:rsidRDefault="00623A39" w:rsidP="00623A39">
      <w:pPr>
        <w:rPr>
          <w:noProof/>
        </w:rPr>
      </w:pPr>
      <w:bookmarkStart w:id="318" w:name="_ENREF_40"/>
      <w:r w:rsidRPr="00623A39">
        <w:rPr>
          <w:noProof/>
        </w:rPr>
        <w:t>40.</w:t>
      </w:r>
      <w:r w:rsidRPr="00623A39">
        <w:rPr>
          <w:noProof/>
        </w:rPr>
        <w:tab/>
        <w:t xml:space="preserve">Case, D. A.; Darden, T. A.; Cheatham, T. E.; Simmerling, C. L.; Wang, J.; Duke, R. E.; Luo, R.; Walker, R. C.; Zhang, W.; Merz, K. M., et al., </w:t>
      </w:r>
      <w:r w:rsidRPr="00623A39">
        <w:rPr>
          <w:i/>
          <w:noProof/>
        </w:rPr>
        <w:t>AMBER 11</w:t>
      </w:r>
      <w:r w:rsidRPr="00623A39">
        <w:rPr>
          <w:noProof/>
        </w:rPr>
        <w:t>. University of California, San Francisco: 2010.</w:t>
      </w:r>
      <w:bookmarkEnd w:id="318"/>
    </w:p>
    <w:p w14:paraId="330A7FA4" w14:textId="77777777" w:rsidR="00623A39" w:rsidRPr="00623A39" w:rsidRDefault="00623A39" w:rsidP="00623A39">
      <w:pPr>
        <w:rPr>
          <w:noProof/>
        </w:rPr>
      </w:pPr>
      <w:bookmarkStart w:id="319" w:name="_ENREF_41"/>
      <w:r w:rsidRPr="00623A39">
        <w:rPr>
          <w:noProof/>
        </w:rPr>
        <w:t>41.</w:t>
      </w:r>
      <w:r w:rsidRPr="00623A39">
        <w:rPr>
          <w:noProof/>
        </w:rPr>
        <w:tab/>
        <w:t xml:space="preserve">Qamra, R.; Hubbard, S., - Structural basis for the interaction of the adaptor protein grb14 with activated. </w:t>
      </w:r>
      <w:r w:rsidRPr="00623A39">
        <w:rPr>
          <w:i/>
          <w:noProof/>
        </w:rPr>
        <w:t xml:space="preserve">- PLoS One. 2013 Aug 13;8(8):e72473. doi: 10.1371/journal.pone.0072473. eCollection </w:t>
      </w:r>
      <w:r w:rsidRPr="00623A39">
        <w:rPr>
          <w:noProof/>
        </w:rPr>
        <w:t xml:space="preserve"> (- 1932-6203 (Electronic)).</w:t>
      </w:r>
      <w:bookmarkEnd w:id="319"/>
    </w:p>
    <w:p w14:paraId="19DB8AEF" w14:textId="77777777" w:rsidR="00623A39" w:rsidRPr="00623A39" w:rsidRDefault="00623A39" w:rsidP="00623A39">
      <w:pPr>
        <w:rPr>
          <w:noProof/>
        </w:rPr>
      </w:pPr>
      <w:bookmarkStart w:id="320" w:name="_ENREF_42"/>
      <w:r w:rsidRPr="00623A39">
        <w:rPr>
          <w:noProof/>
        </w:rPr>
        <w:t>42.</w:t>
      </w:r>
      <w:r w:rsidRPr="00623A39">
        <w:rPr>
          <w:noProof/>
        </w:rPr>
        <w:tab/>
        <w:t xml:space="preserve">Ensign, D. L.; Webb, L. J., Factors Determining Electrostatic Fields at the Ras/Effector Interface. </w:t>
      </w:r>
      <w:r w:rsidRPr="00623A39">
        <w:rPr>
          <w:i/>
          <w:noProof/>
        </w:rPr>
        <w:t xml:space="preserve">Proteins </w:t>
      </w:r>
      <w:r w:rsidRPr="00623A39">
        <w:rPr>
          <w:b/>
          <w:noProof/>
        </w:rPr>
        <w:t>2011,</w:t>
      </w:r>
      <w:r w:rsidRPr="00623A39">
        <w:rPr>
          <w:i/>
          <w:noProof/>
        </w:rPr>
        <w:t xml:space="preserve"> 79</w:t>
      </w:r>
      <w:r w:rsidRPr="00623A39">
        <w:rPr>
          <w:noProof/>
        </w:rPr>
        <w:t>, 3511-3524.</w:t>
      </w:r>
      <w:bookmarkEnd w:id="320"/>
    </w:p>
    <w:p w14:paraId="77E1BCF1" w14:textId="77777777" w:rsidR="00623A39" w:rsidRPr="00623A39" w:rsidRDefault="00623A39" w:rsidP="00623A39">
      <w:pPr>
        <w:rPr>
          <w:noProof/>
        </w:rPr>
      </w:pPr>
      <w:bookmarkStart w:id="321" w:name="_ENREF_43"/>
      <w:r w:rsidRPr="00623A39">
        <w:rPr>
          <w:noProof/>
        </w:rPr>
        <w:t>43.</w:t>
      </w:r>
      <w:r w:rsidRPr="00623A39">
        <w:rPr>
          <w:noProof/>
        </w:rPr>
        <w:tab/>
        <w:t xml:space="preserve">Ragain, C. M.; Newberry, R. W.; Ritchie, A. W.; Webb, L. J., Role of Electrostatics in Differential Binding of RaIGDS to Rap Mutations E30D and K31E Investigated by Vibrational Spectroscopy of Thiocyanate Probes. </w:t>
      </w:r>
      <w:r w:rsidRPr="00623A39">
        <w:rPr>
          <w:i/>
          <w:noProof/>
        </w:rPr>
        <w:t xml:space="preserve">J Phys Chem B </w:t>
      </w:r>
      <w:r w:rsidRPr="00623A39">
        <w:rPr>
          <w:b/>
          <w:noProof/>
        </w:rPr>
        <w:t>2012,</w:t>
      </w:r>
      <w:r w:rsidRPr="00623A39">
        <w:rPr>
          <w:noProof/>
        </w:rPr>
        <w:t xml:space="preserve"> </w:t>
      </w:r>
      <w:r w:rsidRPr="00623A39">
        <w:rPr>
          <w:i/>
          <w:noProof/>
        </w:rPr>
        <w:t>116</w:t>
      </w:r>
      <w:r w:rsidRPr="00623A39">
        <w:rPr>
          <w:noProof/>
        </w:rPr>
        <w:t xml:space="preserve"> (31), 9326-9336.</w:t>
      </w:r>
      <w:bookmarkEnd w:id="321"/>
    </w:p>
    <w:p w14:paraId="33DBE449" w14:textId="77777777" w:rsidR="00623A39" w:rsidRPr="00623A39" w:rsidRDefault="00623A39" w:rsidP="00623A39">
      <w:pPr>
        <w:rPr>
          <w:noProof/>
        </w:rPr>
      </w:pPr>
      <w:bookmarkStart w:id="322" w:name="_ENREF_44"/>
      <w:r w:rsidRPr="00623A39">
        <w:rPr>
          <w:noProof/>
        </w:rPr>
        <w:t>44.</w:t>
      </w:r>
      <w:r w:rsidRPr="00623A39">
        <w:rPr>
          <w:noProof/>
        </w:rPr>
        <w:tab/>
        <w:t xml:space="preserve">Jorgensen, W. L.; Chandrasekhar, J.; Madura, J. D.; Impey, R. W.; Klein, M. L., Comparison of Simple Potential Functions for Simulating Liquid Water. </w:t>
      </w:r>
      <w:r w:rsidRPr="00623A39">
        <w:rPr>
          <w:i/>
          <w:noProof/>
        </w:rPr>
        <w:t xml:space="preserve">J Chem Phys </w:t>
      </w:r>
      <w:r w:rsidRPr="00623A39">
        <w:rPr>
          <w:b/>
          <w:noProof/>
        </w:rPr>
        <w:t>1983,</w:t>
      </w:r>
      <w:r w:rsidRPr="00623A39">
        <w:rPr>
          <w:noProof/>
        </w:rPr>
        <w:t xml:space="preserve"> </w:t>
      </w:r>
      <w:r w:rsidRPr="00623A39">
        <w:rPr>
          <w:i/>
          <w:noProof/>
        </w:rPr>
        <w:t>79</w:t>
      </w:r>
      <w:r w:rsidRPr="00623A39">
        <w:rPr>
          <w:noProof/>
        </w:rPr>
        <w:t xml:space="preserve"> (2), 926-935.</w:t>
      </w:r>
      <w:bookmarkEnd w:id="322"/>
    </w:p>
    <w:p w14:paraId="5969E413" w14:textId="77777777" w:rsidR="00623A39" w:rsidRPr="00623A39" w:rsidRDefault="00623A39" w:rsidP="00623A39">
      <w:pPr>
        <w:rPr>
          <w:noProof/>
        </w:rPr>
      </w:pPr>
      <w:bookmarkStart w:id="323" w:name="_ENREF_45"/>
      <w:r w:rsidRPr="00623A39">
        <w:rPr>
          <w:noProof/>
        </w:rPr>
        <w:t>45.</w:t>
      </w:r>
      <w:r w:rsidRPr="00623A39">
        <w:rPr>
          <w:noProof/>
        </w:rPr>
        <w:tab/>
        <w:t xml:space="preserve">Dolinsky, T. J.; Czodrowski, P.; Li, H.; Nielsen, J. E.; Jensen, J. H.; Klebe, G.; Baker, N. A., PDB2PQR: expanding and upgrading automated preparation of biomolecular structures for molecular simulations. </w:t>
      </w:r>
      <w:r w:rsidRPr="00623A39">
        <w:rPr>
          <w:i/>
          <w:noProof/>
        </w:rPr>
        <w:t xml:space="preserve">Nucleic Acids Res </w:t>
      </w:r>
      <w:r w:rsidRPr="00623A39">
        <w:rPr>
          <w:b/>
          <w:noProof/>
        </w:rPr>
        <w:t>2007,</w:t>
      </w:r>
      <w:r w:rsidRPr="00623A39">
        <w:rPr>
          <w:noProof/>
        </w:rPr>
        <w:t xml:space="preserve"> </w:t>
      </w:r>
      <w:r w:rsidRPr="00623A39">
        <w:rPr>
          <w:i/>
          <w:noProof/>
        </w:rPr>
        <w:t>35</w:t>
      </w:r>
      <w:r w:rsidRPr="00623A39">
        <w:rPr>
          <w:noProof/>
        </w:rPr>
        <w:t>, W522-W525.</w:t>
      </w:r>
      <w:bookmarkEnd w:id="323"/>
    </w:p>
    <w:p w14:paraId="4E7DB1D9" w14:textId="77777777" w:rsidR="00623A39" w:rsidRPr="00623A39" w:rsidRDefault="00623A39" w:rsidP="00623A39">
      <w:pPr>
        <w:rPr>
          <w:noProof/>
        </w:rPr>
      </w:pPr>
      <w:bookmarkStart w:id="324" w:name="_ENREF_46"/>
      <w:r w:rsidRPr="00623A39">
        <w:rPr>
          <w:noProof/>
        </w:rPr>
        <w:t>46.</w:t>
      </w:r>
      <w:r w:rsidRPr="00623A39">
        <w:rPr>
          <w:noProof/>
        </w:rPr>
        <w:tab/>
        <w:t xml:space="preserve">Dolinsky, T. J.; Nielsen, J. E.; McCammon, J. A.; Baker, N. A., PDB2PQR: an automated pipeline for the setup of Poisson-Boltzmann electrostatics calculations. </w:t>
      </w:r>
      <w:r w:rsidRPr="00623A39">
        <w:rPr>
          <w:i/>
          <w:noProof/>
        </w:rPr>
        <w:t xml:space="preserve">Nucleic Acids Res </w:t>
      </w:r>
      <w:r w:rsidRPr="00623A39">
        <w:rPr>
          <w:b/>
          <w:noProof/>
        </w:rPr>
        <w:t>2004,</w:t>
      </w:r>
      <w:r w:rsidRPr="00623A39">
        <w:rPr>
          <w:noProof/>
        </w:rPr>
        <w:t xml:space="preserve"> </w:t>
      </w:r>
      <w:r w:rsidRPr="00623A39">
        <w:rPr>
          <w:i/>
          <w:noProof/>
        </w:rPr>
        <w:t>32</w:t>
      </w:r>
      <w:r w:rsidRPr="00623A39">
        <w:rPr>
          <w:noProof/>
        </w:rPr>
        <w:t>, W665-W667.</w:t>
      </w:r>
      <w:bookmarkEnd w:id="324"/>
    </w:p>
    <w:p w14:paraId="68B760DC" w14:textId="77777777" w:rsidR="00623A39" w:rsidRPr="00623A39" w:rsidRDefault="00623A39" w:rsidP="00623A39">
      <w:pPr>
        <w:rPr>
          <w:noProof/>
        </w:rPr>
      </w:pPr>
      <w:bookmarkStart w:id="325" w:name="_ENREF_47"/>
      <w:r w:rsidRPr="00623A39">
        <w:rPr>
          <w:noProof/>
        </w:rPr>
        <w:t>47.</w:t>
      </w:r>
      <w:r w:rsidRPr="00623A39">
        <w:rPr>
          <w:noProof/>
        </w:rPr>
        <w:tab/>
        <w:t xml:space="preserve">McCleverty, C. J.; Columbus, L.; Kreusch, A.; Lesley, S. A., Structure and ligand binding of the soluble domain of a Thermotoga maritima membrane protein of unknown function TM1634. </w:t>
      </w:r>
      <w:r w:rsidRPr="00623A39">
        <w:rPr>
          <w:i/>
          <w:noProof/>
        </w:rPr>
        <w:t xml:space="preserve">Protein Sci </w:t>
      </w:r>
      <w:r w:rsidRPr="00623A39">
        <w:rPr>
          <w:b/>
          <w:noProof/>
        </w:rPr>
        <w:t>2008,</w:t>
      </w:r>
      <w:r w:rsidRPr="00623A39">
        <w:rPr>
          <w:noProof/>
        </w:rPr>
        <w:t xml:space="preserve"> </w:t>
      </w:r>
      <w:r w:rsidRPr="00623A39">
        <w:rPr>
          <w:i/>
          <w:noProof/>
        </w:rPr>
        <w:t>17</w:t>
      </w:r>
      <w:r w:rsidRPr="00623A39">
        <w:rPr>
          <w:noProof/>
        </w:rPr>
        <w:t>, 869.</w:t>
      </w:r>
      <w:bookmarkEnd w:id="325"/>
    </w:p>
    <w:p w14:paraId="051C1012" w14:textId="77777777" w:rsidR="00623A39" w:rsidRPr="00623A39" w:rsidRDefault="00623A39" w:rsidP="00623A39">
      <w:pPr>
        <w:rPr>
          <w:noProof/>
        </w:rPr>
      </w:pPr>
      <w:bookmarkStart w:id="326" w:name="_ENREF_48"/>
      <w:r w:rsidRPr="00623A39">
        <w:rPr>
          <w:noProof/>
        </w:rPr>
        <w:t>48.</w:t>
      </w:r>
      <w:r w:rsidRPr="00623A39">
        <w:rPr>
          <w:noProof/>
        </w:rPr>
        <w:tab/>
        <w:t xml:space="preserve">Humphrey, W.; Dalke, A.; Schulten, K., VMD - Visual Molecular Dynamics. </w:t>
      </w:r>
      <w:r w:rsidRPr="00623A39">
        <w:rPr>
          <w:i/>
          <w:noProof/>
        </w:rPr>
        <w:t xml:space="preserve">J. Molec. Graphics </w:t>
      </w:r>
      <w:r w:rsidRPr="00623A39">
        <w:rPr>
          <w:b/>
          <w:noProof/>
        </w:rPr>
        <w:t>1996,</w:t>
      </w:r>
      <w:r w:rsidRPr="00623A39">
        <w:rPr>
          <w:noProof/>
        </w:rPr>
        <w:t xml:space="preserve"> </w:t>
      </w:r>
      <w:r w:rsidRPr="00623A39">
        <w:rPr>
          <w:i/>
          <w:noProof/>
        </w:rPr>
        <w:t>14</w:t>
      </w:r>
      <w:r w:rsidRPr="00623A39">
        <w:rPr>
          <w:noProof/>
        </w:rPr>
        <w:t>, 33-38.</w:t>
      </w:r>
      <w:bookmarkEnd w:id="326"/>
    </w:p>
    <w:p w14:paraId="63E67B70" w14:textId="77777777" w:rsidR="00623A39" w:rsidRPr="00623A39" w:rsidRDefault="00623A39" w:rsidP="00623A39">
      <w:pPr>
        <w:rPr>
          <w:noProof/>
        </w:rPr>
      </w:pPr>
      <w:bookmarkStart w:id="327" w:name="_ENREF_49"/>
      <w:r w:rsidRPr="00623A39">
        <w:rPr>
          <w:noProof/>
        </w:rPr>
        <w:t>49.</w:t>
      </w:r>
      <w:r w:rsidRPr="00623A39">
        <w:rPr>
          <w:noProof/>
        </w:rPr>
        <w:tab/>
        <w:t xml:space="preserve">van der Spoel, D.; Lindahl, E.; Hess, B.; Groenhof, G.; Mark, A. E.; Berendsen, H. J. C., GROMACS: Fast, Flexible, and Free. </w:t>
      </w:r>
      <w:r w:rsidRPr="00623A39">
        <w:rPr>
          <w:i/>
          <w:noProof/>
        </w:rPr>
        <w:t xml:space="preserve">J. Comput. Chem. </w:t>
      </w:r>
      <w:r w:rsidRPr="00623A39">
        <w:rPr>
          <w:b/>
          <w:noProof/>
        </w:rPr>
        <w:t>2005,</w:t>
      </w:r>
      <w:r w:rsidRPr="00623A39">
        <w:rPr>
          <w:noProof/>
        </w:rPr>
        <w:t xml:space="preserve"> </w:t>
      </w:r>
      <w:r w:rsidRPr="00623A39">
        <w:rPr>
          <w:i/>
          <w:noProof/>
        </w:rPr>
        <w:t>26</w:t>
      </w:r>
      <w:r w:rsidRPr="00623A39">
        <w:rPr>
          <w:noProof/>
        </w:rPr>
        <w:t>, 1701-1718.</w:t>
      </w:r>
      <w:bookmarkEnd w:id="327"/>
    </w:p>
    <w:p w14:paraId="3D6DC366" w14:textId="77777777" w:rsidR="00623A39" w:rsidRPr="00623A39" w:rsidRDefault="00623A39" w:rsidP="00623A39">
      <w:pPr>
        <w:rPr>
          <w:noProof/>
        </w:rPr>
      </w:pPr>
      <w:bookmarkStart w:id="328" w:name="_ENREF_50"/>
      <w:r w:rsidRPr="00623A39">
        <w:rPr>
          <w:noProof/>
        </w:rPr>
        <w:t>50.</w:t>
      </w:r>
      <w:r w:rsidRPr="00623A39">
        <w:rPr>
          <w:noProof/>
        </w:rPr>
        <w:tab/>
        <w:t xml:space="preserve">Smith, T. F.; Waterman, M. S., Identification of Common Molecular Subsequences. </w:t>
      </w:r>
      <w:r w:rsidRPr="00623A39">
        <w:rPr>
          <w:i/>
          <w:noProof/>
        </w:rPr>
        <w:t xml:space="preserve">J Mol Biol </w:t>
      </w:r>
      <w:r w:rsidRPr="00623A39">
        <w:rPr>
          <w:b/>
          <w:noProof/>
        </w:rPr>
        <w:t>1981,</w:t>
      </w:r>
      <w:r w:rsidRPr="00623A39">
        <w:rPr>
          <w:noProof/>
        </w:rPr>
        <w:t xml:space="preserve"> </w:t>
      </w:r>
      <w:r w:rsidRPr="00623A39">
        <w:rPr>
          <w:i/>
          <w:noProof/>
        </w:rPr>
        <w:t>147</w:t>
      </w:r>
      <w:r w:rsidRPr="00623A39">
        <w:rPr>
          <w:noProof/>
        </w:rPr>
        <w:t xml:space="preserve"> (1), 195-197.</w:t>
      </w:r>
      <w:bookmarkEnd w:id="328"/>
    </w:p>
    <w:p w14:paraId="24DF85E5" w14:textId="77777777" w:rsidR="00623A39" w:rsidRPr="00623A39" w:rsidRDefault="00623A39" w:rsidP="00623A39">
      <w:pPr>
        <w:rPr>
          <w:noProof/>
        </w:rPr>
      </w:pPr>
      <w:bookmarkStart w:id="329" w:name="_ENREF_51"/>
      <w:r w:rsidRPr="00623A39">
        <w:rPr>
          <w:noProof/>
        </w:rPr>
        <w:t>51.</w:t>
      </w:r>
      <w:r w:rsidRPr="00623A39">
        <w:rPr>
          <w:noProof/>
        </w:rPr>
        <w:tab/>
        <w:t xml:space="preserve">Russell, R. B.; Barton, G. J., Multiple protein sequence alignment from tertiary structure comparison. </w:t>
      </w:r>
      <w:r w:rsidRPr="00623A39">
        <w:rPr>
          <w:i/>
          <w:noProof/>
        </w:rPr>
        <w:t xml:space="preserve">PROTEINS: Struct. Funct. Genet. </w:t>
      </w:r>
      <w:r w:rsidRPr="00623A39">
        <w:rPr>
          <w:b/>
          <w:noProof/>
        </w:rPr>
        <w:t>1992,</w:t>
      </w:r>
      <w:r w:rsidRPr="00623A39">
        <w:rPr>
          <w:noProof/>
        </w:rPr>
        <w:t xml:space="preserve"> </w:t>
      </w:r>
      <w:r w:rsidRPr="00623A39">
        <w:rPr>
          <w:i/>
          <w:noProof/>
        </w:rPr>
        <w:t>14</w:t>
      </w:r>
      <w:r w:rsidRPr="00623A39">
        <w:rPr>
          <w:noProof/>
        </w:rPr>
        <w:t>, 309-323.</w:t>
      </w:r>
      <w:bookmarkEnd w:id="329"/>
    </w:p>
    <w:p w14:paraId="4F793A2F" w14:textId="77777777" w:rsidR="00623A39" w:rsidRPr="00623A39" w:rsidRDefault="00623A39" w:rsidP="00623A39">
      <w:pPr>
        <w:rPr>
          <w:noProof/>
        </w:rPr>
      </w:pPr>
      <w:bookmarkStart w:id="330" w:name="_ENREF_52"/>
      <w:r w:rsidRPr="00623A39">
        <w:rPr>
          <w:noProof/>
        </w:rPr>
        <w:t>52.</w:t>
      </w:r>
      <w:r w:rsidRPr="00623A39">
        <w:rPr>
          <w:noProof/>
        </w:rPr>
        <w:tab/>
        <w:t xml:space="preserve">Duan, Y.; Wu, C.; Chowdhury, S.; Lee, M. C.; Xiong, G.; Zhang, W.; Yang, R.; Cieplak, P.; Luo, R.; Lee, T., et al., A Point-Charge Force Field for Molecular Mechanics Simulations of Proteins Based on Condensed-Phase Quantum Mechanical Calculations. </w:t>
      </w:r>
      <w:r w:rsidRPr="00623A39">
        <w:rPr>
          <w:i/>
          <w:noProof/>
        </w:rPr>
        <w:t xml:space="preserve">J. Comput. Chem. </w:t>
      </w:r>
      <w:r w:rsidRPr="00623A39">
        <w:rPr>
          <w:b/>
          <w:noProof/>
        </w:rPr>
        <w:t>2003,</w:t>
      </w:r>
      <w:r w:rsidRPr="00623A39">
        <w:rPr>
          <w:noProof/>
        </w:rPr>
        <w:t xml:space="preserve"> </w:t>
      </w:r>
      <w:r w:rsidRPr="00623A39">
        <w:rPr>
          <w:i/>
          <w:noProof/>
        </w:rPr>
        <w:t>24</w:t>
      </w:r>
      <w:r w:rsidRPr="00623A39">
        <w:rPr>
          <w:noProof/>
        </w:rPr>
        <w:t>, 1999-2012.</w:t>
      </w:r>
      <w:bookmarkEnd w:id="330"/>
    </w:p>
    <w:p w14:paraId="1837E6F1" w14:textId="77777777" w:rsidR="00623A39" w:rsidRPr="00623A39" w:rsidRDefault="00623A39" w:rsidP="00623A39">
      <w:pPr>
        <w:rPr>
          <w:noProof/>
        </w:rPr>
      </w:pPr>
      <w:bookmarkStart w:id="331" w:name="_ENREF_53"/>
      <w:r w:rsidRPr="00623A39">
        <w:rPr>
          <w:noProof/>
        </w:rPr>
        <w:t>53.</w:t>
      </w:r>
      <w:r w:rsidRPr="00623A39">
        <w:rPr>
          <w:noProof/>
        </w:rPr>
        <w:tab/>
        <w:t xml:space="preserve">Darden, T.; York, D.; Pedersen, L. G., Particle mesh Ewald: An N log(N) method for Ewald sums in large systems. </w:t>
      </w:r>
      <w:r w:rsidRPr="00623A39">
        <w:rPr>
          <w:i/>
          <w:noProof/>
        </w:rPr>
        <w:t xml:space="preserve">J. Chem. Phys. </w:t>
      </w:r>
      <w:r w:rsidRPr="00623A39">
        <w:rPr>
          <w:b/>
          <w:noProof/>
        </w:rPr>
        <w:t>1993,</w:t>
      </w:r>
      <w:r w:rsidRPr="00623A39">
        <w:rPr>
          <w:noProof/>
        </w:rPr>
        <w:t xml:space="preserve"> </w:t>
      </w:r>
      <w:r w:rsidRPr="00623A39">
        <w:rPr>
          <w:i/>
          <w:noProof/>
        </w:rPr>
        <w:t>98</w:t>
      </w:r>
      <w:r w:rsidRPr="00623A39">
        <w:rPr>
          <w:noProof/>
        </w:rPr>
        <w:t>, 10089-10092.</w:t>
      </w:r>
      <w:bookmarkEnd w:id="331"/>
    </w:p>
    <w:p w14:paraId="1CBB0A24" w14:textId="77777777" w:rsidR="00623A39" w:rsidRPr="00623A39" w:rsidRDefault="00623A39" w:rsidP="00623A39">
      <w:pPr>
        <w:rPr>
          <w:noProof/>
        </w:rPr>
      </w:pPr>
      <w:bookmarkStart w:id="332" w:name="_ENREF_54"/>
      <w:r w:rsidRPr="00623A39">
        <w:rPr>
          <w:noProof/>
        </w:rPr>
        <w:t>54.</w:t>
      </w:r>
      <w:r w:rsidRPr="00623A39">
        <w:rPr>
          <w:noProof/>
        </w:rPr>
        <w:tab/>
        <w:t xml:space="preserve">Essmann, U.; Perera, L.; Berkowitz, M. L.; Darden, T.; Lee, H.; Pedersen, L. G., A smooth particle mesh Ewald method. </w:t>
      </w:r>
      <w:r w:rsidRPr="00623A39">
        <w:rPr>
          <w:i/>
          <w:noProof/>
        </w:rPr>
        <w:t xml:space="preserve">J. Chem. Phys. </w:t>
      </w:r>
      <w:r w:rsidRPr="00623A39">
        <w:rPr>
          <w:b/>
          <w:noProof/>
        </w:rPr>
        <w:t>1995,</w:t>
      </w:r>
      <w:r w:rsidRPr="00623A39">
        <w:rPr>
          <w:noProof/>
        </w:rPr>
        <w:t xml:space="preserve"> </w:t>
      </w:r>
      <w:r w:rsidRPr="00623A39">
        <w:rPr>
          <w:i/>
          <w:noProof/>
        </w:rPr>
        <w:t>103</w:t>
      </w:r>
      <w:r w:rsidRPr="00623A39">
        <w:rPr>
          <w:noProof/>
        </w:rPr>
        <w:t>, 8577-8593.</w:t>
      </w:r>
      <w:bookmarkEnd w:id="332"/>
    </w:p>
    <w:p w14:paraId="46F6A7F4" w14:textId="77777777" w:rsidR="00623A39" w:rsidRPr="00623A39" w:rsidRDefault="00623A39" w:rsidP="00623A39">
      <w:pPr>
        <w:rPr>
          <w:noProof/>
        </w:rPr>
      </w:pPr>
      <w:bookmarkStart w:id="333" w:name="_ENREF_55"/>
      <w:r w:rsidRPr="00623A39">
        <w:rPr>
          <w:noProof/>
        </w:rPr>
        <w:t>55.</w:t>
      </w:r>
      <w:r w:rsidRPr="00623A39">
        <w:rPr>
          <w:noProof/>
        </w:rPr>
        <w:tab/>
        <w:t xml:space="preserve">Hess, B.; Bekker, H.; Berendsen, H. J. C.; Fraaije, J. G. E. M., - LINCS: A linear constraint solver for molecular simulations. </w:t>
      </w:r>
      <w:r w:rsidRPr="00623A39">
        <w:rPr>
          <w:b/>
          <w:noProof/>
        </w:rPr>
        <w:t>1997,</w:t>
      </w:r>
      <w:r w:rsidRPr="00623A39">
        <w:rPr>
          <w:noProof/>
        </w:rPr>
        <w:t xml:space="preserve"> </w:t>
      </w:r>
      <w:r w:rsidRPr="00623A39">
        <w:rPr>
          <w:i/>
          <w:noProof/>
        </w:rPr>
        <w:t>- 18</w:t>
      </w:r>
      <w:r w:rsidRPr="00623A39">
        <w:rPr>
          <w:noProof/>
        </w:rPr>
        <w:t xml:space="preserve"> (- 12), - 1472.</w:t>
      </w:r>
      <w:bookmarkEnd w:id="333"/>
    </w:p>
    <w:p w14:paraId="3A083546" w14:textId="77777777" w:rsidR="00623A39" w:rsidRPr="00623A39" w:rsidRDefault="00623A39" w:rsidP="00623A39">
      <w:pPr>
        <w:rPr>
          <w:noProof/>
        </w:rPr>
      </w:pPr>
      <w:bookmarkStart w:id="334" w:name="_ENREF_56"/>
      <w:r w:rsidRPr="00623A39">
        <w:rPr>
          <w:noProof/>
        </w:rPr>
        <w:t>56.</w:t>
      </w:r>
      <w:r w:rsidRPr="00623A39">
        <w:rPr>
          <w:noProof/>
        </w:rPr>
        <w:tab/>
        <w:t xml:space="preserve">Roux, B., The calculation of the potential of mean force using computer simulations. </w:t>
      </w:r>
      <w:r w:rsidRPr="00623A39">
        <w:rPr>
          <w:i/>
          <w:noProof/>
        </w:rPr>
        <w:t xml:space="preserve">Comp. Phys. Commun. </w:t>
      </w:r>
      <w:r w:rsidRPr="00623A39">
        <w:rPr>
          <w:b/>
          <w:noProof/>
        </w:rPr>
        <w:t>1995,</w:t>
      </w:r>
      <w:r w:rsidRPr="00623A39">
        <w:rPr>
          <w:noProof/>
        </w:rPr>
        <w:t xml:space="preserve"> </w:t>
      </w:r>
      <w:r w:rsidRPr="00623A39">
        <w:rPr>
          <w:i/>
          <w:noProof/>
        </w:rPr>
        <w:t>91</w:t>
      </w:r>
      <w:r w:rsidRPr="00623A39">
        <w:rPr>
          <w:noProof/>
        </w:rPr>
        <w:t>, 275-282.</w:t>
      </w:r>
      <w:bookmarkEnd w:id="334"/>
    </w:p>
    <w:p w14:paraId="249EC64B" w14:textId="77777777" w:rsidR="00623A39" w:rsidRPr="00623A39" w:rsidRDefault="00623A39" w:rsidP="00623A39">
      <w:pPr>
        <w:rPr>
          <w:noProof/>
        </w:rPr>
      </w:pPr>
      <w:bookmarkStart w:id="335" w:name="_ENREF_57"/>
      <w:r w:rsidRPr="00623A39">
        <w:rPr>
          <w:noProof/>
        </w:rPr>
        <w:t>57.</w:t>
      </w:r>
      <w:r w:rsidRPr="00623A39">
        <w:rPr>
          <w:noProof/>
        </w:rPr>
        <w:tab/>
        <w:t xml:space="preserve">Gallicchio, E.; Andrec, M.; Felts, A. K.; Levy, R. M., Temperature Weighted Histogram Analysis Method, Replica Exchange, and Transition Paths. </w:t>
      </w:r>
      <w:r w:rsidRPr="00623A39">
        <w:rPr>
          <w:i/>
          <w:noProof/>
        </w:rPr>
        <w:t xml:space="preserve">J. Phys. Chem. B </w:t>
      </w:r>
      <w:r w:rsidRPr="00623A39">
        <w:rPr>
          <w:b/>
          <w:noProof/>
        </w:rPr>
        <w:t>2005,</w:t>
      </w:r>
      <w:r w:rsidRPr="00623A39">
        <w:rPr>
          <w:noProof/>
        </w:rPr>
        <w:t xml:space="preserve"> </w:t>
      </w:r>
      <w:r w:rsidRPr="00623A39">
        <w:rPr>
          <w:i/>
          <w:noProof/>
        </w:rPr>
        <w:t>109</w:t>
      </w:r>
      <w:r w:rsidRPr="00623A39">
        <w:rPr>
          <w:noProof/>
        </w:rPr>
        <w:t>, 6722-6731.</w:t>
      </w:r>
      <w:bookmarkEnd w:id="335"/>
    </w:p>
    <w:p w14:paraId="6AF2DF69" w14:textId="77777777" w:rsidR="00623A39" w:rsidRPr="00623A39" w:rsidRDefault="00623A39" w:rsidP="00623A39">
      <w:pPr>
        <w:rPr>
          <w:noProof/>
        </w:rPr>
      </w:pPr>
      <w:bookmarkStart w:id="336" w:name="_ENREF_58"/>
      <w:r w:rsidRPr="00623A39">
        <w:rPr>
          <w:noProof/>
        </w:rPr>
        <w:t>58.</w:t>
      </w:r>
      <w:r w:rsidRPr="00623A39">
        <w:rPr>
          <w:noProof/>
        </w:rPr>
        <w:tab/>
        <w:t xml:space="preserve">Mardia, K. V., Statistics of Directional Data. </w:t>
      </w:r>
      <w:r w:rsidRPr="00623A39">
        <w:rPr>
          <w:i/>
          <w:noProof/>
        </w:rPr>
        <w:t xml:space="preserve">J. Roy. Statist. Soc. Ser. B (Methodol.) </w:t>
      </w:r>
      <w:r w:rsidRPr="00623A39">
        <w:rPr>
          <w:b/>
          <w:noProof/>
        </w:rPr>
        <w:t>1975,</w:t>
      </w:r>
      <w:r w:rsidRPr="00623A39">
        <w:rPr>
          <w:noProof/>
        </w:rPr>
        <w:t xml:space="preserve"> </w:t>
      </w:r>
      <w:r w:rsidRPr="00623A39">
        <w:rPr>
          <w:i/>
          <w:noProof/>
        </w:rPr>
        <w:t>37</w:t>
      </w:r>
      <w:r w:rsidRPr="00623A39">
        <w:rPr>
          <w:noProof/>
        </w:rPr>
        <w:t xml:space="preserve"> (3), 349-393.</w:t>
      </w:r>
      <w:bookmarkEnd w:id="336"/>
    </w:p>
    <w:p w14:paraId="5EBE428F" w14:textId="77777777" w:rsidR="00623A39" w:rsidRPr="00623A39" w:rsidRDefault="00623A39" w:rsidP="00623A39">
      <w:pPr>
        <w:rPr>
          <w:noProof/>
        </w:rPr>
      </w:pPr>
      <w:bookmarkStart w:id="337" w:name="_ENREF_59"/>
      <w:r w:rsidRPr="00623A39">
        <w:rPr>
          <w:noProof/>
        </w:rPr>
        <w:t>59.</w:t>
      </w:r>
      <w:r w:rsidRPr="00623A39">
        <w:rPr>
          <w:noProof/>
        </w:rPr>
        <w:tab/>
        <w:t xml:space="preserve">Berendsen, H. J. C.; Spoel, D. v. d.; Drunen, R. v., GROMACS: A message-passing parallel molecular dynamics implementation. </w:t>
      </w:r>
      <w:r w:rsidRPr="00623A39">
        <w:rPr>
          <w:i/>
          <w:noProof/>
        </w:rPr>
        <w:t xml:space="preserve">Comp. Phys. Commun. </w:t>
      </w:r>
      <w:r w:rsidRPr="00623A39">
        <w:rPr>
          <w:b/>
          <w:noProof/>
        </w:rPr>
        <w:t>1995,</w:t>
      </w:r>
      <w:r w:rsidRPr="00623A39">
        <w:rPr>
          <w:noProof/>
        </w:rPr>
        <w:t xml:space="preserve"> </w:t>
      </w:r>
      <w:r w:rsidRPr="00623A39">
        <w:rPr>
          <w:i/>
          <w:noProof/>
        </w:rPr>
        <w:t>91</w:t>
      </w:r>
      <w:r w:rsidRPr="00623A39">
        <w:rPr>
          <w:noProof/>
        </w:rPr>
        <w:t>, 43-56.</w:t>
      </w:r>
      <w:bookmarkEnd w:id="337"/>
    </w:p>
    <w:p w14:paraId="2D212846" w14:textId="77777777" w:rsidR="00623A39" w:rsidRPr="00623A39" w:rsidRDefault="00623A39" w:rsidP="00623A39">
      <w:pPr>
        <w:rPr>
          <w:noProof/>
        </w:rPr>
      </w:pPr>
      <w:bookmarkStart w:id="338" w:name="_ENREF_60"/>
      <w:r w:rsidRPr="00623A39">
        <w:rPr>
          <w:noProof/>
        </w:rPr>
        <w:t>60.</w:t>
      </w:r>
      <w:r w:rsidRPr="00623A39">
        <w:rPr>
          <w:noProof/>
        </w:rPr>
        <w:tab/>
        <w:t xml:space="preserve">Hess, B.; Kutzner, C.; van der Spoel, D.; Lindahl, E., GROMACS 4: Algorithms for highly efficient, load-balanced, and scalable molecular simulation. </w:t>
      </w:r>
      <w:r w:rsidRPr="00623A39">
        <w:rPr>
          <w:i/>
          <w:noProof/>
        </w:rPr>
        <w:t xml:space="preserve">J Chem Theory Comput </w:t>
      </w:r>
      <w:r w:rsidRPr="00623A39">
        <w:rPr>
          <w:b/>
          <w:noProof/>
        </w:rPr>
        <w:t>2008,</w:t>
      </w:r>
      <w:r w:rsidRPr="00623A39">
        <w:rPr>
          <w:noProof/>
        </w:rPr>
        <w:t xml:space="preserve"> </w:t>
      </w:r>
      <w:r w:rsidRPr="00623A39">
        <w:rPr>
          <w:i/>
          <w:noProof/>
        </w:rPr>
        <w:t>4</w:t>
      </w:r>
      <w:r w:rsidRPr="00623A39">
        <w:rPr>
          <w:noProof/>
        </w:rPr>
        <w:t xml:space="preserve"> (3), 435-447.</w:t>
      </w:r>
      <w:bookmarkEnd w:id="338"/>
    </w:p>
    <w:p w14:paraId="6BC7DA4A" w14:textId="77777777" w:rsidR="00623A39" w:rsidRPr="00623A39" w:rsidRDefault="00623A39" w:rsidP="00623A39">
      <w:pPr>
        <w:rPr>
          <w:noProof/>
        </w:rPr>
      </w:pPr>
      <w:bookmarkStart w:id="339" w:name="_ENREF_61"/>
      <w:r w:rsidRPr="00623A39">
        <w:rPr>
          <w:noProof/>
        </w:rPr>
        <w:t>61.</w:t>
      </w:r>
      <w:r w:rsidRPr="00623A39">
        <w:rPr>
          <w:noProof/>
        </w:rPr>
        <w:tab/>
        <w:t xml:space="preserve">Lindahl, E.; Hess, B.; Spoel, D. v. d., GROMACS 3.0: A package for molecular simulation and trajectory analysis. </w:t>
      </w:r>
      <w:r w:rsidRPr="00623A39">
        <w:rPr>
          <w:i/>
          <w:noProof/>
        </w:rPr>
        <w:t xml:space="preserve">J. Mol. Mod. </w:t>
      </w:r>
      <w:r w:rsidRPr="00623A39">
        <w:rPr>
          <w:b/>
          <w:noProof/>
        </w:rPr>
        <w:t>2001,</w:t>
      </w:r>
      <w:r w:rsidRPr="00623A39">
        <w:rPr>
          <w:noProof/>
        </w:rPr>
        <w:t xml:space="preserve"> </w:t>
      </w:r>
      <w:r w:rsidRPr="00623A39">
        <w:rPr>
          <w:i/>
          <w:noProof/>
        </w:rPr>
        <w:t>7</w:t>
      </w:r>
      <w:r w:rsidRPr="00623A39">
        <w:rPr>
          <w:noProof/>
        </w:rPr>
        <w:t>, 306-317.</w:t>
      </w:r>
      <w:bookmarkEnd w:id="339"/>
    </w:p>
    <w:p w14:paraId="5453ADFD" w14:textId="77777777" w:rsidR="00623A39" w:rsidRPr="00623A39" w:rsidRDefault="00623A39" w:rsidP="00623A39">
      <w:pPr>
        <w:rPr>
          <w:noProof/>
        </w:rPr>
      </w:pPr>
      <w:bookmarkStart w:id="340" w:name="_ENREF_62"/>
      <w:r w:rsidRPr="00623A39">
        <w:rPr>
          <w:noProof/>
        </w:rPr>
        <w:t>62.</w:t>
      </w:r>
      <w:r w:rsidRPr="00623A39">
        <w:rPr>
          <w:noProof/>
        </w:rPr>
        <w:tab/>
        <w:t xml:space="preserve">Honig, B.; Nicholls, A., Classical Electrostatics in Biology and Chemistry. </w:t>
      </w:r>
      <w:r w:rsidRPr="00623A39">
        <w:rPr>
          <w:i/>
          <w:noProof/>
        </w:rPr>
        <w:t xml:space="preserve">Science </w:t>
      </w:r>
      <w:r w:rsidRPr="00623A39">
        <w:rPr>
          <w:b/>
          <w:noProof/>
        </w:rPr>
        <w:t>1995,</w:t>
      </w:r>
      <w:r w:rsidRPr="00623A39">
        <w:rPr>
          <w:noProof/>
        </w:rPr>
        <w:t xml:space="preserve"> </w:t>
      </w:r>
      <w:r w:rsidRPr="00623A39">
        <w:rPr>
          <w:i/>
          <w:noProof/>
        </w:rPr>
        <w:t>268</w:t>
      </w:r>
      <w:r w:rsidRPr="00623A39">
        <w:rPr>
          <w:noProof/>
        </w:rPr>
        <w:t xml:space="preserve"> (5214), 1144-1149.</w:t>
      </w:r>
      <w:bookmarkEnd w:id="340"/>
    </w:p>
    <w:p w14:paraId="67F268EF" w14:textId="77777777" w:rsidR="00623A39" w:rsidRPr="00623A39" w:rsidRDefault="00623A39" w:rsidP="00623A39">
      <w:pPr>
        <w:rPr>
          <w:noProof/>
        </w:rPr>
      </w:pPr>
      <w:bookmarkStart w:id="341" w:name="_ENREF_63"/>
      <w:r w:rsidRPr="00623A39">
        <w:rPr>
          <w:noProof/>
        </w:rPr>
        <w:t>63.</w:t>
      </w:r>
      <w:r w:rsidRPr="00623A39">
        <w:rPr>
          <w:noProof/>
        </w:rPr>
        <w:tab/>
        <w:t xml:space="preserve">Fogolari, F.; Brigo, A.; Molinari, H., The Poisson-Boltzmann equation for biomolecular electrostatics: a tool for structural biology. </w:t>
      </w:r>
      <w:r w:rsidRPr="00623A39">
        <w:rPr>
          <w:i/>
          <w:noProof/>
        </w:rPr>
        <w:t xml:space="preserve">J Mol Recognit </w:t>
      </w:r>
      <w:r w:rsidRPr="00623A39">
        <w:rPr>
          <w:b/>
          <w:noProof/>
        </w:rPr>
        <w:t>2002,</w:t>
      </w:r>
      <w:r w:rsidRPr="00623A39">
        <w:rPr>
          <w:noProof/>
        </w:rPr>
        <w:t xml:space="preserve"> </w:t>
      </w:r>
      <w:r w:rsidRPr="00623A39">
        <w:rPr>
          <w:i/>
          <w:noProof/>
        </w:rPr>
        <w:t>15</w:t>
      </w:r>
      <w:r w:rsidRPr="00623A39">
        <w:rPr>
          <w:noProof/>
        </w:rPr>
        <w:t xml:space="preserve"> (6), 377-392.</w:t>
      </w:r>
      <w:bookmarkEnd w:id="341"/>
    </w:p>
    <w:p w14:paraId="64816F05" w14:textId="77777777" w:rsidR="00623A39" w:rsidRPr="00623A39" w:rsidRDefault="00623A39" w:rsidP="00623A39">
      <w:pPr>
        <w:rPr>
          <w:noProof/>
        </w:rPr>
      </w:pPr>
      <w:bookmarkStart w:id="342" w:name="_ENREF_64"/>
      <w:r w:rsidRPr="00623A39">
        <w:rPr>
          <w:noProof/>
        </w:rPr>
        <w:t>64.</w:t>
      </w:r>
      <w:r w:rsidRPr="00623A39">
        <w:rPr>
          <w:noProof/>
        </w:rPr>
        <w:tab/>
        <w:t xml:space="preserve">Fogolari, F.; Zuccato, P.; Esposito, G.; Viglino, P., Biomolecular electrostatics with the linearized Poisson-Boltzmann equation. </w:t>
      </w:r>
      <w:r w:rsidRPr="00623A39">
        <w:rPr>
          <w:i/>
          <w:noProof/>
        </w:rPr>
        <w:t xml:space="preserve">Biophys J </w:t>
      </w:r>
      <w:r w:rsidRPr="00623A39">
        <w:rPr>
          <w:b/>
          <w:noProof/>
        </w:rPr>
        <w:t>1999,</w:t>
      </w:r>
      <w:r w:rsidRPr="00623A39">
        <w:rPr>
          <w:noProof/>
        </w:rPr>
        <w:t xml:space="preserve"> </w:t>
      </w:r>
      <w:r w:rsidRPr="00623A39">
        <w:rPr>
          <w:i/>
          <w:noProof/>
        </w:rPr>
        <w:t>76</w:t>
      </w:r>
      <w:r w:rsidRPr="00623A39">
        <w:rPr>
          <w:noProof/>
        </w:rPr>
        <w:t xml:space="preserve"> (1), 1-16.</w:t>
      </w:r>
      <w:bookmarkEnd w:id="342"/>
    </w:p>
    <w:p w14:paraId="225E2E15" w14:textId="77777777" w:rsidR="00623A39" w:rsidRPr="00623A39" w:rsidRDefault="00623A39" w:rsidP="00623A39">
      <w:pPr>
        <w:rPr>
          <w:noProof/>
        </w:rPr>
      </w:pPr>
      <w:bookmarkStart w:id="343" w:name="_ENREF_65"/>
      <w:r w:rsidRPr="00623A39">
        <w:rPr>
          <w:noProof/>
        </w:rPr>
        <w:t>65.</w:t>
      </w:r>
      <w:r w:rsidRPr="00623A39">
        <w:rPr>
          <w:noProof/>
        </w:rPr>
        <w:tab/>
        <w:t xml:space="preserve">Holst, M.; Saied, F., Multigrid Solution of the Poisson-Boltzmann Equation. </w:t>
      </w:r>
      <w:r w:rsidRPr="00623A39">
        <w:rPr>
          <w:i/>
          <w:noProof/>
        </w:rPr>
        <w:t xml:space="preserve">J Comput Chem </w:t>
      </w:r>
      <w:r w:rsidRPr="00623A39">
        <w:rPr>
          <w:b/>
          <w:noProof/>
        </w:rPr>
        <w:t>1993,</w:t>
      </w:r>
      <w:r w:rsidRPr="00623A39">
        <w:rPr>
          <w:noProof/>
        </w:rPr>
        <w:t xml:space="preserve"> </w:t>
      </w:r>
      <w:r w:rsidRPr="00623A39">
        <w:rPr>
          <w:i/>
          <w:noProof/>
        </w:rPr>
        <w:t>14</w:t>
      </w:r>
      <w:r w:rsidRPr="00623A39">
        <w:rPr>
          <w:noProof/>
        </w:rPr>
        <w:t xml:space="preserve"> (1), 105-113.</w:t>
      </w:r>
      <w:bookmarkEnd w:id="343"/>
    </w:p>
    <w:p w14:paraId="4CFBA983" w14:textId="77777777" w:rsidR="00623A39" w:rsidRPr="00623A39" w:rsidRDefault="00623A39" w:rsidP="00623A39">
      <w:pPr>
        <w:rPr>
          <w:noProof/>
        </w:rPr>
      </w:pPr>
      <w:bookmarkStart w:id="344" w:name="_ENREF_66"/>
      <w:r w:rsidRPr="00623A39">
        <w:rPr>
          <w:noProof/>
        </w:rPr>
        <w:t>66.</w:t>
      </w:r>
      <w:r w:rsidRPr="00623A39">
        <w:rPr>
          <w:noProof/>
        </w:rPr>
        <w:tab/>
        <w:t xml:space="preserve">Holst, M. J.; Saied, F., Numerical-Solution of the Nonlinear Poisson-Boltzmann Equation - Developing More Robust and Efficient Methods. </w:t>
      </w:r>
      <w:r w:rsidRPr="00623A39">
        <w:rPr>
          <w:i/>
          <w:noProof/>
        </w:rPr>
        <w:t xml:space="preserve">J Comput Chem </w:t>
      </w:r>
      <w:r w:rsidRPr="00623A39">
        <w:rPr>
          <w:b/>
          <w:noProof/>
        </w:rPr>
        <w:t>1995,</w:t>
      </w:r>
      <w:r w:rsidRPr="00623A39">
        <w:rPr>
          <w:noProof/>
        </w:rPr>
        <w:t xml:space="preserve"> </w:t>
      </w:r>
      <w:r w:rsidRPr="00623A39">
        <w:rPr>
          <w:i/>
          <w:noProof/>
        </w:rPr>
        <w:t>16</w:t>
      </w:r>
      <w:r w:rsidRPr="00623A39">
        <w:rPr>
          <w:noProof/>
        </w:rPr>
        <w:t xml:space="preserve"> (3), 337-364.</w:t>
      </w:r>
      <w:bookmarkEnd w:id="344"/>
    </w:p>
    <w:p w14:paraId="1E297AE2" w14:textId="77777777" w:rsidR="00623A39" w:rsidRPr="00623A39" w:rsidRDefault="00623A39" w:rsidP="00623A39">
      <w:pPr>
        <w:rPr>
          <w:noProof/>
        </w:rPr>
      </w:pPr>
      <w:bookmarkStart w:id="345" w:name="_ENREF_67"/>
      <w:r w:rsidRPr="00623A39">
        <w:rPr>
          <w:noProof/>
        </w:rPr>
        <w:t>67.</w:t>
      </w:r>
      <w:r w:rsidRPr="00623A39">
        <w:rPr>
          <w:noProof/>
        </w:rPr>
        <w:tab/>
        <w:t xml:space="preserve">Warshel, A.; Sharma, P. K.; Kato, M.; Parson, W. W., Modeling electrostatic effects in proteins. </w:t>
      </w:r>
      <w:r w:rsidRPr="00623A39">
        <w:rPr>
          <w:i/>
          <w:noProof/>
        </w:rPr>
        <w:t xml:space="preserve">Biochim. Biophys. Acta </w:t>
      </w:r>
      <w:r w:rsidRPr="00623A39">
        <w:rPr>
          <w:b/>
          <w:noProof/>
        </w:rPr>
        <w:t>2006,</w:t>
      </w:r>
      <w:r w:rsidRPr="00623A39">
        <w:rPr>
          <w:noProof/>
        </w:rPr>
        <w:t xml:space="preserve"> </w:t>
      </w:r>
      <w:r w:rsidRPr="00623A39">
        <w:rPr>
          <w:i/>
          <w:noProof/>
        </w:rPr>
        <w:t>1764</w:t>
      </w:r>
      <w:r w:rsidRPr="00623A39">
        <w:rPr>
          <w:noProof/>
        </w:rPr>
        <w:t>, 1647-1676.</w:t>
      </w:r>
      <w:bookmarkEnd w:id="345"/>
    </w:p>
    <w:p w14:paraId="6EBA30E5" w14:textId="77777777" w:rsidR="00623A39" w:rsidRPr="00623A39" w:rsidRDefault="00623A39" w:rsidP="00623A39">
      <w:pPr>
        <w:rPr>
          <w:noProof/>
        </w:rPr>
      </w:pPr>
      <w:bookmarkStart w:id="346" w:name="_ENREF_68"/>
      <w:r w:rsidRPr="00623A39">
        <w:rPr>
          <w:noProof/>
        </w:rPr>
        <w:t>68.</w:t>
      </w:r>
      <w:r w:rsidRPr="00623A39">
        <w:rPr>
          <w:noProof/>
        </w:rPr>
        <w:tab/>
        <w:t xml:space="preserve">Schnieders, M. J.; Baker, N. A.; Ren, P. Y.; Ponder, J. W., Polarizable atomic multipole solutes in a Poisson-Boltzmann continuum. </w:t>
      </w:r>
      <w:r w:rsidRPr="00623A39">
        <w:rPr>
          <w:i/>
          <w:noProof/>
        </w:rPr>
        <w:t xml:space="preserve">J Chem Phys </w:t>
      </w:r>
      <w:r w:rsidRPr="00623A39">
        <w:rPr>
          <w:b/>
          <w:noProof/>
        </w:rPr>
        <w:t>2007,</w:t>
      </w:r>
      <w:r w:rsidRPr="00623A39">
        <w:rPr>
          <w:noProof/>
        </w:rPr>
        <w:t xml:space="preserve"> </w:t>
      </w:r>
      <w:r w:rsidRPr="00623A39">
        <w:rPr>
          <w:i/>
          <w:noProof/>
        </w:rPr>
        <w:t>126</w:t>
      </w:r>
      <w:r w:rsidRPr="00623A39">
        <w:rPr>
          <w:noProof/>
        </w:rPr>
        <w:t xml:space="preserve"> (12).</w:t>
      </w:r>
      <w:bookmarkEnd w:id="346"/>
    </w:p>
    <w:p w14:paraId="359C00C1" w14:textId="77777777" w:rsidR="00623A39" w:rsidRPr="00623A39" w:rsidRDefault="00623A39" w:rsidP="00623A39">
      <w:pPr>
        <w:rPr>
          <w:noProof/>
        </w:rPr>
      </w:pPr>
      <w:bookmarkStart w:id="347" w:name="_ENREF_69"/>
      <w:r w:rsidRPr="00623A39">
        <w:rPr>
          <w:noProof/>
        </w:rPr>
        <w:t>69.</w:t>
      </w:r>
      <w:r w:rsidRPr="00623A39">
        <w:rPr>
          <w:noProof/>
        </w:rPr>
        <w:tab/>
        <w:t xml:space="preserve">Schutz, C. N.; Warshel, A., What are Dielectric "Constants" of Proteins and How to Validate Electrostatic Models? </w:t>
      </w:r>
      <w:r w:rsidRPr="00623A39">
        <w:rPr>
          <w:i/>
          <w:noProof/>
        </w:rPr>
        <w:t xml:space="preserve">Proteins </w:t>
      </w:r>
      <w:r w:rsidRPr="00623A39">
        <w:rPr>
          <w:b/>
          <w:noProof/>
        </w:rPr>
        <w:t>2001,</w:t>
      </w:r>
      <w:r w:rsidRPr="00623A39">
        <w:rPr>
          <w:noProof/>
        </w:rPr>
        <w:t xml:space="preserve"> </w:t>
      </w:r>
      <w:r w:rsidRPr="00623A39">
        <w:rPr>
          <w:i/>
          <w:noProof/>
        </w:rPr>
        <w:t>44</w:t>
      </w:r>
      <w:r w:rsidRPr="00623A39">
        <w:rPr>
          <w:noProof/>
        </w:rPr>
        <w:t>, 400-417.</w:t>
      </w:r>
      <w:bookmarkEnd w:id="347"/>
    </w:p>
    <w:p w14:paraId="6ECA8250" w14:textId="77777777" w:rsidR="00623A39" w:rsidRPr="00623A39" w:rsidRDefault="00623A39" w:rsidP="00623A39">
      <w:pPr>
        <w:rPr>
          <w:noProof/>
        </w:rPr>
      </w:pPr>
      <w:bookmarkStart w:id="348" w:name="_ENREF_70"/>
      <w:r w:rsidRPr="00623A39">
        <w:rPr>
          <w:noProof/>
        </w:rPr>
        <w:t>70.</w:t>
      </w:r>
      <w:r w:rsidRPr="00623A39">
        <w:rPr>
          <w:noProof/>
        </w:rPr>
        <w:tab/>
        <w:t xml:space="preserve">Ensign, D. L.; Webb, L. J., </w:t>
      </w:r>
      <w:r w:rsidRPr="00623A39">
        <w:rPr>
          <w:i/>
          <w:noProof/>
        </w:rPr>
        <w:t xml:space="preserve">Submitted </w:t>
      </w:r>
      <w:r w:rsidRPr="00623A39">
        <w:rPr>
          <w:b/>
          <w:noProof/>
        </w:rPr>
        <w:t>2013</w:t>
      </w:r>
      <w:r w:rsidRPr="00623A39">
        <w:rPr>
          <w:noProof/>
        </w:rPr>
        <w:t>.</w:t>
      </w:r>
      <w:bookmarkEnd w:id="348"/>
    </w:p>
    <w:p w14:paraId="65215FF7" w14:textId="77777777" w:rsidR="00623A39" w:rsidRPr="00623A39" w:rsidRDefault="00623A39" w:rsidP="00623A39">
      <w:pPr>
        <w:rPr>
          <w:noProof/>
        </w:rPr>
      </w:pPr>
      <w:bookmarkStart w:id="349" w:name="_ENREF_71"/>
      <w:r w:rsidRPr="00623A39">
        <w:rPr>
          <w:noProof/>
        </w:rPr>
        <w:t>71.</w:t>
      </w:r>
      <w:r w:rsidRPr="00623A39">
        <w:rPr>
          <w:noProof/>
        </w:rPr>
        <w:tab/>
        <w:t xml:space="preserve">Le Questel, J. Y.; Berthelot, M.; Laurence, C., Hydrogen-bond acceptor properties of nitriles: a combined crystallographic and ab initio theoretical investigation. </w:t>
      </w:r>
      <w:r w:rsidRPr="00623A39">
        <w:rPr>
          <w:i/>
          <w:noProof/>
        </w:rPr>
        <w:t xml:space="preserve">J Phys Org Chem </w:t>
      </w:r>
      <w:r w:rsidRPr="00623A39">
        <w:rPr>
          <w:b/>
          <w:noProof/>
        </w:rPr>
        <w:t>2000,</w:t>
      </w:r>
      <w:r w:rsidRPr="00623A39">
        <w:rPr>
          <w:noProof/>
        </w:rPr>
        <w:t xml:space="preserve"> </w:t>
      </w:r>
      <w:r w:rsidRPr="00623A39">
        <w:rPr>
          <w:i/>
          <w:noProof/>
        </w:rPr>
        <w:t>13</w:t>
      </w:r>
      <w:r w:rsidRPr="00623A39">
        <w:rPr>
          <w:noProof/>
        </w:rPr>
        <w:t xml:space="preserve"> (6), 347-358.</w:t>
      </w:r>
      <w:bookmarkEnd w:id="349"/>
    </w:p>
    <w:p w14:paraId="611632B5" w14:textId="77777777" w:rsidR="00623A39" w:rsidRPr="00623A39" w:rsidRDefault="00623A39" w:rsidP="00623A39">
      <w:pPr>
        <w:rPr>
          <w:noProof/>
        </w:rPr>
      </w:pPr>
      <w:bookmarkStart w:id="350" w:name="_ENREF_72"/>
      <w:r w:rsidRPr="00623A39">
        <w:rPr>
          <w:noProof/>
        </w:rPr>
        <w:t>72.</w:t>
      </w:r>
      <w:r w:rsidRPr="00623A39">
        <w:rPr>
          <w:noProof/>
        </w:rPr>
        <w:tab/>
        <w:t xml:space="preserve">Fafarman, A. T.; Webb, L. J.; Chuang, J. I.; Boxer, S. G., Site-Specific Conversion of Cysteine Thiols into Thiocyanate Creates an IR Probe for Electric Fields in Proteins. </w:t>
      </w:r>
      <w:r w:rsidRPr="00623A39">
        <w:rPr>
          <w:i/>
          <w:noProof/>
        </w:rPr>
        <w:t xml:space="preserve">J. Am. Chem. Soc. </w:t>
      </w:r>
      <w:r w:rsidRPr="00623A39">
        <w:rPr>
          <w:b/>
          <w:noProof/>
        </w:rPr>
        <w:t>2006,</w:t>
      </w:r>
      <w:r w:rsidRPr="00623A39">
        <w:rPr>
          <w:noProof/>
        </w:rPr>
        <w:t xml:space="preserve"> </w:t>
      </w:r>
      <w:r w:rsidRPr="00623A39">
        <w:rPr>
          <w:i/>
          <w:noProof/>
        </w:rPr>
        <w:t>128</w:t>
      </w:r>
      <w:r w:rsidRPr="00623A39">
        <w:rPr>
          <w:noProof/>
        </w:rPr>
        <w:t>, 13356-13357.</w:t>
      </w:r>
      <w:bookmarkEnd w:id="350"/>
    </w:p>
    <w:p w14:paraId="37E37020" w14:textId="77777777" w:rsidR="00623A39" w:rsidRPr="00623A39" w:rsidRDefault="00623A39" w:rsidP="00623A39">
      <w:pPr>
        <w:rPr>
          <w:noProof/>
        </w:rPr>
      </w:pPr>
      <w:bookmarkStart w:id="351" w:name="_ENREF_73"/>
      <w:r w:rsidRPr="00623A39">
        <w:rPr>
          <w:noProof/>
        </w:rPr>
        <w:t>73.</w:t>
      </w:r>
      <w:r w:rsidRPr="00623A39">
        <w:rPr>
          <w:noProof/>
        </w:rPr>
        <w:tab/>
        <w:t xml:space="preserve">Webb, L. J.; Boxer, S. G., Electrostatic Fields Near the Active Site of Human Aldose Reductase: 1. New Inhibitors and Vibrational Stark Effect Measurements. </w:t>
      </w:r>
      <w:r w:rsidRPr="00623A39">
        <w:rPr>
          <w:i/>
          <w:noProof/>
        </w:rPr>
        <w:t xml:space="preserve">Biochemistry </w:t>
      </w:r>
      <w:r w:rsidRPr="00623A39">
        <w:rPr>
          <w:b/>
          <w:noProof/>
        </w:rPr>
        <w:t>2008,</w:t>
      </w:r>
      <w:r w:rsidRPr="00623A39">
        <w:rPr>
          <w:noProof/>
        </w:rPr>
        <w:t xml:space="preserve"> </w:t>
      </w:r>
      <w:r w:rsidRPr="00623A39">
        <w:rPr>
          <w:i/>
          <w:noProof/>
        </w:rPr>
        <w:t>47</w:t>
      </w:r>
      <w:r w:rsidRPr="00623A39">
        <w:rPr>
          <w:noProof/>
        </w:rPr>
        <w:t>, 1588-1598.</w:t>
      </w:r>
      <w:bookmarkEnd w:id="351"/>
    </w:p>
    <w:p w14:paraId="131FE1B8" w14:textId="77777777" w:rsidR="00623A39" w:rsidRPr="00623A39" w:rsidRDefault="00623A39" w:rsidP="00623A39">
      <w:pPr>
        <w:rPr>
          <w:noProof/>
        </w:rPr>
      </w:pPr>
      <w:bookmarkStart w:id="352" w:name="_ENREF_74"/>
      <w:r w:rsidRPr="00623A39">
        <w:rPr>
          <w:noProof/>
        </w:rPr>
        <w:t>74.</w:t>
      </w:r>
      <w:r w:rsidRPr="00623A39">
        <w:rPr>
          <w:noProof/>
        </w:rPr>
        <w:tab/>
        <w:t xml:space="preserve">Suydam, I. T.; Snow, C. D.; Pande, V. S.; Boxer, S. G., Electric Fields at the Active Site of an Enzyme: Direct Comparison of Experiment with Theory. </w:t>
      </w:r>
      <w:r w:rsidRPr="00623A39">
        <w:rPr>
          <w:i/>
          <w:noProof/>
        </w:rPr>
        <w:t xml:space="preserve">Science </w:t>
      </w:r>
      <w:r w:rsidRPr="00623A39">
        <w:rPr>
          <w:b/>
          <w:noProof/>
        </w:rPr>
        <w:t>2006,</w:t>
      </w:r>
      <w:r w:rsidRPr="00623A39">
        <w:rPr>
          <w:noProof/>
        </w:rPr>
        <w:t xml:space="preserve"> </w:t>
      </w:r>
      <w:r w:rsidRPr="00623A39">
        <w:rPr>
          <w:i/>
          <w:noProof/>
        </w:rPr>
        <w:t>313</w:t>
      </w:r>
      <w:r w:rsidRPr="00623A39">
        <w:rPr>
          <w:noProof/>
        </w:rPr>
        <w:t>, 200-204.</w:t>
      </w:r>
      <w:bookmarkEnd w:id="352"/>
    </w:p>
    <w:p w14:paraId="5FE14B59" w14:textId="77777777" w:rsidR="00623A39" w:rsidRPr="00623A39" w:rsidRDefault="00623A39" w:rsidP="00623A39">
      <w:pPr>
        <w:rPr>
          <w:noProof/>
        </w:rPr>
      </w:pPr>
      <w:bookmarkStart w:id="353" w:name="_ENREF_75"/>
      <w:r w:rsidRPr="00623A39">
        <w:rPr>
          <w:noProof/>
        </w:rPr>
        <w:t>75.</w:t>
      </w:r>
      <w:r w:rsidRPr="00623A39">
        <w:rPr>
          <w:noProof/>
        </w:rPr>
        <w:tab/>
        <w:t xml:space="preserve">Andrews, S. S.; Boxer, S. G., Vibrational Stark Effects of Nitriles I.  Methods and Experimental Results. </w:t>
      </w:r>
      <w:r w:rsidRPr="00623A39">
        <w:rPr>
          <w:i/>
          <w:noProof/>
        </w:rPr>
        <w:t xml:space="preserve">J. Phys. Chem. A </w:t>
      </w:r>
      <w:r w:rsidRPr="00623A39">
        <w:rPr>
          <w:b/>
          <w:noProof/>
        </w:rPr>
        <w:t>2000,</w:t>
      </w:r>
      <w:r w:rsidRPr="00623A39">
        <w:rPr>
          <w:noProof/>
        </w:rPr>
        <w:t xml:space="preserve"> </w:t>
      </w:r>
      <w:r w:rsidRPr="00623A39">
        <w:rPr>
          <w:i/>
          <w:noProof/>
        </w:rPr>
        <w:t>104</w:t>
      </w:r>
      <w:r w:rsidRPr="00623A39">
        <w:rPr>
          <w:noProof/>
        </w:rPr>
        <w:t>, 11853-11863.</w:t>
      </w:r>
      <w:bookmarkEnd w:id="353"/>
    </w:p>
    <w:p w14:paraId="1C0E47F1" w14:textId="77777777" w:rsidR="00623A39" w:rsidRPr="00623A39" w:rsidRDefault="00623A39" w:rsidP="00623A39">
      <w:pPr>
        <w:rPr>
          <w:noProof/>
        </w:rPr>
      </w:pPr>
      <w:bookmarkStart w:id="354" w:name="_ENREF_76"/>
      <w:r w:rsidRPr="00623A39">
        <w:rPr>
          <w:noProof/>
        </w:rPr>
        <w:t>76.</w:t>
      </w:r>
      <w:r w:rsidRPr="00623A39">
        <w:rPr>
          <w:noProof/>
        </w:rPr>
        <w:tab/>
        <w:t xml:space="preserve">Andrews, S. S.; Boxer, S. G., Vibrational Stark Effects of Nitriles II.  Physical Origins of Stark Effects from Experiment and Perturbation Models. </w:t>
      </w:r>
      <w:r w:rsidRPr="00623A39">
        <w:rPr>
          <w:i/>
          <w:noProof/>
        </w:rPr>
        <w:t xml:space="preserve">J. Phys. Chem. A </w:t>
      </w:r>
      <w:r w:rsidRPr="00623A39">
        <w:rPr>
          <w:b/>
          <w:noProof/>
        </w:rPr>
        <w:t>2002,</w:t>
      </w:r>
      <w:r w:rsidRPr="00623A39">
        <w:rPr>
          <w:noProof/>
        </w:rPr>
        <w:t xml:space="preserve"> </w:t>
      </w:r>
      <w:r w:rsidRPr="00623A39">
        <w:rPr>
          <w:i/>
          <w:noProof/>
        </w:rPr>
        <w:t>106</w:t>
      </w:r>
      <w:r w:rsidRPr="00623A39">
        <w:rPr>
          <w:noProof/>
        </w:rPr>
        <w:t>, 469-477.</w:t>
      </w:r>
      <w:bookmarkEnd w:id="354"/>
    </w:p>
    <w:p w14:paraId="1333E7E8" w14:textId="77777777" w:rsidR="00623A39" w:rsidRPr="00623A39" w:rsidRDefault="00623A39" w:rsidP="00623A39">
      <w:pPr>
        <w:rPr>
          <w:noProof/>
        </w:rPr>
      </w:pPr>
      <w:bookmarkStart w:id="355" w:name="_ENREF_77"/>
      <w:r w:rsidRPr="00623A39">
        <w:rPr>
          <w:noProof/>
        </w:rPr>
        <w:t>77.</w:t>
      </w:r>
      <w:r w:rsidRPr="00623A39">
        <w:rPr>
          <w:noProof/>
        </w:rPr>
        <w:tab/>
        <w:t xml:space="preserve">Suydam, I. T.; Boxer, S. G., Vibrational Stark Effects Calibrate the Sensitivity of Vibrational Probes for Electric Fields in Proteins. </w:t>
      </w:r>
      <w:r w:rsidRPr="00623A39">
        <w:rPr>
          <w:i/>
          <w:noProof/>
        </w:rPr>
        <w:t xml:space="preserve">Biochemistry </w:t>
      </w:r>
      <w:r w:rsidRPr="00623A39">
        <w:rPr>
          <w:b/>
          <w:noProof/>
        </w:rPr>
        <w:t>2003,</w:t>
      </w:r>
      <w:r w:rsidRPr="00623A39">
        <w:rPr>
          <w:noProof/>
        </w:rPr>
        <w:t xml:space="preserve"> </w:t>
      </w:r>
      <w:r w:rsidRPr="00623A39">
        <w:rPr>
          <w:i/>
          <w:noProof/>
        </w:rPr>
        <w:t>42</w:t>
      </w:r>
      <w:r w:rsidRPr="00623A39">
        <w:rPr>
          <w:noProof/>
        </w:rPr>
        <w:t>, 12050-12055.</w:t>
      </w:r>
      <w:bookmarkEnd w:id="355"/>
    </w:p>
    <w:p w14:paraId="466E91DD" w14:textId="77777777" w:rsidR="00623A39" w:rsidRPr="00623A39" w:rsidRDefault="00623A39" w:rsidP="00623A39">
      <w:pPr>
        <w:rPr>
          <w:noProof/>
        </w:rPr>
      </w:pPr>
      <w:bookmarkStart w:id="356" w:name="_ENREF_78"/>
      <w:r w:rsidRPr="00623A39">
        <w:rPr>
          <w:noProof/>
        </w:rPr>
        <w:t>78.</w:t>
      </w:r>
      <w:r w:rsidRPr="00623A39">
        <w:rPr>
          <w:noProof/>
        </w:rPr>
        <w:tab/>
        <w:t xml:space="preserve">Fafarman, A. T.; Boxer, S. G., Nitrile Bonds as Infrared Probes of Electrostatics in Ribonuclease S. </w:t>
      </w:r>
      <w:r w:rsidRPr="00623A39">
        <w:rPr>
          <w:i/>
          <w:noProof/>
        </w:rPr>
        <w:t xml:space="preserve">J Phys Chem B </w:t>
      </w:r>
      <w:r w:rsidRPr="00623A39">
        <w:rPr>
          <w:b/>
          <w:noProof/>
        </w:rPr>
        <w:t>2010,</w:t>
      </w:r>
      <w:r w:rsidRPr="00623A39">
        <w:rPr>
          <w:noProof/>
        </w:rPr>
        <w:t xml:space="preserve"> </w:t>
      </w:r>
      <w:r w:rsidRPr="00623A39">
        <w:rPr>
          <w:i/>
          <w:noProof/>
        </w:rPr>
        <w:t>114</w:t>
      </w:r>
      <w:r w:rsidRPr="00623A39">
        <w:rPr>
          <w:noProof/>
        </w:rPr>
        <w:t xml:space="preserve"> (42), 13536-13544.</w:t>
      </w:r>
      <w:bookmarkEnd w:id="356"/>
    </w:p>
    <w:p w14:paraId="50E4E922" w14:textId="77777777" w:rsidR="00623A39" w:rsidRPr="00623A39" w:rsidRDefault="00623A39" w:rsidP="00623A39">
      <w:pPr>
        <w:rPr>
          <w:noProof/>
        </w:rPr>
      </w:pPr>
      <w:bookmarkStart w:id="357" w:name="_ENREF_79"/>
      <w:r w:rsidRPr="00623A39">
        <w:rPr>
          <w:noProof/>
        </w:rPr>
        <w:t>79.</w:t>
      </w:r>
      <w:r w:rsidRPr="00623A39">
        <w:rPr>
          <w:noProof/>
        </w:rPr>
        <w:tab/>
        <w:t xml:space="preserve">Ritchie, A. W.; Webb, L. J., Optimizing Electrostatic Field Calculations with the Adaptive Poisson-Boltzmann Solver to Predict Electric Fields at Protein-Protein Interfaces I: Sampling and Focusing. </w:t>
      </w:r>
      <w:r w:rsidRPr="00623A39">
        <w:rPr>
          <w:i/>
          <w:noProof/>
        </w:rPr>
        <w:t xml:space="preserve">J Phys Chem B </w:t>
      </w:r>
      <w:r w:rsidRPr="00623A39">
        <w:rPr>
          <w:b/>
          <w:noProof/>
        </w:rPr>
        <w:t>2013,</w:t>
      </w:r>
      <w:r w:rsidRPr="00623A39">
        <w:rPr>
          <w:noProof/>
        </w:rPr>
        <w:t xml:space="preserve"> </w:t>
      </w:r>
      <w:r w:rsidRPr="00623A39">
        <w:rPr>
          <w:i/>
          <w:noProof/>
        </w:rPr>
        <w:t>117</w:t>
      </w:r>
      <w:r w:rsidRPr="00623A39">
        <w:rPr>
          <w:noProof/>
        </w:rPr>
        <w:t xml:space="preserve"> ( 39), 11473-11489.</w:t>
      </w:r>
      <w:bookmarkEnd w:id="357"/>
    </w:p>
    <w:p w14:paraId="36275104" w14:textId="77777777" w:rsidR="00623A39" w:rsidRPr="00623A39" w:rsidRDefault="00623A39" w:rsidP="00623A39">
      <w:pPr>
        <w:rPr>
          <w:noProof/>
        </w:rPr>
      </w:pPr>
      <w:bookmarkStart w:id="358" w:name="_ENREF_80"/>
      <w:r w:rsidRPr="00623A39">
        <w:rPr>
          <w:noProof/>
        </w:rPr>
        <w:t>80.</w:t>
      </w:r>
      <w:r w:rsidRPr="00623A39">
        <w:rPr>
          <w:noProof/>
        </w:rPr>
        <w:tab/>
        <w:t xml:space="preserve">Krauss, G., </w:t>
      </w:r>
      <w:r w:rsidRPr="00623A39">
        <w:rPr>
          <w:i/>
          <w:noProof/>
        </w:rPr>
        <w:t>Biochemistry of Signal Transduction and Regulation</w:t>
      </w:r>
      <w:r w:rsidRPr="00623A39">
        <w:rPr>
          <w:noProof/>
        </w:rPr>
        <w:t>. 3 ed.; WILEY-VCH Verlag: Weinheim, Germany, 2003.</w:t>
      </w:r>
      <w:bookmarkEnd w:id="358"/>
    </w:p>
    <w:p w14:paraId="675F7E6F" w14:textId="77777777" w:rsidR="00623A39" w:rsidRPr="00623A39" w:rsidRDefault="00623A39" w:rsidP="00623A39">
      <w:pPr>
        <w:rPr>
          <w:noProof/>
        </w:rPr>
      </w:pPr>
      <w:bookmarkStart w:id="359" w:name="_ENREF_81"/>
      <w:r w:rsidRPr="00623A39">
        <w:rPr>
          <w:noProof/>
        </w:rPr>
        <w:t>81.</w:t>
      </w:r>
      <w:r w:rsidRPr="00623A39">
        <w:rPr>
          <w:noProof/>
        </w:rPr>
        <w:tab/>
        <w:t xml:space="preserve">Cox, A. D.; Der, C. J., The dark side of Ras: regulation of apoptosis. </w:t>
      </w:r>
      <w:r w:rsidRPr="00623A39">
        <w:rPr>
          <w:i/>
          <w:noProof/>
        </w:rPr>
        <w:t xml:space="preserve">Oncogene </w:t>
      </w:r>
      <w:r w:rsidRPr="00623A39">
        <w:rPr>
          <w:b/>
          <w:noProof/>
        </w:rPr>
        <w:t>2003,</w:t>
      </w:r>
      <w:r w:rsidRPr="00623A39">
        <w:rPr>
          <w:noProof/>
        </w:rPr>
        <w:t xml:space="preserve"> </w:t>
      </w:r>
      <w:r w:rsidRPr="00623A39">
        <w:rPr>
          <w:i/>
          <w:noProof/>
        </w:rPr>
        <w:t>22</w:t>
      </w:r>
      <w:r w:rsidRPr="00623A39">
        <w:rPr>
          <w:noProof/>
        </w:rPr>
        <w:t>, 8999-9006.</w:t>
      </w:r>
      <w:bookmarkEnd w:id="359"/>
    </w:p>
    <w:p w14:paraId="063E9CBD" w14:textId="77777777" w:rsidR="00623A39" w:rsidRPr="00623A39" w:rsidRDefault="00623A39" w:rsidP="00623A39">
      <w:pPr>
        <w:rPr>
          <w:noProof/>
        </w:rPr>
      </w:pPr>
      <w:bookmarkStart w:id="360" w:name="_ENREF_82"/>
      <w:r w:rsidRPr="00623A39">
        <w:rPr>
          <w:noProof/>
        </w:rPr>
        <w:t>82.</w:t>
      </w:r>
      <w:r w:rsidRPr="00623A39">
        <w:rPr>
          <w:noProof/>
        </w:rPr>
        <w:tab/>
        <w:t xml:space="preserve">Downward, J., Targeting Ras Signalling Pathways in Cancer Therapy. </w:t>
      </w:r>
      <w:r w:rsidRPr="00623A39">
        <w:rPr>
          <w:i/>
          <w:noProof/>
        </w:rPr>
        <w:t xml:space="preserve">Nature Canc. Rev. </w:t>
      </w:r>
      <w:r w:rsidRPr="00623A39">
        <w:rPr>
          <w:b/>
          <w:noProof/>
        </w:rPr>
        <w:t>2002,</w:t>
      </w:r>
      <w:r w:rsidRPr="00623A39">
        <w:rPr>
          <w:noProof/>
        </w:rPr>
        <w:t xml:space="preserve"> </w:t>
      </w:r>
      <w:r w:rsidRPr="00623A39">
        <w:rPr>
          <w:i/>
          <w:noProof/>
        </w:rPr>
        <w:t>3</w:t>
      </w:r>
      <w:r w:rsidRPr="00623A39">
        <w:rPr>
          <w:noProof/>
        </w:rPr>
        <w:t>, 11-22.</w:t>
      </w:r>
      <w:bookmarkEnd w:id="360"/>
    </w:p>
    <w:p w14:paraId="4945CD09" w14:textId="77777777" w:rsidR="00623A39" w:rsidRPr="00623A39" w:rsidRDefault="00623A39" w:rsidP="00623A39">
      <w:pPr>
        <w:rPr>
          <w:noProof/>
        </w:rPr>
      </w:pPr>
      <w:bookmarkStart w:id="361" w:name="_ENREF_83"/>
      <w:r w:rsidRPr="00623A39">
        <w:rPr>
          <w:noProof/>
        </w:rPr>
        <w:t>83.</w:t>
      </w:r>
      <w:r w:rsidRPr="00623A39">
        <w:rPr>
          <w:noProof/>
        </w:rPr>
        <w:tab/>
        <w:t xml:space="preserve">Repasky, G. A.; Chenette, E. J.; Der, C. J., Renewing the conspiracy theory debate: does Raf function alone to mediate Ras oncogenesis? </w:t>
      </w:r>
      <w:r w:rsidRPr="00623A39">
        <w:rPr>
          <w:i/>
          <w:noProof/>
        </w:rPr>
        <w:t xml:space="preserve">Trends Cell Biol. </w:t>
      </w:r>
      <w:r w:rsidRPr="00623A39">
        <w:rPr>
          <w:b/>
          <w:noProof/>
        </w:rPr>
        <w:t>2004,</w:t>
      </w:r>
      <w:r w:rsidRPr="00623A39">
        <w:rPr>
          <w:noProof/>
        </w:rPr>
        <w:t xml:space="preserve"> </w:t>
      </w:r>
      <w:r w:rsidRPr="00623A39">
        <w:rPr>
          <w:i/>
          <w:noProof/>
        </w:rPr>
        <w:t>14</w:t>
      </w:r>
      <w:r w:rsidRPr="00623A39">
        <w:rPr>
          <w:noProof/>
        </w:rPr>
        <w:t>, 639-647.</w:t>
      </w:r>
      <w:bookmarkEnd w:id="361"/>
    </w:p>
    <w:p w14:paraId="5098883F" w14:textId="77777777" w:rsidR="00623A39" w:rsidRPr="00623A39" w:rsidRDefault="00623A39" w:rsidP="00623A39">
      <w:pPr>
        <w:rPr>
          <w:noProof/>
        </w:rPr>
      </w:pPr>
      <w:bookmarkStart w:id="362" w:name="_ENREF_84"/>
      <w:r w:rsidRPr="00623A39">
        <w:rPr>
          <w:noProof/>
        </w:rPr>
        <w:t>84.</w:t>
      </w:r>
      <w:r w:rsidRPr="00623A39">
        <w:rPr>
          <w:noProof/>
        </w:rPr>
        <w:tab/>
        <w:t xml:space="preserve">Thomas, C.; Fricke, I.; Scrima, A.; Berken, A.; Wittinghofer, A., Structural Evidence for a Common Intermediate in Small G Protein-GEF Reactions. </w:t>
      </w:r>
      <w:r w:rsidRPr="00623A39">
        <w:rPr>
          <w:i/>
          <w:noProof/>
        </w:rPr>
        <w:t xml:space="preserve">Molecular Cell </w:t>
      </w:r>
      <w:r w:rsidRPr="00623A39">
        <w:rPr>
          <w:b/>
          <w:noProof/>
        </w:rPr>
        <w:t>2007,</w:t>
      </w:r>
      <w:r w:rsidRPr="00623A39">
        <w:rPr>
          <w:noProof/>
        </w:rPr>
        <w:t xml:space="preserve"> </w:t>
      </w:r>
      <w:r w:rsidRPr="00623A39">
        <w:rPr>
          <w:i/>
          <w:noProof/>
        </w:rPr>
        <w:t>25</w:t>
      </w:r>
      <w:r w:rsidRPr="00623A39">
        <w:rPr>
          <w:noProof/>
        </w:rPr>
        <w:t xml:space="preserve"> (1), 141-149.</w:t>
      </w:r>
      <w:bookmarkEnd w:id="362"/>
    </w:p>
    <w:p w14:paraId="4B10C0D4" w14:textId="77777777" w:rsidR="00623A39" w:rsidRPr="00623A39" w:rsidRDefault="00623A39" w:rsidP="00623A39">
      <w:pPr>
        <w:rPr>
          <w:noProof/>
        </w:rPr>
      </w:pPr>
      <w:bookmarkStart w:id="363" w:name="_ENREF_85"/>
      <w:r w:rsidRPr="00623A39">
        <w:rPr>
          <w:noProof/>
        </w:rPr>
        <w:t>85.</w:t>
      </w:r>
      <w:r w:rsidRPr="00623A39">
        <w:rPr>
          <w:noProof/>
        </w:rPr>
        <w:tab/>
        <w:t xml:space="preserve">Wu, C.; Lai, C.-F.; Mobley, W. C., Nerve Growth Factor Activates Persistent Rap1 Signaling in Endosomes. </w:t>
      </w:r>
      <w:r w:rsidRPr="00623A39">
        <w:rPr>
          <w:i/>
          <w:noProof/>
        </w:rPr>
        <w:t xml:space="preserve">The Journal of Neuroscience </w:t>
      </w:r>
      <w:r w:rsidRPr="00623A39">
        <w:rPr>
          <w:b/>
          <w:noProof/>
        </w:rPr>
        <w:t>2001,</w:t>
      </w:r>
      <w:r w:rsidRPr="00623A39">
        <w:rPr>
          <w:noProof/>
        </w:rPr>
        <w:t xml:space="preserve"> </w:t>
      </w:r>
      <w:r w:rsidRPr="00623A39">
        <w:rPr>
          <w:i/>
          <w:noProof/>
        </w:rPr>
        <w:t>21</w:t>
      </w:r>
      <w:r w:rsidRPr="00623A39">
        <w:rPr>
          <w:noProof/>
        </w:rPr>
        <w:t xml:space="preserve"> (15), 5406-5416.</w:t>
      </w:r>
      <w:bookmarkEnd w:id="363"/>
    </w:p>
    <w:p w14:paraId="6A61CE4C" w14:textId="77777777" w:rsidR="00623A39" w:rsidRPr="00623A39" w:rsidRDefault="00623A39" w:rsidP="00623A39">
      <w:pPr>
        <w:rPr>
          <w:noProof/>
        </w:rPr>
      </w:pPr>
      <w:bookmarkStart w:id="364" w:name="_ENREF_86"/>
      <w:r w:rsidRPr="00623A39">
        <w:rPr>
          <w:noProof/>
        </w:rPr>
        <w:t>86.</w:t>
      </w:r>
      <w:r w:rsidRPr="00623A39">
        <w:rPr>
          <w:noProof/>
        </w:rPr>
        <w:tab/>
        <w:t xml:space="preserve">Alexov, E.; Mehler, E. L.; Baker, N.; Baptista, A. M.; Huang, Y.; Milletti, F.; Nielsen, J. E.; Farrell, D.; Carstensen, T.; Olsson, M. H. M., et al., Progress in the prediction of pK(a) values in proteins. </w:t>
      </w:r>
      <w:r w:rsidRPr="00623A39">
        <w:rPr>
          <w:i/>
          <w:noProof/>
        </w:rPr>
        <w:t xml:space="preserve">Proteins-Structure Function and Bioinformatics </w:t>
      </w:r>
      <w:r w:rsidRPr="00623A39">
        <w:rPr>
          <w:b/>
          <w:noProof/>
        </w:rPr>
        <w:t>2011,</w:t>
      </w:r>
      <w:r w:rsidRPr="00623A39">
        <w:rPr>
          <w:noProof/>
        </w:rPr>
        <w:t xml:space="preserve"> </w:t>
      </w:r>
      <w:r w:rsidRPr="00623A39">
        <w:rPr>
          <w:i/>
          <w:noProof/>
        </w:rPr>
        <w:t>79</w:t>
      </w:r>
      <w:r w:rsidRPr="00623A39">
        <w:rPr>
          <w:noProof/>
        </w:rPr>
        <w:t xml:space="preserve"> (12), 3260-3275.</w:t>
      </w:r>
      <w:bookmarkEnd w:id="364"/>
    </w:p>
    <w:p w14:paraId="7FDFAF20" w14:textId="77777777" w:rsidR="00623A39" w:rsidRPr="00623A39" w:rsidRDefault="00623A39" w:rsidP="00623A39">
      <w:pPr>
        <w:rPr>
          <w:noProof/>
        </w:rPr>
      </w:pPr>
      <w:bookmarkStart w:id="365" w:name="_ENREF_87"/>
      <w:r w:rsidRPr="00623A39">
        <w:rPr>
          <w:noProof/>
        </w:rPr>
        <w:t>87.</w:t>
      </w:r>
      <w:r w:rsidRPr="00623A39">
        <w:rPr>
          <w:noProof/>
        </w:rPr>
        <w:tab/>
        <w:t xml:space="preserve">Herrmann, C., Ras-effector interactions: after one decade. </w:t>
      </w:r>
      <w:r w:rsidRPr="00623A39">
        <w:rPr>
          <w:i/>
          <w:noProof/>
        </w:rPr>
        <w:t xml:space="preserve">Curr. Opinion Struct. Biol. </w:t>
      </w:r>
      <w:r w:rsidRPr="00623A39">
        <w:rPr>
          <w:b/>
          <w:noProof/>
        </w:rPr>
        <w:t>2003,</w:t>
      </w:r>
      <w:r w:rsidRPr="00623A39">
        <w:rPr>
          <w:noProof/>
        </w:rPr>
        <w:t xml:space="preserve"> </w:t>
      </w:r>
      <w:r w:rsidRPr="00623A39">
        <w:rPr>
          <w:i/>
          <w:noProof/>
        </w:rPr>
        <w:t>13</w:t>
      </w:r>
      <w:r w:rsidRPr="00623A39">
        <w:rPr>
          <w:noProof/>
        </w:rPr>
        <w:t>, 122-129.</w:t>
      </w:r>
      <w:bookmarkEnd w:id="365"/>
    </w:p>
    <w:p w14:paraId="6451423C" w14:textId="77777777" w:rsidR="00623A39" w:rsidRPr="00623A39" w:rsidRDefault="00623A39" w:rsidP="00623A39">
      <w:pPr>
        <w:rPr>
          <w:noProof/>
        </w:rPr>
      </w:pPr>
      <w:bookmarkStart w:id="366" w:name="_ENREF_88"/>
      <w:r w:rsidRPr="00623A39">
        <w:rPr>
          <w:noProof/>
        </w:rPr>
        <w:t>88.</w:t>
      </w:r>
      <w:r w:rsidRPr="00623A39">
        <w:rPr>
          <w:noProof/>
        </w:rPr>
        <w:tab/>
        <w:t xml:space="preserve">Rudolph, M. G.; Linnemann, T.; Grunewald, P.; Wittinghofer, A.; Vetter, I. R.; Herrmann, C., Thermodynamics of Ras/Effector and Cdc42/Effector Interactions Probed by Isothermal Titration Calorimetry. </w:t>
      </w:r>
      <w:r w:rsidRPr="00623A39">
        <w:rPr>
          <w:i/>
          <w:noProof/>
        </w:rPr>
        <w:t xml:space="preserve">J. Biol. Chem. </w:t>
      </w:r>
      <w:r w:rsidRPr="00623A39">
        <w:rPr>
          <w:b/>
          <w:noProof/>
        </w:rPr>
        <w:t>2001,</w:t>
      </w:r>
      <w:r w:rsidRPr="00623A39">
        <w:rPr>
          <w:noProof/>
        </w:rPr>
        <w:t xml:space="preserve"> </w:t>
      </w:r>
      <w:r w:rsidRPr="00623A39">
        <w:rPr>
          <w:i/>
          <w:noProof/>
        </w:rPr>
        <w:t>276</w:t>
      </w:r>
      <w:r w:rsidRPr="00623A39">
        <w:rPr>
          <w:noProof/>
        </w:rPr>
        <w:t>, 23914-23921.</w:t>
      </w:r>
      <w:bookmarkEnd w:id="366"/>
    </w:p>
    <w:p w14:paraId="6D2928FD" w14:textId="77777777" w:rsidR="00623A39" w:rsidRPr="00623A39" w:rsidRDefault="00623A39" w:rsidP="00623A39">
      <w:pPr>
        <w:rPr>
          <w:noProof/>
        </w:rPr>
      </w:pPr>
      <w:bookmarkStart w:id="367" w:name="_ENREF_89"/>
      <w:r w:rsidRPr="00623A39">
        <w:rPr>
          <w:noProof/>
        </w:rPr>
        <w:t>89.</w:t>
      </w:r>
      <w:r w:rsidRPr="00623A39">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623A39">
        <w:rPr>
          <w:i/>
          <w:noProof/>
        </w:rPr>
        <w:t xml:space="preserve">J. Biol. Chem. </w:t>
      </w:r>
      <w:r w:rsidRPr="00623A39">
        <w:rPr>
          <w:b/>
          <w:noProof/>
        </w:rPr>
        <w:t>1996,</w:t>
      </w:r>
      <w:r w:rsidRPr="00623A39">
        <w:rPr>
          <w:noProof/>
        </w:rPr>
        <w:t xml:space="preserve"> </w:t>
      </w:r>
      <w:r w:rsidRPr="00623A39">
        <w:rPr>
          <w:i/>
          <w:noProof/>
        </w:rPr>
        <w:t>271</w:t>
      </w:r>
      <w:r w:rsidRPr="00623A39">
        <w:rPr>
          <w:noProof/>
        </w:rPr>
        <w:t>, 6794-6800.</w:t>
      </w:r>
      <w:bookmarkEnd w:id="367"/>
    </w:p>
    <w:p w14:paraId="4D4F7638" w14:textId="77777777" w:rsidR="00623A39" w:rsidRPr="00623A39" w:rsidRDefault="00623A39" w:rsidP="00623A39">
      <w:pPr>
        <w:rPr>
          <w:noProof/>
        </w:rPr>
      </w:pPr>
      <w:bookmarkStart w:id="368" w:name="_ENREF_90"/>
      <w:r w:rsidRPr="00623A39">
        <w:rPr>
          <w:noProof/>
        </w:rPr>
        <w:t>90.</w:t>
      </w:r>
      <w:r w:rsidRPr="00623A39">
        <w:rPr>
          <w:noProof/>
        </w:rPr>
        <w:tab/>
        <w:t xml:space="preserve">Nassar, N.; Horn, G.; Herrmann, C.; Block, C.; Janknecht, R.; Wittinghofer, A., Ras/Rap effector specificity determined by charge reversal. </w:t>
      </w:r>
      <w:r w:rsidRPr="00623A39">
        <w:rPr>
          <w:i/>
          <w:noProof/>
        </w:rPr>
        <w:t xml:space="preserve">Nat. Struct. Biol. </w:t>
      </w:r>
      <w:r w:rsidRPr="00623A39">
        <w:rPr>
          <w:b/>
          <w:noProof/>
        </w:rPr>
        <w:t>1996,</w:t>
      </w:r>
      <w:r w:rsidRPr="00623A39">
        <w:rPr>
          <w:noProof/>
        </w:rPr>
        <w:t xml:space="preserve"> </w:t>
      </w:r>
      <w:r w:rsidRPr="00623A39">
        <w:rPr>
          <w:i/>
          <w:noProof/>
        </w:rPr>
        <w:t>3</w:t>
      </w:r>
      <w:r w:rsidRPr="00623A39">
        <w:rPr>
          <w:noProof/>
        </w:rPr>
        <w:t>, 723-729.</w:t>
      </w:r>
      <w:bookmarkEnd w:id="368"/>
    </w:p>
    <w:p w14:paraId="3DD4658E" w14:textId="77777777" w:rsidR="00623A39" w:rsidRPr="00623A39" w:rsidRDefault="00623A39" w:rsidP="00623A39">
      <w:pPr>
        <w:rPr>
          <w:noProof/>
        </w:rPr>
      </w:pPr>
      <w:bookmarkStart w:id="369" w:name="_ENREF_91"/>
      <w:r w:rsidRPr="00623A39">
        <w:rPr>
          <w:noProof/>
        </w:rPr>
        <w:t>91.</w:t>
      </w:r>
      <w:r w:rsidRPr="00623A39">
        <w:rPr>
          <w:noProof/>
        </w:rPr>
        <w:tab/>
        <w:t xml:space="preserve">Davis-Searles, P. R.; Saunders, A. J.; Erie, D. A.; Winzor, D. J.; Pielak, G. J., INTERPRETING THE EFFECTS OF SMALL UNCHARGED SOLUTES ON PROTEIN-FOLDING EQUILIBRIA. </w:t>
      </w:r>
      <w:r w:rsidRPr="00623A39">
        <w:rPr>
          <w:i/>
          <w:noProof/>
        </w:rPr>
        <w:t xml:space="preserve">Annual Review of Biophysics and Biomolecular Structure </w:t>
      </w:r>
      <w:r w:rsidRPr="00623A39">
        <w:rPr>
          <w:b/>
          <w:noProof/>
        </w:rPr>
        <w:t>2001,</w:t>
      </w:r>
      <w:r w:rsidRPr="00623A39">
        <w:rPr>
          <w:noProof/>
        </w:rPr>
        <w:t xml:space="preserve"> </w:t>
      </w:r>
      <w:r w:rsidRPr="00623A39">
        <w:rPr>
          <w:i/>
          <w:noProof/>
        </w:rPr>
        <w:t>30</w:t>
      </w:r>
      <w:r w:rsidRPr="00623A39">
        <w:rPr>
          <w:noProof/>
        </w:rPr>
        <w:t xml:space="preserve"> (1), 271-306.</w:t>
      </w:r>
      <w:bookmarkEnd w:id="369"/>
    </w:p>
    <w:p w14:paraId="3D2DA33B" w14:textId="77777777" w:rsidR="00623A39" w:rsidRPr="00623A39" w:rsidRDefault="00623A39" w:rsidP="00623A39">
      <w:pPr>
        <w:rPr>
          <w:noProof/>
        </w:rPr>
      </w:pPr>
      <w:bookmarkStart w:id="370" w:name="_ENREF_92"/>
      <w:r w:rsidRPr="00623A39">
        <w:rPr>
          <w:noProof/>
        </w:rPr>
        <w:t>92.</w:t>
      </w:r>
      <w:r w:rsidRPr="00623A39">
        <w:rPr>
          <w:noProof/>
        </w:rPr>
        <w:tab/>
        <w:t xml:space="preserve">Lee, L. P.; Tidor, B., Optimization of Binding Electrostatics: Charge Complementarity in the Barnase-Barstar Protein Complex. </w:t>
      </w:r>
      <w:r w:rsidRPr="00623A39">
        <w:rPr>
          <w:i/>
          <w:noProof/>
        </w:rPr>
        <w:t xml:space="preserve">Protein Science </w:t>
      </w:r>
      <w:r w:rsidRPr="00623A39">
        <w:rPr>
          <w:b/>
          <w:noProof/>
        </w:rPr>
        <w:t>2001,</w:t>
      </w:r>
      <w:r w:rsidRPr="00623A39">
        <w:rPr>
          <w:noProof/>
        </w:rPr>
        <w:t xml:space="preserve"> </w:t>
      </w:r>
      <w:r w:rsidRPr="00623A39">
        <w:rPr>
          <w:i/>
          <w:noProof/>
        </w:rPr>
        <w:t>10</w:t>
      </w:r>
      <w:r w:rsidRPr="00623A39">
        <w:rPr>
          <w:noProof/>
        </w:rPr>
        <w:t>, 362-377.</w:t>
      </w:r>
      <w:bookmarkEnd w:id="370"/>
    </w:p>
    <w:p w14:paraId="7396F253" w14:textId="77777777" w:rsidR="00623A39" w:rsidRPr="00623A39" w:rsidRDefault="00623A39" w:rsidP="00623A39">
      <w:pPr>
        <w:rPr>
          <w:noProof/>
        </w:rPr>
      </w:pPr>
      <w:bookmarkStart w:id="371" w:name="_ENREF_93"/>
      <w:r w:rsidRPr="00623A39">
        <w:rPr>
          <w:noProof/>
        </w:rPr>
        <w:t>93.</w:t>
      </w:r>
      <w:r w:rsidRPr="00623A39">
        <w:rPr>
          <w:noProof/>
        </w:rPr>
        <w:tab/>
        <w:t xml:space="preserve">Simonson, T., Macromolecular electrostatics: continuum models and their growing pains. </w:t>
      </w:r>
      <w:r w:rsidRPr="00623A39">
        <w:rPr>
          <w:i/>
          <w:noProof/>
        </w:rPr>
        <w:t xml:space="preserve">Curr. Opin. Struct. Biol. </w:t>
      </w:r>
      <w:r w:rsidRPr="00623A39">
        <w:rPr>
          <w:b/>
          <w:noProof/>
        </w:rPr>
        <w:t>2001,</w:t>
      </w:r>
      <w:r w:rsidRPr="00623A39">
        <w:rPr>
          <w:noProof/>
        </w:rPr>
        <w:t xml:space="preserve"> </w:t>
      </w:r>
      <w:r w:rsidRPr="00623A39">
        <w:rPr>
          <w:i/>
          <w:noProof/>
        </w:rPr>
        <w:t>11</w:t>
      </w:r>
      <w:r w:rsidRPr="00623A39">
        <w:rPr>
          <w:noProof/>
        </w:rPr>
        <w:t>, 243-252.</w:t>
      </w:r>
      <w:bookmarkEnd w:id="371"/>
    </w:p>
    <w:p w14:paraId="77578722" w14:textId="77777777" w:rsidR="00623A39" w:rsidRPr="00623A39" w:rsidRDefault="00623A39" w:rsidP="00623A39">
      <w:pPr>
        <w:rPr>
          <w:noProof/>
        </w:rPr>
      </w:pPr>
      <w:bookmarkStart w:id="372" w:name="_ENREF_94"/>
      <w:r w:rsidRPr="00623A39">
        <w:rPr>
          <w:noProof/>
        </w:rPr>
        <w:t>94.</w:t>
      </w:r>
      <w:r w:rsidRPr="00623A39">
        <w:rPr>
          <w:noProof/>
        </w:rPr>
        <w:tab/>
        <w:t xml:space="preserve">Villa, J.; Warshel, A., Energetics and Dynamics of Enzymatic Reactions. </w:t>
      </w:r>
      <w:r w:rsidRPr="00623A39">
        <w:rPr>
          <w:i/>
          <w:noProof/>
        </w:rPr>
        <w:t xml:space="preserve">J. Phys. Chem. B </w:t>
      </w:r>
      <w:r w:rsidRPr="00623A39">
        <w:rPr>
          <w:b/>
          <w:noProof/>
        </w:rPr>
        <w:t>2001,</w:t>
      </w:r>
      <w:r w:rsidRPr="00623A39">
        <w:rPr>
          <w:noProof/>
        </w:rPr>
        <w:t xml:space="preserve"> </w:t>
      </w:r>
      <w:r w:rsidRPr="00623A39">
        <w:rPr>
          <w:i/>
          <w:noProof/>
        </w:rPr>
        <w:t>105</w:t>
      </w:r>
      <w:r w:rsidRPr="00623A39">
        <w:rPr>
          <w:noProof/>
        </w:rPr>
        <w:t>, 7887-7907.</w:t>
      </w:r>
      <w:bookmarkEnd w:id="372"/>
    </w:p>
    <w:p w14:paraId="6CC5830A" w14:textId="77777777" w:rsidR="00623A39" w:rsidRPr="00623A39" w:rsidRDefault="00623A39" w:rsidP="00623A39">
      <w:pPr>
        <w:rPr>
          <w:noProof/>
        </w:rPr>
      </w:pPr>
      <w:bookmarkStart w:id="373" w:name="_ENREF_95"/>
      <w:r w:rsidRPr="00623A39">
        <w:rPr>
          <w:noProof/>
        </w:rPr>
        <w:t>95.</w:t>
      </w:r>
      <w:r w:rsidRPr="00623A39">
        <w:rPr>
          <w:noProof/>
        </w:rPr>
        <w:tab/>
        <w:t xml:space="preserve">Nielsen, J. E.; Gunner, M. R.; Garcia-Moreno, E. B., The pK(a) Cooperative: A collaborative effort to advance structure-based calculations of pK(a) values and electrostatic effects in proteins. </w:t>
      </w:r>
      <w:r w:rsidRPr="00623A39">
        <w:rPr>
          <w:i/>
          <w:noProof/>
        </w:rPr>
        <w:t xml:space="preserve">Proteins-Structure Function and Bioinformatics </w:t>
      </w:r>
      <w:r w:rsidRPr="00623A39">
        <w:rPr>
          <w:b/>
          <w:noProof/>
        </w:rPr>
        <w:t>2011,</w:t>
      </w:r>
      <w:r w:rsidRPr="00623A39">
        <w:rPr>
          <w:noProof/>
        </w:rPr>
        <w:t xml:space="preserve"> </w:t>
      </w:r>
      <w:r w:rsidRPr="00623A39">
        <w:rPr>
          <w:i/>
          <w:noProof/>
        </w:rPr>
        <w:t>79</w:t>
      </w:r>
      <w:r w:rsidRPr="00623A39">
        <w:rPr>
          <w:noProof/>
        </w:rPr>
        <w:t xml:space="preserve"> (12), 3249-3259.</w:t>
      </w:r>
      <w:bookmarkEnd w:id="373"/>
    </w:p>
    <w:p w14:paraId="0B246C5B" w14:textId="77777777" w:rsidR="00623A39" w:rsidRPr="00623A39" w:rsidRDefault="00623A39" w:rsidP="00623A39">
      <w:pPr>
        <w:rPr>
          <w:noProof/>
        </w:rPr>
      </w:pPr>
      <w:bookmarkStart w:id="374" w:name="_ENREF_96"/>
      <w:r w:rsidRPr="00623A39">
        <w:rPr>
          <w:noProof/>
        </w:rPr>
        <w:t>96.</w:t>
      </w:r>
      <w:r w:rsidRPr="00623A39">
        <w:rPr>
          <w:noProof/>
        </w:rPr>
        <w:tab/>
        <w:t xml:space="preserve">Jiao, D.; Zhang, J.; Duke, R. E.; Li, G.; Schnieders, M. J.; Ren, P., Trypsin-Ligand Binding Free Energies from Explicit and Implicit Solvent Simulations with Polarizable Potential. </w:t>
      </w:r>
      <w:r w:rsidRPr="00623A39">
        <w:rPr>
          <w:i/>
          <w:noProof/>
        </w:rPr>
        <w:t xml:space="preserve">J. Comput. Chem. </w:t>
      </w:r>
      <w:r w:rsidRPr="00623A39">
        <w:rPr>
          <w:b/>
          <w:noProof/>
        </w:rPr>
        <w:t>2009,</w:t>
      </w:r>
      <w:r w:rsidRPr="00623A39">
        <w:rPr>
          <w:noProof/>
        </w:rPr>
        <w:t xml:space="preserve"> </w:t>
      </w:r>
      <w:r w:rsidRPr="00623A39">
        <w:rPr>
          <w:i/>
          <w:noProof/>
        </w:rPr>
        <w:t>30</w:t>
      </w:r>
      <w:r w:rsidRPr="00623A39">
        <w:rPr>
          <w:noProof/>
        </w:rPr>
        <w:t>, 1701-1711.</w:t>
      </w:r>
      <w:bookmarkEnd w:id="374"/>
    </w:p>
    <w:p w14:paraId="10341C83" w14:textId="77777777" w:rsidR="00623A39" w:rsidRPr="00623A39" w:rsidRDefault="00623A39" w:rsidP="00623A39">
      <w:pPr>
        <w:rPr>
          <w:noProof/>
        </w:rPr>
      </w:pPr>
      <w:bookmarkStart w:id="375" w:name="_ENREF_97"/>
      <w:r w:rsidRPr="00623A39">
        <w:rPr>
          <w:noProof/>
        </w:rPr>
        <w:t>97.</w:t>
      </w:r>
      <w:r w:rsidRPr="00623A39">
        <w:rPr>
          <w:noProof/>
        </w:rPr>
        <w:tab/>
        <w:t xml:space="preserve">Jiao, D. A.; Ren, P. Y., Calculation of protein-ligand binding free energy by a polarizable force field. </w:t>
      </w:r>
      <w:r w:rsidRPr="00623A39">
        <w:rPr>
          <w:i/>
          <w:noProof/>
        </w:rPr>
        <w:t xml:space="preserve">Abstr Pap Am Chem S </w:t>
      </w:r>
      <w:r w:rsidRPr="00623A39">
        <w:rPr>
          <w:b/>
          <w:noProof/>
        </w:rPr>
        <w:t>2009,</w:t>
      </w:r>
      <w:r w:rsidRPr="00623A39">
        <w:rPr>
          <w:noProof/>
        </w:rPr>
        <w:t xml:space="preserve"> </w:t>
      </w:r>
      <w:r w:rsidRPr="00623A39">
        <w:rPr>
          <w:i/>
          <w:noProof/>
        </w:rPr>
        <w:t>237</w:t>
      </w:r>
      <w:r w:rsidRPr="00623A39">
        <w:rPr>
          <w:noProof/>
        </w:rPr>
        <w:t>.</w:t>
      </w:r>
      <w:bookmarkEnd w:id="375"/>
    </w:p>
    <w:p w14:paraId="78A95C7A" w14:textId="77777777" w:rsidR="00623A39" w:rsidRPr="00623A39" w:rsidRDefault="00623A39" w:rsidP="00623A39">
      <w:pPr>
        <w:rPr>
          <w:noProof/>
        </w:rPr>
      </w:pPr>
      <w:bookmarkStart w:id="376" w:name="_ENREF_98"/>
      <w:r w:rsidRPr="00623A39">
        <w:rPr>
          <w:noProof/>
        </w:rPr>
        <w:t>98.</w:t>
      </w:r>
      <w:r w:rsidRPr="00623A39">
        <w:rPr>
          <w:noProof/>
        </w:rPr>
        <w:tab/>
        <w:t xml:space="preserve">Sigala, P. A.; Fafarman, A. T.; Bogard, P. E.; Boxer, S. G.; Herschlag, D., Do Ligand Binding and Solvent Exclusion Alter the Electrostatic Character within the Oxyanion Hole of an Enzymatic Active Site. </w:t>
      </w:r>
      <w:r w:rsidRPr="00623A39">
        <w:rPr>
          <w:i/>
          <w:noProof/>
        </w:rPr>
        <w:t xml:space="preserve">J. Am. Chem. Soc. </w:t>
      </w:r>
      <w:r w:rsidRPr="00623A39">
        <w:rPr>
          <w:b/>
          <w:noProof/>
        </w:rPr>
        <w:t>2007,</w:t>
      </w:r>
      <w:r w:rsidRPr="00623A39">
        <w:rPr>
          <w:noProof/>
        </w:rPr>
        <w:t xml:space="preserve"> </w:t>
      </w:r>
      <w:r w:rsidRPr="00623A39">
        <w:rPr>
          <w:i/>
          <w:noProof/>
        </w:rPr>
        <w:t>129</w:t>
      </w:r>
      <w:r w:rsidRPr="00623A39">
        <w:rPr>
          <w:noProof/>
        </w:rPr>
        <w:t>, 12104-12105.</w:t>
      </w:r>
      <w:bookmarkEnd w:id="376"/>
    </w:p>
    <w:p w14:paraId="1875283E" w14:textId="77777777" w:rsidR="00623A39" w:rsidRPr="00623A39" w:rsidRDefault="00623A39" w:rsidP="00623A39">
      <w:pPr>
        <w:rPr>
          <w:noProof/>
        </w:rPr>
      </w:pPr>
      <w:bookmarkStart w:id="377" w:name="_ENREF_99"/>
      <w:r w:rsidRPr="00623A39">
        <w:rPr>
          <w:noProof/>
        </w:rPr>
        <w:t>99.</w:t>
      </w:r>
      <w:r w:rsidRPr="00623A39">
        <w:rPr>
          <w:noProof/>
        </w:rPr>
        <w:tab/>
        <w:t xml:space="preserve">Zhong, S.; MacKerell, A. D., Binding Response: A Descriptor for Selecting Ligand Binding Site on Protein Surfaces. </w:t>
      </w:r>
      <w:r w:rsidRPr="00623A39">
        <w:rPr>
          <w:i/>
          <w:noProof/>
        </w:rPr>
        <w:t xml:space="preserve">J. Chem. Inf. Model. </w:t>
      </w:r>
      <w:r w:rsidRPr="00623A39">
        <w:rPr>
          <w:b/>
          <w:noProof/>
        </w:rPr>
        <w:t>2007,</w:t>
      </w:r>
      <w:r w:rsidRPr="00623A39">
        <w:rPr>
          <w:noProof/>
        </w:rPr>
        <w:t xml:space="preserve"> </w:t>
      </w:r>
      <w:r w:rsidRPr="00623A39">
        <w:rPr>
          <w:i/>
          <w:noProof/>
        </w:rPr>
        <w:t>47</w:t>
      </w:r>
      <w:r w:rsidRPr="00623A39">
        <w:rPr>
          <w:noProof/>
        </w:rPr>
        <w:t>, 2303-2315.</w:t>
      </w:r>
      <w:bookmarkEnd w:id="377"/>
    </w:p>
    <w:p w14:paraId="3FCF84D8" w14:textId="77777777" w:rsidR="00623A39" w:rsidRPr="00623A39" w:rsidRDefault="00623A39" w:rsidP="00623A39">
      <w:pPr>
        <w:rPr>
          <w:noProof/>
        </w:rPr>
      </w:pPr>
      <w:bookmarkStart w:id="378" w:name="_ENREF_100"/>
      <w:r w:rsidRPr="00623A39">
        <w:rPr>
          <w:noProof/>
        </w:rPr>
        <w:t>100.</w:t>
      </w:r>
      <w:r w:rsidRPr="00623A39">
        <w:rPr>
          <w:noProof/>
        </w:rPr>
        <w:tab/>
        <w:t xml:space="preserve">Alakoskela, J. M. I.; Kinnunen, P. K. J., Control of a Redox Reaction on Lipid Bilayer Surfaces by Membrane Dipole Potential. </w:t>
      </w:r>
      <w:r w:rsidRPr="00623A39">
        <w:rPr>
          <w:i/>
          <w:noProof/>
        </w:rPr>
        <w:t xml:space="preserve">Biophys. J. </w:t>
      </w:r>
      <w:r w:rsidRPr="00623A39">
        <w:rPr>
          <w:b/>
          <w:noProof/>
        </w:rPr>
        <w:t>2001,</w:t>
      </w:r>
      <w:r w:rsidRPr="00623A39">
        <w:rPr>
          <w:noProof/>
        </w:rPr>
        <w:t xml:space="preserve"> </w:t>
      </w:r>
      <w:r w:rsidRPr="00623A39">
        <w:rPr>
          <w:i/>
          <w:noProof/>
        </w:rPr>
        <w:t>80</w:t>
      </w:r>
      <w:r w:rsidRPr="00623A39">
        <w:rPr>
          <w:noProof/>
        </w:rPr>
        <w:t>, 294-304.</w:t>
      </w:r>
      <w:bookmarkEnd w:id="378"/>
    </w:p>
    <w:p w14:paraId="2B2F0DF1" w14:textId="77777777" w:rsidR="00623A39" w:rsidRPr="00623A39" w:rsidRDefault="00623A39" w:rsidP="00623A39">
      <w:pPr>
        <w:rPr>
          <w:noProof/>
        </w:rPr>
      </w:pPr>
      <w:bookmarkStart w:id="379" w:name="_ENREF_101"/>
      <w:r w:rsidRPr="00623A39">
        <w:rPr>
          <w:noProof/>
        </w:rPr>
        <w:t>101.</w:t>
      </w:r>
      <w:r w:rsidRPr="00623A39">
        <w:rPr>
          <w:noProof/>
        </w:rPr>
        <w:tab/>
        <w:t xml:space="preserve">Alakoskela, J. M. I.; Soderlund, T.; Holopainen, J. M.; Kinnunen, P. K. J., Dipole Potential and Head-Group Spacing are Determinants for the Membrane Partitioning of Pregnanolone. </w:t>
      </w:r>
      <w:r w:rsidRPr="00623A39">
        <w:rPr>
          <w:i/>
          <w:noProof/>
        </w:rPr>
        <w:t xml:space="preserve">Mol. Pharma. </w:t>
      </w:r>
      <w:r w:rsidRPr="00623A39">
        <w:rPr>
          <w:b/>
          <w:noProof/>
        </w:rPr>
        <w:t>2004,</w:t>
      </w:r>
      <w:r w:rsidRPr="00623A39">
        <w:rPr>
          <w:noProof/>
        </w:rPr>
        <w:t xml:space="preserve"> </w:t>
      </w:r>
      <w:r w:rsidRPr="00623A39">
        <w:rPr>
          <w:i/>
          <w:noProof/>
        </w:rPr>
        <w:t>66</w:t>
      </w:r>
      <w:r w:rsidRPr="00623A39">
        <w:rPr>
          <w:noProof/>
        </w:rPr>
        <w:t>, 161-168.</w:t>
      </w:r>
      <w:bookmarkEnd w:id="379"/>
    </w:p>
    <w:p w14:paraId="33619060" w14:textId="77777777" w:rsidR="00623A39" w:rsidRPr="00623A39" w:rsidRDefault="00623A39" w:rsidP="00623A39">
      <w:pPr>
        <w:rPr>
          <w:noProof/>
        </w:rPr>
      </w:pPr>
      <w:bookmarkStart w:id="380" w:name="_ENREF_102"/>
      <w:r w:rsidRPr="00623A39">
        <w:rPr>
          <w:noProof/>
        </w:rPr>
        <w:t>102.</w:t>
      </w:r>
      <w:r w:rsidRPr="00623A39">
        <w:rPr>
          <w:noProof/>
        </w:rPr>
        <w:tab/>
        <w:t xml:space="preserve">Baker, N. A.; Sept, D.; Joseph, S.; Holst, M. J.; McCammon, J. A., Electrostatics of nanosystems: Application to microtubles and the ribosome. </w:t>
      </w:r>
      <w:r w:rsidRPr="00623A39">
        <w:rPr>
          <w:i/>
          <w:noProof/>
        </w:rPr>
        <w:t xml:space="preserve">Proc. Natl. Acad. Sci. </w:t>
      </w:r>
      <w:r w:rsidRPr="00623A39">
        <w:rPr>
          <w:b/>
          <w:noProof/>
        </w:rPr>
        <w:t>2001,</w:t>
      </w:r>
      <w:r w:rsidRPr="00623A39">
        <w:rPr>
          <w:noProof/>
        </w:rPr>
        <w:t xml:space="preserve"> </w:t>
      </w:r>
      <w:r w:rsidRPr="00623A39">
        <w:rPr>
          <w:i/>
          <w:noProof/>
        </w:rPr>
        <w:t>98</w:t>
      </w:r>
      <w:r w:rsidRPr="00623A39">
        <w:rPr>
          <w:noProof/>
        </w:rPr>
        <w:t>, 10037-10041.</w:t>
      </w:r>
      <w:bookmarkEnd w:id="380"/>
    </w:p>
    <w:p w14:paraId="09899B80" w14:textId="77777777" w:rsidR="00623A39" w:rsidRPr="00623A39" w:rsidRDefault="00623A39" w:rsidP="00623A39">
      <w:pPr>
        <w:rPr>
          <w:noProof/>
        </w:rPr>
      </w:pPr>
      <w:bookmarkStart w:id="381" w:name="_ENREF_103"/>
      <w:r w:rsidRPr="00623A39">
        <w:rPr>
          <w:noProof/>
        </w:rPr>
        <w:t>103.</w:t>
      </w:r>
      <w:r w:rsidRPr="00623A39">
        <w:rPr>
          <w:noProof/>
        </w:rPr>
        <w:tab/>
        <w:t xml:space="preserve">Baran, K. L.; Chimenti, M. S.; Schlessman, J. L.; Fitch, C. A.; Herbst, K. J.; Garcia-Moreno, B. E., Electrostatic Effects in a Network of Polar and Ionizable Groups in Staphylococcal Nuclease. </w:t>
      </w:r>
      <w:r w:rsidRPr="00623A39">
        <w:rPr>
          <w:i/>
          <w:noProof/>
        </w:rPr>
        <w:t xml:space="preserve">J. Mol. Biol. </w:t>
      </w:r>
      <w:r w:rsidRPr="00623A39">
        <w:rPr>
          <w:b/>
          <w:noProof/>
        </w:rPr>
        <w:t>2008,</w:t>
      </w:r>
      <w:r w:rsidRPr="00623A39">
        <w:rPr>
          <w:noProof/>
        </w:rPr>
        <w:t xml:space="preserve"> </w:t>
      </w:r>
      <w:r w:rsidRPr="00623A39">
        <w:rPr>
          <w:i/>
          <w:noProof/>
        </w:rPr>
        <w:t>379</w:t>
      </w:r>
      <w:r w:rsidRPr="00623A39">
        <w:rPr>
          <w:noProof/>
        </w:rPr>
        <w:t>, 1045-1062.</w:t>
      </w:r>
      <w:bookmarkEnd w:id="381"/>
    </w:p>
    <w:p w14:paraId="2875EDE4" w14:textId="77777777" w:rsidR="00623A39" w:rsidRPr="00623A39" w:rsidRDefault="00623A39" w:rsidP="00623A39">
      <w:pPr>
        <w:rPr>
          <w:noProof/>
        </w:rPr>
      </w:pPr>
      <w:bookmarkStart w:id="382" w:name="_ENREF_104"/>
      <w:r w:rsidRPr="00623A39">
        <w:rPr>
          <w:noProof/>
        </w:rPr>
        <w:t>104.</w:t>
      </w:r>
      <w:r w:rsidRPr="00623A39">
        <w:rPr>
          <w:noProof/>
        </w:rPr>
        <w:tab/>
        <w:t xml:space="preserve">Bredenberg, J. H.; Russo, C.; Fenley, M. O., Salt-Mediated Electrostatics in the Associsation of TATA Binding Proteins to DNA: A Combined Molecular Mechanics/Poisson-Boltzman Study. </w:t>
      </w:r>
      <w:r w:rsidRPr="00623A39">
        <w:rPr>
          <w:i/>
          <w:noProof/>
        </w:rPr>
        <w:t xml:space="preserve">Biophys. J. </w:t>
      </w:r>
      <w:r w:rsidRPr="00623A39">
        <w:rPr>
          <w:b/>
          <w:noProof/>
        </w:rPr>
        <w:t>2008,</w:t>
      </w:r>
      <w:r w:rsidRPr="00623A39">
        <w:rPr>
          <w:noProof/>
        </w:rPr>
        <w:t xml:space="preserve"> </w:t>
      </w:r>
      <w:r w:rsidRPr="00623A39">
        <w:rPr>
          <w:i/>
          <w:noProof/>
        </w:rPr>
        <w:t>94</w:t>
      </w:r>
      <w:r w:rsidRPr="00623A39">
        <w:rPr>
          <w:noProof/>
        </w:rPr>
        <w:t>, 4634-4645.</w:t>
      </w:r>
      <w:bookmarkEnd w:id="382"/>
    </w:p>
    <w:p w14:paraId="5683998F" w14:textId="77777777" w:rsidR="00623A39" w:rsidRPr="00623A39" w:rsidRDefault="00623A39" w:rsidP="00623A39">
      <w:pPr>
        <w:rPr>
          <w:noProof/>
        </w:rPr>
      </w:pPr>
      <w:bookmarkStart w:id="383" w:name="_ENREF_105"/>
      <w:r w:rsidRPr="00623A39">
        <w:rPr>
          <w:noProof/>
        </w:rPr>
        <w:t>105.</w:t>
      </w:r>
      <w:r w:rsidRPr="00623A39">
        <w:rPr>
          <w:noProof/>
        </w:rPr>
        <w:tab/>
        <w:t xml:space="preserve">Cui, Q.; Sulea, T.; Schrag, J. D.; Munger, C.; Hung, M. N.; Naim, M.; Cygler, M.; Purisima, E. O., Molecular-Dynamics-Solvated Interaction Energy Studies of Protein-Protein Interactions: The MP1-p14 Scaffolding Complex. </w:t>
      </w:r>
      <w:r w:rsidRPr="00623A39">
        <w:rPr>
          <w:i/>
          <w:noProof/>
        </w:rPr>
        <w:t xml:space="preserve">J. Mol. Biol. </w:t>
      </w:r>
      <w:r w:rsidRPr="00623A39">
        <w:rPr>
          <w:b/>
          <w:noProof/>
        </w:rPr>
        <w:t>2008,</w:t>
      </w:r>
      <w:r w:rsidRPr="00623A39">
        <w:rPr>
          <w:noProof/>
        </w:rPr>
        <w:t xml:space="preserve"> </w:t>
      </w:r>
      <w:r w:rsidRPr="00623A39">
        <w:rPr>
          <w:i/>
          <w:noProof/>
        </w:rPr>
        <w:t>379</w:t>
      </w:r>
      <w:r w:rsidRPr="00623A39">
        <w:rPr>
          <w:noProof/>
        </w:rPr>
        <w:t>, 787-802.</w:t>
      </w:r>
      <w:bookmarkEnd w:id="383"/>
    </w:p>
    <w:p w14:paraId="48E9E922" w14:textId="77777777" w:rsidR="00623A39" w:rsidRPr="00623A39" w:rsidRDefault="00623A39" w:rsidP="00623A39">
      <w:pPr>
        <w:rPr>
          <w:noProof/>
        </w:rPr>
      </w:pPr>
      <w:bookmarkStart w:id="384" w:name="_ENREF_106"/>
      <w:r w:rsidRPr="00623A39">
        <w:rPr>
          <w:noProof/>
        </w:rPr>
        <w:t>106.</w:t>
      </w:r>
      <w:r w:rsidRPr="00623A39">
        <w:rPr>
          <w:noProof/>
        </w:rPr>
        <w:tab/>
        <w:t xml:space="preserve">Gilson, M. K.; Honig, B. H., Calculation of Electrostatic Potentials in an Enzyme Active-Site. </w:t>
      </w:r>
      <w:r w:rsidRPr="00623A39">
        <w:rPr>
          <w:i/>
          <w:noProof/>
        </w:rPr>
        <w:t xml:space="preserve">Nature </w:t>
      </w:r>
      <w:r w:rsidRPr="00623A39">
        <w:rPr>
          <w:b/>
          <w:noProof/>
        </w:rPr>
        <w:t>1987,</w:t>
      </w:r>
      <w:r w:rsidRPr="00623A39">
        <w:rPr>
          <w:noProof/>
        </w:rPr>
        <w:t xml:space="preserve"> </w:t>
      </w:r>
      <w:r w:rsidRPr="00623A39">
        <w:rPr>
          <w:i/>
          <w:noProof/>
        </w:rPr>
        <w:t>330</w:t>
      </w:r>
      <w:r w:rsidRPr="00623A39">
        <w:rPr>
          <w:noProof/>
        </w:rPr>
        <w:t xml:space="preserve"> (6143), 84-86.</w:t>
      </w:r>
      <w:bookmarkEnd w:id="384"/>
    </w:p>
    <w:p w14:paraId="631C4B44" w14:textId="77777777" w:rsidR="00623A39" w:rsidRPr="00623A39" w:rsidRDefault="00623A39" w:rsidP="00623A39">
      <w:pPr>
        <w:rPr>
          <w:noProof/>
        </w:rPr>
      </w:pPr>
      <w:bookmarkStart w:id="385" w:name="_ENREF_107"/>
      <w:r w:rsidRPr="00623A39">
        <w:rPr>
          <w:noProof/>
        </w:rPr>
        <w:t>107.</w:t>
      </w:r>
      <w:r w:rsidRPr="00623A39">
        <w:rPr>
          <w:noProof/>
        </w:rPr>
        <w:tab/>
        <w:t xml:space="preserve">Ji, C. G.; Zhang, J. Z. H., Electronic Polarization is Important in Stabilizing the Native Structures of Proteins. </w:t>
      </w:r>
      <w:r w:rsidRPr="00623A39">
        <w:rPr>
          <w:i/>
          <w:noProof/>
        </w:rPr>
        <w:t xml:space="preserve">J. Phys. Chem. B </w:t>
      </w:r>
      <w:r w:rsidRPr="00623A39">
        <w:rPr>
          <w:b/>
          <w:noProof/>
        </w:rPr>
        <w:t>2009,</w:t>
      </w:r>
      <w:r w:rsidRPr="00623A39">
        <w:rPr>
          <w:noProof/>
        </w:rPr>
        <w:t xml:space="preserve"> </w:t>
      </w:r>
      <w:r w:rsidRPr="00623A39">
        <w:rPr>
          <w:i/>
          <w:noProof/>
        </w:rPr>
        <w:t>113</w:t>
      </w:r>
      <w:r w:rsidRPr="00623A39">
        <w:rPr>
          <w:noProof/>
        </w:rPr>
        <w:t>, 16059-16064.</w:t>
      </w:r>
      <w:bookmarkEnd w:id="385"/>
    </w:p>
    <w:p w14:paraId="41E1E097" w14:textId="77777777" w:rsidR="00623A39" w:rsidRPr="00623A39" w:rsidRDefault="00623A39" w:rsidP="00623A39">
      <w:pPr>
        <w:rPr>
          <w:noProof/>
        </w:rPr>
      </w:pPr>
      <w:bookmarkStart w:id="386" w:name="_ENREF_108"/>
      <w:r w:rsidRPr="00623A39">
        <w:rPr>
          <w:noProof/>
        </w:rPr>
        <w:t>108.</w:t>
      </w:r>
      <w:r w:rsidRPr="00623A39">
        <w:rPr>
          <w:noProof/>
        </w:rPr>
        <w:tab/>
        <w:t xml:space="preserve">Kiel, C.; Selzer, T.; Shaul, Y.; Schreiber, G.; Herrmann, C., Electrostatically optimized Ras-binding Ral guanine dissociation stimulator mutants increase the rate of association by stabilizing the encounter complex. </w:t>
      </w:r>
      <w:r w:rsidRPr="00623A39">
        <w:rPr>
          <w:i/>
          <w:noProof/>
        </w:rPr>
        <w:t xml:space="preserve">Proc. Natl. Acad. Sci. </w:t>
      </w:r>
      <w:r w:rsidRPr="00623A39">
        <w:rPr>
          <w:b/>
          <w:noProof/>
        </w:rPr>
        <w:t>2004,</w:t>
      </w:r>
      <w:r w:rsidRPr="00623A39">
        <w:rPr>
          <w:noProof/>
        </w:rPr>
        <w:t xml:space="preserve"> </w:t>
      </w:r>
      <w:r w:rsidRPr="00623A39">
        <w:rPr>
          <w:i/>
          <w:noProof/>
        </w:rPr>
        <w:t>101</w:t>
      </w:r>
      <w:r w:rsidRPr="00623A39">
        <w:rPr>
          <w:noProof/>
        </w:rPr>
        <w:t>, 9223-9228.</w:t>
      </w:r>
      <w:bookmarkEnd w:id="386"/>
    </w:p>
    <w:p w14:paraId="492A4066" w14:textId="77777777" w:rsidR="00623A39" w:rsidRPr="00623A39" w:rsidRDefault="00623A39" w:rsidP="00623A39">
      <w:pPr>
        <w:rPr>
          <w:noProof/>
        </w:rPr>
      </w:pPr>
      <w:bookmarkStart w:id="387" w:name="_ENREF_109"/>
      <w:r w:rsidRPr="00623A39">
        <w:rPr>
          <w:noProof/>
        </w:rPr>
        <w:t>109.</w:t>
      </w:r>
      <w:r w:rsidRPr="00623A39">
        <w:rPr>
          <w:noProof/>
        </w:rPr>
        <w:tab/>
        <w:t xml:space="preserve">Layfield, J. P.; Hammes-Schiffer, S., Calculation of Vibrational Shifts of Nitrile Probes in the Active Site of Ketosteroid Isomerase upon Ligand Binding. </w:t>
      </w:r>
      <w:r w:rsidRPr="00623A39">
        <w:rPr>
          <w:i/>
          <w:noProof/>
        </w:rPr>
        <w:t xml:space="preserve">J Am Chem Soc </w:t>
      </w:r>
      <w:r w:rsidRPr="00623A39">
        <w:rPr>
          <w:b/>
          <w:noProof/>
        </w:rPr>
        <w:t>2013,</w:t>
      </w:r>
      <w:r w:rsidRPr="00623A39">
        <w:rPr>
          <w:noProof/>
        </w:rPr>
        <w:t xml:space="preserve"> </w:t>
      </w:r>
      <w:r w:rsidRPr="00623A39">
        <w:rPr>
          <w:i/>
          <w:noProof/>
        </w:rPr>
        <w:t>135</w:t>
      </w:r>
      <w:r w:rsidRPr="00623A39">
        <w:rPr>
          <w:noProof/>
        </w:rPr>
        <w:t xml:space="preserve"> (2), 717-725.</w:t>
      </w:r>
      <w:bookmarkEnd w:id="387"/>
    </w:p>
    <w:p w14:paraId="06556C0E" w14:textId="77777777" w:rsidR="00623A39" w:rsidRPr="00623A39" w:rsidRDefault="00623A39" w:rsidP="00623A39">
      <w:pPr>
        <w:rPr>
          <w:noProof/>
        </w:rPr>
      </w:pPr>
      <w:bookmarkStart w:id="388" w:name="_ENREF_110"/>
      <w:r w:rsidRPr="00623A39">
        <w:rPr>
          <w:noProof/>
        </w:rPr>
        <w:t>110.</w:t>
      </w:r>
      <w:r w:rsidRPr="00623A39">
        <w:rPr>
          <w:noProof/>
        </w:rPr>
        <w:tab/>
        <w:t xml:space="preserve">Lindquist, B. A.; Furse, K. E.; Corcelli, S. A., Nitrile groups as vibrational probes of biomolecular structure and dynamics: an overview. </w:t>
      </w:r>
      <w:r w:rsidRPr="00623A39">
        <w:rPr>
          <w:i/>
          <w:noProof/>
        </w:rPr>
        <w:t xml:space="preserve">Phys. Chem. Chem. Phys. </w:t>
      </w:r>
      <w:r w:rsidRPr="00623A39">
        <w:rPr>
          <w:b/>
          <w:noProof/>
        </w:rPr>
        <w:t>2009,</w:t>
      </w:r>
      <w:r w:rsidRPr="00623A39">
        <w:rPr>
          <w:noProof/>
        </w:rPr>
        <w:t xml:space="preserve"> </w:t>
      </w:r>
      <w:r w:rsidRPr="00623A39">
        <w:rPr>
          <w:i/>
          <w:noProof/>
        </w:rPr>
        <w:t>11</w:t>
      </w:r>
      <w:r w:rsidRPr="00623A39">
        <w:rPr>
          <w:noProof/>
        </w:rPr>
        <w:t>, 8119-8132.</w:t>
      </w:r>
      <w:bookmarkEnd w:id="388"/>
    </w:p>
    <w:p w14:paraId="7C418C9F" w14:textId="77777777" w:rsidR="00623A39" w:rsidRPr="00623A39" w:rsidRDefault="00623A39" w:rsidP="00623A39">
      <w:pPr>
        <w:rPr>
          <w:noProof/>
        </w:rPr>
      </w:pPr>
      <w:bookmarkStart w:id="389" w:name="_ENREF_111"/>
      <w:r w:rsidRPr="00623A39">
        <w:rPr>
          <w:noProof/>
        </w:rPr>
        <w:t>111.</w:t>
      </w:r>
      <w:r w:rsidRPr="00623A39">
        <w:rPr>
          <w:noProof/>
        </w:rPr>
        <w:tab/>
        <w:t xml:space="preserve">Oh, K. I.; Choi, J. H.; Lee, J. H.; Han, J. B.; Lee, H.; Cho, M., Nitrile and thiocyanate IR probes: Molecular dynamics simulation studies. </w:t>
      </w:r>
      <w:r w:rsidRPr="00623A39">
        <w:rPr>
          <w:i/>
          <w:noProof/>
        </w:rPr>
        <w:t xml:space="preserve">J Chem Phys </w:t>
      </w:r>
      <w:r w:rsidRPr="00623A39">
        <w:rPr>
          <w:b/>
          <w:noProof/>
        </w:rPr>
        <w:t>2008,</w:t>
      </w:r>
      <w:r w:rsidRPr="00623A39">
        <w:rPr>
          <w:noProof/>
        </w:rPr>
        <w:t xml:space="preserve"> </w:t>
      </w:r>
      <w:r w:rsidRPr="00623A39">
        <w:rPr>
          <w:i/>
          <w:noProof/>
        </w:rPr>
        <w:t>128</w:t>
      </w:r>
      <w:r w:rsidRPr="00623A39">
        <w:rPr>
          <w:noProof/>
        </w:rPr>
        <w:t xml:space="preserve"> (15).</w:t>
      </w:r>
      <w:bookmarkEnd w:id="389"/>
    </w:p>
    <w:p w14:paraId="55A654B0" w14:textId="77777777" w:rsidR="00623A39" w:rsidRPr="00623A39" w:rsidRDefault="00623A39" w:rsidP="00623A39">
      <w:pPr>
        <w:rPr>
          <w:noProof/>
        </w:rPr>
      </w:pPr>
      <w:bookmarkStart w:id="390" w:name="_ENREF_112"/>
      <w:r w:rsidRPr="00623A39">
        <w:rPr>
          <w:noProof/>
        </w:rPr>
        <w:t>112.</w:t>
      </w:r>
      <w:r w:rsidRPr="00623A39">
        <w:rPr>
          <w:noProof/>
        </w:rPr>
        <w:tab/>
        <w:t xml:space="preserve">Baker, N. A., Poisson-Boltzmann methods for biomolecular electrostatics. </w:t>
      </w:r>
      <w:r w:rsidRPr="00623A39">
        <w:rPr>
          <w:i/>
          <w:noProof/>
        </w:rPr>
        <w:t xml:space="preserve">Method Enzymol </w:t>
      </w:r>
      <w:r w:rsidRPr="00623A39">
        <w:rPr>
          <w:b/>
          <w:noProof/>
        </w:rPr>
        <w:t>2004,</w:t>
      </w:r>
      <w:r w:rsidRPr="00623A39">
        <w:rPr>
          <w:noProof/>
        </w:rPr>
        <w:t xml:space="preserve"> </w:t>
      </w:r>
      <w:r w:rsidRPr="00623A39">
        <w:rPr>
          <w:i/>
          <w:noProof/>
        </w:rPr>
        <w:t>383</w:t>
      </w:r>
      <w:r w:rsidRPr="00623A39">
        <w:rPr>
          <w:noProof/>
        </w:rPr>
        <w:t>, 94-+.</w:t>
      </w:r>
      <w:bookmarkEnd w:id="390"/>
    </w:p>
    <w:p w14:paraId="0922D631" w14:textId="77777777" w:rsidR="00623A39" w:rsidRPr="00623A39" w:rsidRDefault="00623A39" w:rsidP="00623A39">
      <w:pPr>
        <w:rPr>
          <w:noProof/>
        </w:rPr>
      </w:pPr>
      <w:bookmarkStart w:id="391" w:name="_ENREF_113"/>
      <w:r w:rsidRPr="00623A39">
        <w:rPr>
          <w:noProof/>
        </w:rPr>
        <w:t>113.</w:t>
      </w:r>
      <w:r w:rsidRPr="00623A39">
        <w:rPr>
          <w:noProof/>
        </w:rPr>
        <w:tab/>
        <w:t xml:space="preserve">Rocchia, W.; Alexov, E.; Honig, B., Extending the Applicability of the Nonlinear Poisson-Boltzmann Equation: Multiple Dielectric Constants and Multivalent Ions. </w:t>
      </w:r>
      <w:r w:rsidRPr="00623A39">
        <w:rPr>
          <w:i/>
          <w:noProof/>
        </w:rPr>
        <w:t xml:space="preserve">J. Phys. Chem. B </w:t>
      </w:r>
      <w:r w:rsidRPr="00623A39">
        <w:rPr>
          <w:b/>
          <w:noProof/>
        </w:rPr>
        <w:t>2001,</w:t>
      </w:r>
      <w:r w:rsidRPr="00623A39">
        <w:rPr>
          <w:noProof/>
        </w:rPr>
        <w:t xml:space="preserve"> </w:t>
      </w:r>
      <w:r w:rsidRPr="00623A39">
        <w:rPr>
          <w:i/>
          <w:noProof/>
        </w:rPr>
        <w:t>105</w:t>
      </w:r>
      <w:r w:rsidRPr="00623A39">
        <w:rPr>
          <w:noProof/>
        </w:rPr>
        <w:t>, 6507-6514.</w:t>
      </w:r>
      <w:bookmarkEnd w:id="391"/>
    </w:p>
    <w:p w14:paraId="08CCECE2" w14:textId="77777777" w:rsidR="00623A39" w:rsidRPr="00623A39" w:rsidRDefault="00623A39" w:rsidP="00623A39">
      <w:pPr>
        <w:rPr>
          <w:noProof/>
        </w:rPr>
      </w:pPr>
      <w:bookmarkStart w:id="392" w:name="_ENREF_114"/>
      <w:r w:rsidRPr="00623A39">
        <w:rPr>
          <w:noProof/>
        </w:rPr>
        <w:t>114.</w:t>
      </w:r>
      <w:r w:rsidRPr="00623A39">
        <w:rPr>
          <w:noProof/>
        </w:rPr>
        <w:tab/>
        <w:t xml:space="preserve">Simonson, T.; Archontis, G.; Karplus, M., A Poisson-Boltzmann Study of Charge Insertion in an Enzyme Active Site: The Effect of Dielectric Relaxation. </w:t>
      </w:r>
      <w:r w:rsidRPr="00623A39">
        <w:rPr>
          <w:i/>
          <w:noProof/>
        </w:rPr>
        <w:t xml:space="preserve">J. Phys. Chem. B </w:t>
      </w:r>
      <w:r w:rsidRPr="00623A39">
        <w:rPr>
          <w:b/>
          <w:noProof/>
        </w:rPr>
        <w:t>1999,</w:t>
      </w:r>
      <w:r w:rsidRPr="00623A39">
        <w:rPr>
          <w:noProof/>
        </w:rPr>
        <w:t xml:space="preserve"> </w:t>
      </w:r>
      <w:r w:rsidRPr="00623A39">
        <w:rPr>
          <w:i/>
          <w:noProof/>
        </w:rPr>
        <w:t>103</w:t>
      </w:r>
      <w:r w:rsidRPr="00623A39">
        <w:rPr>
          <w:noProof/>
        </w:rPr>
        <w:t>, 6142-6156.</w:t>
      </w:r>
      <w:bookmarkEnd w:id="392"/>
    </w:p>
    <w:p w14:paraId="5A929E24" w14:textId="77777777" w:rsidR="00623A39" w:rsidRPr="00623A39" w:rsidRDefault="00623A39" w:rsidP="00623A39">
      <w:pPr>
        <w:rPr>
          <w:noProof/>
        </w:rPr>
      </w:pPr>
      <w:bookmarkStart w:id="393" w:name="_ENREF_115"/>
      <w:r w:rsidRPr="00623A39">
        <w:rPr>
          <w:noProof/>
        </w:rPr>
        <w:t>115.</w:t>
      </w:r>
      <w:r w:rsidRPr="00623A39">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623A39">
        <w:rPr>
          <w:i/>
          <w:noProof/>
        </w:rPr>
        <w:t xml:space="preserve">J Phys Chem B </w:t>
      </w:r>
      <w:r w:rsidRPr="00623A39">
        <w:rPr>
          <w:b/>
          <w:noProof/>
        </w:rPr>
        <w:t>2005,</w:t>
      </w:r>
      <w:r w:rsidRPr="00623A39">
        <w:rPr>
          <w:noProof/>
        </w:rPr>
        <w:t xml:space="preserve"> </w:t>
      </w:r>
      <w:r w:rsidRPr="00623A39">
        <w:rPr>
          <w:i/>
          <w:noProof/>
        </w:rPr>
        <w:t>109</w:t>
      </w:r>
      <w:r w:rsidRPr="00623A39">
        <w:rPr>
          <w:noProof/>
        </w:rPr>
        <w:t xml:space="preserve"> (30), 14691-14706.</w:t>
      </w:r>
      <w:bookmarkEnd w:id="393"/>
    </w:p>
    <w:p w14:paraId="671DDFA6" w14:textId="77777777" w:rsidR="00623A39" w:rsidRPr="00623A39" w:rsidRDefault="00623A39" w:rsidP="00623A39">
      <w:pPr>
        <w:rPr>
          <w:noProof/>
        </w:rPr>
      </w:pPr>
      <w:bookmarkStart w:id="394" w:name="_ENREF_116"/>
      <w:r w:rsidRPr="00623A39">
        <w:rPr>
          <w:noProof/>
        </w:rPr>
        <w:t>116.</w:t>
      </w:r>
      <w:r w:rsidRPr="00623A39">
        <w:rPr>
          <w:noProof/>
        </w:rPr>
        <w:tab/>
        <w:t xml:space="preserve">Swanson, J. M. J.; Adcock, S. A.; McCammon, J. A., Optimized radii for Poisson-Boltzmann calculations with the AMBER force field. </w:t>
      </w:r>
      <w:r w:rsidRPr="00623A39">
        <w:rPr>
          <w:i/>
          <w:noProof/>
        </w:rPr>
        <w:t xml:space="preserve">J Chem Theory Comput </w:t>
      </w:r>
      <w:r w:rsidRPr="00623A39">
        <w:rPr>
          <w:b/>
          <w:noProof/>
        </w:rPr>
        <w:t>2005,</w:t>
      </w:r>
      <w:r w:rsidRPr="00623A39">
        <w:rPr>
          <w:noProof/>
        </w:rPr>
        <w:t xml:space="preserve"> </w:t>
      </w:r>
      <w:r w:rsidRPr="00623A39">
        <w:rPr>
          <w:i/>
          <w:noProof/>
        </w:rPr>
        <w:t>1</w:t>
      </w:r>
      <w:r w:rsidRPr="00623A39">
        <w:rPr>
          <w:noProof/>
        </w:rPr>
        <w:t xml:space="preserve"> (3), 484-493.</w:t>
      </w:r>
      <w:bookmarkEnd w:id="394"/>
    </w:p>
    <w:p w14:paraId="62DCBF39" w14:textId="77777777" w:rsidR="00623A39" w:rsidRPr="00623A39" w:rsidRDefault="00623A39" w:rsidP="00623A39">
      <w:pPr>
        <w:rPr>
          <w:noProof/>
        </w:rPr>
      </w:pPr>
      <w:bookmarkStart w:id="395" w:name="_ENREF_117"/>
      <w:r w:rsidRPr="00623A39">
        <w:rPr>
          <w:noProof/>
        </w:rPr>
        <w:t>117.</w:t>
      </w:r>
      <w:r w:rsidRPr="00623A39">
        <w:rPr>
          <w:noProof/>
        </w:rPr>
        <w:tab/>
        <w:t xml:space="preserve">Jiao, D.; Zhang, J. J.; Duke, R. E.; Li, G. H.; Schnieders, M. J.; Ren, P. Y., Trypsin-Ligand Binding Free Energies from Explicit and Implicit Solvent Simulations with Polarizable Potential. </w:t>
      </w:r>
      <w:r w:rsidRPr="00623A39">
        <w:rPr>
          <w:i/>
          <w:noProof/>
        </w:rPr>
        <w:t xml:space="preserve">J Comput Chem </w:t>
      </w:r>
      <w:r w:rsidRPr="00623A39">
        <w:rPr>
          <w:b/>
          <w:noProof/>
        </w:rPr>
        <w:t>2009,</w:t>
      </w:r>
      <w:r w:rsidRPr="00623A39">
        <w:rPr>
          <w:noProof/>
        </w:rPr>
        <w:t xml:space="preserve"> </w:t>
      </w:r>
      <w:r w:rsidRPr="00623A39">
        <w:rPr>
          <w:i/>
          <w:noProof/>
        </w:rPr>
        <w:t>30</w:t>
      </w:r>
      <w:r w:rsidRPr="00623A39">
        <w:rPr>
          <w:noProof/>
        </w:rPr>
        <w:t xml:space="preserve"> (11), 1701-1711.</w:t>
      </w:r>
      <w:bookmarkEnd w:id="395"/>
    </w:p>
    <w:p w14:paraId="3C752518" w14:textId="77777777" w:rsidR="00623A39" w:rsidRPr="00623A39" w:rsidRDefault="00623A39" w:rsidP="00623A39">
      <w:pPr>
        <w:rPr>
          <w:noProof/>
        </w:rPr>
      </w:pPr>
      <w:bookmarkStart w:id="396" w:name="_ENREF_118"/>
      <w:r w:rsidRPr="00623A39">
        <w:rPr>
          <w:noProof/>
        </w:rPr>
        <w:t>118.</w:t>
      </w:r>
      <w:r w:rsidRPr="00623A39">
        <w:rPr>
          <w:noProof/>
        </w:rPr>
        <w:tab/>
        <w:t xml:space="preserve">Muegge, I.; Qi, P. X.; Wand, A. J.; Chu, Z. T.; Warshel, A., The reorganization energy of cytochrome c revisited. </w:t>
      </w:r>
      <w:r w:rsidRPr="00623A39">
        <w:rPr>
          <w:i/>
          <w:noProof/>
        </w:rPr>
        <w:t xml:space="preserve">J Phys Chem B </w:t>
      </w:r>
      <w:r w:rsidRPr="00623A39">
        <w:rPr>
          <w:b/>
          <w:noProof/>
        </w:rPr>
        <w:t>1997,</w:t>
      </w:r>
      <w:r w:rsidRPr="00623A39">
        <w:rPr>
          <w:noProof/>
        </w:rPr>
        <w:t xml:space="preserve"> </w:t>
      </w:r>
      <w:r w:rsidRPr="00623A39">
        <w:rPr>
          <w:i/>
          <w:noProof/>
        </w:rPr>
        <w:t>101</w:t>
      </w:r>
      <w:r w:rsidRPr="00623A39">
        <w:rPr>
          <w:noProof/>
        </w:rPr>
        <w:t xml:space="preserve"> (5), 825-836.</w:t>
      </w:r>
      <w:bookmarkEnd w:id="396"/>
    </w:p>
    <w:p w14:paraId="70DCB069" w14:textId="77777777" w:rsidR="00623A39" w:rsidRPr="00623A39" w:rsidRDefault="00623A39" w:rsidP="00623A39">
      <w:pPr>
        <w:rPr>
          <w:noProof/>
        </w:rPr>
      </w:pPr>
      <w:bookmarkStart w:id="397" w:name="_ENREF_119"/>
      <w:r w:rsidRPr="00623A39">
        <w:rPr>
          <w:noProof/>
        </w:rPr>
        <w:t>119.</w:t>
      </w:r>
      <w:r w:rsidRPr="00623A39">
        <w:rPr>
          <w:noProof/>
        </w:rPr>
        <w:tab/>
        <w:t xml:space="preserve">Rasmussen, T. D.; Ren, P. Y.; Ponder, J. W.; Jensen, F., Force field modeling of conformational energies: Importance of multipole moments and intramolecular polarization. </w:t>
      </w:r>
      <w:r w:rsidRPr="00623A39">
        <w:rPr>
          <w:i/>
          <w:noProof/>
        </w:rPr>
        <w:t xml:space="preserve">Int J Quantum Chem </w:t>
      </w:r>
      <w:r w:rsidRPr="00623A39">
        <w:rPr>
          <w:b/>
          <w:noProof/>
        </w:rPr>
        <w:t>2007,</w:t>
      </w:r>
      <w:r w:rsidRPr="00623A39">
        <w:rPr>
          <w:noProof/>
        </w:rPr>
        <w:t xml:space="preserve"> </w:t>
      </w:r>
      <w:r w:rsidRPr="00623A39">
        <w:rPr>
          <w:i/>
          <w:noProof/>
        </w:rPr>
        <w:t>107</w:t>
      </w:r>
      <w:r w:rsidRPr="00623A39">
        <w:rPr>
          <w:noProof/>
        </w:rPr>
        <w:t xml:space="preserve"> (6), 1390-1395.</w:t>
      </w:r>
      <w:bookmarkEnd w:id="397"/>
    </w:p>
    <w:p w14:paraId="1890B4CF" w14:textId="77777777" w:rsidR="00623A39" w:rsidRPr="00623A39" w:rsidRDefault="00623A39" w:rsidP="00623A39">
      <w:pPr>
        <w:rPr>
          <w:noProof/>
        </w:rPr>
      </w:pPr>
      <w:bookmarkStart w:id="398" w:name="_ENREF_120"/>
      <w:r w:rsidRPr="00623A39">
        <w:rPr>
          <w:noProof/>
        </w:rPr>
        <w:t>120.</w:t>
      </w:r>
      <w:r w:rsidRPr="00623A39">
        <w:rPr>
          <w:noProof/>
        </w:rPr>
        <w:tab/>
        <w:t xml:space="preserve">Ren, P. Y.; Chun, J. H.; Thomas, D. G.; Schnieders, M. J.; Marucho, M.; Zhang, J. J.; Baker, N. A., Biomolecular electrostatics and solvation: a computational perspective. </w:t>
      </w:r>
      <w:r w:rsidRPr="00623A39">
        <w:rPr>
          <w:i/>
          <w:noProof/>
        </w:rPr>
        <w:t xml:space="preserve">Q Rev Biophys </w:t>
      </w:r>
      <w:r w:rsidRPr="00623A39">
        <w:rPr>
          <w:b/>
          <w:noProof/>
        </w:rPr>
        <w:t>2012,</w:t>
      </w:r>
      <w:r w:rsidRPr="00623A39">
        <w:rPr>
          <w:noProof/>
        </w:rPr>
        <w:t xml:space="preserve"> </w:t>
      </w:r>
      <w:r w:rsidRPr="00623A39">
        <w:rPr>
          <w:i/>
          <w:noProof/>
        </w:rPr>
        <w:t>45</w:t>
      </w:r>
      <w:r w:rsidRPr="00623A39">
        <w:rPr>
          <w:noProof/>
        </w:rPr>
        <w:t xml:space="preserve"> (4), 427-491.</w:t>
      </w:r>
      <w:bookmarkEnd w:id="398"/>
    </w:p>
    <w:p w14:paraId="3865C2A1" w14:textId="77777777" w:rsidR="00623A39" w:rsidRPr="00623A39" w:rsidRDefault="00623A39" w:rsidP="00623A39">
      <w:pPr>
        <w:rPr>
          <w:noProof/>
        </w:rPr>
      </w:pPr>
      <w:bookmarkStart w:id="399" w:name="_ENREF_121"/>
      <w:r w:rsidRPr="00623A39">
        <w:rPr>
          <w:noProof/>
        </w:rPr>
        <w:t>121.</w:t>
      </w:r>
      <w:r w:rsidRPr="00623A39">
        <w:rPr>
          <w:noProof/>
        </w:rPr>
        <w:tab/>
        <w:t xml:space="preserve">Shi, Y.; Wu, C. J.; Ponder, J. W.; Ren, P. Y., Multipole Electrostatics in Hydration Free Energy Calculations. </w:t>
      </w:r>
      <w:r w:rsidRPr="00623A39">
        <w:rPr>
          <w:i/>
          <w:noProof/>
        </w:rPr>
        <w:t xml:space="preserve">J Comput Chem </w:t>
      </w:r>
      <w:r w:rsidRPr="00623A39">
        <w:rPr>
          <w:b/>
          <w:noProof/>
        </w:rPr>
        <w:t>2011,</w:t>
      </w:r>
      <w:r w:rsidRPr="00623A39">
        <w:rPr>
          <w:noProof/>
        </w:rPr>
        <w:t xml:space="preserve"> </w:t>
      </w:r>
      <w:r w:rsidRPr="00623A39">
        <w:rPr>
          <w:i/>
          <w:noProof/>
        </w:rPr>
        <w:t>32</w:t>
      </w:r>
      <w:r w:rsidRPr="00623A39">
        <w:rPr>
          <w:noProof/>
        </w:rPr>
        <w:t xml:space="preserve"> (5), 967-977.</w:t>
      </w:r>
      <w:bookmarkEnd w:id="399"/>
    </w:p>
    <w:p w14:paraId="1B98429F" w14:textId="77777777" w:rsidR="00623A39" w:rsidRPr="00623A39" w:rsidRDefault="00623A39" w:rsidP="00623A39">
      <w:pPr>
        <w:rPr>
          <w:noProof/>
        </w:rPr>
      </w:pPr>
      <w:bookmarkStart w:id="400" w:name="_ENREF_122"/>
      <w:r w:rsidRPr="00623A39">
        <w:rPr>
          <w:noProof/>
        </w:rPr>
        <w:t>122.</w:t>
      </w:r>
      <w:r w:rsidRPr="00623A39">
        <w:rPr>
          <w:noProof/>
        </w:rPr>
        <w:tab/>
        <w:t xml:space="preserve">Carlsson, J.; Ander, M.; Nervall, M.; Aqvist, J., Continuum solvation models in the linear interaction energy method. </w:t>
      </w:r>
      <w:r w:rsidRPr="00623A39">
        <w:rPr>
          <w:i/>
          <w:noProof/>
        </w:rPr>
        <w:t xml:space="preserve">J Phys Chem B </w:t>
      </w:r>
      <w:r w:rsidRPr="00623A39">
        <w:rPr>
          <w:b/>
          <w:noProof/>
        </w:rPr>
        <w:t>2006,</w:t>
      </w:r>
      <w:r w:rsidRPr="00623A39">
        <w:rPr>
          <w:noProof/>
        </w:rPr>
        <w:t xml:space="preserve"> </w:t>
      </w:r>
      <w:r w:rsidRPr="00623A39">
        <w:rPr>
          <w:i/>
          <w:noProof/>
        </w:rPr>
        <w:t>110</w:t>
      </w:r>
      <w:r w:rsidRPr="00623A39">
        <w:rPr>
          <w:noProof/>
        </w:rPr>
        <w:t xml:space="preserve"> (24), 12034-12041.</w:t>
      </w:r>
      <w:bookmarkEnd w:id="400"/>
    </w:p>
    <w:p w14:paraId="35E75495" w14:textId="77777777" w:rsidR="00623A39" w:rsidRPr="00623A39" w:rsidRDefault="00623A39" w:rsidP="00623A39">
      <w:pPr>
        <w:rPr>
          <w:noProof/>
        </w:rPr>
      </w:pPr>
      <w:bookmarkStart w:id="401" w:name="_ENREF_123"/>
      <w:r w:rsidRPr="00623A39">
        <w:rPr>
          <w:noProof/>
        </w:rPr>
        <w:t>123.</w:t>
      </w:r>
      <w:r w:rsidRPr="00623A39">
        <w:rPr>
          <w:noProof/>
        </w:rPr>
        <w:tab/>
        <w:t xml:space="preserve">de Carvalho, S. J.; Fenley, M. O.; da Silva, F. L. B., Protein-Ion Binding Process on Finite Macromolecular Concentration. A Poisson-Boltzmann and Monte Carlo Study. </w:t>
      </w:r>
      <w:r w:rsidRPr="00623A39">
        <w:rPr>
          <w:i/>
          <w:noProof/>
        </w:rPr>
        <w:t xml:space="preserve">J Phys Chem B </w:t>
      </w:r>
      <w:r w:rsidRPr="00623A39">
        <w:rPr>
          <w:b/>
          <w:noProof/>
        </w:rPr>
        <w:t>2008,</w:t>
      </w:r>
      <w:r w:rsidRPr="00623A39">
        <w:rPr>
          <w:noProof/>
        </w:rPr>
        <w:t xml:space="preserve"> </w:t>
      </w:r>
      <w:r w:rsidRPr="00623A39">
        <w:rPr>
          <w:i/>
          <w:noProof/>
        </w:rPr>
        <w:t>112</w:t>
      </w:r>
      <w:r w:rsidRPr="00623A39">
        <w:rPr>
          <w:noProof/>
        </w:rPr>
        <w:t xml:space="preserve"> (51), 16766-16776.</w:t>
      </w:r>
      <w:bookmarkEnd w:id="401"/>
    </w:p>
    <w:p w14:paraId="136FA09C" w14:textId="77777777" w:rsidR="00623A39" w:rsidRPr="00623A39" w:rsidRDefault="00623A39" w:rsidP="00623A39">
      <w:pPr>
        <w:rPr>
          <w:noProof/>
        </w:rPr>
      </w:pPr>
      <w:bookmarkStart w:id="402" w:name="_ENREF_124"/>
      <w:r w:rsidRPr="00623A39">
        <w:rPr>
          <w:noProof/>
        </w:rPr>
        <w:t>124.</w:t>
      </w:r>
      <w:r w:rsidRPr="00623A39">
        <w:rPr>
          <w:noProof/>
        </w:rPr>
        <w:tab/>
        <w:t xml:space="preserve">Freedman, H.; Huynh, L. P.; Le, L.; Cheatham, T. E.; Tuszynski, J. A.; Truong, T. N., Explicitly Solvated Ligand Contribution to Continuum Solvation Models for Binding Free Energies: Selectivity of Theophylline Binding to an RNA Aptamer. </w:t>
      </w:r>
      <w:r w:rsidRPr="00623A39">
        <w:rPr>
          <w:i/>
          <w:noProof/>
        </w:rPr>
        <w:t xml:space="preserve">J Phys Chem B </w:t>
      </w:r>
      <w:r w:rsidRPr="00623A39">
        <w:rPr>
          <w:b/>
          <w:noProof/>
        </w:rPr>
        <w:t>2010,</w:t>
      </w:r>
      <w:r w:rsidRPr="00623A39">
        <w:rPr>
          <w:noProof/>
        </w:rPr>
        <w:t xml:space="preserve"> </w:t>
      </w:r>
      <w:r w:rsidRPr="00623A39">
        <w:rPr>
          <w:i/>
          <w:noProof/>
        </w:rPr>
        <w:t>114</w:t>
      </w:r>
      <w:r w:rsidRPr="00623A39">
        <w:rPr>
          <w:noProof/>
        </w:rPr>
        <w:t xml:space="preserve"> (6), 2227-2237.</w:t>
      </w:r>
      <w:bookmarkEnd w:id="402"/>
    </w:p>
    <w:p w14:paraId="4D7D4160" w14:textId="77777777" w:rsidR="00623A39" w:rsidRPr="00623A39" w:rsidRDefault="00623A39" w:rsidP="00623A39">
      <w:pPr>
        <w:rPr>
          <w:noProof/>
        </w:rPr>
      </w:pPr>
      <w:bookmarkStart w:id="403" w:name="_ENREF_125"/>
      <w:r w:rsidRPr="00623A39">
        <w:rPr>
          <w:noProof/>
        </w:rPr>
        <w:t>125.</w:t>
      </w:r>
      <w:r w:rsidRPr="00623A39">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623A39">
        <w:rPr>
          <w:i/>
          <w:noProof/>
        </w:rPr>
        <w:t xml:space="preserve">J Phys Chem B </w:t>
      </w:r>
      <w:r w:rsidRPr="00623A39">
        <w:rPr>
          <w:b/>
          <w:noProof/>
        </w:rPr>
        <w:t>2010,</w:t>
      </w:r>
      <w:r w:rsidRPr="00623A39">
        <w:rPr>
          <w:noProof/>
        </w:rPr>
        <w:t xml:space="preserve"> </w:t>
      </w:r>
      <w:r w:rsidRPr="00623A39">
        <w:rPr>
          <w:i/>
          <w:noProof/>
        </w:rPr>
        <w:t>114</w:t>
      </w:r>
      <w:r w:rsidRPr="00623A39">
        <w:rPr>
          <w:noProof/>
        </w:rPr>
        <w:t xml:space="preserve"> (38), 12333-12339.</w:t>
      </w:r>
      <w:bookmarkEnd w:id="403"/>
    </w:p>
    <w:p w14:paraId="4DD71853" w14:textId="77777777" w:rsidR="00623A39" w:rsidRPr="00623A39" w:rsidRDefault="00623A39" w:rsidP="00623A39">
      <w:pPr>
        <w:rPr>
          <w:noProof/>
        </w:rPr>
      </w:pPr>
      <w:bookmarkStart w:id="404" w:name="_ENREF_126"/>
      <w:r w:rsidRPr="00623A39">
        <w:rPr>
          <w:noProof/>
        </w:rPr>
        <w:t>126.</w:t>
      </w:r>
      <w:r w:rsidRPr="00623A39">
        <w:rPr>
          <w:noProof/>
        </w:rPr>
        <w:tab/>
        <w:t xml:space="preserve">Suarez, D.; Diaz, N.; Merz, K. M., Molecular dynamics simulations of the dinuclear zinc-beta-lactamase from bacteroides fragilis complexed with imipenem. </w:t>
      </w:r>
      <w:r w:rsidRPr="00623A39">
        <w:rPr>
          <w:i/>
          <w:noProof/>
        </w:rPr>
        <w:t xml:space="preserve">J Comput Chem </w:t>
      </w:r>
      <w:r w:rsidRPr="00623A39">
        <w:rPr>
          <w:b/>
          <w:noProof/>
        </w:rPr>
        <w:t>2002,</w:t>
      </w:r>
      <w:r w:rsidRPr="00623A39">
        <w:rPr>
          <w:noProof/>
        </w:rPr>
        <w:t xml:space="preserve"> </w:t>
      </w:r>
      <w:r w:rsidRPr="00623A39">
        <w:rPr>
          <w:i/>
          <w:noProof/>
        </w:rPr>
        <w:t>23</w:t>
      </w:r>
      <w:r w:rsidRPr="00623A39">
        <w:rPr>
          <w:noProof/>
        </w:rPr>
        <w:t xml:space="preserve"> (16), 1587-1600.</w:t>
      </w:r>
      <w:bookmarkEnd w:id="404"/>
    </w:p>
    <w:p w14:paraId="2EEE0757" w14:textId="77777777" w:rsidR="00623A39" w:rsidRPr="00623A39" w:rsidRDefault="00623A39" w:rsidP="00623A39">
      <w:pPr>
        <w:rPr>
          <w:noProof/>
        </w:rPr>
      </w:pPr>
      <w:bookmarkStart w:id="405" w:name="_ENREF_127"/>
      <w:r w:rsidRPr="00623A39">
        <w:rPr>
          <w:noProof/>
        </w:rPr>
        <w:t>127.</w:t>
      </w:r>
      <w:r w:rsidRPr="00623A39">
        <w:rPr>
          <w:noProof/>
        </w:rPr>
        <w:tab/>
        <w:t xml:space="preserve">Zhou, Z. G.; Madura, J. D., Relative free energy of binding and binding mode calculations of HIV-1 RT inhibitors based on dock-MM-PB/GS. </w:t>
      </w:r>
      <w:r w:rsidRPr="00623A39">
        <w:rPr>
          <w:i/>
          <w:noProof/>
        </w:rPr>
        <w:t xml:space="preserve">Proteins-Structure Function and Bioinformatics </w:t>
      </w:r>
      <w:r w:rsidRPr="00623A39">
        <w:rPr>
          <w:b/>
          <w:noProof/>
        </w:rPr>
        <w:t>2004,</w:t>
      </w:r>
      <w:r w:rsidRPr="00623A39">
        <w:rPr>
          <w:noProof/>
        </w:rPr>
        <w:t xml:space="preserve"> </w:t>
      </w:r>
      <w:r w:rsidRPr="00623A39">
        <w:rPr>
          <w:i/>
          <w:noProof/>
        </w:rPr>
        <w:t>57</w:t>
      </w:r>
      <w:r w:rsidRPr="00623A39">
        <w:rPr>
          <w:noProof/>
        </w:rPr>
        <w:t xml:space="preserve"> (3), 493-503.</w:t>
      </w:r>
      <w:bookmarkEnd w:id="405"/>
    </w:p>
    <w:p w14:paraId="6E937D91" w14:textId="77777777" w:rsidR="00623A39" w:rsidRPr="00623A39" w:rsidRDefault="00623A39" w:rsidP="00623A39">
      <w:pPr>
        <w:rPr>
          <w:noProof/>
        </w:rPr>
      </w:pPr>
      <w:bookmarkStart w:id="406" w:name="_ENREF_128"/>
      <w:r w:rsidRPr="00623A39">
        <w:rPr>
          <w:noProof/>
        </w:rPr>
        <w:t>128.</w:t>
      </w:r>
      <w:r w:rsidRPr="00623A39">
        <w:rPr>
          <w:noProof/>
        </w:rPr>
        <w:tab/>
        <w:t xml:space="preserve">Baran, K. L.; Chimenti, M. S.; Schlessman, J. L.; Fitch, C. A.; Herbst, K. J.; Garcia-Moreno, B. E., Electrostatic effects in a network of polar and ionizable groups in staphylococcal nuclease. </w:t>
      </w:r>
      <w:r w:rsidRPr="00623A39">
        <w:rPr>
          <w:i/>
          <w:noProof/>
        </w:rPr>
        <w:t xml:space="preserve">J Mol Biol </w:t>
      </w:r>
      <w:r w:rsidRPr="00623A39">
        <w:rPr>
          <w:b/>
          <w:noProof/>
        </w:rPr>
        <w:t>2008,</w:t>
      </w:r>
      <w:r w:rsidRPr="00623A39">
        <w:rPr>
          <w:noProof/>
        </w:rPr>
        <w:t xml:space="preserve"> </w:t>
      </w:r>
      <w:r w:rsidRPr="00623A39">
        <w:rPr>
          <w:i/>
          <w:noProof/>
        </w:rPr>
        <w:t>379</w:t>
      </w:r>
      <w:r w:rsidRPr="00623A39">
        <w:rPr>
          <w:noProof/>
        </w:rPr>
        <w:t xml:space="preserve"> (5), 1045-1062.</w:t>
      </w:r>
      <w:bookmarkEnd w:id="406"/>
    </w:p>
    <w:p w14:paraId="733CB3D9" w14:textId="77777777" w:rsidR="00623A39" w:rsidRPr="00623A39" w:rsidRDefault="00623A39" w:rsidP="00623A39">
      <w:pPr>
        <w:rPr>
          <w:noProof/>
        </w:rPr>
      </w:pPr>
      <w:bookmarkStart w:id="407" w:name="_ENREF_129"/>
      <w:r w:rsidRPr="00623A39">
        <w:rPr>
          <w:noProof/>
        </w:rPr>
        <w:t>129.</w:t>
      </w:r>
      <w:r w:rsidRPr="00623A39">
        <w:rPr>
          <w:noProof/>
        </w:rPr>
        <w:tab/>
        <w:t xml:space="preserve">Forsyth, W. R.; Antosiewicz, J. M.; Robertson, A. D., Empirical Relationships Between Protein Structure and Carboxyl pKa Values in Proteins. </w:t>
      </w:r>
      <w:r w:rsidRPr="00623A39">
        <w:rPr>
          <w:i/>
          <w:noProof/>
        </w:rPr>
        <w:t xml:space="preserve">Proteins </w:t>
      </w:r>
      <w:r w:rsidRPr="00623A39">
        <w:rPr>
          <w:b/>
          <w:noProof/>
        </w:rPr>
        <w:t>2002,</w:t>
      </w:r>
      <w:r w:rsidRPr="00623A39">
        <w:rPr>
          <w:noProof/>
        </w:rPr>
        <w:t xml:space="preserve"> </w:t>
      </w:r>
      <w:r w:rsidRPr="00623A39">
        <w:rPr>
          <w:i/>
          <w:noProof/>
        </w:rPr>
        <w:t>48</w:t>
      </w:r>
      <w:r w:rsidRPr="00623A39">
        <w:rPr>
          <w:noProof/>
        </w:rPr>
        <w:t>, 388-403.</w:t>
      </w:r>
      <w:bookmarkEnd w:id="407"/>
    </w:p>
    <w:p w14:paraId="7732977B" w14:textId="77777777" w:rsidR="00623A39" w:rsidRPr="00623A39" w:rsidRDefault="00623A39" w:rsidP="00623A39">
      <w:pPr>
        <w:rPr>
          <w:noProof/>
        </w:rPr>
      </w:pPr>
      <w:bookmarkStart w:id="408" w:name="_ENREF_130"/>
      <w:r w:rsidRPr="00623A39">
        <w:rPr>
          <w:noProof/>
        </w:rPr>
        <w:t>130.</w:t>
      </w:r>
      <w:r w:rsidRPr="00623A39">
        <w:rPr>
          <w:noProof/>
        </w:rPr>
        <w:tab/>
        <w:t xml:space="preserve">Harms, M. J.; Castaneda, C. A.; Schlessman, J. L.; Sue, G. R.; Isom, D. G.; Cannon, B. R.; Garcia-Moreno, B. E., The pKa Values of Acidic and Basic Residues Buried at the Same Internal Location in a Protein Are Governed by Different Factors. </w:t>
      </w:r>
      <w:r w:rsidRPr="00623A39">
        <w:rPr>
          <w:i/>
          <w:noProof/>
        </w:rPr>
        <w:t xml:space="preserve">J. Mol. Biol. </w:t>
      </w:r>
      <w:r w:rsidRPr="00623A39">
        <w:rPr>
          <w:b/>
          <w:noProof/>
        </w:rPr>
        <w:t>2009,</w:t>
      </w:r>
      <w:r w:rsidRPr="00623A39">
        <w:rPr>
          <w:noProof/>
        </w:rPr>
        <w:t xml:space="preserve"> </w:t>
      </w:r>
      <w:r w:rsidRPr="00623A39">
        <w:rPr>
          <w:i/>
          <w:noProof/>
        </w:rPr>
        <w:t>389</w:t>
      </w:r>
      <w:r w:rsidRPr="00623A39">
        <w:rPr>
          <w:noProof/>
        </w:rPr>
        <w:t>, 34-47.</w:t>
      </w:r>
      <w:bookmarkEnd w:id="408"/>
    </w:p>
    <w:p w14:paraId="16F5D6F1" w14:textId="77777777" w:rsidR="00623A39" w:rsidRPr="00623A39" w:rsidRDefault="00623A39" w:rsidP="00623A39">
      <w:pPr>
        <w:rPr>
          <w:noProof/>
        </w:rPr>
      </w:pPr>
      <w:bookmarkStart w:id="409" w:name="_ENREF_131"/>
      <w:r w:rsidRPr="00623A39">
        <w:rPr>
          <w:noProof/>
        </w:rPr>
        <w:t>131.</w:t>
      </w:r>
      <w:r w:rsidRPr="00623A39">
        <w:rPr>
          <w:noProof/>
        </w:rPr>
        <w:tab/>
        <w:t xml:space="preserve">Matousek, W. M.; Ciani, B.; Fitch, C. A.; Garcia-Moreno, B.; Kammerer, R. A.; Alexandrescu, A. T., Electrostatic contributions to the stability of the GCN4 leucine zipper structure. </w:t>
      </w:r>
      <w:r w:rsidRPr="00623A39">
        <w:rPr>
          <w:i/>
          <w:noProof/>
        </w:rPr>
        <w:t xml:space="preserve">J Mol Biol </w:t>
      </w:r>
      <w:r w:rsidRPr="00623A39">
        <w:rPr>
          <w:b/>
          <w:noProof/>
        </w:rPr>
        <w:t>2007,</w:t>
      </w:r>
      <w:r w:rsidRPr="00623A39">
        <w:rPr>
          <w:noProof/>
        </w:rPr>
        <w:t xml:space="preserve"> </w:t>
      </w:r>
      <w:r w:rsidRPr="00623A39">
        <w:rPr>
          <w:i/>
          <w:noProof/>
        </w:rPr>
        <w:t>374</w:t>
      </w:r>
      <w:r w:rsidRPr="00623A39">
        <w:rPr>
          <w:noProof/>
        </w:rPr>
        <w:t xml:space="preserve"> (1), 206-219.</w:t>
      </w:r>
      <w:bookmarkEnd w:id="409"/>
    </w:p>
    <w:p w14:paraId="7D9D5E0D" w14:textId="77777777" w:rsidR="00623A39" w:rsidRPr="00623A39" w:rsidRDefault="00623A39" w:rsidP="00623A39">
      <w:pPr>
        <w:rPr>
          <w:noProof/>
        </w:rPr>
      </w:pPr>
      <w:bookmarkStart w:id="410" w:name="_ENREF_132"/>
      <w:r w:rsidRPr="00623A39">
        <w:rPr>
          <w:noProof/>
        </w:rPr>
        <w:t>132.</w:t>
      </w:r>
      <w:r w:rsidRPr="00623A39">
        <w:rPr>
          <w:noProof/>
        </w:rPr>
        <w:tab/>
        <w:t xml:space="preserve">Meng, Y. L.; Roitberg, A. E., Constant pH Replica Exchange Molecular Dynamics in Biomolecules Using a Discrete Protonation Model. </w:t>
      </w:r>
      <w:r w:rsidRPr="00623A39">
        <w:rPr>
          <w:i/>
          <w:noProof/>
        </w:rPr>
        <w:t xml:space="preserve">J Chem Theory Comput </w:t>
      </w:r>
      <w:r w:rsidRPr="00623A39">
        <w:rPr>
          <w:b/>
          <w:noProof/>
        </w:rPr>
        <w:t>2010,</w:t>
      </w:r>
      <w:r w:rsidRPr="00623A39">
        <w:rPr>
          <w:noProof/>
        </w:rPr>
        <w:t xml:space="preserve"> </w:t>
      </w:r>
      <w:r w:rsidRPr="00623A39">
        <w:rPr>
          <w:i/>
          <w:noProof/>
        </w:rPr>
        <w:t>6</w:t>
      </w:r>
      <w:r w:rsidRPr="00623A39">
        <w:rPr>
          <w:noProof/>
        </w:rPr>
        <w:t xml:space="preserve"> (4), 1401-1412.</w:t>
      </w:r>
      <w:bookmarkEnd w:id="410"/>
    </w:p>
    <w:p w14:paraId="15F28B21" w14:textId="77777777" w:rsidR="00623A39" w:rsidRPr="00623A39" w:rsidRDefault="00623A39" w:rsidP="00623A39">
      <w:pPr>
        <w:rPr>
          <w:noProof/>
        </w:rPr>
      </w:pPr>
      <w:bookmarkStart w:id="411" w:name="_ENREF_133"/>
      <w:r w:rsidRPr="00623A39">
        <w:rPr>
          <w:noProof/>
        </w:rPr>
        <w:t>133.</w:t>
      </w:r>
      <w:r w:rsidRPr="00623A39">
        <w:rPr>
          <w:noProof/>
        </w:rPr>
        <w:tab/>
        <w:t xml:space="preserve">Thurlkill, R. L.; Grimsley, G. R.; Scholtz, J. M.; Pace, C. N., Hydrogen Bonding Markedly Reduces the pKa of Buried Carboxyl Groups in Proteins. </w:t>
      </w:r>
      <w:r w:rsidRPr="00623A39">
        <w:rPr>
          <w:i/>
          <w:noProof/>
        </w:rPr>
        <w:t xml:space="preserve">J. Mol. Biol. </w:t>
      </w:r>
      <w:r w:rsidRPr="00623A39">
        <w:rPr>
          <w:b/>
          <w:noProof/>
        </w:rPr>
        <w:t>2006,</w:t>
      </w:r>
      <w:r w:rsidRPr="00623A39">
        <w:rPr>
          <w:noProof/>
        </w:rPr>
        <w:t xml:space="preserve"> </w:t>
      </w:r>
      <w:r w:rsidRPr="00623A39">
        <w:rPr>
          <w:i/>
          <w:noProof/>
        </w:rPr>
        <w:t>362</w:t>
      </w:r>
      <w:r w:rsidRPr="00623A39">
        <w:rPr>
          <w:noProof/>
        </w:rPr>
        <w:t>, 594-604.</w:t>
      </w:r>
      <w:bookmarkEnd w:id="411"/>
    </w:p>
    <w:p w14:paraId="267F0A6D" w14:textId="77777777" w:rsidR="00623A39" w:rsidRPr="00623A39" w:rsidRDefault="00623A39" w:rsidP="00623A39">
      <w:pPr>
        <w:rPr>
          <w:noProof/>
        </w:rPr>
      </w:pPr>
      <w:bookmarkStart w:id="412" w:name="_ENREF_134"/>
      <w:r w:rsidRPr="00623A39">
        <w:rPr>
          <w:noProof/>
        </w:rPr>
        <w:t>134.</w:t>
      </w:r>
      <w:r w:rsidRPr="00623A39">
        <w:rPr>
          <w:noProof/>
        </w:rPr>
        <w:tab/>
        <w:t xml:space="preserve">Mobley, D. L.; Graves, A. P.; Chodera, J. D.; McReynolds, A. C.; Shoichet, B. K.; Dill, K. A., Predicting absolute ligand binding free energies to a simple model site. </w:t>
      </w:r>
      <w:r w:rsidRPr="00623A39">
        <w:rPr>
          <w:i/>
          <w:noProof/>
        </w:rPr>
        <w:t xml:space="preserve">J Mol Biol </w:t>
      </w:r>
      <w:r w:rsidRPr="00623A39">
        <w:rPr>
          <w:b/>
          <w:noProof/>
        </w:rPr>
        <w:t>2007,</w:t>
      </w:r>
      <w:r w:rsidRPr="00623A39">
        <w:rPr>
          <w:noProof/>
        </w:rPr>
        <w:t xml:space="preserve"> </w:t>
      </w:r>
      <w:r w:rsidRPr="00623A39">
        <w:rPr>
          <w:i/>
          <w:noProof/>
        </w:rPr>
        <w:t>371</w:t>
      </w:r>
      <w:r w:rsidRPr="00623A39">
        <w:rPr>
          <w:noProof/>
        </w:rPr>
        <w:t xml:space="preserve"> (4), 1118-1134.</w:t>
      </w:r>
      <w:bookmarkEnd w:id="412"/>
    </w:p>
    <w:p w14:paraId="01030675" w14:textId="77777777" w:rsidR="00623A39" w:rsidRPr="00623A39" w:rsidRDefault="00623A39" w:rsidP="00623A39">
      <w:pPr>
        <w:rPr>
          <w:noProof/>
        </w:rPr>
      </w:pPr>
      <w:bookmarkStart w:id="413" w:name="_ENREF_135"/>
      <w:r w:rsidRPr="00623A39">
        <w:rPr>
          <w:noProof/>
        </w:rPr>
        <w:t>135.</w:t>
      </w:r>
      <w:r w:rsidRPr="00623A39">
        <w:rPr>
          <w:noProof/>
        </w:rPr>
        <w:tab/>
        <w:t xml:space="preserve">Nicholls, A.; Mobley, D. L.; Guthrie, J. P.; Chodera, J. D.; Bayly, C. I.; Cooper, M. D.; Pande, V. S., Predicting small-molecule solvation free energies: An informal blind test for computational chemistry. </w:t>
      </w:r>
      <w:r w:rsidRPr="00623A39">
        <w:rPr>
          <w:i/>
          <w:noProof/>
        </w:rPr>
        <w:t xml:space="preserve">J Med Chem </w:t>
      </w:r>
      <w:r w:rsidRPr="00623A39">
        <w:rPr>
          <w:b/>
          <w:noProof/>
        </w:rPr>
        <w:t>2008,</w:t>
      </w:r>
      <w:r w:rsidRPr="00623A39">
        <w:rPr>
          <w:noProof/>
        </w:rPr>
        <w:t xml:space="preserve"> </w:t>
      </w:r>
      <w:r w:rsidRPr="00623A39">
        <w:rPr>
          <w:i/>
          <w:noProof/>
        </w:rPr>
        <w:t>51</w:t>
      </w:r>
      <w:r w:rsidRPr="00623A39">
        <w:rPr>
          <w:noProof/>
        </w:rPr>
        <w:t xml:space="preserve"> (4), 769-779.</w:t>
      </w:r>
      <w:bookmarkEnd w:id="413"/>
    </w:p>
    <w:p w14:paraId="6DFD3AAB" w14:textId="77777777" w:rsidR="00623A39" w:rsidRPr="00623A39" w:rsidRDefault="00623A39" w:rsidP="00623A39">
      <w:pPr>
        <w:rPr>
          <w:noProof/>
        </w:rPr>
      </w:pPr>
      <w:bookmarkStart w:id="414" w:name="_ENREF_136"/>
      <w:r w:rsidRPr="00623A39">
        <w:rPr>
          <w:noProof/>
        </w:rPr>
        <w:t>136.</w:t>
      </w:r>
      <w:r w:rsidRPr="00623A39">
        <w:rPr>
          <w:noProof/>
        </w:rPr>
        <w:tab/>
        <w:t xml:space="preserve">Nicholls, A.; Wlodek, S.; Grant, J. A., SAMPL2 and continuum modeling. </w:t>
      </w:r>
      <w:r w:rsidRPr="00623A39">
        <w:rPr>
          <w:i/>
          <w:noProof/>
        </w:rPr>
        <w:t xml:space="preserve">J Comput Aid Mol Des </w:t>
      </w:r>
      <w:r w:rsidRPr="00623A39">
        <w:rPr>
          <w:b/>
          <w:noProof/>
        </w:rPr>
        <w:t>2010,</w:t>
      </w:r>
      <w:r w:rsidRPr="00623A39">
        <w:rPr>
          <w:noProof/>
        </w:rPr>
        <w:t xml:space="preserve"> </w:t>
      </w:r>
      <w:r w:rsidRPr="00623A39">
        <w:rPr>
          <w:i/>
          <w:noProof/>
        </w:rPr>
        <w:t>24</w:t>
      </w:r>
      <w:r w:rsidRPr="00623A39">
        <w:rPr>
          <w:noProof/>
        </w:rPr>
        <w:t xml:space="preserve"> (4), 293-306.</w:t>
      </w:r>
      <w:bookmarkEnd w:id="414"/>
    </w:p>
    <w:p w14:paraId="45081FA1" w14:textId="77777777" w:rsidR="00623A39" w:rsidRPr="00623A39" w:rsidRDefault="00623A39" w:rsidP="00623A39">
      <w:pPr>
        <w:rPr>
          <w:noProof/>
        </w:rPr>
      </w:pPr>
      <w:bookmarkStart w:id="415" w:name="_ENREF_137"/>
      <w:r w:rsidRPr="00623A39">
        <w:rPr>
          <w:noProof/>
        </w:rPr>
        <w:t>137.</w:t>
      </w:r>
      <w:r w:rsidRPr="00623A39">
        <w:rPr>
          <w:noProof/>
        </w:rPr>
        <w:tab/>
        <w:t xml:space="preserve">Falconer, R. J.; Penkova, A.; Jelesarov, I.; Collins, B. M., Survey of the year 2008: applications of isothermal titration calorimetry. </w:t>
      </w:r>
      <w:r w:rsidRPr="00623A39">
        <w:rPr>
          <w:i/>
          <w:noProof/>
        </w:rPr>
        <w:t xml:space="preserve">J Mol Recognit </w:t>
      </w:r>
      <w:r w:rsidRPr="00623A39">
        <w:rPr>
          <w:b/>
          <w:noProof/>
        </w:rPr>
        <w:t>2010,</w:t>
      </w:r>
      <w:r w:rsidRPr="00623A39">
        <w:rPr>
          <w:noProof/>
        </w:rPr>
        <w:t xml:space="preserve"> </w:t>
      </w:r>
      <w:r w:rsidRPr="00623A39">
        <w:rPr>
          <w:i/>
          <w:noProof/>
        </w:rPr>
        <w:t>23</w:t>
      </w:r>
      <w:r w:rsidRPr="00623A39">
        <w:rPr>
          <w:noProof/>
        </w:rPr>
        <w:t xml:space="preserve"> (5), 395-413.</w:t>
      </w:r>
      <w:bookmarkEnd w:id="415"/>
    </w:p>
    <w:p w14:paraId="2F411611" w14:textId="77777777" w:rsidR="00623A39" w:rsidRPr="00623A39" w:rsidRDefault="00623A39" w:rsidP="00623A39">
      <w:pPr>
        <w:rPr>
          <w:noProof/>
        </w:rPr>
      </w:pPr>
      <w:bookmarkStart w:id="416" w:name="_ENREF_138"/>
      <w:r w:rsidRPr="00623A39">
        <w:rPr>
          <w:noProof/>
        </w:rPr>
        <w:t>138.</w:t>
      </w:r>
      <w:r w:rsidRPr="00623A39">
        <w:rPr>
          <w:noProof/>
        </w:rPr>
        <w:tab/>
        <w:t xml:space="preserve">Wennerberg, K.; Rossman, K. L.; Der, C. J., The Ras superfamily at a glance. </w:t>
      </w:r>
      <w:r w:rsidRPr="00623A39">
        <w:rPr>
          <w:i/>
          <w:noProof/>
        </w:rPr>
        <w:t xml:space="preserve">J Cell Sci </w:t>
      </w:r>
      <w:r w:rsidRPr="00623A39">
        <w:rPr>
          <w:b/>
          <w:noProof/>
        </w:rPr>
        <w:t>2005,</w:t>
      </w:r>
      <w:r w:rsidRPr="00623A39">
        <w:rPr>
          <w:noProof/>
        </w:rPr>
        <w:t xml:space="preserve"> </w:t>
      </w:r>
      <w:r w:rsidRPr="00623A39">
        <w:rPr>
          <w:i/>
          <w:noProof/>
        </w:rPr>
        <w:t>118</w:t>
      </w:r>
      <w:r w:rsidRPr="00623A39">
        <w:rPr>
          <w:noProof/>
        </w:rPr>
        <w:t xml:space="preserve"> (5), 843-846.</w:t>
      </w:r>
      <w:bookmarkEnd w:id="416"/>
    </w:p>
    <w:p w14:paraId="46A0E779" w14:textId="77777777" w:rsidR="00623A39" w:rsidRPr="00623A39" w:rsidRDefault="00623A39" w:rsidP="00623A39">
      <w:pPr>
        <w:rPr>
          <w:noProof/>
        </w:rPr>
      </w:pPr>
      <w:bookmarkStart w:id="417" w:name="_ENREF_139"/>
      <w:r w:rsidRPr="00623A39">
        <w:rPr>
          <w:noProof/>
        </w:rPr>
        <w:t>139.</w:t>
      </w:r>
      <w:r w:rsidRPr="00623A39">
        <w:rPr>
          <w:noProof/>
        </w:rPr>
        <w:tab/>
        <w:t xml:space="preserve">Holst, M., Adaptive numerical treatment of elliptic systems on manifolds. </w:t>
      </w:r>
      <w:r w:rsidRPr="00623A39">
        <w:rPr>
          <w:i/>
          <w:noProof/>
        </w:rPr>
        <w:t xml:space="preserve">Adv Comput Math </w:t>
      </w:r>
      <w:r w:rsidRPr="00623A39">
        <w:rPr>
          <w:b/>
          <w:noProof/>
        </w:rPr>
        <w:t>2001,</w:t>
      </w:r>
      <w:r w:rsidRPr="00623A39">
        <w:rPr>
          <w:noProof/>
        </w:rPr>
        <w:t xml:space="preserve"> </w:t>
      </w:r>
      <w:r w:rsidRPr="00623A39">
        <w:rPr>
          <w:i/>
          <w:noProof/>
        </w:rPr>
        <w:t>15</w:t>
      </w:r>
      <w:r w:rsidRPr="00623A39">
        <w:rPr>
          <w:noProof/>
        </w:rPr>
        <w:t xml:space="preserve"> (1-4), 139-191.</w:t>
      </w:r>
      <w:bookmarkEnd w:id="417"/>
    </w:p>
    <w:p w14:paraId="5461EA9E" w14:textId="77777777" w:rsidR="00623A39" w:rsidRPr="00623A39" w:rsidRDefault="00623A39" w:rsidP="00623A39">
      <w:pPr>
        <w:rPr>
          <w:noProof/>
        </w:rPr>
      </w:pPr>
      <w:bookmarkStart w:id="418" w:name="_ENREF_140"/>
      <w:r w:rsidRPr="00623A39">
        <w:rPr>
          <w:noProof/>
        </w:rPr>
        <w:t>140.</w:t>
      </w:r>
      <w:r w:rsidRPr="00623A39">
        <w:rPr>
          <w:noProof/>
        </w:rPr>
        <w:tab/>
        <w:t xml:space="preserve">Bank, R. E.; Holst, M., A new paradigm for parallel adaptive meshing algorithms. </w:t>
      </w:r>
      <w:r w:rsidRPr="00623A39">
        <w:rPr>
          <w:i/>
          <w:noProof/>
        </w:rPr>
        <w:t xml:space="preserve">Siam J Sci Comput </w:t>
      </w:r>
      <w:r w:rsidRPr="00623A39">
        <w:rPr>
          <w:b/>
          <w:noProof/>
        </w:rPr>
        <w:t>2000,</w:t>
      </w:r>
      <w:r w:rsidRPr="00623A39">
        <w:rPr>
          <w:noProof/>
        </w:rPr>
        <w:t xml:space="preserve"> </w:t>
      </w:r>
      <w:r w:rsidRPr="00623A39">
        <w:rPr>
          <w:i/>
          <w:noProof/>
        </w:rPr>
        <w:t>22</w:t>
      </w:r>
      <w:r w:rsidRPr="00623A39">
        <w:rPr>
          <w:noProof/>
        </w:rPr>
        <w:t xml:space="preserve"> (4), 1411-1443.</w:t>
      </w:r>
      <w:bookmarkEnd w:id="418"/>
    </w:p>
    <w:p w14:paraId="05638B30" w14:textId="77777777" w:rsidR="00623A39" w:rsidRPr="00623A39" w:rsidRDefault="00623A39" w:rsidP="00623A39">
      <w:pPr>
        <w:rPr>
          <w:noProof/>
        </w:rPr>
      </w:pPr>
      <w:bookmarkStart w:id="419" w:name="_ENREF_141"/>
      <w:r w:rsidRPr="00623A39">
        <w:rPr>
          <w:noProof/>
        </w:rPr>
        <w:t>141.</w:t>
      </w:r>
      <w:r w:rsidRPr="00623A39">
        <w:rPr>
          <w:noProof/>
        </w:rPr>
        <w:tab/>
        <w:t xml:space="preserve">Baker, N. </w:t>
      </w:r>
      <w:r w:rsidRPr="00623A39">
        <w:rPr>
          <w:i/>
          <w:noProof/>
        </w:rPr>
        <w:t>Adaptive Poisson-Boltzmann Solver</w:t>
      </w:r>
      <w:r w:rsidRPr="00623A39">
        <w:rPr>
          <w:noProof/>
        </w:rPr>
        <w:t>, 1.3; 2010.</w:t>
      </w:r>
      <w:bookmarkEnd w:id="419"/>
    </w:p>
    <w:p w14:paraId="6E33B025" w14:textId="77777777" w:rsidR="00623A39" w:rsidRPr="00623A39" w:rsidRDefault="00623A39" w:rsidP="00623A39">
      <w:pPr>
        <w:rPr>
          <w:noProof/>
        </w:rPr>
      </w:pPr>
      <w:bookmarkStart w:id="420" w:name="_ENREF_142"/>
      <w:r w:rsidRPr="00623A39">
        <w:rPr>
          <w:noProof/>
        </w:rPr>
        <w:t>142.</w:t>
      </w:r>
      <w:r w:rsidRPr="00623A39">
        <w:rPr>
          <w:noProof/>
        </w:rPr>
        <w:tab/>
        <w:t xml:space="preserve">Gunner, M. R.; Zhu, X. Y.; Klein, M. C., MCCE analysis of the pK(a)s of introduced buried acids and bases in staphylococcal nuclease. </w:t>
      </w:r>
      <w:r w:rsidRPr="00623A39">
        <w:rPr>
          <w:i/>
          <w:noProof/>
        </w:rPr>
        <w:t xml:space="preserve">Proteins-Structure Function and Bioinformatics </w:t>
      </w:r>
      <w:r w:rsidRPr="00623A39">
        <w:rPr>
          <w:b/>
          <w:noProof/>
        </w:rPr>
        <w:t>2011,</w:t>
      </w:r>
      <w:r w:rsidRPr="00623A39">
        <w:rPr>
          <w:noProof/>
        </w:rPr>
        <w:t xml:space="preserve"> </w:t>
      </w:r>
      <w:r w:rsidRPr="00623A39">
        <w:rPr>
          <w:i/>
          <w:noProof/>
        </w:rPr>
        <w:t>79</w:t>
      </w:r>
      <w:r w:rsidRPr="00623A39">
        <w:rPr>
          <w:noProof/>
        </w:rPr>
        <w:t xml:space="preserve"> (12), 3306-3319.</w:t>
      </w:r>
      <w:bookmarkEnd w:id="420"/>
    </w:p>
    <w:p w14:paraId="409ADDFA" w14:textId="77777777" w:rsidR="00623A39" w:rsidRPr="00623A39" w:rsidRDefault="00623A39" w:rsidP="00623A39">
      <w:pPr>
        <w:rPr>
          <w:noProof/>
        </w:rPr>
      </w:pPr>
      <w:bookmarkStart w:id="421" w:name="_ENREF_143"/>
      <w:r w:rsidRPr="00623A39">
        <w:rPr>
          <w:noProof/>
        </w:rPr>
        <w:t>143.</w:t>
      </w:r>
      <w:r w:rsidRPr="00623A39">
        <w:rPr>
          <w:noProof/>
        </w:rPr>
        <w:tab/>
        <w:t xml:space="preserve">Wallace, J. A.; Wang, Y. H.; Shi, C. Y.; Pastoor, K. J.; Nguyen, B. L.; Xia, K.; Shen, J. K., Toward accurate prediction of pK(a) values for internal protein residues: The importance of conformational relaxation and desolvation energy. </w:t>
      </w:r>
      <w:r w:rsidRPr="00623A39">
        <w:rPr>
          <w:i/>
          <w:noProof/>
        </w:rPr>
        <w:t xml:space="preserve">Proteins-Structure Function and Bioinformatics </w:t>
      </w:r>
      <w:r w:rsidRPr="00623A39">
        <w:rPr>
          <w:b/>
          <w:noProof/>
        </w:rPr>
        <w:t>2011,</w:t>
      </w:r>
      <w:r w:rsidRPr="00623A39">
        <w:rPr>
          <w:noProof/>
        </w:rPr>
        <w:t xml:space="preserve"> </w:t>
      </w:r>
      <w:r w:rsidRPr="00623A39">
        <w:rPr>
          <w:i/>
          <w:noProof/>
        </w:rPr>
        <w:t>79</w:t>
      </w:r>
      <w:r w:rsidRPr="00623A39">
        <w:rPr>
          <w:noProof/>
        </w:rPr>
        <w:t xml:space="preserve"> (12), 3364-3373.</w:t>
      </w:r>
      <w:bookmarkEnd w:id="421"/>
    </w:p>
    <w:p w14:paraId="2C0064F8" w14:textId="77777777" w:rsidR="00623A39" w:rsidRPr="00623A39" w:rsidRDefault="00623A39" w:rsidP="00623A39">
      <w:pPr>
        <w:rPr>
          <w:noProof/>
        </w:rPr>
      </w:pPr>
      <w:bookmarkStart w:id="422" w:name="_ENREF_144"/>
      <w:r w:rsidRPr="00623A39">
        <w:rPr>
          <w:noProof/>
        </w:rPr>
        <w:t>144.</w:t>
      </w:r>
      <w:r w:rsidRPr="00623A39">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623A39">
        <w:rPr>
          <w:i/>
          <w:noProof/>
        </w:rPr>
        <w:t xml:space="preserve">J Am Chem Soc </w:t>
      </w:r>
      <w:r w:rsidRPr="00623A39">
        <w:rPr>
          <w:b/>
          <w:noProof/>
        </w:rPr>
        <w:t>1993,</w:t>
      </w:r>
      <w:r w:rsidRPr="00623A39">
        <w:rPr>
          <w:noProof/>
        </w:rPr>
        <w:t xml:space="preserve"> </w:t>
      </w:r>
      <w:r w:rsidRPr="00623A39">
        <w:rPr>
          <w:i/>
          <w:noProof/>
        </w:rPr>
        <w:t>115</w:t>
      </w:r>
      <w:r w:rsidRPr="00623A39">
        <w:rPr>
          <w:noProof/>
        </w:rPr>
        <w:t xml:space="preserve"> (15), 6851-6862.</w:t>
      </w:r>
      <w:bookmarkEnd w:id="422"/>
    </w:p>
    <w:p w14:paraId="5B5FD882" w14:textId="77777777" w:rsidR="00623A39" w:rsidRPr="00623A39" w:rsidRDefault="00623A39" w:rsidP="00623A39">
      <w:pPr>
        <w:rPr>
          <w:noProof/>
        </w:rPr>
      </w:pPr>
      <w:bookmarkStart w:id="423" w:name="_ENREF_145"/>
      <w:r w:rsidRPr="00623A39">
        <w:rPr>
          <w:noProof/>
        </w:rPr>
        <w:t>145.</w:t>
      </w:r>
      <w:r w:rsidRPr="00623A39">
        <w:rPr>
          <w:noProof/>
        </w:rPr>
        <w:tab/>
        <w:t xml:space="preserve">Danielson, M. A.; Falke, J. J., Use of 19F NMR To Probe Protein Structure and Conformational Changes. </w:t>
      </w:r>
      <w:r w:rsidRPr="00623A39">
        <w:rPr>
          <w:i/>
          <w:noProof/>
        </w:rPr>
        <w:t xml:space="preserve">Annu. Rev. Biophys. Biomol. Struct. </w:t>
      </w:r>
      <w:r w:rsidRPr="00623A39">
        <w:rPr>
          <w:b/>
          <w:noProof/>
        </w:rPr>
        <w:t>1996,</w:t>
      </w:r>
      <w:r w:rsidRPr="00623A39">
        <w:rPr>
          <w:noProof/>
        </w:rPr>
        <w:t xml:space="preserve"> </w:t>
      </w:r>
      <w:r w:rsidRPr="00623A39">
        <w:rPr>
          <w:i/>
          <w:noProof/>
        </w:rPr>
        <w:t>25</w:t>
      </w:r>
      <w:r w:rsidRPr="00623A39">
        <w:rPr>
          <w:noProof/>
        </w:rPr>
        <w:t>, 163-195.</w:t>
      </w:r>
      <w:bookmarkEnd w:id="423"/>
    </w:p>
    <w:p w14:paraId="0D1FCD1A" w14:textId="77777777" w:rsidR="00623A39" w:rsidRPr="00623A39" w:rsidRDefault="00623A39" w:rsidP="00623A39">
      <w:pPr>
        <w:rPr>
          <w:noProof/>
        </w:rPr>
      </w:pPr>
      <w:bookmarkStart w:id="424" w:name="_ENREF_146"/>
      <w:r w:rsidRPr="00623A39">
        <w:rPr>
          <w:noProof/>
        </w:rPr>
        <w:t>146.</w:t>
      </w:r>
      <w:r w:rsidRPr="00623A39">
        <w:rPr>
          <w:noProof/>
        </w:rPr>
        <w:tab/>
        <w:t xml:space="preserve">Forsyth, W. R.; Antosiewicz, J. M.; Robertson, A. D., Empirical relationships between protein structure and carboxyl pK(a) values in proteins. </w:t>
      </w:r>
      <w:r w:rsidRPr="00623A39">
        <w:rPr>
          <w:i/>
          <w:noProof/>
        </w:rPr>
        <w:t xml:space="preserve">Proteins-Structure Function and Bioinformatics </w:t>
      </w:r>
      <w:r w:rsidRPr="00623A39">
        <w:rPr>
          <w:b/>
          <w:noProof/>
        </w:rPr>
        <w:t>2002,</w:t>
      </w:r>
      <w:r w:rsidRPr="00623A39">
        <w:rPr>
          <w:noProof/>
        </w:rPr>
        <w:t xml:space="preserve"> </w:t>
      </w:r>
      <w:r w:rsidRPr="00623A39">
        <w:rPr>
          <w:i/>
          <w:noProof/>
        </w:rPr>
        <w:t>48</w:t>
      </w:r>
      <w:r w:rsidRPr="00623A39">
        <w:rPr>
          <w:noProof/>
        </w:rPr>
        <w:t xml:space="preserve"> (2), 388-403.</w:t>
      </w:r>
      <w:bookmarkEnd w:id="424"/>
    </w:p>
    <w:p w14:paraId="0A419C63" w14:textId="77777777" w:rsidR="00623A39" w:rsidRPr="00623A39" w:rsidRDefault="00623A39" w:rsidP="00623A39">
      <w:pPr>
        <w:rPr>
          <w:noProof/>
        </w:rPr>
      </w:pPr>
      <w:bookmarkStart w:id="425" w:name="_ENREF_147"/>
      <w:r w:rsidRPr="00623A39">
        <w:rPr>
          <w:noProof/>
        </w:rPr>
        <w:t>147.</w:t>
      </w:r>
      <w:r w:rsidRPr="00623A39">
        <w:rPr>
          <w:noProof/>
        </w:rPr>
        <w:tab/>
        <w:t xml:space="preserve">Castaneda, C. A.; Fitch, C. A.; Majumdar, A.; Khangulov, V.; Schlessman, J. L.; Garcia-Moreno, B. E., Molecular determinants of the pK(a) values of Asp and Glu residues in staphylococcal nuclease. </w:t>
      </w:r>
      <w:r w:rsidRPr="00623A39">
        <w:rPr>
          <w:i/>
          <w:noProof/>
        </w:rPr>
        <w:t xml:space="preserve">Proteins-Structure Function and Bioinformatics </w:t>
      </w:r>
      <w:r w:rsidRPr="00623A39">
        <w:rPr>
          <w:b/>
          <w:noProof/>
        </w:rPr>
        <w:t>2009,</w:t>
      </w:r>
      <w:r w:rsidRPr="00623A39">
        <w:rPr>
          <w:noProof/>
        </w:rPr>
        <w:t xml:space="preserve"> </w:t>
      </w:r>
      <w:r w:rsidRPr="00623A39">
        <w:rPr>
          <w:i/>
          <w:noProof/>
        </w:rPr>
        <w:t>77</w:t>
      </w:r>
      <w:r w:rsidRPr="00623A39">
        <w:rPr>
          <w:noProof/>
        </w:rPr>
        <w:t xml:space="preserve"> (3), 570-588.</w:t>
      </w:r>
      <w:bookmarkEnd w:id="425"/>
    </w:p>
    <w:p w14:paraId="3A9B28A4" w14:textId="77777777" w:rsidR="00623A39" w:rsidRPr="00623A39" w:rsidRDefault="00623A39" w:rsidP="00623A39">
      <w:pPr>
        <w:rPr>
          <w:noProof/>
        </w:rPr>
      </w:pPr>
      <w:bookmarkStart w:id="426" w:name="_ENREF_148"/>
      <w:r w:rsidRPr="00623A39">
        <w:rPr>
          <w:noProof/>
        </w:rPr>
        <w:t>148.</w:t>
      </w:r>
      <w:r w:rsidRPr="00623A39">
        <w:rPr>
          <w:noProof/>
        </w:rPr>
        <w:tab/>
        <w:t xml:space="preserve">Harms, M. J.; Castaneda, C. A.; Schlessman, J. L.; Sue, G. R.; Isom, D. G.; Cannon, B. R.; Garcia-Moreno, B., The pK(a) Values of Acidic and Basic Residues Buried at the Same Internal Location in a Protein Are Governed by Different Factors. </w:t>
      </w:r>
      <w:r w:rsidRPr="00623A39">
        <w:rPr>
          <w:i/>
          <w:noProof/>
        </w:rPr>
        <w:t xml:space="preserve">J Mol Biol </w:t>
      </w:r>
      <w:r w:rsidRPr="00623A39">
        <w:rPr>
          <w:b/>
          <w:noProof/>
        </w:rPr>
        <w:t>2009,</w:t>
      </w:r>
      <w:r w:rsidRPr="00623A39">
        <w:rPr>
          <w:noProof/>
        </w:rPr>
        <w:t xml:space="preserve"> </w:t>
      </w:r>
      <w:r w:rsidRPr="00623A39">
        <w:rPr>
          <w:i/>
          <w:noProof/>
        </w:rPr>
        <w:t>389</w:t>
      </w:r>
      <w:r w:rsidRPr="00623A39">
        <w:rPr>
          <w:noProof/>
        </w:rPr>
        <w:t xml:space="preserve"> (1), 34-47.</w:t>
      </w:r>
      <w:bookmarkEnd w:id="426"/>
    </w:p>
    <w:p w14:paraId="15670538" w14:textId="77777777" w:rsidR="00623A39" w:rsidRPr="00623A39" w:rsidRDefault="00623A39" w:rsidP="00623A39">
      <w:pPr>
        <w:rPr>
          <w:noProof/>
        </w:rPr>
      </w:pPr>
      <w:bookmarkStart w:id="427" w:name="_ENREF_149"/>
      <w:r w:rsidRPr="00623A39">
        <w:rPr>
          <w:noProof/>
        </w:rPr>
        <w:t>149.</w:t>
      </w:r>
      <w:r w:rsidRPr="00623A39">
        <w:rPr>
          <w:noProof/>
        </w:rPr>
        <w:tab/>
        <w:t xml:space="preserve">Nielsen, J. P.; Petersen, H. H., Objective measurement of health pigs - Application of acute phase proteins. </w:t>
      </w:r>
      <w:r w:rsidRPr="00623A39">
        <w:rPr>
          <w:i/>
          <w:noProof/>
        </w:rPr>
        <w:t xml:space="preserve">Acta Vet Scand </w:t>
      </w:r>
      <w:r w:rsidRPr="00623A39">
        <w:rPr>
          <w:b/>
          <w:noProof/>
        </w:rPr>
        <w:t>2003</w:t>
      </w:r>
      <w:r w:rsidRPr="00623A39">
        <w:rPr>
          <w:noProof/>
        </w:rPr>
        <w:t>, 125-125.</w:t>
      </w:r>
      <w:bookmarkEnd w:id="427"/>
    </w:p>
    <w:p w14:paraId="2E5FE918" w14:textId="77777777" w:rsidR="00623A39" w:rsidRPr="00623A39" w:rsidRDefault="00623A39" w:rsidP="00623A39">
      <w:pPr>
        <w:rPr>
          <w:noProof/>
        </w:rPr>
      </w:pPr>
      <w:bookmarkStart w:id="428" w:name="_ENREF_150"/>
      <w:r w:rsidRPr="00623A39">
        <w:rPr>
          <w:noProof/>
        </w:rPr>
        <w:t>150.</w:t>
      </w:r>
      <w:r w:rsidRPr="00623A39">
        <w:rPr>
          <w:noProof/>
        </w:rPr>
        <w:tab/>
        <w:t xml:space="preserve">Urbanek, D. C.; Vorobyev, D. Y.; Serrano, A. L.; Gai, F., The two-dimensional virbational echo of a nitrile probe of the villin HP35 protein. </w:t>
      </w:r>
      <w:r w:rsidRPr="00623A39">
        <w:rPr>
          <w:i/>
          <w:noProof/>
        </w:rPr>
        <w:t xml:space="preserve">J. Phys. Chem. Lett. </w:t>
      </w:r>
      <w:r w:rsidRPr="00623A39">
        <w:rPr>
          <w:b/>
          <w:noProof/>
        </w:rPr>
        <w:t>2010,</w:t>
      </w:r>
      <w:r w:rsidRPr="00623A39">
        <w:rPr>
          <w:noProof/>
        </w:rPr>
        <w:t xml:space="preserve"> </w:t>
      </w:r>
      <w:r w:rsidRPr="00623A39">
        <w:rPr>
          <w:i/>
          <w:noProof/>
        </w:rPr>
        <w:t>1</w:t>
      </w:r>
      <w:r w:rsidRPr="00623A39">
        <w:rPr>
          <w:noProof/>
        </w:rPr>
        <w:t>, 3311-3315.</w:t>
      </w:r>
      <w:bookmarkEnd w:id="428"/>
    </w:p>
    <w:p w14:paraId="58F7B8BF" w14:textId="77777777" w:rsidR="00623A39" w:rsidRPr="00623A39" w:rsidRDefault="00623A39" w:rsidP="00623A39">
      <w:pPr>
        <w:rPr>
          <w:noProof/>
        </w:rPr>
      </w:pPr>
      <w:bookmarkStart w:id="429" w:name="_ENREF_151"/>
      <w:r w:rsidRPr="00623A39">
        <w:rPr>
          <w:noProof/>
        </w:rPr>
        <w:t>151.</w:t>
      </w:r>
      <w:r w:rsidRPr="00623A39">
        <w:rPr>
          <w:noProof/>
        </w:rPr>
        <w:tab/>
        <w:t xml:space="preserve">Waegele, M. M.; Gai, F., Computational moedling of the nitrile stretching vibration of 5-cyanoindole in water. </w:t>
      </w:r>
      <w:r w:rsidRPr="00623A39">
        <w:rPr>
          <w:i/>
          <w:noProof/>
        </w:rPr>
        <w:t xml:space="preserve">J. Phys. Chem. Lett. </w:t>
      </w:r>
      <w:r w:rsidRPr="00623A39">
        <w:rPr>
          <w:b/>
          <w:noProof/>
        </w:rPr>
        <w:t>2010,</w:t>
      </w:r>
      <w:r w:rsidRPr="00623A39">
        <w:rPr>
          <w:noProof/>
        </w:rPr>
        <w:t xml:space="preserve"> </w:t>
      </w:r>
      <w:r w:rsidRPr="00623A39">
        <w:rPr>
          <w:i/>
          <w:noProof/>
        </w:rPr>
        <w:t>1</w:t>
      </w:r>
      <w:r w:rsidRPr="00623A39">
        <w:rPr>
          <w:noProof/>
        </w:rPr>
        <w:t>, 781-786.</w:t>
      </w:r>
      <w:bookmarkEnd w:id="429"/>
    </w:p>
    <w:p w14:paraId="54A6F239" w14:textId="77777777" w:rsidR="00623A39" w:rsidRPr="00623A39" w:rsidRDefault="00623A39" w:rsidP="00623A39">
      <w:pPr>
        <w:rPr>
          <w:noProof/>
        </w:rPr>
      </w:pPr>
      <w:bookmarkStart w:id="430" w:name="_ENREF_152"/>
      <w:r w:rsidRPr="00623A39">
        <w:rPr>
          <w:noProof/>
        </w:rPr>
        <w:t>152.</w:t>
      </w:r>
      <w:r w:rsidRPr="00623A39">
        <w:rPr>
          <w:noProof/>
        </w:rPr>
        <w:tab/>
        <w:t xml:space="preserve">Waegele, M. M.; Gai, F.; Culik, R. M., Site-Specific Spectroscopic Reporters of the Local Electric Field, Hydration, Structure, and Dynamics of Biomolecules. </w:t>
      </w:r>
      <w:r w:rsidRPr="00623A39">
        <w:rPr>
          <w:i/>
          <w:noProof/>
        </w:rPr>
        <w:t xml:space="preserve">J. Phys. Chem. Lett. </w:t>
      </w:r>
      <w:r w:rsidRPr="00623A39">
        <w:rPr>
          <w:b/>
          <w:noProof/>
        </w:rPr>
        <w:t>2011,</w:t>
      </w:r>
      <w:r w:rsidRPr="00623A39">
        <w:rPr>
          <w:noProof/>
        </w:rPr>
        <w:t xml:space="preserve"> </w:t>
      </w:r>
      <w:r w:rsidRPr="00623A39">
        <w:rPr>
          <w:i/>
          <w:noProof/>
        </w:rPr>
        <w:t>2</w:t>
      </w:r>
      <w:r w:rsidRPr="00623A39">
        <w:rPr>
          <w:noProof/>
        </w:rPr>
        <w:t>, 2598-2609.</w:t>
      </w:r>
      <w:bookmarkEnd w:id="430"/>
    </w:p>
    <w:p w14:paraId="6606F0D0" w14:textId="77777777" w:rsidR="00623A39" w:rsidRPr="00623A39" w:rsidRDefault="00623A39" w:rsidP="00623A39">
      <w:pPr>
        <w:rPr>
          <w:noProof/>
        </w:rPr>
      </w:pPr>
      <w:bookmarkStart w:id="431" w:name="_ENREF_153"/>
      <w:r w:rsidRPr="00623A39">
        <w:rPr>
          <w:noProof/>
        </w:rPr>
        <w:t>153.</w:t>
      </w:r>
      <w:r w:rsidRPr="00623A39">
        <w:rPr>
          <w:noProof/>
        </w:rPr>
        <w:tab/>
        <w:t xml:space="preserve">Waegele, M. M.; Tucker, M. J.; Gai, F., 5-Cyanotryptophan as an infrared probe of local hydration status of proteins. </w:t>
      </w:r>
      <w:r w:rsidRPr="00623A39">
        <w:rPr>
          <w:i/>
          <w:noProof/>
        </w:rPr>
        <w:t xml:space="preserve">Chem. Phys. Lett. </w:t>
      </w:r>
      <w:r w:rsidRPr="00623A39">
        <w:rPr>
          <w:b/>
          <w:noProof/>
        </w:rPr>
        <w:t>2009,</w:t>
      </w:r>
      <w:r w:rsidRPr="00623A39">
        <w:rPr>
          <w:noProof/>
        </w:rPr>
        <w:t xml:space="preserve"> </w:t>
      </w:r>
      <w:r w:rsidRPr="00623A39">
        <w:rPr>
          <w:i/>
          <w:noProof/>
        </w:rPr>
        <w:t>478</w:t>
      </w:r>
      <w:r w:rsidRPr="00623A39">
        <w:rPr>
          <w:noProof/>
        </w:rPr>
        <w:t>, 249-253.</w:t>
      </w:r>
      <w:bookmarkEnd w:id="431"/>
    </w:p>
    <w:p w14:paraId="5019048C" w14:textId="77777777" w:rsidR="00623A39" w:rsidRPr="00623A39" w:rsidRDefault="00623A39" w:rsidP="00623A39">
      <w:pPr>
        <w:rPr>
          <w:noProof/>
        </w:rPr>
      </w:pPr>
      <w:bookmarkStart w:id="432" w:name="_ENREF_154"/>
      <w:r w:rsidRPr="00623A39">
        <w:rPr>
          <w:noProof/>
        </w:rPr>
        <w:t>154.</w:t>
      </w:r>
      <w:r w:rsidRPr="00623A39">
        <w:rPr>
          <w:noProof/>
        </w:rPr>
        <w:tab/>
        <w:t xml:space="preserve">Park, E. S.; Andrews, S. S.; Hu, R. B.; Boxer, S. G., Vibrational Stark Spectroscopy in Proteins: A Probe and Calibration for Electrostatic Fields. </w:t>
      </w:r>
      <w:r w:rsidRPr="00623A39">
        <w:rPr>
          <w:i/>
          <w:noProof/>
        </w:rPr>
        <w:t xml:space="preserve">J. Phys. Chem. B </w:t>
      </w:r>
      <w:r w:rsidRPr="00623A39">
        <w:rPr>
          <w:b/>
          <w:noProof/>
        </w:rPr>
        <w:t>1999,</w:t>
      </w:r>
      <w:r w:rsidRPr="00623A39">
        <w:rPr>
          <w:noProof/>
        </w:rPr>
        <w:t xml:space="preserve"> </w:t>
      </w:r>
      <w:r w:rsidRPr="00623A39">
        <w:rPr>
          <w:i/>
          <w:noProof/>
        </w:rPr>
        <w:t>103</w:t>
      </w:r>
      <w:r w:rsidRPr="00623A39">
        <w:rPr>
          <w:noProof/>
        </w:rPr>
        <w:t>, 9813-9817.</w:t>
      </w:r>
      <w:bookmarkEnd w:id="432"/>
    </w:p>
    <w:p w14:paraId="53D24914" w14:textId="77777777" w:rsidR="00623A39" w:rsidRPr="00623A39" w:rsidRDefault="00623A39" w:rsidP="00623A39">
      <w:pPr>
        <w:rPr>
          <w:noProof/>
        </w:rPr>
      </w:pPr>
      <w:bookmarkStart w:id="433" w:name="_ENREF_155"/>
      <w:r w:rsidRPr="00623A39">
        <w:rPr>
          <w:noProof/>
        </w:rPr>
        <w:t>155.</w:t>
      </w:r>
      <w:r w:rsidRPr="00623A39">
        <w:rPr>
          <w:noProof/>
        </w:rPr>
        <w:tab/>
        <w:t xml:space="preserve">Neves-Petersen, M. T.; Petersen, S. B., </w:t>
      </w:r>
      <w:r w:rsidRPr="00623A39">
        <w:rPr>
          <w:b/>
          <w:noProof/>
        </w:rPr>
        <w:t>2003,</w:t>
      </w:r>
      <w:r w:rsidRPr="00623A39">
        <w:rPr>
          <w:noProof/>
        </w:rPr>
        <w:t xml:space="preserve"> </w:t>
      </w:r>
      <w:r w:rsidRPr="00623A39">
        <w:rPr>
          <w:i/>
          <w:noProof/>
        </w:rPr>
        <w:t>- Volume 9</w:t>
      </w:r>
      <w:r w:rsidRPr="00623A39">
        <w:rPr>
          <w:noProof/>
        </w:rPr>
        <w:t>, - 395.</w:t>
      </w:r>
      <w:bookmarkEnd w:id="433"/>
    </w:p>
    <w:p w14:paraId="6FA40FF2" w14:textId="77777777" w:rsidR="00623A39" w:rsidRPr="00623A39" w:rsidRDefault="00623A39" w:rsidP="00623A39">
      <w:pPr>
        <w:rPr>
          <w:noProof/>
        </w:rPr>
      </w:pPr>
      <w:bookmarkStart w:id="434" w:name="_ENREF_156"/>
      <w:r w:rsidRPr="00623A39">
        <w:rPr>
          <w:noProof/>
        </w:rPr>
        <w:t>156.</w:t>
      </w:r>
      <w:r w:rsidRPr="00623A39">
        <w:rPr>
          <w:noProof/>
        </w:rPr>
        <w:tab/>
        <w:t xml:space="preserve">Chen, X. F.; Weber, I.; Harrison, R. W., Hydration water and bulk water in proteins have distinct properties in radial distributions calculated from 105 atomic resolution crystal structures. </w:t>
      </w:r>
      <w:r w:rsidRPr="00623A39">
        <w:rPr>
          <w:i/>
          <w:noProof/>
        </w:rPr>
        <w:t xml:space="preserve">J Phys Chem B </w:t>
      </w:r>
      <w:r w:rsidRPr="00623A39">
        <w:rPr>
          <w:b/>
          <w:noProof/>
        </w:rPr>
        <w:t>2008,</w:t>
      </w:r>
      <w:r w:rsidRPr="00623A39">
        <w:rPr>
          <w:noProof/>
        </w:rPr>
        <w:t xml:space="preserve"> </w:t>
      </w:r>
      <w:r w:rsidRPr="00623A39">
        <w:rPr>
          <w:i/>
          <w:noProof/>
        </w:rPr>
        <w:t>112</w:t>
      </w:r>
      <w:r w:rsidRPr="00623A39">
        <w:rPr>
          <w:noProof/>
        </w:rPr>
        <w:t xml:space="preserve"> (38), 12073-12080.</w:t>
      </w:r>
      <w:bookmarkEnd w:id="434"/>
    </w:p>
    <w:p w14:paraId="2E78D0C0" w14:textId="77777777" w:rsidR="00623A39" w:rsidRPr="00623A39" w:rsidRDefault="00623A39" w:rsidP="00623A39">
      <w:pPr>
        <w:rPr>
          <w:noProof/>
        </w:rPr>
      </w:pPr>
      <w:bookmarkStart w:id="435" w:name="_ENREF_157"/>
      <w:r w:rsidRPr="00623A39">
        <w:rPr>
          <w:noProof/>
        </w:rPr>
        <w:t>157.</w:t>
      </w:r>
      <w:r w:rsidRPr="00623A39">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623A39">
        <w:rPr>
          <w:i/>
          <w:noProof/>
        </w:rPr>
        <w:t xml:space="preserve">J Comput Chem </w:t>
      </w:r>
      <w:r w:rsidRPr="00623A39">
        <w:rPr>
          <w:b/>
          <w:noProof/>
        </w:rPr>
        <w:t>2002,</w:t>
      </w:r>
      <w:r w:rsidRPr="00623A39">
        <w:rPr>
          <w:noProof/>
        </w:rPr>
        <w:t xml:space="preserve"> </w:t>
      </w:r>
      <w:r w:rsidRPr="00623A39">
        <w:rPr>
          <w:i/>
          <w:noProof/>
        </w:rPr>
        <w:t>23</w:t>
      </w:r>
      <w:r w:rsidRPr="00623A39">
        <w:rPr>
          <w:noProof/>
        </w:rPr>
        <w:t xml:space="preserve"> (14), 1323-1336.</w:t>
      </w:r>
      <w:bookmarkEnd w:id="435"/>
    </w:p>
    <w:p w14:paraId="7AB28D05" w14:textId="77777777" w:rsidR="00623A39" w:rsidRPr="00623A39" w:rsidRDefault="00623A39" w:rsidP="00623A39">
      <w:pPr>
        <w:rPr>
          <w:noProof/>
        </w:rPr>
      </w:pPr>
      <w:bookmarkStart w:id="436" w:name="_ENREF_158"/>
      <w:r w:rsidRPr="00623A39">
        <w:rPr>
          <w:noProof/>
        </w:rPr>
        <w:t>158.</w:t>
      </w:r>
      <w:r w:rsidRPr="00623A39">
        <w:rPr>
          <w:noProof/>
        </w:rPr>
        <w:tab/>
        <w:t xml:space="preserve">Nakasako, M., Large-scale networks of hydration water molecules around bovine beta-trypsin revealed by cryogenic X-ray crystal structure analysis. </w:t>
      </w:r>
      <w:r w:rsidRPr="00623A39">
        <w:rPr>
          <w:i/>
          <w:noProof/>
        </w:rPr>
        <w:t xml:space="preserve">J Mol Biol </w:t>
      </w:r>
      <w:r w:rsidRPr="00623A39">
        <w:rPr>
          <w:b/>
          <w:noProof/>
        </w:rPr>
        <w:t>1999,</w:t>
      </w:r>
      <w:r w:rsidRPr="00623A39">
        <w:rPr>
          <w:noProof/>
        </w:rPr>
        <w:t xml:space="preserve"> </w:t>
      </w:r>
      <w:r w:rsidRPr="00623A39">
        <w:rPr>
          <w:i/>
          <w:noProof/>
        </w:rPr>
        <w:t>289</w:t>
      </w:r>
      <w:r w:rsidRPr="00623A39">
        <w:rPr>
          <w:noProof/>
        </w:rPr>
        <w:t xml:space="preserve"> (3), 547-564.</w:t>
      </w:r>
      <w:bookmarkEnd w:id="436"/>
    </w:p>
    <w:p w14:paraId="2C33F375" w14:textId="77777777" w:rsidR="00623A39" w:rsidRPr="00623A39" w:rsidRDefault="00623A39" w:rsidP="00623A39">
      <w:pPr>
        <w:rPr>
          <w:noProof/>
        </w:rPr>
      </w:pPr>
      <w:bookmarkStart w:id="437" w:name="_ENREF_159"/>
      <w:r w:rsidRPr="00623A39">
        <w:rPr>
          <w:noProof/>
        </w:rPr>
        <w:t>159.</w:t>
      </w:r>
      <w:r w:rsidRPr="00623A39">
        <w:rPr>
          <w:noProof/>
        </w:rPr>
        <w:tab/>
        <w:t xml:space="preserve">Yokomizo, T.; Higo, J.; Nakasako, M., Patterns and networks of hydrogen-bonds in the hydration structure of human lysozyme. </w:t>
      </w:r>
      <w:r w:rsidRPr="00623A39">
        <w:rPr>
          <w:i/>
          <w:noProof/>
        </w:rPr>
        <w:t xml:space="preserve">Chem Phys Lett </w:t>
      </w:r>
      <w:r w:rsidRPr="00623A39">
        <w:rPr>
          <w:b/>
          <w:noProof/>
        </w:rPr>
        <w:t>2005,</w:t>
      </w:r>
      <w:r w:rsidRPr="00623A39">
        <w:rPr>
          <w:noProof/>
        </w:rPr>
        <w:t xml:space="preserve"> </w:t>
      </w:r>
      <w:r w:rsidRPr="00623A39">
        <w:rPr>
          <w:i/>
          <w:noProof/>
        </w:rPr>
        <w:t>410</w:t>
      </w:r>
      <w:r w:rsidRPr="00623A39">
        <w:rPr>
          <w:noProof/>
        </w:rPr>
        <w:t xml:space="preserve"> (1-3), 31-35.</w:t>
      </w:r>
      <w:bookmarkEnd w:id="437"/>
    </w:p>
    <w:p w14:paraId="39A6A28F" w14:textId="77777777" w:rsidR="00623A39" w:rsidRPr="00623A39" w:rsidRDefault="00623A39" w:rsidP="00623A39">
      <w:pPr>
        <w:rPr>
          <w:noProof/>
        </w:rPr>
      </w:pPr>
      <w:bookmarkStart w:id="438" w:name="_ENREF_160"/>
      <w:r w:rsidRPr="00623A39">
        <w:rPr>
          <w:noProof/>
        </w:rPr>
        <w:t>160.</w:t>
      </w:r>
      <w:r w:rsidRPr="00623A39">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623A39">
        <w:rPr>
          <w:i/>
          <w:noProof/>
        </w:rPr>
        <w:t xml:space="preserve">Struct Fold Des </w:t>
      </w:r>
      <w:r w:rsidRPr="00623A39">
        <w:rPr>
          <w:b/>
          <w:noProof/>
        </w:rPr>
        <w:t>1998,</w:t>
      </w:r>
      <w:r w:rsidRPr="00623A39">
        <w:rPr>
          <w:noProof/>
        </w:rPr>
        <w:t xml:space="preserve"> </w:t>
      </w:r>
      <w:r w:rsidRPr="00623A39">
        <w:rPr>
          <w:i/>
          <w:noProof/>
        </w:rPr>
        <w:t>6</w:t>
      </w:r>
      <w:r w:rsidRPr="00623A39">
        <w:rPr>
          <w:noProof/>
        </w:rPr>
        <w:t xml:space="preserve"> (9), 1141-1151.</w:t>
      </w:r>
      <w:bookmarkEnd w:id="438"/>
    </w:p>
    <w:p w14:paraId="43B0A764" w14:textId="77777777" w:rsidR="00623A39" w:rsidRPr="00623A39" w:rsidRDefault="00623A39" w:rsidP="00623A39">
      <w:pPr>
        <w:rPr>
          <w:noProof/>
        </w:rPr>
      </w:pPr>
      <w:bookmarkStart w:id="439" w:name="_ENREF_161"/>
      <w:r w:rsidRPr="00623A39">
        <w:rPr>
          <w:noProof/>
        </w:rPr>
        <w:t>161.</w:t>
      </w:r>
      <w:r w:rsidRPr="00623A39">
        <w:rPr>
          <w:noProof/>
        </w:rPr>
        <w:tab/>
        <w:t xml:space="preserve">Funahashi, J.; Takano, K.; Yamagata, Y.; Yutani, K., Positive contribution of hydration structure on the surface of human lysozyme to the conformational stability. </w:t>
      </w:r>
      <w:r w:rsidRPr="00623A39">
        <w:rPr>
          <w:i/>
          <w:noProof/>
        </w:rPr>
        <w:t xml:space="preserve">J Biol Chem </w:t>
      </w:r>
      <w:r w:rsidRPr="00623A39">
        <w:rPr>
          <w:b/>
          <w:noProof/>
        </w:rPr>
        <w:t>2002,</w:t>
      </w:r>
      <w:r w:rsidRPr="00623A39">
        <w:rPr>
          <w:noProof/>
        </w:rPr>
        <w:t xml:space="preserve"> </w:t>
      </w:r>
      <w:r w:rsidRPr="00623A39">
        <w:rPr>
          <w:i/>
          <w:noProof/>
        </w:rPr>
        <w:t>277</w:t>
      </w:r>
      <w:r w:rsidRPr="00623A39">
        <w:rPr>
          <w:noProof/>
        </w:rPr>
        <w:t xml:space="preserve"> (24), 21792-21800.</w:t>
      </w:r>
      <w:bookmarkEnd w:id="439"/>
    </w:p>
    <w:p w14:paraId="7FE75E58" w14:textId="77777777" w:rsidR="00623A39" w:rsidRPr="00623A39" w:rsidRDefault="00623A39" w:rsidP="00623A39">
      <w:pPr>
        <w:rPr>
          <w:noProof/>
        </w:rPr>
      </w:pPr>
      <w:bookmarkStart w:id="440" w:name="_ENREF_162"/>
      <w:r w:rsidRPr="00623A39">
        <w:rPr>
          <w:noProof/>
        </w:rPr>
        <w:t>162.</w:t>
      </w:r>
      <w:r w:rsidRPr="00623A39">
        <w:rPr>
          <w:noProof/>
        </w:rPr>
        <w:tab/>
        <w:t xml:space="preserve">Fennell, C. J.; Kehoe, C. W.; Dill, K. A., Modeling aqueous solvation with semi-explicit assembly. </w:t>
      </w:r>
      <w:r w:rsidRPr="00623A39">
        <w:rPr>
          <w:i/>
          <w:noProof/>
        </w:rPr>
        <w:t xml:space="preserve">Proceedings of the National Academy of Sciences of the United States of America </w:t>
      </w:r>
      <w:r w:rsidRPr="00623A39">
        <w:rPr>
          <w:b/>
          <w:noProof/>
        </w:rPr>
        <w:t>2011,</w:t>
      </w:r>
      <w:r w:rsidRPr="00623A39">
        <w:rPr>
          <w:noProof/>
        </w:rPr>
        <w:t xml:space="preserve"> </w:t>
      </w:r>
      <w:r w:rsidRPr="00623A39">
        <w:rPr>
          <w:i/>
          <w:noProof/>
        </w:rPr>
        <w:t>108</w:t>
      </w:r>
      <w:r w:rsidRPr="00623A39">
        <w:rPr>
          <w:noProof/>
        </w:rPr>
        <w:t xml:space="preserve"> (8), 3234-3239.</w:t>
      </w:r>
      <w:bookmarkEnd w:id="440"/>
    </w:p>
    <w:p w14:paraId="72CA8995" w14:textId="77777777" w:rsidR="00623A39" w:rsidRPr="00623A39" w:rsidRDefault="00623A39" w:rsidP="00623A39">
      <w:pPr>
        <w:rPr>
          <w:noProof/>
        </w:rPr>
      </w:pPr>
      <w:bookmarkStart w:id="441" w:name="_ENREF_163"/>
      <w:r w:rsidRPr="00623A39">
        <w:rPr>
          <w:noProof/>
        </w:rPr>
        <w:t>163.</w:t>
      </w:r>
      <w:r w:rsidRPr="00623A39">
        <w:rPr>
          <w:noProof/>
        </w:rPr>
        <w:tab/>
        <w:t xml:space="preserve">Fried, S. D.; Bagchi, S.; Boxer, S. G., Measuring Electrostatic Fields in Both Hydrogen-Bonding and Non-Hydrogen-Bonding Environments Using Carbonyl Vibrational Probes. </w:t>
      </w:r>
      <w:r w:rsidRPr="00623A39">
        <w:rPr>
          <w:i/>
          <w:noProof/>
        </w:rPr>
        <w:t xml:space="preserve">J Am Chem Soc </w:t>
      </w:r>
      <w:r w:rsidRPr="00623A39">
        <w:rPr>
          <w:b/>
          <w:noProof/>
        </w:rPr>
        <w:t>2013,</w:t>
      </w:r>
      <w:r w:rsidRPr="00623A39">
        <w:rPr>
          <w:noProof/>
        </w:rPr>
        <w:t xml:space="preserve"> </w:t>
      </w:r>
      <w:r w:rsidRPr="00623A39">
        <w:rPr>
          <w:i/>
          <w:noProof/>
        </w:rPr>
        <w:t>135</w:t>
      </w:r>
      <w:r w:rsidRPr="00623A39">
        <w:rPr>
          <w:noProof/>
        </w:rPr>
        <w:t xml:space="preserve"> (30), 11181-11192.</w:t>
      </w:r>
      <w:bookmarkEnd w:id="441"/>
    </w:p>
    <w:p w14:paraId="1474E4EC" w14:textId="77777777" w:rsidR="00623A39" w:rsidRPr="00623A39" w:rsidRDefault="00623A39" w:rsidP="00623A39">
      <w:pPr>
        <w:rPr>
          <w:noProof/>
        </w:rPr>
      </w:pPr>
      <w:bookmarkStart w:id="442" w:name="_ENREF_164"/>
      <w:r w:rsidRPr="00623A39">
        <w:rPr>
          <w:noProof/>
        </w:rPr>
        <w:t>164.</w:t>
      </w:r>
      <w:r w:rsidRPr="00623A39">
        <w:rPr>
          <w:noProof/>
        </w:rPr>
        <w:tab/>
        <w:t xml:space="preserve">Ren, P. Y.; Ponder, J. W., Polarizable atomic multipole water model for molecular mechanics simulation. </w:t>
      </w:r>
      <w:r w:rsidRPr="00623A39">
        <w:rPr>
          <w:i/>
          <w:noProof/>
        </w:rPr>
        <w:t xml:space="preserve">J Phys Chem B </w:t>
      </w:r>
      <w:r w:rsidRPr="00623A39">
        <w:rPr>
          <w:b/>
          <w:noProof/>
        </w:rPr>
        <w:t>2003,</w:t>
      </w:r>
      <w:r w:rsidRPr="00623A39">
        <w:rPr>
          <w:noProof/>
        </w:rPr>
        <w:t xml:space="preserve"> </w:t>
      </w:r>
      <w:r w:rsidRPr="00623A39">
        <w:rPr>
          <w:i/>
          <w:noProof/>
        </w:rPr>
        <w:t>107</w:t>
      </w:r>
      <w:r w:rsidRPr="00623A39">
        <w:rPr>
          <w:noProof/>
        </w:rPr>
        <w:t xml:space="preserve"> (24), 5933-5947.</w:t>
      </w:r>
      <w:bookmarkEnd w:id="442"/>
    </w:p>
    <w:p w14:paraId="3C17ED3F" w14:textId="5F0D1895" w:rsidR="00623A39" w:rsidRDefault="00623A39" w:rsidP="00623A39">
      <w:pPr>
        <w:rPr>
          <w:noProof/>
        </w:rPr>
      </w:pPr>
    </w:p>
    <w:p w14:paraId="761C909A" w14:textId="2878C485" w:rsidR="00990374" w:rsidRDefault="00A52ADE" w:rsidP="00990374">
      <w:pPr>
        <w:rPr>
          <w:rFonts w:ascii="New York" w:hAnsi="New York"/>
          <w:sz w:val="20"/>
        </w:rPr>
      </w:pPr>
      <w:r>
        <w:rPr>
          <w:rFonts w:ascii="New York" w:hAnsi="New York"/>
          <w:sz w:val="20"/>
        </w:rPr>
        <w:fldChar w:fldCharType="end"/>
      </w:r>
    </w:p>
    <w:p w14:paraId="40E46499" w14:textId="77777777" w:rsidR="00797967" w:rsidRDefault="00797967">
      <w:pPr>
        <w:rPr>
          <w:rFonts w:ascii="New York" w:hAnsi="New York"/>
          <w:sz w:val="20"/>
        </w:rPr>
      </w:pPr>
    </w:p>
    <w:p w14:paraId="14F416C7" w14:textId="77777777" w:rsidR="008B39BB" w:rsidRDefault="008B39BB">
      <w:pPr>
        <w:rPr>
          <w:rFonts w:ascii="New York" w:hAnsi="New York"/>
          <w:sz w:val="20"/>
        </w:rPr>
      </w:pPr>
    </w:p>
    <w:p w14:paraId="731A97EC" w14:textId="77777777" w:rsidR="0088173F" w:rsidRDefault="0088173F">
      <w:pPr>
        <w:rPr>
          <w:rFonts w:ascii="New York" w:hAnsi="New York"/>
          <w:sz w:val="20"/>
        </w:rPr>
      </w:pPr>
    </w:p>
    <w:p w14:paraId="5E432B73" w14:textId="77777777" w:rsidR="007D575C" w:rsidRDefault="007D575C">
      <w:pPr>
        <w:rPr>
          <w:rFonts w:ascii="New York" w:hAnsi="New York"/>
          <w:sz w:val="20"/>
        </w:rPr>
      </w:pPr>
    </w:p>
    <w:p w14:paraId="51E6B836" w14:textId="77777777" w:rsidR="007357C0" w:rsidRDefault="007357C0">
      <w:pPr>
        <w:rPr>
          <w:rFonts w:ascii="New York" w:hAnsi="New York"/>
          <w:sz w:val="20"/>
        </w:rPr>
      </w:pPr>
    </w:p>
    <w:p w14:paraId="1B35DCDD" w14:textId="77777777" w:rsidR="00DC6498" w:rsidRDefault="00DC6498">
      <w:pPr>
        <w:rPr>
          <w:rFonts w:ascii="New York" w:hAnsi="New York"/>
          <w:sz w:val="20"/>
        </w:rPr>
      </w:pPr>
    </w:p>
    <w:p w14:paraId="7C66DDAD" w14:textId="77777777" w:rsidR="00711EF4" w:rsidRDefault="00711EF4">
      <w:pPr>
        <w:rPr>
          <w:rFonts w:ascii="New York" w:hAnsi="New York"/>
          <w:sz w:val="20"/>
        </w:rPr>
      </w:pPr>
    </w:p>
    <w:p w14:paraId="11533C6C" w14:textId="77777777" w:rsidR="00D577EB" w:rsidRDefault="00D577EB">
      <w:pPr>
        <w:rPr>
          <w:rFonts w:ascii="New York" w:hAnsi="New York"/>
          <w:sz w:val="20"/>
        </w:rPr>
      </w:pPr>
    </w:p>
    <w:p w14:paraId="4141B767" w14:textId="77777777" w:rsidR="008E3D3F" w:rsidRDefault="008E3D3F">
      <w:pPr>
        <w:rPr>
          <w:rFonts w:ascii="New York" w:hAnsi="New York"/>
          <w:sz w:val="20"/>
        </w:rPr>
      </w:pPr>
    </w:p>
    <w:p w14:paraId="1125BECA" w14:textId="77777777" w:rsidR="007F7DCB" w:rsidRDefault="007F7DCB">
      <w:pPr>
        <w:rPr>
          <w:rFonts w:ascii="New York" w:hAnsi="New York"/>
          <w:sz w:val="20"/>
        </w:rPr>
      </w:pPr>
    </w:p>
    <w:p w14:paraId="70151316" w14:textId="77777777" w:rsidR="005E0FA0" w:rsidRDefault="005E0FA0">
      <w:pPr>
        <w:rPr>
          <w:rFonts w:ascii="New York" w:hAnsi="New York"/>
          <w:sz w:val="20"/>
        </w:rPr>
      </w:pPr>
    </w:p>
    <w:p w14:paraId="738A2CAC" w14:textId="77777777" w:rsidR="00841834" w:rsidRDefault="00841834">
      <w:pPr>
        <w:rPr>
          <w:rFonts w:ascii="New York" w:hAnsi="New York"/>
          <w:sz w:val="20"/>
        </w:rPr>
      </w:pPr>
    </w:p>
    <w:p w14:paraId="16E0C217" w14:textId="77777777" w:rsidR="002439C7" w:rsidRDefault="002439C7">
      <w:pPr>
        <w:rPr>
          <w:rFonts w:ascii="New York" w:hAnsi="New York"/>
          <w:sz w:val="20"/>
        </w:rPr>
      </w:pPr>
    </w:p>
    <w:p w14:paraId="4782ACB8" w14:textId="77777777" w:rsidR="00857638" w:rsidRDefault="00857638">
      <w:pPr>
        <w:rPr>
          <w:rFonts w:ascii="New York" w:hAnsi="New York"/>
          <w:sz w:val="20"/>
        </w:rPr>
      </w:pPr>
    </w:p>
    <w:sectPr w:rsidR="00857638" w:rsidSect="00585C52">
      <w:footerReference w:type="default" r:id="rId142"/>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CE3BF8" w14:textId="77777777" w:rsidR="008D2316" w:rsidRDefault="008D2316">
      <w:r>
        <w:separator/>
      </w:r>
    </w:p>
  </w:endnote>
  <w:endnote w:type="continuationSeparator" w:id="0">
    <w:p w14:paraId="6D2C2247" w14:textId="77777777" w:rsidR="008D2316" w:rsidRDefault="008D23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DEF24A" w14:textId="77777777" w:rsidR="008D2316" w:rsidRDefault="008D231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xl</w:t>
    </w:r>
    <w:r>
      <w:rPr>
        <w:rStyle w:val="PageNumber"/>
      </w:rPr>
      <w:fldChar w:fldCharType="end"/>
    </w:r>
  </w:p>
  <w:p w14:paraId="3001C2F9" w14:textId="77777777" w:rsidR="008D2316" w:rsidRDefault="008D231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9BDCA" w14:textId="77777777" w:rsidR="008D2316" w:rsidRDefault="008D2316">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623A39">
      <w:rPr>
        <w:rStyle w:val="PageNumber"/>
        <w:noProof/>
      </w:rPr>
      <w:t>xii</w:t>
    </w:r>
    <w:r>
      <w:rPr>
        <w:rStyle w:val="PageNumber"/>
      </w:rPr>
      <w:fldChar w:fldCharType="end"/>
    </w:r>
  </w:p>
  <w:p w14:paraId="1612B8F0" w14:textId="77777777" w:rsidR="008D2316" w:rsidRDefault="008D2316">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D074EF" w14:textId="77777777" w:rsidR="008D2316" w:rsidRDefault="008D2316">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623A39">
      <w:rPr>
        <w:rStyle w:val="PageNumber"/>
        <w:noProof/>
      </w:rPr>
      <w:t>52</w:t>
    </w:r>
    <w:r>
      <w:rPr>
        <w:rStyle w:val="PageNumber"/>
      </w:rPr>
      <w:fldChar w:fldCharType="end"/>
    </w:r>
  </w:p>
  <w:p w14:paraId="0322C35A" w14:textId="77777777" w:rsidR="008D2316" w:rsidRDefault="008D231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BDF512" w14:textId="77777777" w:rsidR="008D2316" w:rsidRDefault="008D2316">
      <w:r>
        <w:separator/>
      </w:r>
    </w:p>
  </w:footnote>
  <w:footnote w:type="continuationSeparator" w:id="0">
    <w:p w14:paraId="63DD306B" w14:textId="77777777" w:rsidR="008D2316" w:rsidRDefault="008D231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6"/>
  </w:num>
  <w:num w:numId="3">
    <w:abstractNumId w:val="13"/>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10"/>
  </w:num>
  <w:num w:numId="6">
    <w:abstractNumId w:val="8"/>
  </w:num>
  <w:num w:numId="7">
    <w:abstractNumId w:val="7"/>
  </w:num>
  <w:num w:numId="8">
    <w:abstractNumId w:val="6"/>
  </w:num>
  <w:num w:numId="9">
    <w:abstractNumId w:val="5"/>
  </w:num>
  <w:num w:numId="10">
    <w:abstractNumId w:val="12"/>
  </w:num>
  <w:num w:numId="11">
    <w:abstractNumId w:val="15"/>
  </w:num>
  <w:num w:numId="12">
    <w:abstractNumId w:val="11"/>
  </w:num>
  <w:num w:numId="13">
    <w:abstractNumId w:val="14"/>
  </w:num>
  <w:num w:numId="14">
    <w:abstractNumId w:val="18"/>
  </w:num>
  <w:num w:numId="15">
    <w:abstractNumId w:val="9"/>
  </w:num>
  <w:num w:numId="16">
    <w:abstractNumId w:val="4"/>
  </w:num>
  <w:num w:numId="17">
    <w:abstractNumId w:val="3"/>
  </w:num>
  <w:num w:numId="18">
    <w:abstractNumId w:val="2"/>
  </w:num>
  <w:num w:numId="19">
    <w:abstractNumId w:val="1"/>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2&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92&lt;/item&gt;&lt;item&gt;1597&lt;/item&gt;&lt;item&gt;1631&lt;/item&gt;&lt;item&gt;1710&lt;/item&gt;&lt;/record-ids&gt;&lt;/item&gt;&lt;/Libraries&gt;"/>
  </w:docVars>
  <w:rsids>
    <w:rsidRoot w:val="002B181D"/>
    <w:rsid w:val="00000271"/>
    <w:rsid w:val="000005E6"/>
    <w:rsid w:val="00001A79"/>
    <w:rsid w:val="0001064D"/>
    <w:rsid w:val="00016E4B"/>
    <w:rsid w:val="00020E48"/>
    <w:rsid w:val="000217E6"/>
    <w:rsid w:val="00027075"/>
    <w:rsid w:val="00032D29"/>
    <w:rsid w:val="00033AD5"/>
    <w:rsid w:val="00037FF5"/>
    <w:rsid w:val="00041E0B"/>
    <w:rsid w:val="00043E51"/>
    <w:rsid w:val="000558D9"/>
    <w:rsid w:val="00060D53"/>
    <w:rsid w:val="0006423E"/>
    <w:rsid w:val="00064B97"/>
    <w:rsid w:val="00071A39"/>
    <w:rsid w:val="00072DA8"/>
    <w:rsid w:val="0007672F"/>
    <w:rsid w:val="000877AE"/>
    <w:rsid w:val="000941C3"/>
    <w:rsid w:val="000A3ED9"/>
    <w:rsid w:val="000A4A3A"/>
    <w:rsid w:val="000B0B91"/>
    <w:rsid w:val="000B536C"/>
    <w:rsid w:val="000C0273"/>
    <w:rsid w:val="000C1800"/>
    <w:rsid w:val="000C28B5"/>
    <w:rsid w:val="000C4B22"/>
    <w:rsid w:val="000C600D"/>
    <w:rsid w:val="000C6478"/>
    <w:rsid w:val="000C713D"/>
    <w:rsid w:val="000D5EDD"/>
    <w:rsid w:val="000E2106"/>
    <w:rsid w:val="000E3B7E"/>
    <w:rsid w:val="000E69AE"/>
    <w:rsid w:val="000F31CE"/>
    <w:rsid w:val="000F3A2D"/>
    <w:rsid w:val="000F77B1"/>
    <w:rsid w:val="001000D0"/>
    <w:rsid w:val="00102E34"/>
    <w:rsid w:val="00106ABA"/>
    <w:rsid w:val="00106F45"/>
    <w:rsid w:val="00107767"/>
    <w:rsid w:val="00111CDE"/>
    <w:rsid w:val="00111F40"/>
    <w:rsid w:val="001148FA"/>
    <w:rsid w:val="0011558B"/>
    <w:rsid w:val="0011693D"/>
    <w:rsid w:val="00120E46"/>
    <w:rsid w:val="00126D30"/>
    <w:rsid w:val="0013040F"/>
    <w:rsid w:val="0013131E"/>
    <w:rsid w:val="001330D6"/>
    <w:rsid w:val="00151EAA"/>
    <w:rsid w:val="00167319"/>
    <w:rsid w:val="00173C15"/>
    <w:rsid w:val="00173E80"/>
    <w:rsid w:val="0017692A"/>
    <w:rsid w:val="001806CA"/>
    <w:rsid w:val="00190C4A"/>
    <w:rsid w:val="001971E7"/>
    <w:rsid w:val="001B1B5B"/>
    <w:rsid w:val="001B1D13"/>
    <w:rsid w:val="001B35AA"/>
    <w:rsid w:val="001B393D"/>
    <w:rsid w:val="001B3EBA"/>
    <w:rsid w:val="001B50F7"/>
    <w:rsid w:val="001B6EA7"/>
    <w:rsid w:val="001C268D"/>
    <w:rsid w:val="001C6580"/>
    <w:rsid w:val="001D381B"/>
    <w:rsid w:val="001D5D03"/>
    <w:rsid w:val="001D6DEF"/>
    <w:rsid w:val="001D7565"/>
    <w:rsid w:val="001E53FB"/>
    <w:rsid w:val="001E6942"/>
    <w:rsid w:val="001F12A0"/>
    <w:rsid w:val="00215116"/>
    <w:rsid w:val="00231822"/>
    <w:rsid w:val="0024154A"/>
    <w:rsid w:val="00241C4D"/>
    <w:rsid w:val="002439C7"/>
    <w:rsid w:val="00244B53"/>
    <w:rsid w:val="002456FD"/>
    <w:rsid w:val="002464C9"/>
    <w:rsid w:val="00253E8D"/>
    <w:rsid w:val="002550A8"/>
    <w:rsid w:val="00255113"/>
    <w:rsid w:val="00256BBE"/>
    <w:rsid w:val="002577B2"/>
    <w:rsid w:val="002641F5"/>
    <w:rsid w:val="00266100"/>
    <w:rsid w:val="0027353B"/>
    <w:rsid w:val="00274B13"/>
    <w:rsid w:val="0028391F"/>
    <w:rsid w:val="0028508C"/>
    <w:rsid w:val="002858F5"/>
    <w:rsid w:val="00290B80"/>
    <w:rsid w:val="002927A8"/>
    <w:rsid w:val="00294F25"/>
    <w:rsid w:val="00297DC6"/>
    <w:rsid w:val="002A1D1A"/>
    <w:rsid w:val="002A64AC"/>
    <w:rsid w:val="002B181D"/>
    <w:rsid w:val="002B3927"/>
    <w:rsid w:val="002B4B9E"/>
    <w:rsid w:val="002B6BBB"/>
    <w:rsid w:val="002C0DBF"/>
    <w:rsid w:val="002C3C60"/>
    <w:rsid w:val="002D413B"/>
    <w:rsid w:val="002D4145"/>
    <w:rsid w:val="002D7DC1"/>
    <w:rsid w:val="002E4CE0"/>
    <w:rsid w:val="002E7F59"/>
    <w:rsid w:val="002F209E"/>
    <w:rsid w:val="00307DD8"/>
    <w:rsid w:val="00311BDE"/>
    <w:rsid w:val="00314061"/>
    <w:rsid w:val="00316874"/>
    <w:rsid w:val="00316DEE"/>
    <w:rsid w:val="003208B8"/>
    <w:rsid w:val="003257BD"/>
    <w:rsid w:val="00327911"/>
    <w:rsid w:val="003508D0"/>
    <w:rsid w:val="00353399"/>
    <w:rsid w:val="003569F2"/>
    <w:rsid w:val="003605DF"/>
    <w:rsid w:val="00362530"/>
    <w:rsid w:val="00371C4E"/>
    <w:rsid w:val="00371F36"/>
    <w:rsid w:val="003766CA"/>
    <w:rsid w:val="00383025"/>
    <w:rsid w:val="00387475"/>
    <w:rsid w:val="003A08B3"/>
    <w:rsid w:val="003A1CF4"/>
    <w:rsid w:val="003A3666"/>
    <w:rsid w:val="003B0F95"/>
    <w:rsid w:val="003C07AC"/>
    <w:rsid w:val="003D13B9"/>
    <w:rsid w:val="003E744D"/>
    <w:rsid w:val="003F7B63"/>
    <w:rsid w:val="00401D9A"/>
    <w:rsid w:val="00404B56"/>
    <w:rsid w:val="0040574F"/>
    <w:rsid w:val="00410FDC"/>
    <w:rsid w:val="004115D3"/>
    <w:rsid w:val="00420406"/>
    <w:rsid w:val="00420DDA"/>
    <w:rsid w:val="00432068"/>
    <w:rsid w:val="00435BEA"/>
    <w:rsid w:val="00442835"/>
    <w:rsid w:val="00447FBD"/>
    <w:rsid w:val="0045056A"/>
    <w:rsid w:val="00454B4F"/>
    <w:rsid w:val="00455190"/>
    <w:rsid w:val="00455E47"/>
    <w:rsid w:val="00461B4C"/>
    <w:rsid w:val="00467EEA"/>
    <w:rsid w:val="00472871"/>
    <w:rsid w:val="004728A2"/>
    <w:rsid w:val="004748A8"/>
    <w:rsid w:val="00475E47"/>
    <w:rsid w:val="00476791"/>
    <w:rsid w:val="00481584"/>
    <w:rsid w:val="00487741"/>
    <w:rsid w:val="00487D2D"/>
    <w:rsid w:val="004908F2"/>
    <w:rsid w:val="00492408"/>
    <w:rsid w:val="0049555F"/>
    <w:rsid w:val="00496D2E"/>
    <w:rsid w:val="004B00E5"/>
    <w:rsid w:val="004B3193"/>
    <w:rsid w:val="004B6362"/>
    <w:rsid w:val="004D1F37"/>
    <w:rsid w:val="004D2FA4"/>
    <w:rsid w:val="004D49E4"/>
    <w:rsid w:val="004D5D4E"/>
    <w:rsid w:val="004E2FF4"/>
    <w:rsid w:val="004E4B2B"/>
    <w:rsid w:val="004E7244"/>
    <w:rsid w:val="004F2D80"/>
    <w:rsid w:val="004F5FB4"/>
    <w:rsid w:val="004F61E7"/>
    <w:rsid w:val="004F6C21"/>
    <w:rsid w:val="00500938"/>
    <w:rsid w:val="00502D89"/>
    <w:rsid w:val="00510547"/>
    <w:rsid w:val="00510F88"/>
    <w:rsid w:val="00510FC8"/>
    <w:rsid w:val="00515C60"/>
    <w:rsid w:val="00520794"/>
    <w:rsid w:val="00523F32"/>
    <w:rsid w:val="00535117"/>
    <w:rsid w:val="00540494"/>
    <w:rsid w:val="005470F5"/>
    <w:rsid w:val="0055040B"/>
    <w:rsid w:val="00553734"/>
    <w:rsid w:val="005604E5"/>
    <w:rsid w:val="0057242F"/>
    <w:rsid w:val="00576023"/>
    <w:rsid w:val="00576732"/>
    <w:rsid w:val="005767D2"/>
    <w:rsid w:val="005817AD"/>
    <w:rsid w:val="00585C52"/>
    <w:rsid w:val="005874D2"/>
    <w:rsid w:val="00587715"/>
    <w:rsid w:val="00596816"/>
    <w:rsid w:val="005A0A82"/>
    <w:rsid w:val="005A1E2D"/>
    <w:rsid w:val="005A2D08"/>
    <w:rsid w:val="005A582B"/>
    <w:rsid w:val="005B3489"/>
    <w:rsid w:val="005D36F2"/>
    <w:rsid w:val="005D4E66"/>
    <w:rsid w:val="005E0FA0"/>
    <w:rsid w:val="005E6DF2"/>
    <w:rsid w:val="005F485F"/>
    <w:rsid w:val="00602B33"/>
    <w:rsid w:val="006036E1"/>
    <w:rsid w:val="00604406"/>
    <w:rsid w:val="00604D60"/>
    <w:rsid w:val="006119C4"/>
    <w:rsid w:val="00611E52"/>
    <w:rsid w:val="0061346E"/>
    <w:rsid w:val="00616D0D"/>
    <w:rsid w:val="00620AB5"/>
    <w:rsid w:val="00623A39"/>
    <w:rsid w:val="006257E3"/>
    <w:rsid w:val="006303F2"/>
    <w:rsid w:val="00632D41"/>
    <w:rsid w:val="00633BE1"/>
    <w:rsid w:val="00644B76"/>
    <w:rsid w:val="00646330"/>
    <w:rsid w:val="00652503"/>
    <w:rsid w:val="00656AC7"/>
    <w:rsid w:val="0065799F"/>
    <w:rsid w:val="006606DF"/>
    <w:rsid w:val="006655F2"/>
    <w:rsid w:val="00670D7C"/>
    <w:rsid w:val="006805BC"/>
    <w:rsid w:val="00685133"/>
    <w:rsid w:val="006A0699"/>
    <w:rsid w:val="006B15D4"/>
    <w:rsid w:val="006B5A54"/>
    <w:rsid w:val="006B5F48"/>
    <w:rsid w:val="006B66A6"/>
    <w:rsid w:val="006C4BF1"/>
    <w:rsid w:val="006D2105"/>
    <w:rsid w:val="006D233B"/>
    <w:rsid w:val="006D7F40"/>
    <w:rsid w:val="006E2896"/>
    <w:rsid w:val="006E3393"/>
    <w:rsid w:val="006E5C09"/>
    <w:rsid w:val="006F43A5"/>
    <w:rsid w:val="006F48CC"/>
    <w:rsid w:val="006F55C0"/>
    <w:rsid w:val="00701D8E"/>
    <w:rsid w:val="00703212"/>
    <w:rsid w:val="00707555"/>
    <w:rsid w:val="00710E44"/>
    <w:rsid w:val="00711DB4"/>
    <w:rsid w:val="00711EF4"/>
    <w:rsid w:val="0071563F"/>
    <w:rsid w:val="00725C4E"/>
    <w:rsid w:val="00726A00"/>
    <w:rsid w:val="00730D1C"/>
    <w:rsid w:val="00732AA6"/>
    <w:rsid w:val="007357C0"/>
    <w:rsid w:val="00737383"/>
    <w:rsid w:val="007514BF"/>
    <w:rsid w:val="00751BFD"/>
    <w:rsid w:val="00752F5E"/>
    <w:rsid w:val="007530FB"/>
    <w:rsid w:val="00757A80"/>
    <w:rsid w:val="0076033F"/>
    <w:rsid w:val="0076241F"/>
    <w:rsid w:val="00766770"/>
    <w:rsid w:val="00774DE7"/>
    <w:rsid w:val="00780E71"/>
    <w:rsid w:val="007957B9"/>
    <w:rsid w:val="00796D65"/>
    <w:rsid w:val="00797967"/>
    <w:rsid w:val="007A538F"/>
    <w:rsid w:val="007B2447"/>
    <w:rsid w:val="007B51EB"/>
    <w:rsid w:val="007B7358"/>
    <w:rsid w:val="007D0848"/>
    <w:rsid w:val="007D1A95"/>
    <w:rsid w:val="007D20D3"/>
    <w:rsid w:val="007D575C"/>
    <w:rsid w:val="007D6845"/>
    <w:rsid w:val="007D70E7"/>
    <w:rsid w:val="007D7BD4"/>
    <w:rsid w:val="007E03A7"/>
    <w:rsid w:val="007E17EB"/>
    <w:rsid w:val="007E56EF"/>
    <w:rsid w:val="007F0B81"/>
    <w:rsid w:val="007F7DCB"/>
    <w:rsid w:val="008027EE"/>
    <w:rsid w:val="00806375"/>
    <w:rsid w:val="00811ACF"/>
    <w:rsid w:val="008207AB"/>
    <w:rsid w:val="00822654"/>
    <w:rsid w:val="00833110"/>
    <w:rsid w:val="00836C23"/>
    <w:rsid w:val="00841834"/>
    <w:rsid w:val="00844A0B"/>
    <w:rsid w:val="00847E68"/>
    <w:rsid w:val="00857638"/>
    <w:rsid w:val="00857A2A"/>
    <w:rsid w:val="00865C31"/>
    <w:rsid w:val="0087046F"/>
    <w:rsid w:val="0087612B"/>
    <w:rsid w:val="00880CBC"/>
    <w:rsid w:val="0088173F"/>
    <w:rsid w:val="008822EA"/>
    <w:rsid w:val="008856AF"/>
    <w:rsid w:val="00886850"/>
    <w:rsid w:val="00886A29"/>
    <w:rsid w:val="00887C28"/>
    <w:rsid w:val="0089557A"/>
    <w:rsid w:val="0089572E"/>
    <w:rsid w:val="008978B5"/>
    <w:rsid w:val="008A0048"/>
    <w:rsid w:val="008A16C3"/>
    <w:rsid w:val="008A1791"/>
    <w:rsid w:val="008A7744"/>
    <w:rsid w:val="008B1AB4"/>
    <w:rsid w:val="008B39BB"/>
    <w:rsid w:val="008B3D74"/>
    <w:rsid w:val="008B4F10"/>
    <w:rsid w:val="008B665E"/>
    <w:rsid w:val="008C08EB"/>
    <w:rsid w:val="008C5232"/>
    <w:rsid w:val="008C7159"/>
    <w:rsid w:val="008C7F6D"/>
    <w:rsid w:val="008D2316"/>
    <w:rsid w:val="008D6CEB"/>
    <w:rsid w:val="008D7911"/>
    <w:rsid w:val="008E2021"/>
    <w:rsid w:val="008E3D36"/>
    <w:rsid w:val="008E3D3F"/>
    <w:rsid w:val="008E67E6"/>
    <w:rsid w:val="008E7351"/>
    <w:rsid w:val="008F0450"/>
    <w:rsid w:val="008F501B"/>
    <w:rsid w:val="008F6454"/>
    <w:rsid w:val="008F7664"/>
    <w:rsid w:val="0090003B"/>
    <w:rsid w:val="00900CA2"/>
    <w:rsid w:val="0090147E"/>
    <w:rsid w:val="00907D58"/>
    <w:rsid w:val="00910F37"/>
    <w:rsid w:val="00911415"/>
    <w:rsid w:val="00913909"/>
    <w:rsid w:val="00915A55"/>
    <w:rsid w:val="00935213"/>
    <w:rsid w:val="009553DB"/>
    <w:rsid w:val="00956A81"/>
    <w:rsid w:val="0096296A"/>
    <w:rsid w:val="009719CE"/>
    <w:rsid w:val="009827A8"/>
    <w:rsid w:val="009863ED"/>
    <w:rsid w:val="009902EF"/>
    <w:rsid w:val="00990374"/>
    <w:rsid w:val="0099128E"/>
    <w:rsid w:val="00991DB7"/>
    <w:rsid w:val="00995ACC"/>
    <w:rsid w:val="009B1C0C"/>
    <w:rsid w:val="009B2F34"/>
    <w:rsid w:val="009C0CCF"/>
    <w:rsid w:val="009C1DE9"/>
    <w:rsid w:val="009C6BA5"/>
    <w:rsid w:val="009D05E9"/>
    <w:rsid w:val="009D0C43"/>
    <w:rsid w:val="009D1D5D"/>
    <w:rsid w:val="009D2B58"/>
    <w:rsid w:val="009E4422"/>
    <w:rsid w:val="009E6844"/>
    <w:rsid w:val="009F0E70"/>
    <w:rsid w:val="009F43F1"/>
    <w:rsid w:val="00A02B15"/>
    <w:rsid w:val="00A06298"/>
    <w:rsid w:val="00A11AFD"/>
    <w:rsid w:val="00A11F86"/>
    <w:rsid w:val="00A173EA"/>
    <w:rsid w:val="00A2437F"/>
    <w:rsid w:val="00A27D1F"/>
    <w:rsid w:val="00A313B8"/>
    <w:rsid w:val="00A349A1"/>
    <w:rsid w:val="00A3644E"/>
    <w:rsid w:val="00A364B3"/>
    <w:rsid w:val="00A42137"/>
    <w:rsid w:val="00A42BC4"/>
    <w:rsid w:val="00A434A4"/>
    <w:rsid w:val="00A45628"/>
    <w:rsid w:val="00A52ADE"/>
    <w:rsid w:val="00A5307C"/>
    <w:rsid w:val="00A53380"/>
    <w:rsid w:val="00A56479"/>
    <w:rsid w:val="00A579BC"/>
    <w:rsid w:val="00A57AB4"/>
    <w:rsid w:val="00A618D9"/>
    <w:rsid w:val="00A61C5D"/>
    <w:rsid w:val="00A64C56"/>
    <w:rsid w:val="00A666EA"/>
    <w:rsid w:val="00A6697F"/>
    <w:rsid w:val="00A713CD"/>
    <w:rsid w:val="00A71F0F"/>
    <w:rsid w:val="00A82F11"/>
    <w:rsid w:val="00A841AF"/>
    <w:rsid w:val="00A861DA"/>
    <w:rsid w:val="00A865AC"/>
    <w:rsid w:val="00A91301"/>
    <w:rsid w:val="00A940D3"/>
    <w:rsid w:val="00A957A5"/>
    <w:rsid w:val="00AA07DB"/>
    <w:rsid w:val="00AA2646"/>
    <w:rsid w:val="00AB348E"/>
    <w:rsid w:val="00AC06C4"/>
    <w:rsid w:val="00AC25DC"/>
    <w:rsid w:val="00AC3412"/>
    <w:rsid w:val="00AE16C1"/>
    <w:rsid w:val="00AE1A63"/>
    <w:rsid w:val="00AE2A13"/>
    <w:rsid w:val="00AE6935"/>
    <w:rsid w:val="00AE71B0"/>
    <w:rsid w:val="00AF0FBE"/>
    <w:rsid w:val="00AF27E0"/>
    <w:rsid w:val="00AF2BFC"/>
    <w:rsid w:val="00B01687"/>
    <w:rsid w:val="00B0326F"/>
    <w:rsid w:val="00B0743E"/>
    <w:rsid w:val="00B117EC"/>
    <w:rsid w:val="00B1353D"/>
    <w:rsid w:val="00B20329"/>
    <w:rsid w:val="00B338C3"/>
    <w:rsid w:val="00B33B4C"/>
    <w:rsid w:val="00B425A1"/>
    <w:rsid w:val="00B441F0"/>
    <w:rsid w:val="00B531FA"/>
    <w:rsid w:val="00B53923"/>
    <w:rsid w:val="00B54800"/>
    <w:rsid w:val="00B61CF8"/>
    <w:rsid w:val="00B74E3C"/>
    <w:rsid w:val="00B83957"/>
    <w:rsid w:val="00B87139"/>
    <w:rsid w:val="00B934D4"/>
    <w:rsid w:val="00B93786"/>
    <w:rsid w:val="00B937C5"/>
    <w:rsid w:val="00BA7DA0"/>
    <w:rsid w:val="00BB121C"/>
    <w:rsid w:val="00BB7ECF"/>
    <w:rsid w:val="00BC67A6"/>
    <w:rsid w:val="00BD16DE"/>
    <w:rsid w:val="00BD477F"/>
    <w:rsid w:val="00BD7556"/>
    <w:rsid w:val="00BE2CB3"/>
    <w:rsid w:val="00BE32AA"/>
    <w:rsid w:val="00BF05FF"/>
    <w:rsid w:val="00BF1677"/>
    <w:rsid w:val="00BF4E4E"/>
    <w:rsid w:val="00C1396D"/>
    <w:rsid w:val="00C22058"/>
    <w:rsid w:val="00C272A7"/>
    <w:rsid w:val="00C37F00"/>
    <w:rsid w:val="00C42713"/>
    <w:rsid w:val="00C4409C"/>
    <w:rsid w:val="00C4494C"/>
    <w:rsid w:val="00C44999"/>
    <w:rsid w:val="00C50075"/>
    <w:rsid w:val="00C517DE"/>
    <w:rsid w:val="00C55A9A"/>
    <w:rsid w:val="00C70613"/>
    <w:rsid w:val="00C74959"/>
    <w:rsid w:val="00C752B0"/>
    <w:rsid w:val="00C770A3"/>
    <w:rsid w:val="00C80042"/>
    <w:rsid w:val="00C8278A"/>
    <w:rsid w:val="00C97A73"/>
    <w:rsid w:val="00CA01E4"/>
    <w:rsid w:val="00CA2050"/>
    <w:rsid w:val="00CB2100"/>
    <w:rsid w:val="00CC07E5"/>
    <w:rsid w:val="00CC0C4A"/>
    <w:rsid w:val="00CC1183"/>
    <w:rsid w:val="00CC3752"/>
    <w:rsid w:val="00CC4501"/>
    <w:rsid w:val="00CC5479"/>
    <w:rsid w:val="00CD5BD3"/>
    <w:rsid w:val="00CD746B"/>
    <w:rsid w:val="00CE1514"/>
    <w:rsid w:val="00CE2A8A"/>
    <w:rsid w:val="00CE4A59"/>
    <w:rsid w:val="00CE4CF4"/>
    <w:rsid w:val="00CF6765"/>
    <w:rsid w:val="00D058A6"/>
    <w:rsid w:val="00D10550"/>
    <w:rsid w:val="00D150D6"/>
    <w:rsid w:val="00D16DD3"/>
    <w:rsid w:val="00D217EA"/>
    <w:rsid w:val="00D23B38"/>
    <w:rsid w:val="00D24056"/>
    <w:rsid w:val="00D30297"/>
    <w:rsid w:val="00D30AB3"/>
    <w:rsid w:val="00D3235B"/>
    <w:rsid w:val="00D445ED"/>
    <w:rsid w:val="00D46E76"/>
    <w:rsid w:val="00D52B74"/>
    <w:rsid w:val="00D53790"/>
    <w:rsid w:val="00D5408C"/>
    <w:rsid w:val="00D56DD5"/>
    <w:rsid w:val="00D577EB"/>
    <w:rsid w:val="00D74666"/>
    <w:rsid w:val="00D77B4C"/>
    <w:rsid w:val="00DA3BE7"/>
    <w:rsid w:val="00DA6059"/>
    <w:rsid w:val="00DA69EB"/>
    <w:rsid w:val="00DA7F96"/>
    <w:rsid w:val="00DB28B6"/>
    <w:rsid w:val="00DB38A5"/>
    <w:rsid w:val="00DC53D1"/>
    <w:rsid w:val="00DC6498"/>
    <w:rsid w:val="00DD1922"/>
    <w:rsid w:val="00DD4668"/>
    <w:rsid w:val="00DD520B"/>
    <w:rsid w:val="00DE141C"/>
    <w:rsid w:val="00DE2A6F"/>
    <w:rsid w:val="00DE3741"/>
    <w:rsid w:val="00DF19E1"/>
    <w:rsid w:val="00DF4E11"/>
    <w:rsid w:val="00DF53A2"/>
    <w:rsid w:val="00E0634D"/>
    <w:rsid w:val="00E0787A"/>
    <w:rsid w:val="00E107C8"/>
    <w:rsid w:val="00E121F3"/>
    <w:rsid w:val="00E14858"/>
    <w:rsid w:val="00E2384B"/>
    <w:rsid w:val="00E25B98"/>
    <w:rsid w:val="00E312E6"/>
    <w:rsid w:val="00E31A04"/>
    <w:rsid w:val="00E34809"/>
    <w:rsid w:val="00E40E6E"/>
    <w:rsid w:val="00E45D2C"/>
    <w:rsid w:val="00E47417"/>
    <w:rsid w:val="00E56143"/>
    <w:rsid w:val="00E64C64"/>
    <w:rsid w:val="00E67C41"/>
    <w:rsid w:val="00E755CF"/>
    <w:rsid w:val="00E80194"/>
    <w:rsid w:val="00E835C9"/>
    <w:rsid w:val="00E8404D"/>
    <w:rsid w:val="00E92F31"/>
    <w:rsid w:val="00EA0AE9"/>
    <w:rsid w:val="00EA0B2C"/>
    <w:rsid w:val="00EA280F"/>
    <w:rsid w:val="00EA45AD"/>
    <w:rsid w:val="00EC0E74"/>
    <w:rsid w:val="00ED0844"/>
    <w:rsid w:val="00EE6441"/>
    <w:rsid w:val="00EE6F52"/>
    <w:rsid w:val="00EF074D"/>
    <w:rsid w:val="00EF258F"/>
    <w:rsid w:val="00EF5F26"/>
    <w:rsid w:val="00EF79FF"/>
    <w:rsid w:val="00EF7AD9"/>
    <w:rsid w:val="00F168BA"/>
    <w:rsid w:val="00F1692A"/>
    <w:rsid w:val="00F221B7"/>
    <w:rsid w:val="00F2654A"/>
    <w:rsid w:val="00F308E9"/>
    <w:rsid w:val="00F3288C"/>
    <w:rsid w:val="00F3389B"/>
    <w:rsid w:val="00F33D15"/>
    <w:rsid w:val="00F370DA"/>
    <w:rsid w:val="00F40CEB"/>
    <w:rsid w:val="00F44416"/>
    <w:rsid w:val="00F50B4E"/>
    <w:rsid w:val="00F6224C"/>
    <w:rsid w:val="00F631EF"/>
    <w:rsid w:val="00F63581"/>
    <w:rsid w:val="00F638E6"/>
    <w:rsid w:val="00F65CC0"/>
    <w:rsid w:val="00F71384"/>
    <w:rsid w:val="00F7417A"/>
    <w:rsid w:val="00F75E7F"/>
    <w:rsid w:val="00F77BA9"/>
    <w:rsid w:val="00F80AEC"/>
    <w:rsid w:val="00F94251"/>
    <w:rsid w:val="00FA0CE8"/>
    <w:rsid w:val="00FA71CD"/>
    <w:rsid w:val="00FB15E8"/>
    <w:rsid w:val="00FB4EB2"/>
    <w:rsid w:val="00FB5DD6"/>
    <w:rsid w:val="00FB68A7"/>
    <w:rsid w:val="00FC0212"/>
    <w:rsid w:val="00FC1094"/>
    <w:rsid w:val="00FC1E98"/>
    <w:rsid w:val="00FC1EB8"/>
    <w:rsid w:val="00FC7356"/>
    <w:rsid w:val="00FC7E36"/>
    <w:rsid w:val="00FD6CA5"/>
    <w:rsid w:val="00FE3F7B"/>
    <w:rsid w:val="00FE4B59"/>
    <w:rsid w:val="00FE59A7"/>
    <w:rsid w:val="00FE6272"/>
    <w:rsid w:val="00FF1678"/>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2"/>
    </o:shapelayout>
  </w:shapeDefaults>
  <w:decimalSymbol w:val="."/>
  <w:listSeparator w:val=","/>
  <w14:docId w14:val="65B8D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semiHidden/>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oleObject" Target="embeddings/oleObject1.bin"/><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emf"/><Relationship Id="rId64" Type="http://schemas.openxmlformats.org/officeDocument/2006/relationships/image" Target="media/image45.emf"/><Relationship Id="rId65" Type="http://schemas.openxmlformats.org/officeDocument/2006/relationships/image" Target="media/image46.emf"/><Relationship Id="rId66" Type="http://schemas.openxmlformats.org/officeDocument/2006/relationships/image" Target="media/image47.emf"/><Relationship Id="rId67" Type="http://schemas.openxmlformats.org/officeDocument/2006/relationships/image" Target="media/image48.emf"/><Relationship Id="rId68" Type="http://schemas.openxmlformats.org/officeDocument/2006/relationships/image" Target="media/image49.emf"/><Relationship Id="rId69" Type="http://schemas.openxmlformats.org/officeDocument/2006/relationships/image" Target="media/image50.emf"/><Relationship Id="rId120" Type="http://schemas.openxmlformats.org/officeDocument/2006/relationships/image" Target="media/image101.emf"/><Relationship Id="rId121" Type="http://schemas.openxmlformats.org/officeDocument/2006/relationships/image" Target="media/image102.emf"/><Relationship Id="rId122" Type="http://schemas.openxmlformats.org/officeDocument/2006/relationships/image" Target="media/image103.emf"/><Relationship Id="rId123" Type="http://schemas.openxmlformats.org/officeDocument/2006/relationships/image" Target="media/image104.emf"/><Relationship Id="rId124" Type="http://schemas.openxmlformats.org/officeDocument/2006/relationships/image" Target="media/image105.emf"/><Relationship Id="rId125" Type="http://schemas.openxmlformats.org/officeDocument/2006/relationships/image" Target="media/image106.emf"/><Relationship Id="rId126" Type="http://schemas.openxmlformats.org/officeDocument/2006/relationships/image" Target="media/image107.emf"/><Relationship Id="rId127" Type="http://schemas.openxmlformats.org/officeDocument/2006/relationships/image" Target="media/image108.emf"/><Relationship Id="rId128" Type="http://schemas.openxmlformats.org/officeDocument/2006/relationships/image" Target="media/image109.emf"/><Relationship Id="rId129" Type="http://schemas.openxmlformats.org/officeDocument/2006/relationships/image" Target="media/image110.emf"/><Relationship Id="rId40" Type="http://schemas.openxmlformats.org/officeDocument/2006/relationships/image" Target="media/image26.emf"/><Relationship Id="rId41" Type="http://schemas.openxmlformats.org/officeDocument/2006/relationships/oleObject" Target="embeddings/oleObject4.bin"/><Relationship Id="rId42" Type="http://schemas.openxmlformats.org/officeDocument/2006/relationships/image" Target="media/image27.emf"/><Relationship Id="rId90" Type="http://schemas.openxmlformats.org/officeDocument/2006/relationships/image" Target="media/image71.emf"/><Relationship Id="rId91" Type="http://schemas.openxmlformats.org/officeDocument/2006/relationships/image" Target="media/image72.emf"/><Relationship Id="rId92" Type="http://schemas.openxmlformats.org/officeDocument/2006/relationships/image" Target="media/image73.emf"/><Relationship Id="rId93" Type="http://schemas.openxmlformats.org/officeDocument/2006/relationships/image" Target="media/image74.emf"/><Relationship Id="rId94" Type="http://schemas.openxmlformats.org/officeDocument/2006/relationships/image" Target="media/image75.emf"/><Relationship Id="rId95" Type="http://schemas.openxmlformats.org/officeDocument/2006/relationships/image" Target="media/image76.emf"/><Relationship Id="rId96" Type="http://schemas.openxmlformats.org/officeDocument/2006/relationships/image" Target="media/image77.emf"/><Relationship Id="rId101" Type="http://schemas.openxmlformats.org/officeDocument/2006/relationships/image" Target="media/image82.emf"/><Relationship Id="rId102" Type="http://schemas.openxmlformats.org/officeDocument/2006/relationships/image" Target="media/image83.emf"/><Relationship Id="rId103" Type="http://schemas.openxmlformats.org/officeDocument/2006/relationships/image" Target="media/image84.emf"/><Relationship Id="rId104" Type="http://schemas.openxmlformats.org/officeDocument/2006/relationships/image" Target="media/image85.png"/><Relationship Id="rId105" Type="http://schemas.openxmlformats.org/officeDocument/2006/relationships/image" Target="media/image86.emf"/><Relationship Id="rId106" Type="http://schemas.openxmlformats.org/officeDocument/2006/relationships/image" Target="media/image87.emf"/><Relationship Id="rId107" Type="http://schemas.openxmlformats.org/officeDocument/2006/relationships/image" Target="media/image88.emf"/><Relationship Id="rId108" Type="http://schemas.openxmlformats.org/officeDocument/2006/relationships/image" Target="media/image89.emf"/><Relationship Id="rId109" Type="http://schemas.openxmlformats.org/officeDocument/2006/relationships/image" Target="media/image90.emf"/><Relationship Id="rId97" Type="http://schemas.openxmlformats.org/officeDocument/2006/relationships/image" Target="media/image78.emf"/><Relationship Id="rId98" Type="http://schemas.openxmlformats.org/officeDocument/2006/relationships/image" Target="media/image79.emf"/><Relationship Id="rId99" Type="http://schemas.openxmlformats.org/officeDocument/2006/relationships/image" Target="media/image80.emf"/><Relationship Id="rId43" Type="http://schemas.openxmlformats.org/officeDocument/2006/relationships/oleObject" Target="embeddings/oleObject5.bin"/><Relationship Id="rId44" Type="http://schemas.openxmlformats.org/officeDocument/2006/relationships/image" Target="media/image28.emf"/><Relationship Id="rId45" Type="http://schemas.openxmlformats.org/officeDocument/2006/relationships/oleObject" Target="embeddings/oleObject6.bin"/><Relationship Id="rId46" Type="http://schemas.openxmlformats.org/officeDocument/2006/relationships/hyperlink" Target="https://github.com/awritchie/my_gmx" TargetMode="External"/><Relationship Id="rId47" Type="http://schemas.openxmlformats.org/officeDocument/2006/relationships/image" Target="media/image29.emf"/><Relationship Id="rId48" Type="http://schemas.openxmlformats.org/officeDocument/2006/relationships/image" Target="media/image30.emf"/><Relationship Id="rId49" Type="http://schemas.openxmlformats.org/officeDocument/2006/relationships/image" Target="media/image31.emf"/><Relationship Id="rId100" Type="http://schemas.openxmlformats.org/officeDocument/2006/relationships/image" Target="media/image81.emf"/><Relationship Id="rId20" Type="http://schemas.openxmlformats.org/officeDocument/2006/relationships/image" Target="media/image9.emf"/><Relationship Id="rId21" Type="http://schemas.openxmlformats.org/officeDocument/2006/relationships/image" Target="media/image10.emf"/><Relationship Id="rId22" Type="http://schemas.openxmlformats.org/officeDocument/2006/relationships/image" Target="media/image11.emf"/><Relationship Id="rId70" Type="http://schemas.openxmlformats.org/officeDocument/2006/relationships/image" Target="media/image51.emf"/><Relationship Id="rId71" Type="http://schemas.openxmlformats.org/officeDocument/2006/relationships/image" Target="media/image52.emf"/><Relationship Id="rId72" Type="http://schemas.openxmlformats.org/officeDocument/2006/relationships/image" Target="media/image53.emf"/><Relationship Id="rId73" Type="http://schemas.openxmlformats.org/officeDocument/2006/relationships/image" Target="media/image54.emf"/><Relationship Id="rId74" Type="http://schemas.openxmlformats.org/officeDocument/2006/relationships/image" Target="media/image55.emf"/><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jpeg"/><Relationship Id="rId78" Type="http://schemas.openxmlformats.org/officeDocument/2006/relationships/image" Target="media/image59.emf"/><Relationship Id="rId79" Type="http://schemas.openxmlformats.org/officeDocument/2006/relationships/image" Target="media/image60.emf"/><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emf"/><Relationship Id="rId130" Type="http://schemas.openxmlformats.org/officeDocument/2006/relationships/image" Target="media/image111.emf"/><Relationship Id="rId131" Type="http://schemas.openxmlformats.org/officeDocument/2006/relationships/image" Target="media/image112.emf"/><Relationship Id="rId132" Type="http://schemas.openxmlformats.org/officeDocument/2006/relationships/image" Target="media/image113.emf"/><Relationship Id="rId133" Type="http://schemas.openxmlformats.org/officeDocument/2006/relationships/image" Target="media/image114.emf"/><Relationship Id="rId134" Type="http://schemas.openxmlformats.org/officeDocument/2006/relationships/image" Target="media/image115.emf"/><Relationship Id="rId135" Type="http://schemas.openxmlformats.org/officeDocument/2006/relationships/image" Target="media/image116.emf"/><Relationship Id="rId136" Type="http://schemas.openxmlformats.org/officeDocument/2006/relationships/image" Target="media/image117.emf"/><Relationship Id="rId137" Type="http://schemas.openxmlformats.org/officeDocument/2006/relationships/image" Target="media/image118.emf"/><Relationship Id="rId138" Type="http://schemas.openxmlformats.org/officeDocument/2006/relationships/image" Target="media/image119.emf"/><Relationship Id="rId139" Type="http://schemas.openxmlformats.org/officeDocument/2006/relationships/image" Target="media/image12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50" Type="http://schemas.openxmlformats.org/officeDocument/2006/relationships/image" Target="media/image32.emf"/><Relationship Id="rId51" Type="http://schemas.openxmlformats.org/officeDocument/2006/relationships/image" Target="media/image33.emf"/><Relationship Id="rId52" Type="http://schemas.openxmlformats.org/officeDocument/2006/relationships/image" Target="media/image34.emf"/><Relationship Id="rId53" Type="http://schemas.openxmlformats.org/officeDocument/2006/relationships/oleObject" Target="embeddings/oleObject7.bin"/><Relationship Id="rId54" Type="http://schemas.openxmlformats.org/officeDocument/2006/relationships/image" Target="media/image35.emf"/><Relationship Id="rId55" Type="http://schemas.openxmlformats.org/officeDocument/2006/relationships/image" Target="media/image36.emf"/><Relationship Id="rId56" Type="http://schemas.openxmlformats.org/officeDocument/2006/relationships/image" Target="media/image37.emf"/><Relationship Id="rId57" Type="http://schemas.openxmlformats.org/officeDocument/2006/relationships/image" Target="media/image38.emf"/><Relationship Id="rId58" Type="http://schemas.openxmlformats.org/officeDocument/2006/relationships/image" Target="media/image39.emf"/><Relationship Id="rId59" Type="http://schemas.openxmlformats.org/officeDocument/2006/relationships/image" Target="media/image40.emf"/><Relationship Id="rId110" Type="http://schemas.openxmlformats.org/officeDocument/2006/relationships/image" Target="media/image91.emf"/><Relationship Id="rId111" Type="http://schemas.openxmlformats.org/officeDocument/2006/relationships/image" Target="media/image92.emf"/><Relationship Id="rId112" Type="http://schemas.openxmlformats.org/officeDocument/2006/relationships/image" Target="media/image93.emf"/><Relationship Id="rId113" Type="http://schemas.openxmlformats.org/officeDocument/2006/relationships/image" Target="media/image94.emf"/><Relationship Id="rId114" Type="http://schemas.openxmlformats.org/officeDocument/2006/relationships/image" Target="media/image95.emf"/><Relationship Id="rId115" Type="http://schemas.openxmlformats.org/officeDocument/2006/relationships/image" Target="media/image96.emf"/><Relationship Id="rId116" Type="http://schemas.openxmlformats.org/officeDocument/2006/relationships/image" Target="media/image97.emf"/><Relationship Id="rId117" Type="http://schemas.openxmlformats.org/officeDocument/2006/relationships/image" Target="media/image98.emf"/><Relationship Id="rId118" Type="http://schemas.openxmlformats.org/officeDocument/2006/relationships/image" Target="media/image99.emf"/><Relationship Id="rId119" Type="http://schemas.openxmlformats.org/officeDocument/2006/relationships/image" Target="media/image100.emf"/><Relationship Id="rId30" Type="http://schemas.openxmlformats.org/officeDocument/2006/relationships/image" Target="media/image19.emf"/><Relationship Id="rId31" Type="http://schemas.openxmlformats.org/officeDocument/2006/relationships/image" Target="media/image20.emf"/><Relationship Id="rId32" Type="http://schemas.openxmlformats.org/officeDocument/2006/relationships/image" Target="media/image21.emf"/><Relationship Id="rId33" Type="http://schemas.openxmlformats.org/officeDocument/2006/relationships/image" Target="media/image22.emf"/><Relationship Id="rId34" Type="http://schemas.openxmlformats.org/officeDocument/2006/relationships/hyperlink" Target="https://github.com/awritchie/python_scripts" TargetMode="External"/><Relationship Id="rId35" Type="http://schemas.openxmlformats.org/officeDocument/2006/relationships/image" Target="media/image23.emf"/><Relationship Id="rId36" Type="http://schemas.openxmlformats.org/officeDocument/2006/relationships/image" Target="media/image24.emf"/><Relationship Id="rId37" Type="http://schemas.openxmlformats.org/officeDocument/2006/relationships/oleObject" Target="embeddings/oleObject2.bin"/><Relationship Id="rId38" Type="http://schemas.openxmlformats.org/officeDocument/2006/relationships/image" Target="media/image25.emf"/><Relationship Id="rId39" Type="http://schemas.openxmlformats.org/officeDocument/2006/relationships/oleObject" Target="embeddings/oleObject3.bin"/><Relationship Id="rId80" Type="http://schemas.openxmlformats.org/officeDocument/2006/relationships/image" Target="media/image61.emf"/><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emf"/><Relationship Id="rId85" Type="http://schemas.openxmlformats.org/officeDocument/2006/relationships/image" Target="media/image66.emf"/><Relationship Id="rId86" Type="http://schemas.openxmlformats.org/officeDocument/2006/relationships/image" Target="media/image67.emf"/><Relationship Id="rId87" Type="http://schemas.openxmlformats.org/officeDocument/2006/relationships/image" Target="media/image68.emf"/><Relationship Id="rId88" Type="http://schemas.openxmlformats.org/officeDocument/2006/relationships/image" Target="media/image69.emf"/><Relationship Id="rId89" Type="http://schemas.openxmlformats.org/officeDocument/2006/relationships/image" Target="media/image70.emf"/><Relationship Id="rId140" Type="http://schemas.openxmlformats.org/officeDocument/2006/relationships/image" Target="media/image121.emf"/><Relationship Id="rId141" Type="http://schemas.openxmlformats.org/officeDocument/2006/relationships/image" Target="media/image122.emf"/><Relationship Id="rId142" Type="http://schemas.openxmlformats.org/officeDocument/2006/relationships/footer" Target="footer3.xml"/><Relationship Id="rId143" Type="http://schemas.openxmlformats.org/officeDocument/2006/relationships/fontTable" Target="fontTable.xml"/><Relationship Id="rId14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9C3540-2CB5-E94D-9A0B-BA7DBFA380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19</TotalTime>
  <Pages>221</Pages>
  <Words>58845</Words>
  <Characters>335421</Characters>
  <Application>Microsoft Macintosh Word</Application>
  <DocSecurity>0</DocSecurity>
  <Lines>2795</Lines>
  <Paragraphs>786</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Parameters</vt:lpstr>
      <vt:lpstr>    Introduction</vt:lpstr>
      <vt:lpstr>    Simulation Methods</vt:lpstr>
      <vt:lpstr>        Labeling and Mutating Proteins in silico	</vt:lpstr>
      <vt:lpstr>        Enhanced Molecular Dynamics in Amber03: N-Dimensional Umbrella Sampling and Wei</vt:lpstr>
      <vt:lpstr>        Electrostatic Clustering in Vibrational Chromophore Dihedral Space  </vt:lpstr>
      <vt:lpstr>        Side chain orientation: Azimuthal and Polar Angles </vt:lpstr>
      <vt:lpstr>        Probe Parameterization for AMOEBA</vt:lpstr>
    </vt:vector>
  </TitlesOfParts>
  <Company/>
  <LinksUpToDate>false</LinksUpToDate>
  <CharactersWithSpaces>393480</CharactersWithSpaces>
  <SharedDoc>false</SharedDoc>
  <HLinks>
    <vt:vector size="1488" baseType="variant">
      <vt:variant>
        <vt:i4>7405629</vt:i4>
      </vt:variant>
      <vt:variant>
        <vt:i4>3275</vt:i4>
      </vt:variant>
      <vt:variant>
        <vt:i4>0</vt:i4>
      </vt:variant>
      <vt:variant>
        <vt:i4>5</vt:i4>
      </vt:variant>
      <vt:variant>
        <vt:lpwstr/>
      </vt:variant>
      <vt:variant>
        <vt:lpwstr>_ENREF_161</vt:lpwstr>
      </vt:variant>
      <vt:variant>
        <vt:i4>4194366</vt:i4>
      </vt:variant>
      <vt:variant>
        <vt:i4>3272</vt:i4>
      </vt:variant>
      <vt:variant>
        <vt:i4>0</vt:i4>
      </vt:variant>
      <vt:variant>
        <vt:i4>5</vt:i4>
      </vt:variant>
      <vt:variant>
        <vt:lpwstr/>
      </vt:variant>
      <vt:variant>
        <vt:lpwstr>_ENREF_15</vt:lpwstr>
      </vt:variant>
      <vt:variant>
        <vt:i4>4194360</vt:i4>
      </vt:variant>
      <vt:variant>
        <vt:i4>3269</vt:i4>
      </vt:variant>
      <vt:variant>
        <vt:i4>0</vt:i4>
      </vt:variant>
      <vt:variant>
        <vt:i4>5</vt:i4>
      </vt:variant>
      <vt:variant>
        <vt:lpwstr/>
      </vt:variant>
      <vt:variant>
        <vt:lpwstr>_ENREF_13</vt:lpwstr>
      </vt:variant>
      <vt:variant>
        <vt:i4>7667771</vt:i4>
      </vt:variant>
      <vt:variant>
        <vt:i4>3257</vt:i4>
      </vt:variant>
      <vt:variant>
        <vt:i4>0</vt:i4>
      </vt:variant>
      <vt:variant>
        <vt:i4>5</vt:i4>
      </vt:variant>
      <vt:variant>
        <vt:lpwstr/>
      </vt:variant>
      <vt:variant>
        <vt:lpwstr>_ENREF_105</vt:lpwstr>
      </vt:variant>
      <vt:variant>
        <vt:i4>7667771</vt:i4>
      </vt:variant>
      <vt:variant>
        <vt:i4>3251</vt:i4>
      </vt:variant>
      <vt:variant>
        <vt:i4>0</vt:i4>
      </vt:variant>
      <vt:variant>
        <vt:i4>5</vt:i4>
      </vt:variant>
      <vt:variant>
        <vt:lpwstr/>
      </vt:variant>
      <vt:variant>
        <vt:lpwstr>_ENREF_105</vt:lpwstr>
      </vt:variant>
      <vt:variant>
        <vt:i4>4587582</vt:i4>
      </vt:variant>
      <vt:variant>
        <vt:i4>3233</vt:i4>
      </vt:variant>
      <vt:variant>
        <vt:i4>0</vt:i4>
      </vt:variant>
      <vt:variant>
        <vt:i4>5</vt:i4>
      </vt:variant>
      <vt:variant>
        <vt:lpwstr/>
      </vt:variant>
      <vt:variant>
        <vt:lpwstr>_ENREF_75</vt:lpwstr>
      </vt:variant>
      <vt:variant>
        <vt:i4>4587582</vt:i4>
      </vt:variant>
      <vt:variant>
        <vt:i4>3185</vt:i4>
      </vt:variant>
      <vt:variant>
        <vt:i4>0</vt:i4>
      </vt:variant>
      <vt:variant>
        <vt:i4>5</vt:i4>
      </vt:variant>
      <vt:variant>
        <vt:lpwstr/>
      </vt:variant>
      <vt:variant>
        <vt:lpwstr>_ENREF_75</vt:lpwstr>
      </vt:variant>
      <vt:variant>
        <vt:i4>7340093</vt:i4>
      </vt:variant>
      <vt:variant>
        <vt:i4>3134</vt:i4>
      </vt:variant>
      <vt:variant>
        <vt:i4>0</vt:i4>
      </vt:variant>
      <vt:variant>
        <vt:i4>5</vt:i4>
      </vt:variant>
      <vt:variant>
        <vt:lpwstr/>
      </vt:variant>
      <vt:variant>
        <vt:lpwstr>_ENREF_160</vt:lpwstr>
      </vt:variant>
      <vt:variant>
        <vt:i4>4587582</vt:i4>
      </vt:variant>
      <vt:variant>
        <vt:i4>3128</vt:i4>
      </vt:variant>
      <vt:variant>
        <vt:i4>0</vt:i4>
      </vt:variant>
      <vt:variant>
        <vt:i4>5</vt:i4>
      </vt:variant>
      <vt:variant>
        <vt:lpwstr/>
      </vt:variant>
      <vt:variant>
        <vt:lpwstr>_ENREF_75</vt:lpwstr>
      </vt:variant>
      <vt:variant>
        <vt:i4>7929918</vt:i4>
      </vt:variant>
      <vt:variant>
        <vt:i4>3048</vt:i4>
      </vt:variant>
      <vt:variant>
        <vt:i4>0</vt:i4>
      </vt:variant>
      <vt:variant>
        <vt:i4>5</vt:i4>
      </vt:variant>
      <vt:variant>
        <vt:lpwstr/>
      </vt:variant>
      <vt:variant>
        <vt:lpwstr>_ENREF_159</vt:lpwstr>
      </vt:variant>
      <vt:variant>
        <vt:i4>4522040</vt:i4>
      </vt:variant>
      <vt:variant>
        <vt:i4>3040</vt:i4>
      </vt:variant>
      <vt:variant>
        <vt:i4>0</vt:i4>
      </vt:variant>
      <vt:variant>
        <vt:i4>5</vt:i4>
      </vt:variant>
      <vt:variant>
        <vt:lpwstr/>
      </vt:variant>
      <vt:variant>
        <vt:lpwstr>_ENREF_43</vt:lpwstr>
      </vt:variant>
      <vt:variant>
        <vt:i4>4325438</vt:i4>
      </vt:variant>
      <vt:variant>
        <vt:i4>3034</vt:i4>
      </vt:variant>
      <vt:variant>
        <vt:i4>0</vt:i4>
      </vt:variant>
      <vt:variant>
        <vt:i4>5</vt:i4>
      </vt:variant>
      <vt:variant>
        <vt:lpwstr/>
      </vt:variant>
      <vt:variant>
        <vt:lpwstr>_ENREF_35</vt:lpwstr>
      </vt:variant>
      <vt:variant>
        <vt:i4>7864382</vt:i4>
      </vt:variant>
      <vt:variant>
        <vt:i4>3026</vt:i4>
      </vt:variant>
      <vt:variant>
        <vt:i4>0</vt:i4>
      </vt:variant>
      <vt:variant>
        <vt:i4>5</vt:i4>
      </vt:variant>
      <vt:variant>
        <vt:lpwstr/>
      </vt:variant>
      <vt:variant>
        <vt:lpwstr>_ENREF_158</vt:lpwstr>
      </vt:variant>
      <vt:variant>
        <vt:i4>7667771</vt:i4>
      </vt:variant>
      <vt:variant>
        <vt:i4>3020</vt:i4>
      </vt:variant>
      <vt:variant>
        <vt:i4>0</vt:i4>
      </vt:variant>
      <vt:variant>
        <vt:i4>5</vt:i4>
      </vt:variant>
      <vt:variant>
        <vt:lpwstr/>
      </vt:variant>
      <vt:variant>
        <vt:lpwstr>_ENREF_105</vt:lpwstr>
      </vt:variant>
      <vt:variant>
        <vt:i4>7798846</vt:i4>
      </vt:variant>
      <vt:variant>
        <vt:i4>3016</vt:i4>
      </vt:variant>
      <vt:variant>
        <vt:i4>0</vt:i4>
      </vt:variant>
      <vt:variant>
        <vt:i4>5</vt:i4>
      </vt:variant>
      <vt:variant>
        <vt:lpwstr/>
      </vt:variant>
      <vt:variant>
        <vt:lpwstr>_ENREF_157</vt:lpwstr>
      </vt:variant>
      <vt:variant>
        <vt:i4>7733310</vt:i4>
      </vt:variant>
      <vt:variant>
        <vt:i4>3013</vt:i4>
      </vt:variant>
      <vt:variant>
        <vt:i4>0</vt:i4>
      </vt:variant>
      <vt:variant>
        <vt:i4>5</vt:i4>
      </vt:variant>
      <vt:variant>
        <vt:lpwstr/>
      </vt:variant>
      <vt:variant>
        <vt:lpwstr>_ENREF_156</vt:lpwstr>
      </vt:variant>
      <vt:variant>
        <vt:i4>4325433</vt:i4>
      </vt:variant>
      <vt:variant>
        <vt:i4>3003</vt:i4>
      </vt:variant>
      <vt:variant>
        <vt:i4>0</vt:i4>
      </vt:variant>
      <vt:variant>
        <vt:i4>5</vt:i4>
      </vt:variant>
      <vt:variant>
        <vt:lpwstr/>
      </vt:variant>
      <vt:variant>
        <vt:lpwstr>_ENREF_32</vt:lpwstr>
      </vt:variant>
      <vt:variant>
        <vt:i4>7471166</vt:i4>
      </vt:variant>
      <vt:variant>
        <vt:i4>2995</vt:i4>
      </vt:variant>
      <vt:variant>
        <vt:i4>0</vt:i4>
      </vt:variant>
      <vt:variant>
        <vt:i4>5</vt:i4>
      </vt:variant>
      <vt:variant>
        <vt:lpwstr/>
      </vt:variant>
      <vt:variant>
        <vt:lpwstr>_ENREF_152</vt:lpwstr>
      </vt:variant>
      <vt:variant>
        <vt:i4>7405630</vt:i4>
      </vt:variant>
      <vt:variant>
        <vt:i4>2991</vt:i4>
      </vt:variant>
      <vt:variant>
        <vt:i4>0</vt:i4>
      </vt:variant>
      <vt:variant>
        <vt:i4>5</vt:i4>
      </vt:variant>
      <vt:variant>
        <vt:lpwstr/>
      </vt:variant>
      <vt:variant>
        <vt:lpwstr>_ENREF_151</vt:lpwstr>
      </vt:variant>
      <vt:variant>
        <vt:i4>4587582</vt:i4>
      </vt:variant>
      <vt:variant>
        <vt:i4>2988</vt:i4>
      </vt:variant>
      <vt:variant>
        <vt:i4>0</vt:i4>
      </vt:variant>
      <vt:variant>
        <vt:i4>5</vt:i4>
      </vt:variant>
      <vt:variant>
        <vt:lpwstr/>
      </vt:variant>
      <vt:variant>
        <vt:lpwstr>_ENREF_75</vt:lpwstr>
      </vt:variant>
      <vt:variant>
        <vt:i4>4653117</vt:i4>
      </vt:variant>
      <vt:variant>
        <vt:i4>2985</vt:i4>
      </vt:variant>
      <vt:variant>
        <vt:i4>0</vt:i4>
      </vt:variant>
      <vt:variant>
        <vt:i4>5</vt:i4>
      </vt:variant>
      <vt:variant>
        <vt:lpwstr/>
      </vt:variant>
      <vt:variant>
        <vt:lpwstr>_ENREF_66</vt:lpwstr>
      </vt:variant>
      <vt:variant>
        <vt:i4>4653119</vt:i4>
      </vt:variant>
      <vt:variant>
        <vt:i4>2982</vt:i4>
      </vt:variant>
      <vt:variant>
        <vt:i4>0</vt:i4>
      </vt:variant>
      <vt:variant>
        <vt:i4>5</vt:i4>
      </vt:variant>
      <vt:variant>
        <vt:lpwstr/>
      </vt:variant>
      <vt:variant>
        <vt:lpwstr>_ENREF_64</vt:lpwstr>
      </vt:variant>
      <vt:variant>
        <vt:i4>4587531</vt:i4>
      </vt:variant>
      <vt:variant>
        <vt:i4>2979</vt:i4>
      </vt:variant>
      <vt:variant>
        <vt:i4>0</vt:i4>
      </vt:variant>
      <vt:variant>
        <vt:i4>5</vt:i4>
      </vt:variant>
      <vt:variant>
        <vt:lpwstr/>
      </vt:variant>
      <vt:variant>
        <vt:lpwstr>_ENREF_7</vt:lpwstr>
      </vt:variant>
      <vt:variant>
        <vt:i4>4653067</vt:i4>
      </vt:variant>
      <vt:variant>
        <vt:i4>2976</vt:i4>
      </vt:variant>
      <vt:variant>
        <vt:i4>0</vt:i4>
      </vt:variant>
      <vt:variant>
        <vt:i4>5</vt:i4>
      </vt:variant>
      <vt:variant>
        <vt:lpwstr/>
      </vt:variant>
      <vt:variant>
        <vt:lpwstr>_ENREF_6</vt:lpwstr>
      </vt:variant>
      <vt:variant>
        <vt:i4>7340094</vt:i4>
      </vt:variant>
      <vt:variant>
        <vt:i4>2968</vt:i4>
      </vt:variant>
      <vt:variant>
        <vt:i4>0</vt:i4>
      </vt:variant>
      <vt:variant>
        <vt:i4>5</vt:i4>
      </vt:variant>
      <vt:variant>
        <vt:lpwstr/>
      </vt:variant>
      <vt:variant>
        <vt:lpwstr>_ENREF_150</vt:lpwstr>
      </vt:variant>
      <vt:variant>
        <vt:i4>4587578</vt:i4>
      </vt:variant>
      <vt:variant>
        <vt:i4>2965</vt:i4>
      </vt:variant>
      <vt:variant>
        <vt:i4>0</vt:i4>
      </vt:variant>
      <vt:variant>
        <vt:i4>5</vt:i4>
      </vt:variant>
      <vt:variant>
        <vt:lpwstr/>
      </vt:variant>
      <vt:variant>
        <vt:lpwstr>_ENREF_71</vt:lpwstr>
      </vt:variant>
      <vt:variant>
        <vt:i4>4653106</vt:i4>
      </vt:variant>
      <vt:variant>
        <vt:i4>2962</vt:i4>
      </vt:variant>
      <vt:variant>
        <vt:i4>0</vt:i4>
      </vt:variant>
      <vt:variant>
        <vt:i4>5</vt:i4>
      </vt:variant>
      <vt:variant>
        <vt:lpwstr/>
      </vt:variant>
      <vt:variant>
        <vt:lpwstr>_ENREF_69</vt:lpwstr>
      </vt:variant>
      <vt:variant>
        <vt:i4>4522040</vt:i4>
      </vt:variant>
      <vt:variant>
        <vt:i4>2959</vt:i4>
      </vt:variant>
      <vt:variant>
        <vt:i4>0</vt:i4>
      </vt:variant>
      <vt:variant>
        <vt:i4>5</vt:i4>
      </vt:variant>
      <vt:variant>
        <vt:lpwstr/>
      </vt:variant>
      <vt:variant>
        <vt:lpwstr>_ENREF_43</vt:lpwstr>
      </vt:variant>
      <vt:variant>
        <vt:i4>4325438</vt:i4>
      </vt:variant>
      <vt:variant>
        <vt:i4>2956</vt:i4>
      </vt:variant>
      <vt:variant>
        <vt:i4>0</vt:i4>
      </vt:variant>
      <vt:variant>
        <vt:i4>5</vt:i4>
      </vt:variant>
      <vt:variant>
        <vt:lpwstr/>
      </vt:variant>
      <vt:variant>
        <vt:lpwstr>_ENREF_35</vt:lpwstr>
      </vt:variant>
      <vt:variant>
        <vt:i4>4390972</vt:i4>
      </vt:variant>
      <vt:variant>
        <vt:i4>2941</vt:i4>
      </vt:variant>
      <vt:variant>
        <vt:i4>0</vt:i4>
      </vt:variant>
      <vt:variant>
        <vt:i4>5</vt:i4>
      </vt:variant>
      <vt:variant>
        <vt:lpwstr/>
      </vt:variant>
      <vt:variant>
        <vt:lpwstr>_ENREF_27</vt:lpwstr>
      </vt:variant>
      <vt:variant>
        <vt:i4>4718643</vt:i4>
      </vt:variant>
      <vt:variant>
        <vt:i4>2927</vt:i4>
      </vt:variant>
      <vt:variant>
        <vt:i4>0</vt:i4>
      </vt:variant>
      <vt:variant>
        <vt:i4>5</vt:i4>
      </vt:variant>
      <vt:variant>
        <vt:lpwstr/>
      </vt:variant>
      <vt:variant>
        <vt:lpwstr>_ENREF_98</vt:lpwstr>
      </vt:variant>
      <vt:variant>
        <vt:i4>4653112</vt:i4>
      </vt:variant>
      <vt:variant>
        <vt:i4>2924</vt:i4>
      </vt:variant>
      <vt:variant>
        <vt:i4>0</vt:i4>
      </vt:variant>
      <vt:variant>
        <vt:i4>5</vt:i4>
      </vt:variant>
      <vt:variant>
        <vt:lpwstr/>
      </vt:variant>
      <vt:variant>
        <vt:lpwstr>_ENREF_63</vt:lpwstr>
      </vt:variant>
      <vt:variant>
        <vt:i4>4653113</vt:i4>
      </vt:variant>
      <vt:variant>
        <vt:i4>2921</vt:i4>
      </vt:variant>
      <vt:variant>
        <vt:i4>0</vt:i4>
      </vt:variant>
      <vt:variant>
        <vt:i4>5</vt:i4>
      </vt:variant>
      <vt:variant>
        <vt:lpwstr/>
      </vt:variant>
      <vt:variant>
        <vt:lpwstr>_ENREF_62</vt:lpwstr>
      </vt:variant>
      <vt:variant>
        <vt:i4>4587582</vt:i4>
      </vt:variant>
      <vt:variant>
        <vt:i4>2911</vt:i4>
      </vt:variant>
      <vt:variant>
        <vt:i4>0</vt:i4>
      </vt:variant>
      <vt:variant>
        <vt:i4>5</vt:i4>
      </vt:variant>
      <vt:variant>
        <vt:lpwstr/>
      </vt:variant>
      <vt:variant>
        <vt:lpwstr>_ENREF_75</vt:lpwstr>
      </vt:variant>
      <vt:variant>
        <vt:i4>7340095</vt:i4>
      </vt:variant>
      <vt:variant>
        <vt:i4>2902</vt:i4>
      </vt:variant>
      <vt:variant>
        <vt:i4>0</vt:i4>
      </vt:variant>
      <vt:variant>
        <vt:i4>5</vt:i4>
      </vt:variant>
      <vt:variant>
        <vt:lpwstr/>
      </vt:variant>
      <vt:variant>
        <vt:lpwstr>_ENREF_140</vt:lpwstr>
      </vt:variant>
      <vt:variant>
        <vt:i4>7340088</vt:i4>
      </vt:variant>
      <vt:variant>
        <vt:i4>2899</vt:i4>
      </vt:variant>
      <vt:variant>
        <vt:i4>0</vt:i4>
      </vt:variant>
      <vt:variant>
        <vt:i4>5</vt:i4>
      </vt:variant>
      <vt:variant>
        <vt:lpwstr/>
      </vt:variant>
      <vt:variant>
        <vt:lpwstr>_ENREF_130</vt:lpwstr>
      </vt:variant>
      <vt:variant>
        <vt:i4>7798841</vt:i4>
      </vt:variant>
      <vt:variant>
        <vt:i4>2896</vt:i4>
      </vt:variant>
      <vt:variant>
        <vt:i4>0</vt:i4>
      </vt:variant>
      <vt:variant>
        <vt:i4>5</vt:i4>
      </vt:variant>
      <vt:variant>
        <vt:lpwstr/>
      </vt:variant>
      <vt:variant>
        <vt:lpwstr>_ENREF_127</vt:lpwstr>
      </vt:variant>
      <vt:variant>
        <vt:i4>7602233</vt:i4>
      </vt:variant>
      <vt:variant>
        <vt:i4>2893</vt:i4>
      </vt:variant>
      <vt:variant>
        <vt:i4>0</vt:i4>
      </vt:variant>
      <vt:variant>
        <vt:i4>5</vt:i4>
      </vt:variant>
      <vt:variant>
        <vt:lpwstr/>
      </vt:variant>
      <vt:variant>
        <vt:lpwstr>_ENREF_124</vt:lpwstr>
      </vt:variant>
      <vt:variant>
        <vt:i4>7536698</vt:i4>
      </vt:variant>
      <vt:variant>
        <vt:i4>2890</vt:i4>
      </vt:variant>
      <vt:variant>
        <vt:i4>0</vt:i4>
      </vt:variant>
      <vt:variant>
        <vt:i4>5</vt:i4>
      </vt:variant>
      <vt:variant>
        <vt:lpwstr/>
      </vt:variant>
      <vt:variant>
        <vt:lpwstr>_ENREF_113</vt:lpwstr>
      </vt:variant>
      <vt:variant>
        <vt:i4>7405626</vt:i4>
      </vt:variant>
      <vt:variant>
        <vt:i4>2887</vt:i4>
      </vt:variant>
      <vt:variant>
        <vt:i4>0</vt:i4>
      </vt:variant>
      <vt:variant>
        <vt:i4>5</vt:i4>
      </vt:variant>
      <vt:variant>
        <vt:lpwstr/>
      </vt:variant>
      <vt:variant>
        <vt:lpwstr>_ENREF_111</vt:lpwstr>
      </vt:variant>
      <vt:variant>
        <vt:i4>7864379</vt:i4>
      </vt:variant>
      <vt:variant>
        <vt:i4>2884</vt:i4>
      </vt:variant>
      <vt:variant>
        <vt:i4>0</vt:i4>
      </vt:variant>
      <vt:variant>
        <vt:i4>5</vt:i4>
      </vt:variant>
      <vt:variant>
        <vt:lpwstr/>
      </vt:variant>
      <vt:variant>
        <vt:lpwstr>_ENREF_108</vt:lpwstr>
      </vt:variant>
      <vt:variant>
        <vt:i4>7733307</vt:i4>
      </vt:variant>
      <vt:variant>
        <vt:i4>2881</vt:i4>
      </vt:variant>
      <vt:variant>
        <vt:i4>0</vt:i4>
      </vt:variant>
      <vt:variant>
        <vt:i4>5</vt:i4>
      </vt:variant>
      <vt:variant>
        <vt:lpwstr/>
      </vt:variant>
      <vt:variant>
        <vt:lpwstr>_ENREF_106</vt:lpwstr>
      </vt:variant>
      <vt:variant>
        <vt:i4>7667771</vt:i4>
      </vt:variant>
      <vt:variant>
        <vt:i4>2878</vt:i4>
      </vt:variant>
      <vt:variant>
        <vt:i4>0</vt:i4>
      </vt:variant>
      <vt:variant>
        <vt:i4>5</vt:i4>
      </vt:variant>
      <vt:variant>
        <vt:lpwstr/>
      </vt:variant>
      <vt:variant>
        <vt:lpwstr>_ENREF_105</vt:lpwstr>
      </vt:variant>
      <vt:variant>
        <vt:i4>4718650</vt:i4>
      </vt:variant>
      <vt:variant>
        <vt:i4>2875</vt:i4>
      </vt:variant>
      <vt:variant>
        <vt:i4>0</vt:i4>
      </vt:variant>
      <vt:variant>
        <vt:i4>5</vt:i4>
      </vt:variant>
      <vt:variant>
        <vt:lpwstr/>
      </vt:variant>
      <vt:variant>
        <vt:lpwstr>_ENREF_91</vt:lpwstr>
      </vt:variant>
      <vt:variant>
        <vt:i4>4784185</vt:i4>
      </vt:variant>
      <vt:variant>
        <vt:i4>2872</vt:i4>
      </vt:variant>
      <vt:variant>
        <vt:i4>0</vt:i4>
      </vt:variant>
      <vt:variant>
        <vt:i4>5</vt:i4>
      </vt:variant>
      <vt:variant>
        <vt:lpwstr/>
      </vt:variant>
      <vt:variant>
        <vt:lpwstr>_ENREF_82</vt:lpwstr>
      </vt:variant>
      <vt:variant>
        <vt:i4>4653117</vt:i4>
      </vt:variant>
      <vt:variant>
        <vt:i4>2869</vt:i4>
      </vt:variant>
      <vt:variant>
        <vt:i4>0</vt:i4>
      </vt:variant>
      <vt:variant>
        <vt:i4>5</vt:i4>
      </vt:variant>
      <vt:variant>
        <vt:lpwstr/>
      </vt:variant>
      <vt:variant>
        <vt:lpwstr>_ENREF_66</vt:lpwstr>
      </vt:variant>
      <vt:variant>
        <vt:i4>4653119</vt:i4>
      </vt:variant>
      <vt:variant>
        <vt:i4>2866</vt:i4>
      </vt:variant>
      <vt:variant>
        <vt:i4>0</vt:i4>
      </vt:variant>
      <vt:variant>
        <vt:i4>5</vt:i4>
      </vt:variant>
      <vt:variant>
        <vt:lpwstr/>
      </vt:variant>
      <vt:variant>
        <vt:lpwstr>_ENREF_64</vt:lpwstr>
      </vt:variant>
      <vt:variant>
        <vt:i4>4522041</vt:i4>
      </vt:variant>
      <vt:variant>
        <vt:i4>2863</vt:i4>
      </vt:variant>
      <vt:variant>
        <vt:i4>0</vt:i4>
      </vt:variant>
      <vt:variant>
        <vt:i4>5</vt:i4>
      </vt:variant>
      <vt:variant>
        <vt:lpwstr/>
      </vt:variant>
      <vt:variant>
        <vt:lpwstr>_ENREF_42</vt:lpwstr>
      </vt:variant>
      <vt:variant>
        <vt:i4>4390962</vt:i4>
      </vt:variant>
      <vt:variant>
        <vt:i4>2860</vt:i4>
      </vt:variant>
      <vt:variant>
        <vt:i4>0</vt:i4>
      </vt:variant>
      <vt:variant>
        <vt:i4>5</vt:i4>
      </vt:variant>
      <vt:variant>
        <vt:lpwstr/>
      </vt:variant>
      <vt:variant>
        <vt:lpwstr>_ENREF_29</vt:lpwstr>
      </vt:variant>
      <vt:variant>
        <vt:i4>4194355</vt:i4>
      </vt:variant>
      <vt:variant>
        <vt:i4>2857</vt:i4>
      </vt:variant>
      <vt:variant>
        <vt:i4>0</vt:i4>
      </vt:variant>
      <vt:variant>
        <vt:i4>5</vt:i4>
      </vt:variant>
      <vt:variant>
        <vt:lpwstr/>
      </vt:variant>
      <vt:variant>
        <vt:lpwstr>_ENREF_18</vt:lpwstr>
      </vt:variant>
      <vt:variant>
        <vt:i4>4194364</vt:i4>
      </vt:variant>
      <vt:variant>
        <vt:i4>2854</vt:i4>
      </vt:variant>
      <vt:variant>
        <vt:i4>0</vt:i4>
      </vt:variant>
      <vt:variant>
        <vt:i4>5</vt:i4>
      </vt:variant>
      <vt:variant>
        <vt:lpwstr/>
      </vt:variant>
      <vt:variant>
        <vt:lpwstr>_ENREF_17</vt:lpwstr>
      </vt:variant>
      <vt:variant>
        <vt:i4>4194362</vt:i4>
      </vt:variant>
      <vt:variant>
        <vt:i4>2851</vt:i4>
      </vt:variant>
      <vt:variant>
        <vt:i4>0</vt:i4>
      </vt:variant>
      <vt:variant>
        <vt:i4>5</vt:i4>
      </vt:variant>
      <vt:variant>
        <vt:lpwstr/>
      </vt:variant>
      <vt:variant>
        <vt:lpwstr>_ENREF_11</vt:lpwstr>
      </vt:variant>
      <vt:variant>
        <vt:i4>4587531</vt:i4>
      </vt:variant>
      <vt:variant>
        <vt:i4>2848</vt:i4>
      </vt:variant>
      <vt:variant>
        <vt:i4>0</vt:i4>
      </vt:variant>
      <vt:variant>
        <vt:i4>5</vt:i4>
      </vt:variant>
      <vt:variant>
        <vt:lpwstr/>
      </vt:variant>
      <vt:variant>
        <vt:lpwstr>_ENREF_7</vt:lpwstr>
      </vt:variant>
      <vt:variant>
        <vt:i4>4653067</vt:i4>
      </vt:variant>
      <vt:variant>
        <vt:i4>2845</vt:i4>
      </vt:variant>
      <vt:variant>
        <vt:i4>0</vt:i4>
      </vt:variant>
      <vt:variant>
        <vt:i4>5</vt:i4>
      </vt:variant>
      <vt:variant>
        <vt:lpwstr/>
      </vt:variant>
      <vt:variant>
        <vt:lpwstr>_ENREF_6</vt:lpwstr>
      </vt:variant>
      <vt:variant>
        <vt:i4>4521995</vt:i4>
      </vt:variant>
      <vt:variant>
        <vt:i4>2842</vt:i4>
      </vt:variant>
      <vt:variant>
        <vt:i4>0</vt:i4>
      </vt:variant>
      <vt:variant>
        <vt:i4>5</vt:i4>
      </vt:variant>
      <vt:variant>
        <vt:lpwstr/>
      </vt:variant>
      <vt:variant>
        <vt:lpwstr>_ENREF_4</vt:lpwstr>
      </vt:variant>
      <vt:variant>
        <vt:i4>4390923</vt:i4>
      </vt:variant>
      <vt:variant>
        <vt:i4>2839</vt:i4>
      </vt:variant>
      <vt:variant>
        <vt:i4>0</vt:i4>
      </vt:variant>
      <vt:variant>
        <vt:i4>5</vt:i4>
      </vt:variant>
      <vt:variant>
        <vt:lpwstr/>
      </vt:variant>
      <vt:variant>
        <vt:lpwstr>_ENREF_2</vt:lpwstr>
      </vt:variant>
      <vt:variant>
        <vt:i4>7667771</vt:i4>
      </vt:variant>
      <vt:variant>
        <vt:i4>2699</vt:i4>
      </vt:variant>
      <vt:variant>
        <vt:i4>0</vt:i4>
      </vt:variant>
      <vt:variant>
        <vt:i4>5</vt:i4>
      </vt:variant>
      <vt:variant>
        <vt:lpwstr/>
      </vt:variant>
      <vt:variant>
        <vt:lpwstr>_ENREF_105</vt:lpwstr>
      </vt:variant>
      <vt:variant>
        <vt:i4>4522041</vt:i4>
      </vt:variant>
      <vt:variant>
        <vt:i4>2506</vt:i4>
      </vt:variant>
      <vt:variant>
        <vt:i4>0</vt:i4>
      </vt:variant>
      <vt:variant>
        <vt:i4>5</vt:i4>
      </vt:variant>
      <vt:variant>
        <vt:lpwstr/>
      </vt:variant>
      <vt:variant>
        <vt:lpwstr>_ENREF_42</vt:lpwstr>
      </vt:variant>
      <vt:variant>
        <vt:i4>7929912</vt:i4>
      </vt:variant>
      <vt:variant>
        <vt:i4>2371</vt:i4>
      </vt:variant>
      <vt:variant>
        <vt:i4>0</vt:i4>
      </vt:variant>
      <vt:variant>
        <vt:i4>5</vt:i4>
      </vt:variant>
      <vt:variant>
        <vt:lpwstr/>
      </vt:variant>
      <vt:variant>
        <vt:lpwstr>_ENREF_139</vt:lpwstr>
      </vt:variant>
      <vt:variant>
        <vt:i4>7864376</vt:i4>
      </vt:variant>
      <vt:variant>
        <vt:i4>2368</vt:i4>
      </vt:variant>
      <vt:variant>
        <vt:i4>0</vt:i4>
      </vt:variant>
      <vt:variant>
        <vt:i4>5</vt:i4>
      </vt:variant>
      <vt:variant>
        <vt:lpwstr/>
      </vt:variant>
      <vt:variant>
        <vt:lpwstr>_ENREF_138</vt:lpwstr>
      </vt:variant>
      <vt:variant>
        <vt:i4>4718650</vt:i4>
      </vt:variant>
      <vt:variant>
        <vt:i4>2365</vt:i4>
      </vt:variant>
      <vt:variant>
        <vt:i4>0</vt:i4>
      </vt:variant>
      <vt:variant>
        <vt:i4>5</vt:i4>
      </vt:variant>
      <vt:variant>
        <vt:lpwstr/>
      </vt:variant>
      <vt:variant>
        <vt:lpwstr>_ENREF_91</vt:lpwstr>
      </vt:variant>
      <vt:variant>
        <vt:i4>4390972</vt:i4>
      </vt:variant>
      <vt:variant>
        <vt:i4>2324</vt:i4>
      </vt:variant>
      <vt:variant>
        <vt:i4>0</vt:i4>
      </vt:variant>
      <vt:variant>
        <vt:i4>5</vt:i4>
      </vt:variant>
      <vt:variant>
        <vt:lpwstr/>
      </vt:variant>
      <vt:variant>
        <vt:lpwstr>_ENREF_27</vt:lpwstr>
      </vt:variant>
      <vt:variant>
        <vt:i4>4456498</vt:i4>
      </vt:variant>
      <vt:variant>
        <vt:i4>2296</vt:i4>
      </vt:variant>
      <vt:variant>
        <vt:i4>0</vt:i4>
      </vt:variant>
      <vt:variant>
        <vt:i4>5</vt:i4>
      </vt:variant>
      <vt:variant>
        <vt:lpwstr/>
      </vt:variant>
      <vt:variant>
        <vt:lpwstr>_ENREF_59</vt:lpwstr>
      </vt:variant>
      <vt:variant>
        <vt:i4>4522040</vt:i4>
      </vt:variant>
      <vt:variant>
        <vt:i4>2288</vt:i4>
      </vt:variant>
      <vt:variant>
        <vt:i4>0</vt:i4>
      </vt:variant>
      <vt:variant>
        <vt:i4>5</vt:i4>
      </vt:variant>
      <vt:variant>
        <vt:lpwstr/>
      </vt:variant>
      <vt:variant>
        <vt:lpwstr>_ENREF_43</vt:lpwstr>
      </vt:variant>
      <vt:variant>
        <vt:i4>4653116</vt:i4>
      </vt:variant>
      <vt:variant>
        <vt:i4>2282</vt:i4>
      </vt:variant>
      <vt:variant>
        <vt:i4>0</vt:i4>
      </vt:variant>
      <vt:variant>
        <vt:i4>5</vt:i4>
      </vt:variant>
      <vt:variant>
        <vt:lpwstr/>
      </vt:variant>
      <vt:variant>
        <vt:lpwstr>_ENREF_67</vt:lpwstr>
      </vt:variant>
      <vt:variant>
        <vt:i4>7471163</vt:i4>
      </vt:variant>
      <vt:variant>
        <vt:i4>2276</vt:i4>
      </vt:variant>
      <vt:variant>
        <vt:i4>0</vt:i4>
      </vt:variant>
      <vt:variant>
        <vt:i4>5</vt:i4>
      </vt:variant>
      <vt:variant>
        <vt:lpwstr/>
      </vt:variant>
      <vt:variant>
        <vt:lpwstr>_ENREF_102</vt:lpwstr>
      </vt:variant>
      <vt:variant>
        <vt:i4>4522041</vt:i4>
      </vt:variant>
      <vt:variant>
        <vt:i4>2272</vt:i4>
      </vt:variant>
      <vt:variant>
        <vt:i4>0</vt:i4>
      </vt:variant>
      <vt:variant>
        <vt:i4>5</vt:i4>
      </vt:variant>
      <vt:variant>
        <vt:lpwstr/>
      </vt:variant>
      <vt:variant>
        <vt:lpwstr>_ENREF_42</vt:lpwstr>
      </vt:variant>
      <vt:variant>
        <vt:i4>4325438</vt:i4>
      </vt:variant>
      <vt:variant>
        <vt:i4>2269</vt:i4>
      </vt:variant>
      <vt:variant>
        <vt:i4>0</vt:i4>
      </vt:variant>
      <vt:variant>
        <vt:i4>5</vt:i4>
      </vt:variant>
      <vt:variant>
        <vt:lpwstr/>
      </vt:variant>
      <vt:variant>
        <vt:lpwstr>_ENREF_35</vt:lpwstr>
      </vt:variant>
      <vt:variant>
        <vt:i4>4653118</vt:i4>
      </vt:variant>
      <vt:variant>
        <vt:i4>2259</vt:i4>
      </vt:variant>
      <vt:variant>
        <vt:i4>0</vt:i4>
      </vt:variant>
      <vt:variant>
        <vt:i4>5</vt:i4>
      </vt:variant>
      <vt:variant>
        <vt:lpwstr/>
      </vt:variant>
      <vt:variant>
        <vt:lpwstr>_ENREF_65</vt:lpwstr>
      </vt:variant>
      <vt:variant>
        <vt:i4>7798840</vt:i4>
      </vt:variant>
      <vt:variant>
        <vt:i4>2253</vt:i4>
      </vt:variant>
      <vt:variant>
        <vt:i4>0</vt:i4>
      </vt:variant>
      <vt:variant>
        <vt:i4>5</vt:i4>
      </vt:variant>
      <vt:variant>
        <vt:lpwstr/>
      </vt:variant>
      <vt:variant>
        <vt:lpwstr>_ENREF_137</vt:lpwstr>
      </vt:variant>
      <vt:variant>
        <vt:i4>7405626</vt:i4>
      </vt:variant>
      <vt:variant>
        <vt:i4>2249</vt:i4>
      </vt:variant>
      <vt:variant>
        <vt:i4>0</vt:i4>
      </vt:variant>
      <vt:variant>
        <vt:i4>5</vt:i4>
      </vt:variant>
      <vt:variant>
        <vt:lpwstr/>
      </vt:variant>
      <vt:variant>
        <vt:lpwstr>_ENREF_111</vt:lpwstr>
      </vt:variant>
      <vt:variant>
        <vt:i4>4653067</vt:i4>
      </vt:variant>
      <vt:variant>
        <vt:i4>2246</vt:i4>
      </vt:variant>
      <vt:variant>
        <vt:i4>0</vt:i4>
      </vt:variant>
      <vt:variant>
        <vt:i4>5</vt:i4>
      </vt:variant>
      <vt:variant>
        <vt:lpwstr/>
      </vt:variant>
      <vt:variant>
        <vt:lpwstr>_ENREF_6</vt:lpwstr>
      </vt:variant>
      <vt:variant>
        <vt:i4>7733304</vt:i4>
      </vt:variant>
      <vt:variant>
        <vt:i4>2238</vt:i4>
      </vt:variant>
      <vt:variant>
        <vt:i4>0</vt:i4>
      </vt:variant>
      <vt:variant>
        <vt:i4>5</vt:i4>
      </vt:variant>
      <vt:variant>
        <vt:lpwstr/>
      </vt:variant>
      <vt:variant>
        <vt:lpwstr>_ENREF_136</vt:lpwstr>
      </vt:variant>
      <vt:variant>
        <vt:i4>7667768</vt:i4>
      </vt:variant>
      <vt:variant>
        <vt:i4>2235</vt:i4>
      </vt:variant>
      <vt:variant>
        <vt:i4>0</vt:i4>
      </vt:variant>
      <vt:variant>
        <vt:i4>5</vt:i4>
      </vt:variant>
      <vt:variant>
        <vt:lpwstr/>
      </vt:variant>
      <vt:variant>
        <vt:lpwstr>_ENREF_135</vt:lpwstr>
      </vt:variant>
      <vt:variant>
        <vt:i4>4653112</vt:i4>
      </vt:variant>
      <vt:variant>
        <vt:i4>2227</vt:i4>
      </vt:variant>
      <vt:variant>
        <vt:i4>0</vt:i4>
      </vt:variant>
      <vt:variant>
        <vt:i4>5</vt:i4>
      </vt:variant>
      <vt:variant>
        <vt:lpwstr/>
      </vt:variant>
      <vt:variant>
        <vt:lpwstr>_ENREF_63</vt:lpwstr>
      </vt:variant>
      <vt:variant>
        <vt:i4>4653113</vt:i4>
      </vt:variant>
      <vt:variant>
        <vt:i4>2224</vt:i4>
      </vt:variant>
      <vt:variant>
        <vt:i4>0</vt:i4>
      </vt:variant>
      <vt:variant>
        <vt:i4>5</vt:i4>
      </vt:variant>
      <vt:variant>
        <vt:lpwstr/>
      </vt:variant>
      <vt:variant>
        <vt:lpwstr>_ENREF_62</vt:lpwstr>
      </vt:variant>
      <vt:variant>
        <vt:i4>4718643</vt:i4>
      </vt:variant>
      <vt:variant>
        <vt:i4>2214</vt:i4>
      </vt:variant>
      <vt:variant>
        <vt:i4>0</vt:i4>
      </vt:variant>
      <vt:variant>
        <vt:i4>5</vt:i4>
      </vt:variant>
      <vt:variant>
        <vt:lpwstr/>
      </vt:variant>
      <vt:variant>
        <vt:lpwstr>_ENREF_98</vt:lpwstr>
      </vt:variant>
      <vt:variant>
        <vt:i4>4653116</vt:i4>
      </vt:variant>
      <vt:variant>
        <vt:i4>2208</vt:i4>
      </vt:variant>
      <vt:variant>
        <vt:i4>0</vt:i4>
      </vt:variant>
      <vt:variant>
        <vt:i4>5</vt:i4>
      </vt:variant>
      <vt:variant>
        <vt:lpwstr/>
      </vt:variant>
      <vt:variant>
        <vt:lpwstr>_ENREF_67</vt:lpwstr>
      </vt:variant>
      <vt:variant>
        <vt:i4>4522041</vt:i4>
      </vt:variant>
      <vt:variant>
        <vt:i4>2202</vt:i4>
      </vt:variant>
      <vt:variant>
        <vt:i4>0</vt:i4>
      </vt:variant>
      <vt:variant>
        <vt:i4>5</vt:i4>
      </vt:variant>
      <vt:variant>
        <vt:lpwstr/>
      </vt:variant>
      <vt:variant>
        <vt:lpwstr>_ENREF_42</vt:lpwstr>
      </vt:variant>
      <vt:variant>
        <vt:i4>4653106</vt:i4>
      </vt:variant>
      <vt:variant>
        <vt:i4>2162</vt:i4>
      </vt:variant>
      <vt:variant>
        <vt:i4>0</vt:i4>
      </vt:variant>
      <vt:variant>
        <vt:i4>5</vt:i4>
      </vt:variant>
      <vt:variant>
        <vt:lpwstr/>
      </vt:variant>
      <vt:variant>
        <vt:lpwstr>_ENREF_69</vt:lpwstr>
      </vt:variant>
      <vt:variant>
        <vt:i4>4522040</vt:i4>
      </vt:variant>
      <vt:variant>
        <vt:i4>2155</vt:i4>
      </vt:variant>
      <vt:variant>
        <vt:i4>0</vt:i4>
      </vt:variant>
      <vt:variant>
        <vt:i4>5</vt:i4>
      </vt:variant>
      <vt:variant>
        <vt:lpwstr/>
      </vt:variant>
      <vt:variant>
        <vt:lpwstr>_ENREF_43</vt:lpwstr>
      </vt:variant>
      <vt:variant>
        <vt:i4>4325438</vt:i4>
      </vt:variant>
      <vt:variant>
        <vt:i4>2152</vt:i4>
      </vt:variant>
      <vt:variant>
        <vt:i4>0</vt:i4>
      </vt:variant>
      <vt:variant>
        <vt:i4>5</vt:i4>
      </vt:variant>
      <vt:variant>
        <vt:lpwstr/>
      </vt:variant>
      <vt:variant>
        <vt:lpwstr>_ENREF_35</vt:lpwstr>
      </vt:variant>
      <vt:variant>
        <vt:i4>4653107</vt:i4>
      </vt:variant>
      <vt:variant>
        <vt:i4>2142</vt:i4>
      </vt:variant>
      <vt:variant>
        <vt:i4>0</vt:i4>
      </vt:variant>
      <vt:variant>
        <vt:i4>5</vt:i4>
      </vt:variant>
      <vt:variant>
        <vt:lpwstr/>
      </vt:variant>
      <vt:variant>
        <vt:lpwstr>_ENREF_68</vt:lpwstr>
      </vt:variant>
      <vt:variant>
        <vt:i4>4522040</vt:i4>
      </vt:variant>
      <vt:variant>
        <vt:i4>2138</vt:i4>
      </vt:variant>
      <vt:variant>
        <vt:i4>0</vt:i4>
      </vt:variant>
      <vt:variant>
        <vt:i4>5</vt:i4>
      </vt:variant>
      <vt:variant>
        <vt:lpwstr/>
      </vt:variant>
      <vt:variant>
        <vt:lpwstr>_ENREF_43</vt:lpwstr>
      </vt:variant>
      <vt:variant>
        <vt:i4>4325438</vt:i4>
      </vt:variant>
      <vt:variant>
        <vt:i4>2135</vt:i4>
      </vt:variant>
      <vt:variant>
        <vt:i4>0</vt:i4>
      </vt:variant>
      <vt:variant>
        <vt:i4>5</vt:i4>
      </vt:variant>
      <vt:variant>
        <vt:lpwstr/>
      </vt:variant>
      <vt:variant>
        <vt:lpwstr>_ENREF_35</vt:lpwstr>
      </vt:variant>
      <vt:variant>
        <vt:i4>4784184</vt:i4>
      </vt:variant>
      <vt:variant>
        <vt:i4>2127</vt:i4>
      </vt:variant>
      <vt:variant>
        <vt:i4>0</vt:i4>
      </vt:variant>
      <vt:variant>
        <vt:i4>5</vt:i4>
      </vt:variant>
      <vt:variant>
        <vt:lpwstr/>
      </vt:variant>
      <vt:variant>
        <vt:lpwstr>_ENREF_83</vt:lpwstr>
      </vt:variant>
      <vt:variant>
        <vt:i4>4325438</vt:i4>
      </vt:variant>
      <vt:variant>
        <vt:i4>2124</vt:i4>
      </vt:variant>
      <vt:variant>
        <vt:i4>0</vt:i4>
      </vt:variant>
      <vt:variant>
        <vt:i4>5</vt:i4>
      </vt:variant>
      <vt:variant>
        <vt:lpwstr/>
      </vt:variant>
      <vt:variant>
        <vt:lpwstr>_ENREF_35</vt:lpwstr>
      </vt:variant>
      <vt:variant>
        <vt:i4>4325426</vt:i4>
      </vt:variant>
      <vt:variant>
        <vt:i4>2112</vt:i4>
      </vt:variant>
      <vt:variant>
        <vt:i4>0</vt:i4>
      </vt:variant>
      <vt:variant>
        <vt:i4>5</vt:i4>
      </vt:variant>
      <vt:variant>
        <vt:lpwstr/>
      </vt:variant>
      <vt:variant>
        <vt:lpwstr>_ENREF_39</vt:lpwstr>
      </vt:variant>
      <vt:variant>
        <vt:i4>4587581</vt:i4>
      </vt:variant>
      <vt:variant>
        <vt:i4>2106</vt:i4>
      </vt:variant>
      <vt:variant>
        <vt:i4>0</vt:i4>
      </vt:variant>
      <vt:variant>
        <vt:i4>5</vt:i4>
      </vt:variant>
      <vt:variant>
        <vt:lpwstr/>
      </vt:variant>
      <vt:variant>
        <vt:lpwstr>_ENREF_76</vt:lpwstr>
      </vt:variant>
      <vt:variant>
        <vt:i4>7602232</vt:i4>
      </vt:variant>
      <vt:variant>
        <vt:i4>2100</vt:i4>
      </vt:variant>
      <vt:variant>
        <vt:i4>0</vt:i4>
      </vt:variant>
      <vt:variant>
        <vt:i4>5</vt:i4>
      </vt:variant>
      <vt:variant>
        <vt:lpwstr/>
      </vt:variant>
      <vt:variant>
        <vt:lpwstr>_ENREF_134</vt:lpwstr>
      </vt:variant>
      <vt:variant>
        <vt:i4>4587578</vt:i4>
      </vt:variant>
      <vt:variant>
        <vt:i4>2096</vt:i4>
      </vt:variant>
      <vt:variant>
        <vt:i4>0</vt:i4>
      </vt:variant>
      <vt:variant>
        <vt:i4>5</vt:i4>
      </vt:variant>
      <vt:variant>
        <vt:lpwstr/>
      </vt:variant>
      <vt:variant>
        <vt:lpwstr>_ENREF_71</vt:lpwstr>
      </vt:variant>
      <vt:variant>
        <vt:i4>4653106</vt:i4>
      </vt:variant>
      <vt:variant>
        <vt:i4>2093</vt:i4>
      </vt:variant>
      <vt:variant>
        <vt:i4>0</vt:i4>
      </vt:variant>
      <vt:variant>
        <vt:i4>5</vt:i4>
      </vt:variant>
      <vt:variant>
        <vt:lpwstr/>
      </vt:variant>
      <vt:variant>
        <vt:lpwstr>_ENREF_69</vt:lpwstr>
      </vt:variant>
      <vt:variant>
        <vt:i4>4784185</vt:i4>
      </vt:variant>
      <vt:variant>
        <vt:i4>2081</vt:i4>
      </vt:variant>
      <vt:variant>
        <vt:i4>0</vt:i4>
      </vt:variant>
      <vt:variant>
        <vt:i4>5</vt:i4>
      </vt:variant>
      <vt:variant>
        <vt:lpwstr/>
      </vt:variant>
      <vt:variant>
        <vt:lpwstr>_ENREF_82</vt:lpwstr>
      </vt:variant>
      <vt:variant>
        <vt:i4>7340088</vt:i4>
      </vt:variant>
      <vt:variant>
        <vt:i4>2073</vt:i4>
      </vt:variant>
      <vt:variant>
        <vt:i4>0</vt:i4>
      </vt:variant>
      <vt:variant>
        <vt:i4>5</vt:i4>
      </vt:variant>
      <vt:variant>
        <vt:lpwstr/>
      </vt:variant>
      <vt:variant>
        <vt:lpwstr>_ENREF_130</vt:lpwstr>
      </vt:variant>
      <vt:variant>
        <vt:i4>7602233</vt:i4>
      </vt:variant>
      <vt:variant>
        <vt:i4>2069</vt:i4>
      </vt:variant>
      <vt:variant>
        <vt:i4>0</vt:i4>
      </vt:variant>
      <vt:variant>
        <vt:i4>5</vt:i4>
      </vt:variant>
      <vt:variant>
        <vt:lpwstr/>
      </vt:variant>
      <vt:variant>
        <vt:lpwstr>_ENREF_124</vt:lpwstr>
      </vt:variant>
      <vt:variant>
        <vt:i4>4653117</vt:i4>
      </vt:variant>
      <vt:variant>
        <vt:i4>2066</vt:i4>
      </vt:variant>
      <vt:variant>
        <vt:i4>0</vt:i4>
      </vt:variant>
      <vt:variant>
        <vt:i4>5</vt:i4>
      </vt:variant>
      <vt:variant>
        <vt:lpwstr/>
      </vt:variant>
      <vt:variant>
        <vt:lpwstr>_ENREF_66</vt:lpwstr>
      </vt:variant>
      <vt:variant>
        <vt:i4>7405625</vt:i4>
      </vt:variant>
      <vt:variant>
        <vt:i4>2054</vt:i4>
      </vt:variant>
      <vt:variant>
        <vt:i4>0</vt:i4>
      </vt:variant>
      <vt:variant>
        <vt:i4>5</vt:i4>
      </vt:variant>
      <vt:variant>
        <vt:lpwstr/>
      </vt:variant>
      <vt:variant>
        <vt:lpwstr>_ENREF_121</vt:lpwstr>
      </vt:variant>
      <vt:variant>
        <vt:i4>7864378</vt:i4>
      </vt:variant>
      <vt:variant>
        <vt:i4>2046</vt:i4>
      </vt:variant>
      <vt:variant>
        <vt:i4>0</vt:i4>
      </vt:variant>
      <vt:variant>
        <vt:i4>5</vt:i4>
      </vt:variant>
      <vt:variant>
        <vt:lpwstr/>
      </vt:variant>
      <vt:variant>
        <vt:lpwstr>_ENREF_118</vt:lpwstr>
      </vt:variant>
      <vt:variant>
        <vt:i4>4653115</vt:i4>
      </vt:variant>
      <vt:variant>
        <vt:i4>2038</vt:i4>
      </vt:variant>
      <vt:variant>
        <vt:i4>0</vt:i4>
      </vt:variant>
      <vt:variant>
        <vt:i4>5</vt:i4>
      </vt:variant>
      <vt:variant>
        <vt:lpwstr/>
      </vt:variant>
      <vt:variant>
        <vt:lpwstr>_ENREF_60</vt:lpwstr>
      </vt:variant>
      <vt:variant>
        <vt:i4>7536698</vt:i4>
      </vt:variant>
      <vt:variant>
        <vt:i4>2034</vt:i4>
      </vt:variant>
      <vt:variant>
        <vt:i4>0</vt:i4>
      </vt:variant>
      <vt:variant>
        <vt:i4>5</vt:i4>
      </vt:variant>
      <vt:variant>
        <vt:lpwstr/>
      </vt:variant>
      <vt:variant>
        <vt:lpwstr>_ENREF_113</vt:lpwstr>
      </vt:variant>
      <vt:variant>
        <vt:i4>4718648</vt:i4>
      </vt:variant>
      <vt:variant>
        <vt:i4>2031</vt:i4>
      </vt:variant>
      <vt:variant>
        <vt:i4>0</vt:i4>
      </vt:variant>
      <vt:variant>
        <vt:i4>5</vt:i4>
      </vt:variant>
      <vt:variant>
        <vt:lpwstr/>
      </vt:variant>
      <vt:variant>
        <vt:lpwstr>_ENREF_93</vt:lpwstr>
      </vt:variant>
      <vt:variant>
        <vt:i4>4653118</vt:i4>
      </vt:variant>
      <vt:variant>
        <vt:i4>2028</vt:i4>
      </vt:variant>
      <vt:variant>
        <vt:i4>0</vt:i4>
      </vt:variant>
      <vt:variant>
        <vt:i4>5</vt:i4>
      </vt:variant>
      <vt:variant>
        <vt:lpwstr/>
      </vt:variant>
      <vt:variant>
        <vt:lpwstr>_ENREF_65</vt:lpwstr>
      </vt:variant>
      <vt:variant>
        <vt:i4>4194360</vt:i4>
      </vt:variant>
      <vt:variant>
        <vt:i4>2025</vt:i4>
      </vt:variant>
      <vt:variant>
        <vt:i4>0</vt:i4>
      </vt:variant>
      <vt:variant>
        <vt:i4>5</vt:i4>
      </vt:variant>
      <vt:variant>
        <vt:lpwstr/>
      </vt:variant>
      <vt:variant>
        <vt:lpwstr>_ENREF_13</vt:lpwstr>
      </vt:variant>
      <vt:variant>
        <vt:i4>4522041</vt:i4>
      </vt:variant>
      <vt:variant>
        <vt:i4>2015</vt:i4>
      </vt:variant>
      <vt:variant>
        <vt:i4>0</vt:i4>
      </vt:variant>
      <vt:variant>
        <vt:i4>5</vt:i4>
      </vt:variant>
      <vt:variant>
        <vt:lpwstr/>
      </vt:variant>
      <vt:variant>
        <vt:lpwstr>_ENREF_42</vt:lpwstr>
      </vt:variant>
      <vt:variant>
        <vt:i4>7864379</vt:i4>
      </vt:variant>
      <vt:variant>
        <vt:i4>2011</vt:i4>
      </vt:variant>
      <vt:variant>
        <vt:i4>0</vt:i4>
      </vt:variant>
      <vt:variant>
        <vt:i4>5</vt:i4>
      </vt:variant>
      <vt:variant>
        <vt:lpwstr/>
      </vt:variant>
      <vt:variant>
        <vt:lpwstr>_ENREF_108</vt:lpwstr>
      </vt:variant>
      <vt:variant>
        <vt:i4>4653118</vt:i4>
      </vt:variant>
      <vt:variant>
        <vt:i4>2008</vt:i4>
      </vt:variant>
      <vt:variant>
        <vt:i4>0</vt:i4>
      </vt:variant>
      <vt:variant>
        <vt:i4>5</vt:i4>
      </vt:variant>
      <vt:variant>
        <vt:lpwstr/>
      </vt:variant>
      <vt:variant>
        <vt:lpwstr>_ENREF_65</vt:lpwstr>
      </vt:variant>
      <vt:variant>
        <vt:i4>4653112</vt:i4>
      </vt:variant>
      <vt:variant>
        <vt:i4>2005</vt:i4>
      </vt:variant>
      <vt:variant>
        <vt:i4>0</vt:i4>
      </vt:variant>
      <vt:variant>
        <vt:i4>5</vt:i4>
      </vt:variant>
      <vt:variant>
        <vt:lpwstr/>
      </vt:variant>
      <vt:variant>
        <vt:lpwstr>_ENREF_63</vt:lpwstr>
      </vt:variant>
      <vt:variant>
        <vt:i4>4653113</vt:i4>
      </vt:variant>
      <vt:variant>
        <vt:i4>2002</vt:i4>
      </vt:variant>
      <vt:variant>
        <vt:i4>0</vt:i4>
      </vt:variant>
      <vt:variant>
        <vt:i4>5</vt:i4>
      </vt:variant>
      <vt:variant>
        <vt:lpwstr/>
      </vt:variant>
      <vt:variant>
        <vt:lpwstr>_ENREF_62</vt:lpwstr>
      </vt:variant>
      <vt:variant>
        <vt:i4>4456498</vt:i4>
      </vt:variant>
      <vt:variant>
        <vt:i4>1999</vt:i4>
      </vt:variant>
      <vt:variant>
        <vt:i4>0</vt:i4>
      </vt:variant>
      <vt:variant>
        <vt:i4>5</vt:i4>
      </vt:variant>
      <vt:variant>
        <vt:lpwstr/>
      </vt:variant>
      <vt:variant>
        <vt:lpwstr>_ENREF_59</vt:lpwstr>
      </vt:variant>
      <vt:variant>
        <vt:i4>4522045</vt:i4>
      </vt:variant>
      <vt:variant>
        <vt:i4>1996</vt:i4>
      </vt:variant>
      <vt:variant>
        <vt:i4>0</vt:i4>
      </vt:variant>
      <vt:variant>
        <vt:i4>5</vt:i4>
      </vt:variant>
      <vt:variant>
        <vt:lpwstr/>
      </vt:variant>
      <vt:variant>
        <vt:lpwstr>_ENREF_46</vt:lpwstr>
      </vt:variant>
      <vt:variant>
        <vt:i4>4653067</vt:i4>
      </vt:variant>
      <vt:variant>
        <vt:i4>1986</vt:i4>
      </vt:variant>
      <vt:variant>
        <vt:i4>0</vt:i4>
      </vt:variant>
      <vt:variant>
        <vt:i4>5</vt:i4>
      </vt:variant>
      <vt:variant>
        <vt:lpwstr/>
      </vt:variant>
      <vt:variant>
        <vt:lpwstr>_ENREF_6</vt:lpwstr>
      </vt:variant>
      <vt:variant>
        <vt:i4>7667771</vt:i4>
      </vt:variant>
      <vt:variant>
        <vt:i4>1982</vt:i4>
      </vt:variant>
      <vt:variant>
        <vt:i4>0</vt:i4>
      </vt:variant>
      <vt:variant>
        <vt:i4>5</vt:i4>
      </vt:variant>
      <vt:variant>
        <vt:lpwstr/>
      </vt:variant>
      <vt:variant>
        <vt:lpwstr>_ENREF_105</vt:lpwstr>
      </vt:variant>
      <vt:variant>
        <vt:i4>4390962</vt:i4>
      </vt:variant>
      <vt:variant>
        <vt:i4>1979</vt:i4>
      </vt:variant>
      <vt:variant>
        <vt:i4>0</vt:i4>
      </vt:variant>
      <vt:variant>
        <vt:i4>5</vt:i4>
      </vt:variant>
      <vt:variant>
        <vt:lpwstr/>
      </vt:variant>
      <vt:variant>
        <vt:lpwstr>_ENREF_29</vt:lpwstr>
      </vt:variant>
      <vt:variant>
        <vt:i4>4194355</vt:i4>
      </vt:variant>
      <vt:variant>
        <vt:i4>1976</vt:i4>
      </vt:variant>
      <vt:variant>
        <vt:i4>0</vt:i4>
      </vt:variant>
      <vt:variant>
        <vt:i4>5</vt:i4>
      </vt:variant>
      <vt:variant>
        <vt:lpwstr/>
      </vt:variant>
      <vt:variant>
        <vt:lpwstr>_ENREF_18</vt:lpwstr>
      </vt:variant>
      <vt:variant>
        <vt:i4>4194364</vt:i4>
      </vt:variant>
      <vt:variant>
        <vt:i4>1973</vt:i4>
      </vt:variant>
      <vt:variant>
        <vt:i4>0</vt:i4>
      </vt:variant>
      <vt:variant>
        <vt:i4>5</vt:i4>
      </vt:variant>
      <vt:variant>
        <vt:lpwstr/>
      </vt:variant>
      <vt:variant>
        <vt:lpwstr>_ENREF_17</vt:lpwstr>
      </vt:variant>
      <vt:variant>
        <vt:i4>4718649</vt:i4>
      </vt:variant>
      <vt:variant>
        <vt:i4>1961</vt:i4>
      </vt:variant>
      <vt:variant>
        <vt:i4>0</vt:i4>
      </vt:variant>
      <vt:variant>
        <vt:i4>5</vt:i4>
      </vt:variant>
      <vt:variant>
        <vt:lpwstr/>
      </vt:variant>
      <vt:variant>
        <vt:lpwstr>_ENREF_92</vt:lpwstr>
      </vt:variant>
      <vt:variant>
        <vt:i4>4325436</vt:i4>
      </vt:variant>
      <vt:variant>
        <vt:i4>1854</vt:i4>
      </vt:variant>
      <vt:variant>
        <vt:i4>0</vt:i4>
      </vt:variant>
      <vt:variant>
        <vt:i4>5</vt:i4>
      </vt:variant>
      <vt:variant>
        <vt:lpwstr/>
      </vt:variant>
      <vt:variant>
        <vt:lpwstr>_ENREF_37</vt:lpwstr>
      </vt:variant>
      <vt:variant>
        <vt:i4>4325426</vt:i4>
      </vt:variant>
      <vt:variant>
        <vt:i4>1846</vt:i4>
      </vt:variant>
      <vt:variant>
        <vt:i4>0</vt:i4>
      </vt:variant>
      <vt:variant>
        <vt:i4>5</vt:i4>
      </vt:variant>
      <vt:variant>
        <vt:lpwstr/>
      </vt:variant>
      <vt:variant>
        <vt:lpwstr>_ENREF_39</vt:lpwstr>
      </vt:variant>
      <vt:variant>
        <vt:i4>4784139</vt:i4>
      </vt:variant>
      <vt:variant>
        <vt:i4>1831</vt:i4>
      </vt:variant>
      <vt:variant>
        <vt:i4>0</vt:i4>
      </vt:variant>
      <vt:variant>
        <vt:i4>5</vt:i4>
      </vt:variant>
      <vt:variant>
        <vt:lpwstr/>
      </vt:variant>
      <vt:variant>
        <vt:lpwstr>_ENREF_8</vt:lpwstr>
      </vt:variant>
      <vt:variant>
        <vt:i4>4325438</vt:i4>
      </vt:variant>
      <vt:variant>
        <vt:i4>1825</vt:i4>
      </vt:variant>
      <vt:variant>
        <vt:i4>0</vt:i4>
      </vt:variant>
      <vt:variant>
        <vt:i4>5</vt:i4>
      </vt:variant>
      <vt:variant>
        <vt:lpwstr/>
      </vt:variant>
      <vt:variant>
        <vt:lpwstr>_ENREF_35</vt:lpwstr>
      </vt:variant>
      <vt:variant>
        <vt:i4>4784139</vt:i4>
      </vt:variant>
      <vt:variant>
        <vt:i4>1810</vt:i4>
      </vt:variant>
      <vt:variant>
        <vt:i4>0</vt:i4>
      </vt:variant>
      <vt:variant>
        <vt:i4>5</vt:i4>
      </vt:variant>
      <vt:variant>
        <vt:lpwstr/>
      </vt:variant>
      <vt:variant>
        <vt:lpwstr>_ENREF_8</vt:lpwstr>
      </vt:variant>
      <vt:variant>
        <vt:i4>4325438</vt:i4>
      </vt:variant>
      <vt:variant>
        <vt:i4>1790</vt:i4>
      </vt:variant>
      <vt:variant>
        <vt:i4>0</vt:i4>
      </vt:variant>
      <vt:variant>
        <vt:i4>5</vt:i4>
      </vt:variant>
      <vt:variant>
        <vt:lpwstr/>
      </vt:variant>
      <vt:variant>
        <vt:lpwstr>_ENREF_35</vt:lpwstr>
      </vt:variant>
      <vt:variant>
        <vt:i4>4325438</vt:i4>
      </vt:variant>
      <vt:variant>
        <vt:i4>1778</vt:i4>
      </vt:variant>
      <vt:variant>
        <vt:i4>0</vt:i4>
      </vt:variant>
      <vt:variant>
        <vt:i4>5</vt:i4>
      </vt:variant>
      <vt:variant>
        <vt:lpwstr/>
      </vt:variant>
      <vt:variant>
        <vt:lpwstr>_ENREF_35</vt:lpwstr>
      </vt:variant>
      <vt:variant>
        <vt:i4>4784139</vt:i4>
      </vt:variant>
      <vt:variant>
        <vt:i4>1766</vt:i4>
      </vt:variant>
      <vt:variant>
        <vt:i4>0</vt:i4>
      </vt:variant>
      <vt:variant>
        <vt:i4>5</vt:i4>
      </vt:variant>
      <vt:variant>
        <vt:lpwstr/>
      </vt:variant>
      <vt:variant>
        <vt:lpwstr>_ENREF_8</vt:lpwstr>
      </vt:variant>
      <vt:variant>
        <vt:i4>4325438</vt:i4>
      </vt:variant>
      <vt:variant>
        <vt:i4>1757</vt:i4>
      </vt:variant>
      <vt:variant>
        <vt:i4>0</vt:i4>
      </vt:variant>
      <vt:variant>
        <vt:i4>5</vt:i4>
      </vt:variant>
      <vt:variant>
        <vt:lpwstr/>
      </vt:variant>
      <vt:variant>
        <vt:lpwstr>_ENREF_35</vt:lpwstr>
      </vt:variant>
      <vt:variant>
        <vt:i4>4784139</vt:i4>
      </vt:variant>
      <vt:variant>
        <vt:i4>1733</vt:i4>
      </vt:variant>
      <vt:variant>
        <vt:i4>0</vt:i4>
      </vt:variant>
      <vt:variant>
        <vt:i4>5</vt:i4>
      </vt:variant>
      <vt:variant>
        <vt:lpwstr/>
      </vt:variant>
      <vt:variant>
        <vt:lpwstr>_ENREF_8</vt:lpwstr>
      </vt:variant>
      <vt:variant>
        <vt:i4>4784139</vt:i4>
      </vt:variant>
      <vt:variant>
        <vt:i4>1706</vt:i4>
      </vt:variant>
      <vt:variant>
        <vt:i4>0</vt:i4>
      </vt:variant>
      <vt:variant>
        <vt:i4>5</vt:i4>
      </vt:variant>
      <vt:variant>
        <vt:lpwstr/>
      </vt:variant>
      <vt:variant>
        <vt:lpwstr>_ENREF_8</vt:lpwstr>
      </vt:variant>
      <vt:variant>
        <vt:i4>4325426</vt:i4>
      </vt:variant>
      <vt:variant>
        <vt:i4>1693</vt:i4>
      </vt:variant>
      <vt:variant>
        <vt:i4>0</vt:i4>
      </vt:variant>
      <vt:variant>
        <vt:i4>5</vt:i4>
      </vt:variant>
      <vt:variant>
        <vt:lpwstr/>
      </vt:variant>
      <vt:variant>
        <vt:lpwstr>_ENREF_39</vt:lpwstr>
      </vt:variant>
      <vt:variant>
        <vt:i4>4325427</vt:i4>
      </vt:variant>
      <vt:variant>
        <vt:i4>1690</vt:i4>
      </vt:variant>
      <vt:variant>
        <vt:i4>0</vt:i4>
      </vt:variant>
      <vt:variant>
        <vt:i4>5</vt:i4>
      </vt:variant>
      <vt:variant>
        <vt:lpwstr/>
      </vt:variant>
      <vt:variant>
        <vt:lpwstr>_ENREF_38</vt:lpwstr>
      </vt:variant>
      <vt:variant>
        <vt:i4>4325438</vt:i4>
      </vt:variant>
      <vt:variant>
        <vt:i4>1677</vt:i4>
      </vt:variant>
      <vt:variant>
        <vt:i4>0</vt:i4>
      </vt:variant>
      <vt:variant>
        <vt:i4>5</vt:i4>
      </vt:variant>
      <vt:variant>
        <vt:lpwstr/>
      </vt:variant>
      <vt:variant>
        <vt:lpwstr>_ENREF_35</vt:lpwstr>
      </vt:variant>
      <vt:variant>
        <vt:i4>4784189</vt:i4>
      </vt:variant>
      <vt:variant>
        <vt:i4>1667</vt:i4>
      </vt:variant>
      <vt:variant>
        <vt:i4>0</vt:i4>
      </vt:variant>
      <vt:variant>
        <vt:i4>5</vt:i4>
      </vt:variant>
      <vt:variant>
        <vt:lpwstr/>
      </vt:variant>
      <vt:variant>
        <vt:lpwstr>_ENREF_86</vt:lpwstr>
      </vt:variant>
      <vt:variant>
        <vt:i4>4784190</vt:i4>
      </vt:variant>
      <vt:variant>
        <vt:i4>1664</vt:i4>
      </vt:variant>
      <vt:variant>
        <vt:i4>0</vt:i4>
      </vt:variant>
      <vt:variant>
        <vt:i4>5</vt:i4>
      </vt:variant>
      <vt:variant>
        <vt:lpwstr/>
      </vt:variant>
      <vt:variant>
        <vt:lpwstr>_ENREF_85</vt:lpwstr>
      </vt:variant>
      <vt:variant>
        <vt:i4>4325438</vt:i4>
      </vt:variant>
      <vt:variant>
        <vt:i4>1661</vt:i4>
      </vt:variant>
      <vt:variant>
        <vt:i4>0</vt:i4>
      </vt:variant>
      <vt:variant>
        <vt:i4>5</vt:i4>
      </vt:variant>
      <vt:variant>
        <vt:lpwstr/>
      </vt:variant>
      <vt:variant>
        <vt:lpwstr>_ENREF_35</vt:lpwstr>
      </vt:variant>
      <vt:variant>
        <vt:i4>4325426</vt:i4>
      </vt:variant>
      <vt:variant>
        <vt:i4>1646</vt:i4>
      </vt:variant>
      <vt:variant>
        <vt:i4>0</vt:i4>
      </vt:variant>
      <vt:variant>
        <vt:i4>5</vt:i4>
      </vt:variant>
      <vt:variant>
        <vt:lpwstr/>
      </vt:variant>
      <vt:variant>
        <vt:lpwstr>_ENREF_39</vt:lpwstr>
      </vt:variant>
      <vt:variant>
        <vt:i4>4325427</vt:i4>
      </vt:variant>
      <vt:variant>
        <vt:i4>1640</vt:i4>
      </vt:variant>
      <vt:variant>
        <vt:i4>0</vt:i4>
      </vt:variant>
      <vt:variant>
        <vt:i4>5</vt:i4>
      </vt:variant>
      <vt:variant>
        <vt:lpwstr/>
      </vt:variant>
      <vt:variant>
        <vt:lpwstr>_ENREF_38</vt:lpwstr>
      </vt:variant>
      <vt:variant>
        <vt:i4>4784139</vt:i4>
      </vt:variant>
      <vt:variant>
        <vt:i4>1634</vt:i4>
      </vt:variant>
      <vt:variant>
        <vt:i4>0</vt:i4>
      </vt:variant>
      <vt:variant>
        <vt:i4>5</vt:i4>
      </vt:variant>
      <vt:variant>
        <vt:lpwstr/>
      </vt:variant>
      <vt:variant>
        <vt:lpwstr>_ENREF_8</vt:lpwstr>
      </vt:variant>
      <vt:variant>
        <vt:i4>4325438</vt:i4>
      </vt:variant>
      <vt:variant>
        <vt:i4>1628</vt:i4>
      </vt:variant>
      <vt:variant>
        <vt:i4>0</vt:i4>
      </vt:variant>
      <vt:variant>
        <vt:i4>5</vt:i4>
      </vt:variant>
      <vt:variant>
        <vt:lpwstr/>
      </vt:variant>
      <vt:variant>
        <vt:lpwstr>_ENREF_35</vt:lpwstr>
      </vt:variant>
      <vt:variant>
        <vt:i4>4784139</vt:i4>
      </vt:variant>
      <vt:variant>
        <vt:i4>1619</vt:i4>
      </vt:variant>
      <vt:variant>
        <vt:i4>0</vt:i4>
      </vt:variant>
      <vt:variant>
        <vt:i4>5</vt:i4>
      </vt:variant>
      <vt:variant>
        <vt:lpwstr/>
      </vt:variant>
      <vt:variant>
        <vt:lpwstr>_ENREF_8</vt:lpwstr>
      </vt:variant>
      <vt:variant>
        <vt:i4>4325438</vt:i4>
      </vt:variant>
      <vt:variant>
        <vt:i4>1613</vt:i4>
      </vt:variant>
      <vt:variant>
        <vt:i4>0</vt:i4>
      </vt:variant>
      <vt:variant>
        <vt:i4>5</vt:i4>
      </vt:variant>
      <vt:variant>
        <vt:lpwstr/>
      </vt:variant>
      <vt:variant>
        <vt:lpwstr>_ENREF_35</vt:lpwstr>
      </vt:variant>
      <vt:variant>
        <vt:i4>4653107</vt:i4>
      </vt:variant>
      <vt:variant>
        <vt:i4>1609</vt:i4>
      </vt:variant>
      <vt:variant>
        <vt:i4>0</vt:i4>
      </vt:variant>
      <vt:variant>
        <vt:i4>5</vt:i4>
      </vt:variant>
      <vt:variant>
        <vt:lpwstr/>
      </vt:variant>
      <vt:variant>
        <vt:lpwstr>_ENREF_68</vt:lpwstr>
      </vt:variant>
      <vt:variant>
        <vt:i4>4456499</vt:i4>
      </vt:variant>
      <vt:variant>
        <vt:i4>1606</vt:i4>
      </vt:variant>
      <vt:variant>
        <vt:i4>0</vt:i4>
      </vt:variant>
      <vt:variant>
        <vt:i4>5</vt:i4>
      </vt:variant>
      <vt:variant>
        <vt:lpwstr/>
      </vt:variant>
      <vt:variant>
        <vt:lpwstr>_ENREF_58</vt:lpwstr>
      </vt:variant>
      <vt:variant>
        <vt:i4>4522041</vt:i4>
      </vt:variant>
      <vt:variant>
        <vt:i4>1603</vt:i4>
      </vt:variant>
      <vt:variant>
        <vt:i4>0</vt:i4>
      </vt:variant>
      <vt:variant>
        <vt:i4>5</vt:i4>
      </vt:variant>
      <vt:variant>
        <vt:lpwstr/>
      </vt:variant>
      <vt:variant>
        <vt:lpwstr>_ENREF_42</vt:lpwstr>
      </vt:variant>
      <vt:variant>
        <vt:i4>4718650</vt:i4>
      </vt:variant>
      <vt:variant>
        <vt:i4>1591</vt:i4>
      </vt:variant>
      <vt:variant>
        <vt:i4>0</vt:i4>
      </vt:variant>
      <vt:variant>
        <vt:i4>5</vt:i4>
      </vt:variant>
      <vt:variant>
        <vt:lpwstr/>
      </vt:variant>
      <vt:variant>
        <vt:lpwstr>_ENREF_91</vt:lpwstr>
      </vt:variant>
      <vt:variant>
        <vt:i4>4587576</vt:i4>
      </vt:variant>
      <vt:variant>
        <vt:i4>1585</vt:i4>
      </vt:variant>
      <vt:variant>
        <vt:i4>0</vt:i4>
      </vt:variant>
      <vt:variant>
        <vt:i4>5</vt:i4>
      </vt:variant>
      <vt:variant>
        <vt:lpwstr/>
      </vt:variant>
      <vt:variant>
        <vt:lpwstr>_ENREF_73</vt:lpwstr>
      </vt:variant>
      <vt:variant>
        <vt:i4>4653107</vt:i4>
      </vt:variant>
      <vt:variant>
        <vt:i4>1581</vt:i4>
      </vt:variant>
      <vt:variant>
        <vt:i4>0</vt:i4>
      </vt:variant>
      <vt:variant>
        <vt:i4>5</vt:i4>
      </vt:variant>
      <vt:variant>
        <vt:lpwstr/>
      </vt:variant>
      <vt:variant>
        <vt:lpwstr>_ENREF_68</vt:lpwstr>
      </vt:variant>
      <vt:variant>
        <vt:i4>4456499</vt:i4>
      </vt:variant>
      <vt:variant>
        <vt:i4>1578</vt:i4>
      </vt:variant>
      <vt:variant>
        <vt:i4>0</vt:i4>
      </vt:variant>
      <vt:variant>
        <vt:i4>5</vt:i4>
      </vt:variant>
      <vt:variant>
        <vt:lpwstr/>
      </vt:variant>
      <vt:variant>
        <vt:lpwstr>_ENREF_58</vt:lpwstr>
      </vt:variant>
      <vt:variant>
        <vt:i4>4522041</vt:i4>
      </vt:variant>
      <vt:variant>
        <vt:i4>1575</vt:i4>
      </vt:variant>
      <vt:variant>
        <vt:i4>0</vt:i4>
      </vt:variant>
      <vt:variant>
        <vt:i4>5</vt:i4>
      </vt:variant>
      <vt:variant>
        <vt:lpwstr/>
      </vt:variant>
      <vt:variant>
        <vt:lpwstr>_ENREF_42</vt:lpwstr>
      </vt:variant>
      <vt:variant>
        <vt:i4>4784179</vt:i4>
      </vt:variant>
      <vt:variant>
        <vt:i4>1567</vt:i4>
      </vt:variant>
      <vt:variant>
        <vt:i4>0</vt:i4>
      </vt:variant>
      <vt:variant>
        <vt:i4>5</vt:i4>
      </vt:variant>
      <vt:variant>
        <vt:lpwstr/>
      </vt:variant>
      <vt:variant>
        <vt:lpwstr>_ENREF_88</vt:lpwstr>
      </vt:variant>
      <vt:variant>
        <vt:i4>4587531</vt:i4>
      </vt:variant>
      <vt:variant>
        <vt:i4>1564</vt:i4>
      </vt:variant>
      <vt:variant>
        <vt:i4>0</vt:i4>
      </vt:variant>
      <vt:variant>
        <vt:i4>5</vt:i4>
      </vt:variant>
      <vt:variant>
        <vt:lpwstr/>
      </vt:variant>
      <vt:variant>
        <vt:lpwstr>_ENREF_7</vt:lpwstr>
      </vt:variant>
      <vt:variant>
        <vt:i4>4325387</vt:i4>
      </vt:variant>
      <vt:variant>
        <vt:i4>1561</vt:i4>
      </vt:variant>
      <vt:variant>
        <vt:i4>0</vt:i4>
      </vt:variant>
      <vt:variant>
        <vt:i4>5</vt:i4>
      </vt:variant>
      <vt:variant>
        <vt:lpwstr/>
      </vt:variant>
      <vt:variant>
        <vt:lpwstr>_ENREF_3</vt:lpwstr>
      </vt:variant>
      <vt:variant>
        <vt:i4>4390923</vt:i4>
      </vt:variant>
      <vt:variant>
        <vt:i4>1558</vt:i4>
      </vt:variant>
      <vt:variant>
        <vt:i4>0</vt:i4>
      </vt:variant>
      <vt:variant>
        <vt:i4>5</vt:i4>
      </vt:variant>
      <vt:variant>
        <vt:lpwstr/>
      </vt:variant>
      <vt:variant>
        <vt:lpwstr>_ENREF_2</vt:lpwstr>
      </vt:variant>
      <vt:variant>
        <vt:i4>4784188</vt:i4>
      </vt:variant>
      <vt:variant>
        <vt:i4>1548</vt:i4>
      </vt:variant>
      <vt:variant>
        <vt:i4>0</vt:i4>
      </vt:variant>
      <vt:variant>
        <vt:i4>5</vt:i4>
      </vt:variant>
      <vt:variant>
        <vt:lpwstr/>
      </vt:variant>
      <vt:variant>
        <vt:lpwstr>_ENREF_87</vt:lpwstr>
      </vt:variant>
      <vt:variant>
        <vt:i4>4325427</vt:i4>
      </vt:variant>
      <vt:variant>
        <vt:i4>1542</vt:i4>
      </vt:variant>
      <vt:variant>
        <vt:i4>0</vt:i4>
      </vt:variant>
      <vt:variant>
        <vt:i4>5</vt:i4>
      </vt:variant>
      <vt:variant>
        <vt:lpwstr/>
      </vt:variant>
      <vt:variant>
        <vt:lpwstr>_ENREF_38</vt:lpwstr>
      </vt:variant>
      <vt:variant>
        <vt:i4>4784189</vt:i4>
      </vt:variant>
      <vt:variant>
        <vt:i4>1536</vt:i4>
      </vt:variant>
      <vt:variant>
        <vt:i4>0</vt:i4>
      </vt:variant>
      <vt:variant>
        <vt:i4>5</vt:i4>
      </vt:variant>
      <vt:variant>
        <vt:lpwstr/>
      </vt:variant>
      <vt:variant>
        <vt:lpwstr>_ENREF_86</vt:lpwstr>
      </vt:variant>
      <vt:variant>
        <vt:i4>4784189</vt:i4>
      </vt:variant>
      <vt:variant>
        <vt:i4>1532</vt:i4>
      </vt:variant>
      <vt:variant>
        <vt:i4>0</vt:i4>
      </vt:variant>
      <vt:variant>
        <vt:i4>5</vt:i4>
      </vt:variant>
      <vt:variant>
        <vt:lpwstr/>
      </vt:variant>
      <vt:variant>
        <vt:lpwstr>_ENREF_86</vt:lpwstr>
      </vt:variant>
      <vt:variant>
        <vt:i4>4784190</vt:i4>
      </vt:variant>
      <vt:variant>
        <vt:i4>1529</vt:i4>
      </vt:variant>
      <vt:variant>
        <vt:i4>0</vt:i4>
      </vt:variant>
      <vt:variant>
        <vt:i4>5</vt:i4>
      </vt:variant>
      <vt:variant>
        <vt:lpwstr/>
      </vt:variant>
      <vt:variant>
        <vt:lpwstr>_ENREF_85</vt:lpwstr>
      </vt:variant>
      <vt:variant>
        <vt:i4>4325438</vt:i4>
      </vt:variant>
      <vt:variant>
        <vt:i4>1523</vt:i4>
      </vt:variant>
      <vt:variant>
        <vt:i4>0</vt:i4>
      </vt:variant>
      <vt:variant>
        <vt:i4>5</vt:i4>
      </vt:variant>
      <vt:variant>
        <vt:lpwstr/>
      </vt:variant>
      <vt:variant>
        <vt:lpwstr>_ENREF_35</vt:lpwstr>
      </vt:variant>
      <vt:variant>
        <vt:i4>4784139</vt:i4>
      </vt:variant>
      <vt:variant>
        <vt:i4>1520</vt:i4>
      </vt:variant>
      <vt:variant>
        <vt:i4>0</vt:i4>
      </vt:variant>
      <vt:variant>
        <vt:i4>5</vt:i4>
      </vt:variant>
      <vt:variant>
        <vt:lpwstr/>
      </vt:variant>
      <vt:variant>
        <vt:lpwstr>_ENREF_8</vt:lpwstr>
      </vt:variant>
      <vt:variant>
        <vt:i4>4784184</vt:i4>
      </vt:variant>
      <vt:variant>
        <vt:i4>1514</vt:i4>
      </vt:variant>
      <vt:variant>
        <vt:i4>0</vt:i4>
      </vt:variant>
      <vt:variant>
        <vt:i4>5</vt:i4>
      </vt:variant>
      <vt:variant>
        <vt:lpwstr/>
      </vt:variant>
      <vt:variant>
        <vt:lpwstr>_ENREF_83</vt:lpwstr>
      </vt:variant>
      <vt:variant>
        <vt:i4>4325438</vt:i4>
      </vt:variant>
      <vt:variant>
        <vt:i4>1511</vt:i4>
      </vt:variant>
      <vt:variant>
        <vt:i4>0</vt:i4>
      </vt:variant>
      <vt:variant>
        <vt:i4>5</vt:i4>
      </vt:variant>
      <vt:variant>
        <vt:lpwstr/>
      </vt:variant>
      <vt:variant>
        <vt:lpwstr>_ENREF_35</vt:lpwstr>
      </vt:variant>
      <vt:variant>
        <vt:i4>4325426</vt:i4>
      </vt:variant>
      <vt:variant>
        <vt:i4>1503</vt:i4>
      </vt:variant>
      <vt:variant>
        <vt:i4>0</vt:i4>
      </vt:variant>
      <vt:variant>
        <vt:i4>5</vt:i4>
      </vt:variant>
      <vt:variant>
        <vt:lpwstr/>
      </vt:variant>
      <vt:variant>
        <vt:lpwstr>_ENREF_39</vt:lpwstr>
      </vt:variant>
      <vt:variant>
        <vt:i4>4325427</vt:i4>
      </vt:variant>
      <vt:variant>
        <vt:i4>1500</vt:i4>
      </vt:variant>
      <vt:variant>
        <vt:i4>0</vt:i4>
      </vt:variant>
      <vt:variant>
        <vt:i4>5</vt:i4>
      </vt:variant>
      <vt:variant>
        <vt:lpwstr/>
      </vt:variant>
      <vt:variant>
        <vt:lpwstr>_ENREF_38</vt:lpwstr>
      </vt:variant>
      <vt:variant>
        <vt:i4>4784185</vt:i4>
      </vt:variant>
      <vt:variant>
        <vt:i4>1492</vt:i4>
      </vt:variant>
      <vt:variant>
        <vt:i4>0</vt:i4>
      </vt:variant>
      <vt:variant>
        <vt:i4>5</vt:i4>
      </vt:variant>
      <vt:variant>
        <vt:lpwstr/>
      </vt:variant>
      <vt:variant>
        <vt:lpwstr>_ENREF_82</vt:lpwstr>
      </vt:variant>
      <vt:variant>
        <vt:i4>4784186</vt:i4>
      </vt:variant>
      <vt:variant>
        <vt:i4>1489</vt:i4>
      </vt:variant>
      <vt:variant>
        <vt:i4>0</vt:i4>
      </vt:variant>
      <vt:variant>
        <vt:i4>5</vt:i4>
      </vt:variant>
      <vt:variant>
        <vt:lpwstr/>
      </vt:variant>
      <vt:variant>
        <vt:lpwstr>_ENREF_81</vt:lpwstr>
      </vt:variant>
      <vt:variant>
        <vt:i4>4784187</vt:i4>
      </vt:variant>
      <vt:variant>
        <vt:i4>1479</vt:i4>
      </vt:variant>
      <vt:variant>
        <vt:i4>0</vt:i4>
      </vt:variant>
      <vt:variant>
        <vt:i4>5</vt:i4>
      </vt:variant>
      <vt:variant>
        <vt:lpwstr/>
      </vt:variant>
      <vt:variant>
        <vt:lpwstr>_ENREF_80</vt:lpwstr>
      </vt:variant>
      <vt:variant>
        <vt:i4>4587580</vt:i4>
      </vt:variant>
      <vt:variant>
        <vt:i4>1471</vt:i4>
      </vt:variant>
      <vt:variant>
        <vt:i4>0</vt:i4>
      </vt:variant>
      <vt:variant>
        <vt:i4>5</vt:i4>
      </vt:variant>
      <vt:variant>
        <vt:lpwstr/>
      </vt:variant>
      <vt:variant>
        <vt:lpwstr>_ENREF_77</vt:lpwstr>
      </vt:variant>
      <vt:variant>
        <vt:i4>4325426</vt:i4>
      </vt:variant>
      <vt:variant>
        <vt:i4>1463</vt:i4>
      </vt:variant>
      <vt:variant>
        <vt:i4>0</vt:i4>
      </vt:variant>
      <vt:variant>
        <vt:i4>5</vt:i4>
      </vt:variant>
      <vt:variant>
        <vt:lpwstr/>
      </vt:variant>
      <vt:variant>
        <vt:lpwstr>_ENREF_39</vt:lpwstr>
      </vt:variant>
      <vt:variant>
        <vt:i4>4587581</vt:i4>
      </vt:variant>
      <vt:variant>
        <vt:i4>1457</vt:i4>
      </vt:variant>
      <vt:variant>
        <vt:i4>0</vt:i4>
      </vt:variant>
      <vt:variant>
        <vt:i4>5</vt:i4>
      </vt:variant>
      <vt:variant>
        <vt:lpwstr/>
      </vt:variant>
      <vt:variant>
        <vt:lpwstr>_ENREF_76</vt:lpwstr>
      </vt:variant>
      <vt:variant>
        <vt:i4>4587582</vt:i4>
      </vt:variant>
      <vt:variant>
        <vt:i4>1432</vt:i4>
      </vt:variant>
      <vt:variant>
        <vt:i4>0</vt:i4>
      </vt:variant>
      <vt:variant>
        <vt:i4>5</vt:i4>
      </vt:variant>
      <vt:variant>
        <vt:lpwstr/>
      </vt:variant>
      <vt:variant>
        <vt:lpwstr>_ENREF_75</vt:lpwstr>
      </vt:variant>
      <vt:variant>
        <vt:i4>4653116</vt:i4>
      </vt:variant>
      <vt:variant>
        <vt:i4>1429</vt:i4>
      </vt:variant>
      <vt:variant>
        <vt:i4>0</vt:i4>
      </vt:variant>
      <vt:variant>
        <vt:i4>5</vt:i4>
      </vt:variant>
      <vt:variant>
        <vt:lpwstr/>
      </vt:variant>
      <vt:variant>
        <vt:lpwstr>_ENREF_67</vt:lpwstr>
      </vt:variant>
      <vt:variant>
        <vt:i4>4587576</vt:i4>
      </vt:variant>
      <vt:variant>
        <vt:i4>1385</vt:i4>
      </vt:variant>
      <vt:variant>
        <vt:i4>0</vt:i4>
      </vt:variant>
      <vt:variant>
        <vt:i4>5</vt:i4>
      </vt:variant>
      <vt:variant>
        <vt:lpwstr/>
      </vt:variant>
      <vt:variant>
        <vt:lpwstr>_ENREF_73</vt:lpwstr>
      </vt:variant>
      <vt:variant>
        <vt:i4>4587577</vt:i4>
      </vt:variant>
      <vt:variant>
        <vt:i4>1382</vt:i4>
      </vt:variant>
      <vt:variant>
        <vt:i4>0</vt:i4>
      </vt:variant>
      <vt:variant>
        <vt:i4>5</vt:i4>
      </vt:variant>
      <vt:variant>
        <vt:lpwstr/>
      </vt:variant>
      <vt:variant>
        <vt:lpwstr>_ENREF_72</vt:lpwstr>
      </vt:variant>
      <vt:variant>
        <vt:i4>4653107</vt:i4>
      </vt:variant>
      <vt:variant>
        <vt:i4>1363</vt:i4>
      </vt:variant>
      <vt:variant>
        <vt:i4>0</vt:i4>
      </vt:variant>
      <vt:variant>
        <vt:i4>5</vt:i4>
      </vt:variant>
      <vt:variant>
        <vt:lpwstr/>
      </vt:variant>
      <vt:variant>
        <vt:lpwstr>_ENREF_68</vt:lpwstr>
      </vt:variant>
      <vt:variant>
        <vt:i4>4325438</vt:i4>
      </vt:variant>
      <vt:variant>
        <vt:i4>1360</vt:i4>
      </vt:variant>
      <vt:variant>
        <vt:i4>0</vt:i4>
      </vt:variant>
      <vt:variant>
        <vt:i4>5</vt:i4>
      </vt:variant>
      <vt:variant>
        <vt:lpwstr/>
      </vt:variant>
      <vt:variant>
        <vt:lpwstr>_ENREF_35</vt:lpwstr>
      </vt:variant>
      <vt:variant>
        <vt:i4>4653116</vt:i4>
      </vt:variant>
      <vt:variant>
        <vt:i4>1318</vt:i4>
      </vt:variant>
      <vt:variant>
        <vt:i4>0</vt:i4>
      </vt:variant>
      <vt:variant>
        <vt:i4>5</vt:i4>
      </vt:variant>
      <vt:variant>
        <vt:lpwstr/>
      </vt:variant>
      <vt:variant>
        <vt:lpwstr>_ENREF_67</vt:lpwstr>
      </vt:variant>
      <vt:variant>
        <vt:i4>4653117</vt:i4>
      </vt:variant>
      <vt:variant>
        <vt:i4>1314</vt:i4>
      </vt:variant>
      <vt:variant>
        <vt:i4>0</vt:i4>
      </vt:variant>
      <vt:variant>
        <vt:i4>5</vt:i4>
      </vt:variant>
      <vt:variant>
        <vt:lpwstr/>
      </vt:variant>
      <vt:variant>
        <vt:lpwstr>_ENREF_66</vt:lpwstr>
      </vt:variant>
      <vt:variant>
        <vt:i4>4653118</vt:i4>
      </vt:variant>
      <vt:variant>
        <vt:i4>1311</vt:i4>
      </vt:variant>
      <vt:variant>
        <vt:i4>0</vt:i4>
      </vt:variant>
      <vt:variant>
        <vt:i4>5</vt:i4>
      </vt:variant>
      <vt:variant>
        <vt:lpwstr/>
      </vt:variant>
      <vt:variant>
        <vt:lpwstr>_ENREF_65</vt:lpwstr>
      </vt:variant>
      <vt:variant>
        <vt:i4>4653119</vt:i4>
      </vt:variant>
      <vt:variant>
        <vt:i4>1301</vt:i4>
      </vt:variant>
      <vt:variant>
        <vt:i4>0</vt:i4>
      </vt:variant>
      <vt:variant>
        <vt:i4>5</vt:i4>
      </vt:variant>
      <vt:variant>
        <vt:lpwstr/>
      </vt:variant>
      <vt:variant>
        <vt:lpwstr>_ENREF_64</vt:lpwstr>
      </vt:variant>
      <vt:variant>
        <vt:i4>4653112</vt:i4>
      </vt:variant>
      <vt:variant>
        <vt:i4>1297</vt:i4>
      </vt:variant>
      <vt:variant>
        <vt:i4>0</vt:i4>
      </vt:variant>
      <vt:variant>
        <vt:i4>5</vt:i4>
      </vt:variant>
      <vt:variant>
        <vt:lpwstr/>
      </vt:variant>
      <vt:variant>
        <vt:lpwstr>_ENREF_63</vt:lpwstr>
      </vt:variant>
      <vt:variant>
        <vt:i4>4653113</vt:i4>
      </vt:variant>
      <vt:variant>
        <vt:i4>1294</vt:i4>
      </vt:variant>
      <vt:variant>
        <vt:i4>0</vt:i4>
      </vt:variant>
      <vt:variant>
        <vt:i4>5</vt:i4>
      </vt:variant>
      <vt:variant>
        <vt:lpwstr/>
      </vt:variant>
      <vt:variant>
        <vt:lpwstr>_ENREF_62</vt:lpwstr>
      </vt:variant>
      <vt:variant>
        <vt:i4>4653114</vt:i4>
      </vt:variant>
      <vt:variant>
        <vt:i4>1273</vt:i4>
      </vt:variant>
      <vt:variant>
        <vt:i4>0</vt:i4>
      </vt:variant>
      <vt:variant>
        <vt:i4>5</vt:i4>
      </vt:variant>
      <vt:variant>
        <vt:lpwstr/>
      </vt:variant>
      <vt:variant>
        <vt:lpwstr>_ENREF_61</vt:lpwstr>
      </vt:variant>
      <vt:variant>
        <vt:i4>4653115</vt:i4>
      </vt:variant>
      <vt:variant>
        <vt:i4>1270</vt:i4>
      </vt:variant>
      <vt:variant>
        <vt:i4>0</vt:i4>
      </vt:variant>
      <vt:variant>
        <vt:i4>5</vt:i4>
      </vt:variant>
      <vt:variant>
        <vt:lpwstr/>
      </vt:variant>
      <vt:variant>
        <vt:lpwstr>_ENREF_60</vt:lpwstr>
      </vt:variant>
      <vt:variant>
        <vt:i4>4456498</vt:i4>
      </vt:variant>
      <vt:variant>
        <vt:i4>1242</vt:i4>
      </vt:variant>
      <vt:variant>
        <vt:i4>0</vt:i4>
      </vt:variant>
      <vt:variant>
        <vt:i4>5</vt:i4>
      </vt:variant>
      <vt:variant>
        <vt:lpwstr/>
      </vt:variant>
      <vt:variant>
        <vt:lpwstr>_ENREF_59</vt:lpwstr>
      </vt:variant>
      <vt:variant>
        <vt:i4>4456499</vt:i4>
      </vt:variant>
      <vt:variant>
        <vt:i4>1136</vt:i4>
      </vt:variant>
      <vt:variant>
        <vt:i4>0</vt:i4>
      </vt:variant>
      <vt:variant>
        <vt:i4>5</vt:i4>
      </vt:variant>
      <vt:variant>
        <vt:lpwstr/>
      </vt:variant>
      <vt:variant>
        <vt:lpwstr>_ENREF_58</vt:lpwstr>
      </vt:variant>
      <vt:variant>
        <vt:i4>4522041</vt:i4>
      </vt:variant>
      <vt:variant>
        <vt:i4>1023</vt:i4>
      </vt:variant>
      <vt:variant>
        <vt:i4>0</vt:i4>
      </vt:variant>
      <vt:variant>
        <vt:i4>5</vt:i4>
      </vt:variant>
      <vt:variant>
        <vt:lpwstr/>
      </vt:variant>
      <vt:variant>
        <vt:lpwstr>_ENREF_42</vt:lpwstr>
      </vt:variant>
      <vt:variant>
        <vt:i4>4456508</vt:i4>
      </vt:variant>
      <vt:variant>
        <vt:i4>851</vt:i4>
      </vt:variant>
      <vt:variant>
        <vt:i4>0</vt:i4>
      </vt:variant>
      <vt:variant>
        <vt:i4>5</vt:i4>
      </vt:variant>
      <vt:variant>
        <vt:lpwstr/>
      </vt:variant>
      <vt:variant>
        <vt:lpwstr>_ENREF_57</vt:lpwstr>
      </vt:variant>
      <vt:variant>
        <vt:i4>4456509</vt:i4>
      </vt:variant>
      <vt:variant>
        <vt:i4>848</vt:i4>
      </vt:variant>
      <vt:variant>
        <vt:i4>0</vt:i4>
      </vt:variant>
      <vt:variant>
        <vt:i4>5</vt:i4>
      </vt:variant>
      <vt:variant>
        <vt:lpwstr/>
      </vt:variant>
      <vt:variant>
        <vt:lpwstr>_ENREF_56</vt:lpwstr>
      </vt:variant>
      <vt:variant>
        <vt:i4>4456510</vt:i4>
      </vt:variant>
      <vt:variant>
        <vt:i4>840</vt:i4>
      </vt:variant>
      <vt:variant>
        <vt:i4>0</vt:i4>
      </vt:variant>
      <vt:variant>
        <vt:i4>5</vt:i4>
      </vt:variant>
      <vt:variant>
        <vt:lpwstr/>
      </vt:variant>
      <vt:variant>
        <vt:lpwstr>_ENREF_55</vt:lpwstr>
      </vt:variant>
      <vt:variant>
        <vt:i4>4456511</vt:i4>
      </vt:variant>
      <vt:variant>
        <vt:i4>836</vt:i4>
      </vt:variant>
      <vt:variant>
        <vt:i4>0</vt:i4>
      </vt:variant>
      <vt:variant>
        <vt:i4>5</vt:i4>
      </vt:variant>
      <vt:variant>
        <vt:lpwstr/>
      </vt:variant>
      <vt:variant>
        <vt:lpwstr>_ENREF_54</vt:lpwstr>
      </vt:variant>
      <vt:variant>
        <vt:i4>4456504</vt:i4>
      </vt:variant>
      <vt:variant>
        <vt:i4>833</vt:i4>
      </vt:variant>
      <vt:variant>
        <vt:i4>0</vt:i4>
      </vt:variant>
      <vt:variant>
        <vt:i4>5</vt:i4>
      </vt:variant>
      <vt:variant>
        <vt:lpwstr/>
      </vt:variant>
      <vt:variant>
        <vt:lpwstr>_ENREF_53</vt:lpwstr>
      </vt:variant>
      <vt:variant>
        <vt:i4>4522047</vt:i4>
      </vt:variant>
      <vt:variant>
        <vt:i4>823</vt:i4>
      </vt:variant>
      <vt:variant>
        <vt:i4>0</vt:i4>
      </vt:variant>
      <vt:variant>
        <vt:i4>5</vt:i4>
      </vt:variant>
      <vt:variant>
        <vt:lpwstr/>
      </vt:variant>
      <vt:variant>
        <vt:lpwstr>_ENREF_44</vt:lpwstr>
      </vt:variant>
      <vt:variant>
        <vt:i4>4456505</vt:i4>
      </vt:variant>
      <vt:variant>
        <vt:i4>817</vt:i4>
      </vt:variant>
      <vt:variant>
        <vt:i4>0</vt:i4>
      </vt:variant>
      <vt:variant>
        <vt:i4>5</vt:i4>
      </vt:variant>
      <vt:variant>
        <vt:lpwstr/>
      </vt:variant>
      <vt:variant>
        <vt:lpwstr>_ENREF_52</vt:lpwstr>
      </vt:variant>
      <vt:variant>
        <vt:i4>4522034</vt:i4>
      </vt:variant>
      <vt:variant>
        <vt:i4>811</vt:i4>
      </vt:variant>
      <vt:variant>
        <vt:i4>0</vt:i4>
      </vt:variant>
      <vt:variant>
        <vt:i4>5</vt:i4>
      </vt:variant>
      <vt:variant>
        <vt:lpwstr/>
      </vt:variant>
      <vt:variant>
        <vt:lpwstr>_ENREF_49</vt:lpwstr>
      </vt:variant>
      <vt:variant>
        <vt:i4>4522035</vt:i4>
      </vt:variant>
      <vt:variant>
        <vt:i4>802</vt:i4>
      </vt:variant>
      <vt:variant>
        <vt:i4>0</vt:i4>
      </vt:variant>
      <vt:variant>
        <vt:i4>5</vt:i4>
      </vt:variant>
      <vt:variant>
        <vt:lpwstr/>
      </vt:variant>
      <vt:variant>
        <vt:lpwstr>_ENREF_48</vt:lpwstr>
      </vt:variant>
      <vt:variant>
        <vt:i4>4456506</vt:i4>
      </vt:variant>
      <vt:variant>
        <vt:i4>796</vt:i4>
      </vt:variant>
      <vt:variant>
        <vt:i4>0</vt:i4>
      </vt:variant>
      <vt:variant>
        <vt:i4>5</vt:i4>
      </vt:variant>
      <vt:variant>
        <vt:lpwstr/>
      </vt:variant>
      <vt:variant>
        <vt:lpwstr>_ENREF_51</vt:lpwstr>
      </vt:variant>
      <vt:variant>
        <vt:i4>4456507</vt:i4>
      </vt:variant>
      <vt:variant>
        <vt:i4>790</vt:i4>
      </vt:variant>
      <vt:variant>
        <vt:i4>0</vt:i4>
      </vt:variant>
      <vt:variant>
        <vt:i4>5</vt:i4>
      </vt:variant>
      <vt:variant>
        <vt:lpwstr/>
      </vt:variant>
      <vt:variant>
        <vt:lpwstr>_ENREF_50</vt:lpwstr>
      </vt:variant>
      <vt:variant>
        <vt:i4>4522043</vt:i4>
      </vt:variant>
      <vt:variant>
        <vt:i4>784</vt:i4>
      </vt:variant>
      <vt:variant>
        <vt:i4>0</vt:i4>
      </vt:variant>
      <vt:variant>
        <vt:i4>5</vt:i4>
      </vt:variant>
      <vt:variant>
        <vt:lpwstr/>
      </vt:variant>
      <vt:variant>
        <vt:lpwstr>_ENREF_40</vt:lpwstr>
      </vt:variant>
      <vt:variant>
        <vt:i4>4522043</vt:i4>
      </vt:variant>
      <vt:variant>
        <vt:i4>778</vt:i4>
      </vt:variant>
      <vt:variant>
        <vt:i4>0</vt:i4>
      </vt:variant>
      <vt:variant>
        <vt:i4>5</vt:i4>
      </vt:variant>
      <vt:variant>
        <vt:lpwstr/>
      </vt:variant>
      <vt:variant>
        <vt:lpwstr>_ENREF_40</vt:lpwstr>
      </vt:variant>
      <vt:variant>
        <vt:i4>4522043</vt:i4>
      </vt:variant>
      <vt:variant>
        <vt:i4>772</vt:i4>
      </vt:variant>
      <vt:variant>
        <vt:i4>0</vt:i4>
      </vt:variant>
      <vt:variant>
        <vt:i4>5</vt:i4>
      </vt:variant>
      <vt:variant>
        <vt:lpwstr/>
      </vt:variant>
      <vt:variant>
        <vt:lpwstr>_ENREF_40</vt:lpwstr>
      </vt:variant>
      <vt:variant>
        <vt:i4>4522034</vt:i4>
      </vt:variant>
      <vt:variant>
        <vt:i4>766</vt:i4>
      </vt:variant>
      <vt:variant>
        <vt:i4>0</vt:i4>
      </vt:variant>
      <vt:variant>
        <vt:i4>5</vt:i4>
      </vt:variant>
      <vt:variant>
        <vt:lpwstr/>
      </vt:variant>
      <vt:variant>
        <vt:lpwstr>_ENREF_49</vt:lpwstr>
      </vt:variant>
      <vt:variant>
        <vt:i4>4522034</vt:i4>
      </vt:variant>
      <vt:variant>
        <vt:i4>760</vt:i4>
      </vt:variant>
      <vt:variant>
        <vt:i4>0</vt:i4>
      </vt:variant>
      <vt:variant>
        <vt:i4>5</vt:i4>
      </vt:variant>
      <vt:variant>
        <vt:lpwstr/>
      </vt:variant>
      <vt:variant>
        <vt:lpwstr>_ENREF_49</vt:lpwstr>
      </vt:variant>
      <vt:variant>
        <vt:i4>4522035</vt:i4>
      </vt:variant>
      <vt:variant>
        <vt:i4>754</vt:i4>
      </vt:variant>
      <vt:variant>
        <vt:i4>0</vt:i4>
      </vt:variant>
      <vt:variant>
        <vt:i4>5</vt:i4>
      </vt:variant>
      <vt:variant>
        <vt:lpwstr/>
      </vt:variant>
      <vt:variant>
        <vt:lpwstr>_ENREF_48</vt:lpwstr>
      </vt:variant>
      <vt:variant>
        <vt:i4>4522044</vt:i4>
      </vt:variant>
      <vt:variant>
        <vt:i4>748</vt:i4>
      </vt:variant>
      <vt:variant>
        <vt:i4>0</vt:i4>
      </vt:variant>
      <vt:variant>
        <vt:i4>5</vt:i4>
      </vt:variant>
      <vt:variant>
        <vt:lpwstr/>
      </vt:variant>
      <vt:variant>
        <vt:lpwstr>_ENREF_47</vt:lpwstr>
      </vt:variant>
      <vt:variant>
        <vt:i4>4522045</vt:i4>
      </vt:variant>
      <vt:variant>
        <vt:i4>740</vt:i4>
      </vt:variant>
      <vt:variant>
        <vt:i4>0</vt:i4>
      </vt:variant>
      <vt:variant>
        <vt:i4>5</vt:i4>
      </vt:variant>
      <vt:variant>
        <vt:lpwstr/>
      </vt:variant>
      <vt:variant>
        <vt:lpwstr>_ENREF_46</vt:lpwstr>
      </vt:variant>
      <vt:variant>
        <vt:i4>4522046</vt:i4>
      </vt:variant>
      <vt:variant>
        <vt:i4>732</vt:i4>
      </vt:variant>
      <vt:variant>
        <vt:i4>0</vt:i4>
      </vt:variant>
      <vt:variant>
        <vt:i4>5</vt:i4>
      </vt:variant>
      <vt:variant>
        <vt:lpwstr/>
      </vt:variant>
      <vt:variant>
        <vt:lpwstr>_ENREF_45</vt:lpwstr>
      </vt:variant>
      <vt:variant>
        <vt:i4>4522047</vt:i4>
      </vt:variant>
      <vt:variant>
        <vt:i4>726</vt:i4>
      </vt:variant>
      <vt:variant>
        <vt:i4>0</vt:i4>
      </vt:variant>
      <vt:variant>
        <vt:i4>5</vt:i4>
      </vt:variant>
      <vt:variant>
        <vt:lpwstr/>
      </vt:variant>
      <vt:variant>
        <vt:lpwstr>_ENREF_44</vt:lpwstr>
      </vt:variant>
      <vt:variant>
        <vt:i4>4522040</vt:i4>
      </vt:variant>
      <vt:variant>
        <vt:i4>718</vt:i4>
      </vt:variant>
      <vt:variant>
        <vt:i4>0</vt:i4>
      </vt:variant>
      <vt:variant>
        <vt:i4>5</vt:i4>
      </vt:variant>
      <vt:variant>
        <vt:lpwstr/>
      </vt:variant>
      <vt:variant>
        <vt:lpwstr>_ENREF_43</vt:lpwstr>
      </vt:variant>
      <vt:variant>
        <vt:i4>4522041</vt:i4>
      </vt:variant>
      <vt:variant>
        <vt:i4>712</vt:i4>
      </vt:variant>
      <vt:variant>
        <vt:i4>0</vt:i4>
      </vt:variant>
      <vt:variant>
        <vt:i4>5</vt:i4>
      </vt:variant>
      <vt:variant>
        <vt:lpwstr/>
      </vt:variant>
      <vt:variant>
        <vt:lpwstr>_ENREF_42</vt:lpwstr>
      </vt:variant>
      <vt:variant>
        <vt:i4>4522042</vt:i4>
      </vt:variant>
      <vt:variant>
        <vt:i4>706</vt:i4>
      </vt:variant>
      <vt:variant>
        <vt:i4>0</vt:i4>
      </vt:variant>
      <vt:variant>
        <vt:i4>5</vt:i4>
      </vt:variant>
      <vt:variant>
        <vt:lpwstr/>
      </vt:variant>
      <vt:variant>
        <vt:lpwstr>_ENREF_41</vt:lpwstr>
      </vt:variant>
      <vt:variant>
        <vt:i4>4522043</vt:i4>
      </vt:variant>
      <vt:variant>
        <vt:i4>700</vt:i4>
      </vt:variant>
      <vt:variant>
        <vt:i4>0</vt:i4>
      </vt:variant>
      <vt:variant>
        <vt:i4>5</vt:i4>
      </vt:variant>
      <vt:variant>
        <vt:lpwstr/>
      </vt:variant>
      <vt:variant>
        <vt:lpwstr>_ENREF_40</vt:lpwstr>
      </vt:variant>
      <vt:variant>
        <vt:i4>4325438</vt:i4>
      </vt:variant>
      <vt:variant>
        <vt:i4>694</vt:i4>
      </vt:variant>
      <vt:variant>
        <vt:i4>0</vt:i4>
      </vt:variant>
      <vt:variant>
        <vt:i4>5</vt:i4>
      </vt:variant>
      <vt:variant>
        <vt:lpwstr/>
      </vt:variant>
      <vt:variant>
        <vt:lpwstr>_ENREF_35</vt:lpwstr>
      </vt:variant>
      <vt:variant>
        <vt:i4>4325426</vt:i4>
      </vt:variant>
      <vt:variant>
        <vt:i4>686</vt:i4>
      </vt:variant>
      <vt:variant>
        <vt:i4>0</vt:i4>
      </vt:variant>
      <vt:variant>
        <vt:i4>5</vt:i4>
      </vt:variant>
      <vt:variant>
        <vt:lpwstr/>
      </vt:variant>
      <vt:variant>
        <vt:lpwstr>_ENREF_39</vt:lpwstr>
      </vt:variant>
      <vt:variant>
        <vt:i4>4325427</vt:i4>
      </vt:variant>
      <vt:variant>
        <vt:i4>680</vt:i4>
      </vt:variant>
      <vt:variant>
        <vt:i4>0</vt:i4>
      </vt:variant>
      <vt:variant>
        <vt:i4>5</vt:i4>
      </vt:variant>
      <vt:variant>
        <vt:lpwstr/>
      </vt:variant>
      <vt:variant>
        <vt:lpwstr>_ENREF_38</vt:lpwstr>
      </vt:variant>
      <vt:variant>
        <vt:i4>4325436</vt:i4>
      </vt:variant>
      <vt:variant>
        <vt:i4>674</vt:i4>
      </vt:variant>
      <vt:variant>
        <vt:i4>0</vt:i4>
      </vt:variant>
      <vt:variant>
        <vt:i4>5</vt:i4>
      </vt:variant>
      <vt:variant>
        <vt:lpwstr/>
      </vt:variant>
      <vt:variant>
        <vt:lpwstr>_ENREF_37</vt:lpwstr>
      </vt:variant>
      <vt:variant>
        <vt:i4>4325437</vt:i4>
      </vt:variant>
      <vt:variant>
        <vt:i4>666</vt:i4>
      </vt:variant>
      <vt:variant>
        <vt:i4>0</vt:i4>
      </vt:variant>
      <vt:variant>
        <vt:i4>5</vt:i4>
      </vt:variant>
      <vt:variant>
        <vt:lpwstr/>
      </vt:variant>
      <vt:variant>
        <vt:lpwstr>_ENREF_36</vt:lpwstr>
      </vt:variant>
      <vt:variant>
        <vt:i4>4325438</vt:i4>
      </vt:variant>
      <vt:variant>
        <vt:i4>662</vt:i4>
      </vt:variant>
      <vt:variant>
        <vt:i4>0</vt:i4>
      </vt:variant>
      <vt:variant>
        <vt:i4>5</vt:i4>
      </vt:variant>
      <vt:variant>
        <vt:lpwstr/>
      </vt:variant>
      <vt:variant>
        <vt:lpwstr>_ENREF_35</vt:lpwstr>
      </vt:variant>
      <vt:variant>
        <vt:i4>4784139</vt:i4>
      </vt:variant>
      <vt:variant>
        <vt:i4>659</vt:i4>
      </vt:variant>
      <vt:variant>
        <vt:i4>0</vt:i4>
      </vt:variant>
      <vt:variant>
        <vt:i4>5</vt:i4>
      </vt:variant>
      <vt:variant>
        <vt:lpwstr/>
      </vt:variant>
      <vt:variant>
        <vt:lpwstr>_ENREF_8</vt:lpwstr>
      </vt:variant>
      <vt:variant>
        <vt:i4>4325439</vt:i4>
      </vt:variant>
      <vt:variant>
        <vt:i4>645</vt:i4>
      </vt:variant>
      <vt:variant>
        <vt:i4>0</vt:i4>
      </vt:variant>
      <vt:variant>
        <vt:i4>5</vt:i4>
      </vt:variant>
      <vt:variant>
        <vt:lpwstr/>
      </vt:variant>
      <vt:variant>
        <vt:lpwstr>_ENREF_34</vt:lpwstr>
      </vt:variant>
      <vt:variant>
        <vt:i4>4325432</vt:i4>
      </vt:variant>
      <vt:variant>
        <vt:i4>642</vt:i4>
      </vt:variant>
      <vt:variant>
        <vt:i4>0</vt:i4>
      </vt:variant>
      <vt:variant>
        <vt:i4>5</vt:i4>
      </vt:variant>
      <vt:variant>
        <vt:lpwstr/>
      </vt:variant>
      <vt:variant>
        <vt:lpwstr>_ENREF_33</vt:lpwstr>
      </vt:variant>
      <vt:variant>
        <vt:i4>4718603</vt:i4>
      </vt:variant>
      <vt:variant>
        <vt:i4>639</vt:i4>
      </vt:variant>
      <vt:variant>
        <vt:i4>0</vt:i4>
      </vt:variant>
      <vt:variant>
        <vt:i4>5</vt:i4>
      </vt:variant>
      <vt:variant>
        <vt:lpwstr/>
      </vt:variant>
      <vt:variant>
        <vt:lpwstr>_ENREF_9</vt:lpwstr>
      </vt:variant>
      <vt:variant>
        <vt:i4>4784139</vt:i4>
      </vt:variant>
      <vt:variant>
        <vt:i4>636</vt:i4>
      </vt:variant>
      <vt:variant>
        <vt:i4>0</vt:i4>
      </vt:variant>
      <vt:variant>
        <vt:i4>5</vt:i4>
      </vt:variant>
      <vt:variant>
        <vt:lpwstr/>
      </vt:variant>
      <vt:variant>
        <vt:lpwstr>_ENREF_8</vt:lpwstr>
      </vt:variant>
      <vt:variant>
        <vt:i4>4194363</vt:i4>
      </vt:variant>
      <vt:variant>
        <vt:i4>624</vt:i4>
      </vt:variant>
      <vt:variant>
        <vt:i4>0</vt:i4>
      </vt:variant>
      <vt:variant>
        <vt:i4>5</vt:i4>
      </vt:variant>
      <vt:variant>
        <vt:lpwstr/>
      </vt:variant>
      <vt:variant>
        <vt:lpwstr>_ENREF_10</vt:lpwstr>
      </vt:variant>
      <vt:variant>
        <vt:i4>4325433</vt:i4>
      </vt:variant>
      <vt:variant>
        <vt:i4>618</vt:i4>
      </vt:variant>
      <vt:variant>
        <vt:i4>0</vt:i4>
      </vt:variant>
      <vt:variant>
        <vt:i4>5</vt:i4>
      </vt:variant>
      <vt:variant>
        <vt:lpwstr/>
      </vt:variant>
      <vt:variant>
        <vt:lpwstr>_ENREF_32</vt:lpwstr>
      </vt:variant>
      <vt:variant>
        <vt:i4>4194365</vt:i4>
      </vt:variant>
      <vt:variant>
        <vt:i4>612</vt:i4>
      </vt:variant>
      <vt:variant>
        <vt:i4>0</vt:i4>
      </vt:variant>
      <vt:variant>
        <vt:i4>5</vt:i4>
      </vt:variant>
      <vt:variant>
        <vt:lpwstr/>
      </vt:variant>
      <vt:variant>
        <vt:lpwstr>_ENREF_16</vt:lpwstr>
      </vt:variant>
      <vt:variant>
        <vt:i4>4325435</vt:i4>
      </vt:variant>
      <vt:variant>
        <vt:i4>608</vt:i4>
      </vt:variant>
      <vt:variant>
        <vt:i4>0</vt:i4>
      </vt:variant>
      <vt:variant>
        <vt:i4>5</vt:i4>
      </vt:variant>
      <vt:variant>
        <vt:lpwstr/>
      </vt:variant>
      <vt:variant>
        <vt:lpwstr>_ENREF_30</vt:lpwstr>
      </vt:variant>
      <vt:variant>
        <vt:i4>4390962</vt:i4>
      </vt:variant>
      <vt:variant>
        <vt:i4>605</vt:i4>
      </vt:variant>
      <vt:variant>
        <vt:i4>0</vt:i4>
      </vt:variant>
      <vt:variant>
        <vt:i4>5</vt:i4>
      </vt:variant>
      <vt:variant>
        <vt:lpwstr/>
      </vt:variant>
      <vt:variant>
        <vt:lpwstr>_ENREF_29</vt:lpwstr>
      </vt:variant>
      <vt:variant>
        <vt:i4>4325434</vt:i4>
      </vt:variant>
      <vt:variant>
        <vt:i4>595</vt:i4>
      </vt:variant>
      <vt:variant>
        <vt:i4>0</vt:i4>
      </vt:variant>
      <vt:variant>
        <vt:i4>5</vt:i4>
      </vt:variant>
      <vt:variant>
        <vt:lpwstr/>
      </vt:variant>
      <vt:variant>
        <vt:lpwstr>_ENREF_31</vt:lpwstr>
      </vt:variant>
      <vt:variant>
        <vt:i4>4325435</vt:i4>
      </vt:variant>
      <vt:variant>
        <vt:i4>591</vt:i4>
      </vt:variant>
      <vt:variant>
        <vt:i4>0</vt:i4>
      </vt:variant>
      <vt:variant>
        <vt:i4>5</vt:i4>
      </vt:variant>
      <vt:variant>
        <vt:lpwstr/>
      </vt:variant>
      <vt:variant>
        <vt:lpwstr>_ENREF_30</vt:lpwstr>
      </vt:variant>
      <vt:variant>
        <vt:i4>4390962</vt:i4>
      </vt:variant>
      <vt:variant>
        <vt:i4>588</vt:i4>
      </vt:variant>
      <vt:variant>
        <vt:i4>0</vt:i4>
      </vt:variant>
      <vt:variant>
        <vt:i4>5</vt:i4>
      </vt:variant>
      <vt:variant>
        <vt:lpwstr/>
      </vt:variant>
      <vt:variant>
        <vt:lpwstr>_ENREF_29</vt:lpwstr>
      </vt:variant>
      <vt:variant>
        <vt:i4>4194354</vt:i4>
      </vt:variant>
      <vt:variant>
        <vt:i4>585</vt:i4>
      </vt:variant>
      <vt:variant>
        <vt:i4>0</vt:i4>
      </vt:variant>
      <vt:variant>
        <vt:i4>5</vt:i4>
      </vt:variant>
      <vt:variant>
        <vt:lpwstr/>
      </vt:variant>
      <vt:variant>
        <vt:lpwstr>_ENREF_19</vt:lpwstr>
      </vt:variant>
      <vt:variant>
        <vt:i4>4390963</vt:i4>
      </vt:variant>
      <vt:variant>
        <vt:i4>573</vt:i4>
      </vt:variant>
      <vt:variant>
        <vt:i4>0</vt:i4>
      </vt:variant>
      <vt:variant>
        <vt:i4>5</vt:i4>
      </vt:variant>
      <vt:variant>
        <vt:lpwstr/>
      </vt:variant>
      <vt:variant>
        <vt:lpwstr>_ENREF_28</vt:lpwstr>
      </vt:variant>
      <vt:variant>
        <vt:i4>4390972</vt:i4>
      </vt:variant>
      <vt:variant>
        <vt:i4>567</vt:i4>
      </vt:variant>
      <vt:variant>
        <vt:i4>0</vt:i4>
      </vt:variant>
      <vt:variant>
        <vt:i4>5</vt:i4>
      </vt:variant>
      <vt:variant>
        <vt:lpwstr/>
      </vt:variant>
      <vt:variant>
        <vt:lpwstr>_ENREF_27</vt:lpwstr>
      </vt:variant>
      <vt:variant>
        <vt:i4>4390972</vt:i4>
      </vt:variant>
      <vt:variant>
        <vt:i4>561</vt:i4>
      </vt:variant>
      <vt:variant>
        <vt:i4>0</vt:i4>
      </vt:variant>
      <vt:variant>
        <vt:i4>5</vt:i4>
      </vt:variant>
      <vt:variant>
        <vt:lpwstr/>
      </vt:variant>
      <vt:variant>
        <vt:lpwstr>_ENREF_27</vt:lpwstr>
      </vt:variant>
      <vt:variant>
        <vt:i4>4390973</vt:i4>
      </vt:variant>
      <vt:variant>
        <vt:i4>557</vt:i4>
      </vt:variant>
      <vt:variant>
        <vt:i4>0</vt:i4>
      </vt:variant>
      <vt:variant>
        <vt:i4>5</vt:i4>
      </vt:variant>
      <vt:variant>
        <vt:lpwstr/>
      </vt:variant>
      <vt:variant>
        <vt:lpwstr>_ENREF_26</vt:lpwstr>
      </vt:variant>
      <vt:variant>
        <vt:i4>4390974</vt:i4>
      </vt:variant>
      <vt:variant>
        <vt:i4>554</vt:i4>
      </vt:variant>
      <vt:variant>
        <vt:i4>0</vt:i4>
      </vt:variant>
      <vt:variant>
        <vt:i4>5</vt:i4>
      </vt:variant>
      <vt:variant>
        <vt:lpwstr/>
      </vt:variant>
      <vt:variant>
        <vt:lpwstr>_ENREF_25</vt:lpwstr>
      </vt:variant>
      <vt:variant>
        <vt:i4>4390975</vt:i4>
      </vt:variant>
      <vt:variant>
        <vt:i4>542</vt:i4>
      </vt:variant>
      <vt:variant>
        <vt:i4>0</vt:i4>
      </vt:variant>
      <vt:variant>
        <vt:i4>5</vt:i4>
      </vt:variant>
      <vt:variant>
        <vt:lpwstr/>
      </vt:variant>
      <vt:variant>
        <vt:lpwstr>_ENREF_24</vt:lpwstr>
      </vt:variant>
      <vt:variant>
        <vt:i4>4390971</vt:i4>
      </vt:variant>
      <vt:variant>
        <vt:i4>534</vt:i4>
      </vt:variant>
      <vt:variant>
        <vt:i4>0</vt:i4>
      </vt:variant>
      <vt:variant>
        <vt:i4>5</vt:i4>
      </vt:variant>
      <vt:variant>
        <vt:lpwstr/>
      </vt:variant>
      <vt:variant>
        <vt:lpwstr>_ENREF_20</vt:lpwstr>
      </vt:variant>
      <vt:variant>
        <vt:i4>4194365</vt:i4>
      </vt:variant>
      <vt:variant>
        <vt:i4>526</vt:i4>
      </vt:variant>
      <vt:variant>
        <vt:i4>0</vt:i4>
      </vt:variant>
      <vt:variant>
        <vt:i4>5</vt:i4>
      </vt:variant>
      <vt:variant>
        <vt:lpwstr/>
      </vt:variant>
      <vt:variant>
        <vt:lpwstr>_ENREF_16</vt:lpwstr>
      </vt:variant>
      <vt:variant>
        <vt:i4>4194366</vt:i4>
      </vt:variant>
      <vt:variant>
        <vt:i4>520</vt:i4>
      </vt:variant>
      <vt:variant>
        <vt:i4>0</vt:i4>
      </vt:variant>
      <vt:variant>
        <vt:i4>5</vt:i4>
      </vt:variant>
      <vt:variant>
        <vt:lpwstr/>
      </vt:variant>
      <vt:variant>
        <vt:lpwstr>_ENREF_15</vt:lpwstr>
      </vt:variant>
      <vt:variant>
        <vt:i4>4194367</vt:i4>
      </vt:variant>
      <vt:variant>
        <vt:i4>516</vt:i4>
      </vt:variant>
      <vt:variant>
        <vt:i4>0</vt:i4>
      </vt:variant>
      <vt:variant>
        <vt:i4>5</vt:i4>
      </vt:variant>
      <vt:variant>
        <vt:lpwstr/>
      </vt:variant>
      <vt:variant>
        <vt:lpwstr>_ENREF_14</vt:lpwstr>
      </vt:variant>
      <vt:variant>
        <vt:i4>4194360</vt:i4>
      </vt:variant>
      <vt:variant>
        <vt:i4>513</vt:i4>
      </vt:variant>
      <vt:variant>
        <vt:i4>0</vt:i4>
      </vt:variant>
      <vt:variant>
        <vt:i4>5</vt:i4>
      </vt:variant>
      <vt:variant>
        <vt:lpwstr/>
      </vt:variant>
      <vt:variant>
        <vt:lpwstr>_ENREF_13</vt:lpwstr>
      </vt:variant>
      <vt:variant>
        <vt:i4>4194361</vt:i4>
      </vt:variant>
      <vt:variant>
        <vt:i4>505</vt:i4>
      </vt:variant>
      <vt:variant>
        <vt:i4>0</vt:i4>
      </vt:variant>
      <vt:variant>
        <vt:i4>5</vt:i4>
      </vt:variant>
      <vt:variant>
        <vt:lpwstr/>
      </vt:variant>
      <vt:variant>
        <vt:lpwstr>_ENREF_12</vt:lpwstr>
      </vt:variant>
      <vt:variant>
        <vt:i4>4194362</vt:i4>
      </vt:variant>
      <vt:variant>
        <vt:i4>502</vt:i4>
      </vt:variant>
      <vt:variant>
        <vt:i4>0</vt:i4>
      </vt:variant>
      <vt:variant>
        <vt:i4>5</vt:i4>
      </vt:variant>
      <vt:variant>
        <vt:lpwstr/>
      </vt:variant>
      <vt:variant>
        <vt:lpwstr>_ENREF_11</vt:lpwstr>
      </vt:variant>
      <vt:variant>
        <vt:i4>4784139</vt:i4>
      </vt:variant>
      <vt:variant>
        <vt:i4>490</vt:i4>
      </vt:variant>
      <vt:variant>
        <vt:i4>0</vt:i4>
      </vt:variant>
      <vt:variant>
        <vt:i4>5</vt:i4>
      </vt:variant>
      <vt:variant>
        <vt:lpwstr/>
      </vt:variant>
      <vt:variant>
        <vt:lpwstr>_ENREF_8</vt:lpwstr>
      </vt:variant>
      <vt:variant>
        <vt:i4>4456459</vt:i4>
      </vt:variant>
      <vt:variant>
        <vt:i4>482</vt:i4>
      </vt:variant>
      <vt:variant>
        <vt:i4>0</vt:i4>
      </vt:variant>
      <vt:variant>
        <vt:i4>5</vt:i4>
      </vt:variant>
      <vt:variant>
        <vt:lpwstr/>
      </vt:variant>
      <vt:variant>
        <vt:lpwstr>_ENREF_5</vt:lpwstr>
      </vt:variant>
      <vt:variant>
        <vt:i4>4194315</vt:i4>
      </vt:variant>
      <vt:variant>
        <vt:i4>474</vt:i4>
      </vt:variant>
      <vt:variant>
        <vt:i4>0</vt:i4>
      </vt:variant>
      <vt:variant>
        <vt:i4>5</vt:i4>
      </vt:variant>
      <vt:variant>
        <vt:lpwstr/>
      </vt:variant>
      <vt:variant>
        <vt:lpwstr>_ENREF_1</vt:lpwstr>
      </vt:variant>
      <vt:variant>
        <vt:i4>5439496</vt:i4>
      </vt:variant>
      <vt:variant>
        <vt:i4>237651</vt:i4>
      </vt:variant>
      <vt:variant>
        <vt:i4>1073</vt:i4>
      </vt:variant>
      <vt:variant>
        <vt:i4>1</vt:i4>
      </vt:variant>
      <vt:variant>
        <vt:lpwstr>110920 histogram</vt:lpwstr>
      </vt:variant>
      <vt:variant>
        <vt:lpwstr/>
      </vt:variant>
      <vt:variant>
        <vt:i4>3473416</vt:i4>
      </vt:variant>
      <vt:variant>
        <vt:i4>238764</vt:i4>
      </vt:variant>
      <vt:variant>
        <vt:i4>1074</vt:i4>
      </vt:variant>
      <vt:variant>
        <vt:i4>1</vt:i4>
      </vt:variant>
      <vt:variant>
        <vt:lpwstr>120319 scn angle figure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20</cp:revision>
  <cp:lastPrinted>2015-07-17T20:06:00Z</cp:lastPrinted>
  <dcterms:created xsi:type="dcterms:W3CDTF">2015-07-17T19:54:00Z</dcterms:created>
  <dcterms:modified xsi:type="dcterms:W3CDTF">2015-07-17T20:45:00Z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